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8240" behindDoc="0" locked="1" layoutInCell="1" allowOverlap="1" wp14:anchorId="49FA52CB" wp14:editId="23470CE4">
                <wp:simplePos x="0" y="0"/>
                <wp:positionH relativeFrom="page">
                  <wp:posOffset>2743200</wp:posOffset>
                </wp:positionH>
                <wp:positionV relativeFrom="page">
                  <wp:posOffset>2743200</wp:posOffset>
                </wp:positionV>
                <wp:extent cx="4572000" cy="4800600"/>
                <wp:effectExtent l="0" t="0" r="0" b="0"/>
                <wp:wrapNone/>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Pr="00ED42A1" w:rsidRDefault="00337164"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337164" w:rsidRPr="00D65AB8" w:rsidRDefault="00337164" w:rsidP="00495884">
                            <w:pPr>
                              <w:spacing w:after="0" w:line="240" w:lineRule="auto"/>
                              <w:ind w:right="360"/>
                              <w:rPr>
                                <w:rFonts w:ascii="Arial" w:hAnsi="Arial" w:cs="Arial"/>
                                <w:sz w:val="32"/>
                                <w:szCs w:val="32"/>
                              </w:rPr>
                            </w:pPr>
                            <w:r>
                              <w:rPr>
                                <w:rFonts w:ascii="Arial" w:hAnsi="Arial" w:cs="Arial"/>
                                <w:sz w:val="32"/>
                                <w:szCs w:val="32"/>
                              </w:rPr>
                              <w:t>B. J. Jonkman</w:t>
                            </w:r>
                          </w:p>
                          <w:p w:rsidR="00337164" w:rsidRDefault="00337164"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337164" w:rsidRDefault="00337164" w:rsidP="00495884">
                            <w:pPr>
                              <w:spacing w:after="240" w:line="240" w:lineRule="auto"/>
                              <w:ind w:right="360"/>
                              <w:rPr>
                                <w:rFonts w:ascii="Arial" w:hAnsi="Arial" w:cs="Arial"/>
                                <w:i/>
                                <w:sz w:val="28"/>
                                <w:szCs w:val="28"/>
                              </w:rPr>
                            </w:pPr>
                          </w:p>
                          <w:p w:rsidR="00337164" w:rsidRDefault="00D65100" w:rsidP="007C1CD1">
                            <w:pPr>
                              <w:pStyle w:val="NRELByline"/>
                              <w:jc w:val="left"/>
                            </w:pPr>
                            <w:r>
                              <w:t>Revised June 1</w:t>
                            </w:r>
                            <w:r w:rsidR="00337164">
                              <w:t>, 201</w:t>
                            </w:r>
                            <w:r>
                              <w:t>6</w:t>
                            </w:r>
                            <w:r w:rsidR="00337164">
                              <w:t xml:space="preserve"> for TurbSim v2.00.00</w:t>
                            </w:r>
                          </w:p>
                          <w:p w:rsidR="00337164" w:rsidRDefault="00337164" w:rsidP="007C1CD1">
                            <w:pPr>
                              <w:pStyle w:val="NRELByline"/>
                              <w:jc w:val="left"/>
                            </w:pPr>
                          </w:p>
                          <w:p w:rsidR="00337164" w:rsidRPr="00B63AF7" w:rsidRDefault="00337164" w:rsidP="00B63AF7">
                            <w:pPr>
                              <w:pStyle w:val="NRELBodyText"/>
                              <w:rPr>
                                <w:b/>
                                <w:i/>
                                <w:sz w:val="72"/>
                              </w:rPr>
                            </w:pPr>
                            <w:r w:rsidRPr="00B63AF7">
                              <w:rPr>
                                <w:b/>
                                <w:i/>
                                <w:sz w:val="72"/>
                                <w:highlight w:val="yellow"/>
                              </w:rPr>
                              <w:t>DRAFT VERSION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margin-left:3in;margin-top:3in;width:5in;height:3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" filled="f" stroked="f">
                <v:textbox inset="0,0,0,0">
                  <w:txbxContent>
                    <w:p w:rsidR="00337164" w:rsidRPr="00ED42A1" w:rsidRDefault="00337164"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337164" w:rsidRPr="00D65AB8" w:rsidRDefault="00337164" w:rsidP="00495884">
                      <w:pPr>
                        <w:spacing w:after="0" w:line="240" w:lineRule="auto"/>
                        <w:ind w:right="360"/>
                        <w:rPr>
                          <w:rFonts w:ascii="Arial" w:hAnsi="Arial" w:cs="Arial"/>
                          <w:sz w:val="32"/>
                          <w:szCs w:val="32"/>
                        </w:rPr>
                      </w:pPr>
                      <w:r>
                        <w:rPr>
                          <w:rFonts w:ascii="Arial" w:hAnsi="Arial" w:cs="Arial"/>
                          <w:sz w:val="32"/>
                          <w:szCs w:val="32"/>
                        </w:rPr>
                        <w:t>B. J. Jonkman</w:t>
                      </w:r>
                    </w:p>
                    <w:p w:rsidR="00337164" w:rsidRDefault="00337164"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337164" w:rsidRDefault="00337164" w:rsidP="00495884">
                      <w:pPr>
                        <w:spacing w:after="240" w:line="240" w:lineRule="auto"/>
                        <w:ind w:right="360"/>
                        <w:rPr>
                          <w:rFonts w:ascii="Arial" w:hAnsi="Arial" w:cs="Arial"/>
                          <w:i/>
                          <w:sz w:val="28"/>
                          <w:szCs w:val="28"/>
                        </w:rPr>
                      </w:pPr>
                    </w:p>
                    <w:p w:rsidR="00337164" w:rsidRDefault="00D65100" w:rsidP="007C1CD1">
                      <w:pPr>
                        <w:pStyle w:val="NRELByline"/>
                        <w:jc w:val="left"/>
                      </w:pPr>
                      <w:r>
                        <w:t>Revised June 1</w:t>
                      </w:r>
                      <w:r w:rsidR="00337164">
                        <w:t>, 201</w:t>
                      </w:r>
                      <w:r>
                        <w:t>6</w:t>
                      </w:r>
                      <w:r w:rsidR="00337164">
                        <w:t xml:space="preserve"> for TurbSim v2.00.00</w:t>
                      </w:r>
                    </w:p>
                    <w:p w:rsidR="00337164" w:rsidRDefault="00337164" w:rsidP="007C1CD1">
                      <w:pPr>
                        <w:pStyle w:val="NRELByline"/>
                        <w:jc w:val="left"/>
                      </w:pPr>
                    </w:p>
                    <w:p w:rsidR="00337164" w:rsidRPr="00B63AF7" w:rsidRDefault="00337164" w:rsidP="00B63AF7">
                      <w:pPr>
                        <w:pStyle w:val="NRELBodyText"/>
                        <w:rPr>
                          <w:b/>
                          <w:i/>
                          <w:sz w:val="72"/>
                        </w:rPr>
                      </w:pPr>
                      <w:r w:rsidRPr="00B63AF7">
                        <w:rPr>
                          <w:b/>
                          <w:i/>
                          <w:sz w:val="72"/>
                          <w:highlight w:val="yellow"/>
                        </w:rPr>
                        <w:t>DRAFT VERSION</w:t>
                      </w:r>
                    </w:p>
                  </w:txbxContent>
                </v:textbox>
                <w10:wrap anchorx="page" anchory="page"/>
                <w10:anchorlock/>
              </v:shape>
            </w:pict>
          </mc:Fallback>
        </mc:AlternateContent>
      </w:r>
    </w:p>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0" wp14:anchorId="77C643D1" wp14:editId="0C24A396">
                <wp:simplePos x="0" y="0"/>
                <wp:positionH relativeFrom="page">
                  <wp:posOffset>2743200</wp:posOffset>
                </wp:positionH>
                <wp:positionV relativeFrom="page">
                  <wp:posOffset>8686800</wp:posOffset>
                </wp:positionV>
                <wp:extent cx="4297680" cy="548640"/>
                <wp:effectExtent l="0" t="0" r="7620" b="3810"/>
                <wp:wrapNone/>
                <wp:docPr id="1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Pr="005B4502" w:rsidRDefault="00337164" w:rsidP="00227898">
                            <w:pPr>
                              <w:spacing w:after="0" w:line="260" w:lineRule="exact"/>
                              <w:rPr>
                                <w:rFonts w:ascii="Arial" w:hAnsi="Arial" w:cs="Arial"/>
                              </w:rPr>
                            </w:pPr>
                            <w:r w:rsidRPr="005B4502">
                              <w:rPr>
                                <w:rFonts w:ascii="Arial" w:hAnsi="Arial" w:cs="Arial"/>
                                <w:b/>
                              </w:rPr>
                              <w:t>Technical Report</w:t>
                            </w:r>
                          </w:p>
                          <w:p w:rsidR="00337164" w:rsidRPr="005B4502" w:rsidRDefault="00337164" w:rsidP="00227898">
                            <w:pPr>
                              <w:spacing w:after="0" w:line="260" w:lineRule="exact"/>
                              <w:rPr>
                                <w:rFonts w:ascii="Arial" w:hAnsi="Arial" w:cs="Arial"/>
                              </w:rPr>
                            </w:pPr>
                            <w:r w:rsidRPr="005B4502">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337164" w:rsidRPr="005B4502" w:rsidRDefault="00337164" w:rsidP="00984C56">
                            <w:pPr>
                              <w:spacing w:after="0" w:line="260" w:lineRule="exact"/>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margin-left:3in;margin-top:684pt;width:338.4pt;height:4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" o:allowoverlap="f" filled="f" stroked="f">
                <v:textbox inset="3.6pt,0,0,0">
                  <w:txbxContent>
                    <w:p w:rsidR="00337164" w:rsidRPr="005B4502" w:rsidRDefault="00337164" w:rsidP="00227898">
                      <w:pPr>
                        <w:spacing w:after="0" w:line="260" w:lineRule="exact"/>
                        <w:rPr>
                          <w:rFonts w:ascii="Arial" w:hAnsi="Arial" w:cs="Arial"/>
                        </w:rPr>
                      </w:pPr>
                      <w:r w:rsidRPr="005B4502">
                        <w:rPr>
                          <w:rFonts w:ascii="Arial" w:hAnsi="Arial" w:cs="Arial"/>
                          <w:b/>
                        </w:rPr>
                        <w:t>Technical Report</w:t>
                      </w:r>
                    </w:p>
                    <w:p w:rsidR="00337164" w:rsidRPr="005B4502" w:rsidRDefault="00337164" w:rsidP="00227898">
                      <w:pPr>
                        <w:spacing w:after="0" w:line="260" w:lineRule="exact"/>
                        <w:rPr>
                          <w:rFonts w:ascii="Arial" w:hAnsi="Arial" w:cs="Arial"/>
                        </w:rPr>
                      </w:pPr>
                      <w:r w:rsidRPr="005B4502">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337164" w:rsidRPr="005B4502" w:rsidRDefault="00337164" w:rsidP="00984C56">
                      <w:pPr>
                        <w:spacing w:after="0" w:line="260" w:lineRule="exact"/>
                        <w:rPr>
                          <w:rFonts w:ascii="Arial" w:hAnsi="Arial" w:cs="Arial"/>
                        </w:rPr>
                      </w:pPr>
                      <w:r>
                        <w:rPr>
                          <w:rFonts w:ascii="Arial" w:hAnsi="Arial" w:cs="Arial"/>
                        </w:rPr>
                        <w:t>October 2014</w:t>
                      </w:r>
                    </w:p>
                  </w:txbxContent>
                </v:textbox>
                <w10:wrap anchorx="page" anchory="page"/>
              </v:shape>
            </w:pict>
          </mc:Fallback>
        </mc:AlternateContent>
      </w:r>
      <w:r w:rsidR="00312A68" w:rsidRPr="00C92640">
        <w:rPr>
          <w:rFonts w:ascii="Arial" w:hAnsi="Arial" w:cs="Arial"/>
        </w:rPr>
        <w:br w:type="page"/>
      </w:r>
    </w:p>
    <w:p w:rsidR="00312A68" w:rsidRPr="00C92640" w:rsidRDefault="00BF4A73">
      <w:pPr>
        <w:rPr>
          <w:rFonts w:ascii="Arial" w:hAnsi="Arial" w:cs="Arial"/>
        </w:rPr>
      </w:pPr>
      <w:r>
        <w:rPr>
          <w:rFonts w:ascii="Arial" w:hAnsi="Arial" w:cs="Arial"/>
          <w:noProof/>
        </w:rPr>
        <w:lastRenderedPageBreak/>
        <mc:AlternateContent>
          <mc:Choice Requires="wps">
            <w:drawing>
              <wp:anchor distT="0" distB="0" distL="114300" distR="114300" simplePos="0" relativeHeight="251669504" behindDoc="0" locked="1" layoutInCell="1" allowOverlap="0" wp14:anchorId="74A4724D" wp14:editId="63C1F8BE">
                <wp:simplePos x="0" y="0"/>
                <wp:positionH relativeFrom="page">
                  <wp:posOffset>2743200</wp:posOffset>
                </wp:positionH>
                <wp:positionV relativeFrom="page">
                  <wp:posOffset>8686800</wp:posOffset>
                </wp:positionV>
                <wp:extent cx="4297680" cy="640080"/>
                <wp:effectExtent l="0" t="0" r="7620" b="7620"/>
                <wp:wrapNone/>
                <wp:docPr id="1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Pr="00ED42A1" w:rsidRDefault="00337164" w:rsidP="00ED42A1">
                            <w:pPr>
                              <w:spacing w:after="0" w:line="240" w:lineRule="auto"/>
                              <w:rPr>
                                <w:rFonts w:ascii="Arial" w:hAnsi="Arial" w:cs="Arial"/>
                              </w:rPr>
                            </w:pPr>
                            <w:r w:rsidRPr="00ED42A1">
                              <w:rPr>
                                <w:rFonts w:ascii="Arial" w:hAnsi="Arial" w:cs="Arial"/>
                                <w:b/>
                              </w:rPr>
                              <w:t>Technical Report</w:t>
                            </w:r>
                          </w:p>
                          <w:p w:rsidR="00337164" w:rsidRPr="00ED42A1" w:rsidRDefault="00337164" w:rsidP="00ED42A1">
                            <w:pPr>
                              <w:spacing w:after="0" w:line="240" w:lineRule="auto"/>
                              <w:rPr>
                                <w:rFonts w:ascii="Arial" w:hAnsi="Arial" w:cs="Arial"/>
                              </w:rPr>
                            </w:pPr>
                            <w:r w:rsidRPr="00ED42A1">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337164" w:rsidRPr="00ED42A1" w:rsidRDefault="00337164" w:rsidP="00ED42A1">
                            <w:pPr>
                              <w:spacing w:after="0" w:line="240" w:lineRule="auto"/>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3in;margin-top:684pt;width:338.4pt;height:50.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5qStAIAALY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" o:allowoverlap="f" filled="f" stroked="f">
                <v:textbox inset="3.6pt,0,0,0">
                  <w:txbxContent>
                    <w:p w:rsidR="00337164" w:rsidRPr="00ED42A1" w:rsidRDefault="00337164" w:rsidP="00ED42A1">
                      <w:pPr>
                        <w:spacing w:after="0" w:line="240" w:lineRule="auto"/>
                        <w:rPr>
                          <w:rFonts w:ascii="Arial" w:hAnsi="Arial" w:cs="Arial"/>
                        </w:rPr>
                      </w:pPr>
                      <w:r w:rsidRPr="00ED42A1">
                        <w:rPr>
                          <w:rFonts w:ascii="Arial" w:hAnsi="Arial" w:cs="Arial"/>
                          <w:b/>
                        </w:rPr>
                        <w:t>Technical Report</w:t>
                      </w:r>
                    </w:p>
                    <w:p w:rsidR="00337164" w:rsidRPr="00ED42A1" w:rsidRDefault="00337164" w:rsidP="00ED42A1">
                      <w:pPr>
                        <w:spacing w:after="0" w:line="240" w:lineRule="auto"/>
                        <w:rPr>
                          <w:rFonts w:ascii="Arial" w:hAnsi="Arial" w:cs="Arial"/>
                        </w:rPr>
                      </w:pPr>
                      <w:r w:rsidRPr="00ED42A1">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337164" w:rsidRPr="00ED42A1" w:rsidRDefault="00337164" w:rsidP="00ED42A1">
                      <w:pPr>
                        <w:spacing w:after="0" w:line="240" w:lineRule="auto"/>
                        <w:rPr>
                          <w:rFonts w:ascii="Arial" w:hAnsi="Arial" w:cs="Arial"/>
                        </w:rPr>
                      </w:pPr>
                      <w:r>
                        <w:rPr>
                          <w:rFonts w:ascii="Arial" w:hAnsi="Arial" w:cs="Arial"/>
                        </w:rPr>
                        <w:t>October 2014</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60288" behindDoc="0" locked="1" layoutInCell="1" allowOverlap="1" wp14:anchorId="23708C22" wp14:editId="2FBCB88A">
                <wp:simplePos x="0" y="0"/>
                <wp:positionH relativeFrom="page">
                  <wp:posOffset>2743200</wp:posOffset>
                </wp:positionH>
                <wp:positionV relativeFrom="page">
                  <wp:posOffset>1600200</wp:posOffset>
                </wp:positionV>
                <wp:extent cx="4572000" cy="5943600"/>
                <wp:effectExtent l="0" t="0" r="0" b="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94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Pr="00ED42A1" w:rsidRDefault="00337164"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337164" w:rsidRPr="00D65AB8" w:rsidRDefault="00337164" w:rsidP="007C1CD1">
                            <w:pPr>
                              <w:spacing w:after="0" w:line="240" w:lineRule="auto"/>
                              <w:ind w:right="360"/>
                              <w:rPr>
                                <w:rFonts w:ascii="Arial" w:hAnsi="Arial" w:cs="Arial"/>
                                <w:sz w:val="32"/>
                                <w:szCs w:val="32"/>
                              </w:rPr>
                            </w:pPr>
                            <w:r>
                              <w:rPr>
                                <w:rFonts w:ascii="Arial" w:hAnsi="Arial" w:cs="Arial"/>
                                <w:sz w:val="32"/>
                                <w:szCs w:val="32"/>
                              </w:rPr>
                              <w:t>B. J. Jonkman</w:t>
                            </w:r>
                          </w:p>
                          <w:p w:rsidR="00337164" w:rsidRDefault="00337164"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337164" w:rsidRPr="00ED42A1" w:rsidRDefault="00337164" w:rsidP="005B4502">
                            <w:pPr>
                              <w:spacing w:line="240" w:lineRule="auto"/>
                              <w:ind w:right="360"/>
                              <w:rPr>
                                <w:rFonts w:ascii="Arial" w:hAnsi="Arial" w:cs="Arial"/>
                                <w:sz w:val="24"/>
                                <w:szCs w:val="24"/>
                              </w:rPr>
                            </w:pPr>
                            <w:proofErr w:type="gramStart"/>
                            <w:r w:rsidRPr="00ED42A1">
                              <w:rPr>
                                <w:rFonts w:ascii="Arial" w:hAnsi="Arial" w:cs="Arial"/>
                                <w:sz w:val="24"/>
                                <w:szCs w:val="24"/>
                              </w:rPr>
                              <w:t>Prepared under Task No(s).</w:t>
                            </w:r>
                            <w:proofErr w:type="gramEnd"/>
                            <w:r w:rsidRPr="00ED42A1">
                              <w:rPr>
                                <w:rFonts w:ascii="Arial" w:hAnsi="Arial" w:cs="Arial"/>
                                <w:sz w:val="24"/>
                                <w:szCs w:val="24"/>
                              </w:rPr>
                              <w:t xml:space="preserve">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margin-left:3in;margin-top:126pt;width:5in;height:46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vIugIAAMM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" filled="f" stroked="f">
                <v:textbox>
                  <w:txbxContent>
                    <w:p w:rsidR="00337164" w:rsidRPr="00ED42A1" w:rsidRDefault="00337164"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337164" w:rsidRPr="00D65AB8" w:rsidRDefault="00337164" w:rsidP="007C1CD1">
                      <w:pPr>
                        <w:spacing w:after="0" w:line="240" w:lineRule="auto"/>
                        <w:ind w:right="360"/>
                        <w:rPr>
                          <w:rFonts w:ascii="Arial" w:hAnsi="Arial" w:cs="Arial"/>
                          <w:sz w:val="32"/>
                          <w:szCs w:val="32"/>
                        </w:rPr>
                      </w:pPr>
                      <w:r>
                        <w:rPr>
                          <w:rFonts w:ascii="Arial" w:hAnsi="Arial" w:cs="Arial"/>
                          <w:sz w:val="32"/>
                          <w:szCs w:val="32"/>
                        </w:rPr>
                        <w:t>B. J. Jonkman</w:t>
                      </w:r>
                    </w:p>
                    <w:p w:rsidR="00337164" w:rsidRDefault="00337164"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337164" w:rsidRPr="00ED42A1" w:rsidRDefault="00337164" w:rsidP="005B4502">
                      <w:pPr>
                        <w:spacing w:line="240" w:lineRule="auto"/>
                        <w:ind w:right="360"/>
                        <w:rPr>
                          <w:rFonts w:ascii="Arial" w:hAnsi="Arial" w:cs="Arial"/>
                          <w:sz w:val="24"/>
                          <w:szCs w:val="24"/>
                        </w:rPr>
                      </w:pPr>
                      <w:proofErr w:type="gramStart"/>
                      <w:r w:rsidRPr="00ED42A1">
                        <w:rPr>
                          <w:rFonts w:ascii="Arial" w:hAnsi="Arial" w:cs="Arial"/>
                          <w:sz w:val="24"/>
                          <w:szCs w:val="24"/>
                        </w:rPr>
                        <w:t>Prepared under Task No(s).</w:t>
                      </w:r>
                      <w:proofErr w:type="gramEnd"/>
                      <w:r w:rsidRPr="00ED42A1">
                        <w:rPr>
                          <w:rFonts w:ascii="Arial" w:hAnsi="Arial" w:cs="Arial"/>
                          <w:sz w:val="24"/>
                          <w:szCs w:val="24"/>
                        </w:rPr>
                        <w:t xml:space="preserve">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v:textbox>
                <w10:wrap anchorx="page" anchory="page"/>
                <w10:anchorlock/>
              </v:shape>
            </w:pict>
          </mc:Fallback>
        </mc:AlternateContent>
      </w:r>
    </w:p>
    <w:p w:rsidR="00312A68" w:rsidRPr="00C92640" w:rsidRDefault="00312A68">
      <w:pPr>
        <w:rPr>
          <w:rFonts w:ascii="Arial" w:hAnsi="Arial" w:cs="Arial"/>
        </w:rPr>
      </w:pPr>
      <w:r w:rsidRPr="00C92640">
        <w:rPr>
          <w:rFonts w:ascii="Arial" w:hAnsi="Arial" w:cs="Arial"/>
        </w:rPr>
        <w:br w:type="page"/>
      </w:r>
    </w:p>
    <w:p w:rsidR="00312A68" w:rsidRPr="00C92640" w:rsidRDefault="00312A68">
      <w:pPr>
        <w:rPr>
          <w:rFonts w:ascii="Arial" w:hAnsi="Arial" w:cs="Arial"/>
        </w:rPr>
        <w:sectPr w:rsidR="00312A68" w:rsidRPr="00C92640" w:rsidSect="00C92640">
          <w:headerReference w:type="default" r:id="rId9"/>
          <w:footerReference w:type="default" r:id="rId10"/>
          <w:headerReference w:type="first" r:id="rId11"/>
          <w:footerReference w:type="first" r:id="rId12"/>
          <w:pgSz w:w="12240" w:h="15840" w:code="1"/>
          <w:pgMar w:top="720" w:right="720" w:bottom="720" w:left="720" w:header="360" w:footer="360" w:gutter="0"/>
          <w:cols w:space="720"/>
          <w:titlePg/>
          <w:docGrid w:linePitch="360"/>
        </w:sectPr>
      </w:pPr>
    </w:p>
    <w:p w:rsidR="001737F8" w:rsidRPr="005B4502" w:rsidRDefault="001737F8" w:rsidP="00235898">
      <w:pPr>
        <w:spacing w:before="3960" w:after="240" w:line="240" w:lineRule="auto"/>
        <w:jc w:val="center"/>
        <w:rPr>
          <w:rFonts w:ascii="Arial" w:hAnsi="Arial" w:cs="Arial"/>
          <w:sz w:val="20"/>
          <w:szCs w:val="20"/>
        </w:rPr>
      </w:pPr>
      <w:r w:rsidRPr="005B4502">
        <w:rPr>
          <w:rFonts w:ascii="Arial" w:hAnsi="Arial" w:cs="Arial"/>
          <w:b/>
          <w:sz w:val="20"/>
          <w:szCs w:val="20"/>
        </w:rPr>
        <w:lastRenderedPageBreak/>
        <w:t>NOTICE</w:t>
      </w:r>
    </w:p>
    <w:p w:rsidR="001737F8" w:rsidRPr="005B4502" w:rsidRDefault="001737F8" w:rsidP="005065B0">
      <w:pPr>
        <w:spacing w:line="240" w:lineRule="auto"/>
        <w:jc w:val="both"/>
        <w:rPr>
          <w:rFonts w:ascii="Arial" w:hAnsi="Arial" w:cs="Arial"/>
          <w:sz w:val="20"/>
          <w:szCs w:val="20"/>
        </w:rPr>
      </w:pPr>
      <w:r w:rsidRPr="005B4502">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proofErr w:type="gramStart"/>
      <w:r w:rsidRPr="005B4502">
        <w:rPr>
          <w:rFonts w:ascii="Arial" w:hAnsi="Arial" w:cs="Arial"/>
          <w:sz w:val="20"/>
          <w:szCs w:val="20"/>
        </w:rPr>
        <w:t xml:space="preserve">.  </w:t>
      </w:r>
      <w:proofErr w:type="gramEnd"/>
      <w:r w:rsidRPr="005B4502">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proofErr w:type="gramStart"/>
      <w:r w:rsidRPr="005B4502">
        <w:rPr>
          <w:rFonts w:ascii="Arial" w:hAnsi="Arial" w:cs="Arial"/>
          <w:sz w:val="20"/>
          <w:szCs w:val="20"/>
        </w:rPr>
        <w:t xml:space="preserve">.  </w:t>
      </w:r>
      <w:proofErr w:type="gramEnd"/>
      <w:r w:rsidRPr="005B4502">
        <w:rPr>
          <w:rFonts w:ascii="Arial" w:hAnsi="Arial" w:cs="Arial"/>
          <w:sz w:val="20"/>
          <w:szCs w:val="20"/>
        </w:rPr>
        <w:t>The views and opinions of authors expressed herein do not necessarily state or reflect those of the United States government or any agency thereof.</w:t>
      </w:r>
    </w:p>
    <w:p w:rsidR="00235898" w:rsidRDefault="00235898" w:rsidP="00235898">
      <w:pPr>
        <w:spacing w:before="480" w:after="0" w:line="240" w:lineRule="auto"/>
        <w:ind w:left="2160"/>
        <w:rPr>
          <w:rFonts w:ascii="Arial" w:hAnsi="Arial" w:cs="Arial"/>
          <w:spacing w:val="-2"/>
          <w:sz w:val="20"/>
          <w:szCs w:val="20"/>
        </w:rPr>
      </w:pPr>
      <w:r>
        <w:rPr>
          <w:rFonts w:ascii="Arial" w:hAnsi="Arial" w:cs="Arial"/>
          <w:spacing w:val="-2"/>
          <w:sz w:val="20"/>
          <w:szCs w:val="20"/>
        </w:rPr>
        <w:t>This report is available at no cost from the National Renewable Energy</w:t>
      </w:r>
      <w:r w:rsidR="001366EA">
        <w:rPr>
          <w:rFonts w:ascii="Arial" w:hAnsi="Arial" w:cs="Arial"/>
          <w:spacing w:val="-2"/>
          <w:sz w:val="20"/>
          <w:szCs w:val="20"/>
        </w:rPr>
        <w:br/>
      </w:r>
      <w:r>
        <w:rPr>
          <w:rFonts w:ascii="Arial" w:hAnsi="Arial" w:cs="Arial"/>
          <w:spacing w:val="-2"/>
          <w:sz w:val="20"/>
          <w:szCs w:val="20"/>
        </w:rPr>
        <w:t>Laboratory (NREL) at www.nrel.gov/publications.</w:t>
      </w:r>
    </w:p>
    <w:p w:rsidR="001737F8" w:rsidRPr="005B4502" w:rsidRDefault="001737F8" w:rsidP="00235898">
      <w:pPr>
        <w:spacing w:before="200" w:line="240" w:lineRule="auto"/>
        <w:ind w:left="2160" w:right="-2160"/>
        <w:rPr>
          <w:rFonts w:ascii="Arial" w:hAnsi="Arial" w:cs="Arial"/>
          <w:color w:val="000000"/>
          <w:sz w:val="20"/>
          <w:szCs w:val="20"/>
        </w:rPr>
      </w:pPr>
      <w:r w:rsidRPr="005B4502">
        <w:rPr>
          <w:rFonts w:ascii="Arial" w:hAnsi="Arial" w:cs="Arial"/>
          <w:color w:val="000000"/>
          <w:sz w:val="20"/>
          <w:szCs w:val="20"/>
        </w:rPr>
        <w:t xml:space="preserve">Available electronically at </w:t>
      </w:r>
      <w:hyperlink r:id="rId13" w:history="1">
        <w:r w:rsidR="00033F83" w:rsidRPr="00033F83">
          <w:rPr>
            <w:rStyle w:val="Hyperlink"/>
            <w:rFonts w:ascii="Arial" w:hAnsi="Arial" w:cs="Arial"/>
            <w:sz w:val="20"/>
            <w:szCs w:val="20"/>
          </w:rPr>
          <w:t>http://www.osti.gov/scitech</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a processing fee to U.S. Department of Energy</w:t>
      </w:r>
      <w:r w:rsidRPr="005B4502">
        <w:rPr>
          <w:rFonts w:ascii="Arial" w:hAnsi="Arial" w:cs="Arial"/>
          <w:color w:val="000000"/>
          <w:sz w:val="20"/>
          <w:szCs w:val="20"/>
        </w:rPr>
        <w:br/>
        <w:t xml:space="preserve">and its contractors, in paper, </w:t>
      </w:r>
      <w:proofErr w:type="gramStart"/>
      <w:r w:rsidRPr="005B4502">
        <w:rPr>
          <w:rFonts w:ascii="Arial" w:hAnsi="Arial" w:cs="Arial"/>
          <w:color w:val="000000"/>
          <w:sz w:val="20"/>
          <w:szCs w:val="20"/>
        </w:rPr>
        <w:t>from</w:t>
      </w:r>
      <w:proofErr w:type="gramEnd"/>
      <w:r w:rsidRPr="005B4502">
        <w:rPr>
          <w:rFonts w:ascii="Arial" w:hAnsi="Arial" w:cs="Arial"/>
          <w:color w:val="000000"/>
          <w:sz w:val="20"/>
          <w:szCs w:val="20"/>
        </w:rPr>
        <w:t>:</w:t>
      </w:r>
    </w:p>
    <w:p w:rsidR="001737F8" w:rsidRPr="005B4502" w:rsidRDefault="001737F8" w:rsidP="00022C10">
      <w:pPr>
        <w:spacing w:after="0"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Energy</w:t>
      </w:r>
      <w:r w:rsidRPr="005B4502">
        <w:rPr>
          <w:rFonts w:ascii="Arial" w:hAnsi="Arial" w:cs="Arial"/>
          <w:color w:val="000000"/>
          <w:sz w:val="20"/>
          <w:szCs w:val="20"/>
        </w:rPr>
        <w:br/>
        <w:t>Office of Scientific and Technical Information</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P.O. Box 62</w:t>
      </w:r>
      <w:r w:rsidRPr="005B4502">
        <w:rPr>
          <w:rFonts w:ascii="Arial" w:hAnsi="Arial" w:cs="Arial"/>
          <w:color w:val="000000"/>
          <w:sz w:val="20"/>
          <w:szCs w:val="20"/>
        </w:rPr>
        <w:br/>
        <w:t>Oak Ridge, TN 37831-0062</w:t>
      </w:r>
      <w:r w:rsidRPr="005B4502">
        <w:rPr>
          <w:rFonts w:ascii="Arial" w:hAnsi="Arial" w:cs="Arial"/>
          <w:color w:val="000000"/>
          <w:sz w:val="20"/>
          <w:szCs w:val="20"/>
        </w:rPr>
        <w:br/>
        <w:t>phone:  865.576.8401</w:t>
      </w:r>
      <w:r w:rsidRPr="005B4502">
        <w:rPr>
          <w:rFonts w:ascii="Arial" w:hAnsi="Arial" w:cs="Arial"/>
          <w:color w:val="000000"/>
          <w:sz w:val="20"/>
          <w:szCs w:val="20"/>
        </w:rPr>
        <w:br/>
        <w:t>fax: 865.576.5728</w:t>
      </w:r>
      <w:r w:rsidRPr="005B4502">
        <w:rPr>
          <w:rFonts w:ascii="Arial" w:hAnsi="Arial" w:cs="Arial"/>
          <w:color w:val="000000"/>
          <w:sz w:val="20"/>
          <w:szCs w:val="20"/>
        </w:rPr>
        <w:br/>
        <w:t xml:space="preserve">email:  </w:t>
      </w:r>
      <w:hyperlink r:id="rId14" w:history="1">
        <w:r w:rsidRPr="005B4502">
          <w:rPr>
            <w:rStyle w:val="Hyperlink"/>
            <w:rFonts w:ascii="Arial" w:hAnsi="Arial" w:cs="Arial"/>
            <w:sz w:val="20"/>
            <w:szCs w:val="20"/>
          </w:rPr>
          <w:t>mailto:reports@adonis.osti.gov</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sale to the public, in paper, from:</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Commerce</w:t>
      </w:r>
      <w:r w:rsidRPr="005B4502">
        <w:rPr>
          <w:rFonts w:ascii="Arial" w:hAnsi="Arial" w:cs="Arial"/>
          <w:color w:val="000000"/>
          <w:sz w:val="20"/>
          <w:szCs w:val="20"/>
        </w:rPr>
        <w:br/>
        <w:t>National Technical Information Service</w:t>
      </w:r>
      <w:r w:rsidRPr="005B4502">
        <w:rPr>
          <w:rFonts w:ascii="Arial" w:hAnsi="Arial" w:cs="Arial"/>
          <w:color w:val="000000"/>
          <w:sz w:val="20"/>
          <w:szCs w:val="20"/>
        </w:rPr>
        <w:br/>
        <w:t>5285 Port Royal Road</w:t>
      </w:r>
      <w:r w:rsidRPr="005B4502">
        <w:rPr>
          <w:rFonts w:ascii="Arial" w:hAnsi="Arial" w:cs="Arial"/>
          <w:color w:val="000000"/>
          <w:sz w:val="20"/>
          <w:szCs w:val="20"/>
        </w:rPr>
        <w:br/>
        <w:t>Springfield, VA 22161</w:t>
      </w:r>
      <w:r w:rsidRPr="005B4502">
        <w:rPr>
          <w:rFonts w:ascii="Arial" w:hAnsi="Arial" w:cs="Arial"/>
          <w:color w:val="000000"/>
          <w:sz w:val="20"/>
          <w:szCs w:val="20"/>
        </w:rPr>
        <w:br/>
        <w:t>phone:  800.553.6847</w:t>
      </w:r>
      <w:r w:rsidRPr="005B4502">
        <w:rPr>
          <w:rFonts w:ascii="Arial" w:hAnsi="Arial" w:cs="Arial"/>
          <w:color w:val="000000"/>
          <w:sz w:val="20"/>
          <w:szCs w:val="20"/>
        </w:rPr>
        <w:br/>
        <w:t>fax:  703.605.6900</w:t>
      </w:r>
      <w:r w:rsidRPr="005B4502">
        <w:rPr>
          <w:rFonts w:ascii="Arial" w:hAnsi="Arial" w:cs="Arial"/>
          <w:color w:val="000000"/>
          <w:sz w:val="20"/>
          <w:szCs w:val="20"/>
        </w:rPr>
        <w:br/>
        <w:t xml:space="preserve">email: </w:t>
      </w:r>
      <w:hyperlink r:id="rId15" w:history="1">
        <w:r w:rsidRPr="005B4502">
          <w:rPr>
            <w:rStyle w:val="Hyperlink"/>
            <w:rFonts w:ascii="Arial" w:hAnsi="Arial" w:cs="Arial"/>
            <w:sz w:val="20"/>
            <w:szCs w:val="20"/>
          </w:rPr>
          <w:t>orders@ntis.fedworld.gov</w:t>
        </w:r>
      </w:hyperlink>
      <w:r w:rsidRPr="005B4502">
        <w:rPr>
          <w:rFonts w:ascii="Arial" w:hAnsi="Arial" w:cs="Arial"/>
          <w:color w:val="000000"/>
          <w:sz w:val="20"/>
          <w:szCs w:val="20"/>
        </w:rPr>
        <w:br/>
        <w:t xml:space="preserve">online ordering:  </w:t>
      </w:r>
      <w:hyperlink r:id="rId16" w:history="1">
        <w:r w:rsidR="00827373" w:rsidRPr="005B4502">
          <w:rPr>
            <w:rStyle w:val="Hyperlink"/>
            <w:rFonts w:ascii="Arial" w:hAnsi="Arial" w:cs="Arial"/>
            <w:sz w:val="20"/>
            <w:szCs w:val="20"/>
          </w:rPr>
          <w:t>http://www.ntis.gov/help/ordermethods.aspx</w:t>
        </w:r>
      </w:hyperlink>
    </w:p>
    <w:p w:rsidR="00ED42A1" w:rsidRPr="005B4502" w:rsidRDefault="003140EA" w:rsidP="00F34BBC">
      <w:pPr>
        <w:tabs>
          <w:tab w:val="left" w:pos="-1440"/>
        </w:tabs>
        <w:spacing w:before="720" w:after="0" w:line="240" w:lineRule="auto"/>
        <w:ind w:left="540"/>
        <w:rPr>
          <w:rFonts w:ascii="Arial" w:hAnsi="Arial" w:cs="Arial"/>
          <w:sz w:val="20"/>
          <w:szCs w:val="20"/>
        </w:rPr>
      </w:pPr>
      <w:r>
        <w:rPr>
          <w:rFonts w:ascii="Arial" w:hAnsi="Arial" w:cs="Arial"/>
          <w:i/>
          <w:iCs/>
          <w:sz w:val="16"/>
          <w:szCs w:val="16"/>
        </w:rPr>
        <w:t xml:space="preserve">Cover Photos: (left to right) photo by </w:t>
      </w:r>
      <w:r>
        <w:rPr>
          <w:rFonts w:ascii="Arial" w:eastAsia="Times New Roman" w:hAnsi="Arial" w:cs="Times New Roman"/>
          <w:i/>
          <w:iCs/>
          <w:sz w:val="16"/>
          <w:szCs w:val="16"/>
        </w:rPr>
        <w:t xml:space="preserve">Pat </w:t>
      </w:r>
      <w:proofErr w:type="spellStart"/>
      <w:r>
        <w:rPr>
          <w:rFonts w:ascii="Arial" w:eastAsia="Times New Roman" w:hAnsi="Arial" w:cs="Times New Roman"/>
          <w:i/>
          <w:iCs/>
          <w:sz w:val="16"/>
          <w:szCs w:val="16"/>
        </w:rPr>
        <w:t>Corkery</w:t>
      </w:r>
      <w:proofErr w:type="spellEnd"/>
      <w:r>
        <w:rPr>
          <w:rFonts w:ascii="Arial" w:eastAsia="Times New Roman" w:hAnsi="Arial" w:cs="Times New Roman"/>
          <w:i/>
          <w:iCs/>
          <w:sz w:val="16"/>
          <w:szCs w:val="16"/>
        </w:rPr>
        <w:t xml:space="preserve">, NREL </w:t>
      </w:r>
      <w:r>
        <w:rPr>
          <w:rFonts w:ascii="Arial" w:hAnsi="Arial" w:cs="Arial"/>
          <w:i/>
          <w:iCs/>
          <w:sz w:val="16"/>
          <w:szCs w:val="16"/>
        </w:rPr>
        <w:t xml:space="preserve">16416, photo from SunEdison, NREL 17423, photo by Pat </w:t>
      </w:r>
      <w:proofErr w:type="spellStart"/>
      <w:r>
        <w:rPr>
          <w:rFonts w:ascii="Arial" w:hAnsi="Arial" w:cs="Arial"/>
          <w:i/>
          <w:iCs/>
          <w:sz w:val="16"/>
          <w:szCs w:val="16"/>
        </w:rPr>
        <w:t>Corkery</w:t>
      </w:r>
      <w:proofErr w:type="spellEnd"/>
      <w:r>
        <w:rPr>
          <w:rFonts w:ascii="Arial" w:hAnsi="Arial" w:cs="Arial"/>
          <w:i/>
          <w:iCs/>
          <w:sz w:val="16"/>
          <w:szCs w:val="16"/>
        </w:rPr>
        <w:t xml:space="preserve">, NREL 16560, photo by </w:t>
      </w:r>
      <w:r>
        <w:rPr>
          <w:rFonts w:ascii="Arial" w:eastAsia="Times New Roman" w:hAnsi="Arial" w:cs="Times New Roman"/>
          <w:i/>
          <w:iCs/>
          <w:sz w:val="16"/>
          <w:szCs w:val="16"/>
        </w:rPr>
        <w:t xml:space="preserve">Dennis Schroeder, </w:t>
      </w:r>
      <w:r>
        <w:rPr>
          <w:rFonts w:ascii="Arial" w:hAnsi="Arial" w:cs="Arial"/>
          <w:i/>
          <w:iCs/>
          <w:sz w:val="16"/>
          <w:szCs w:val="16"/>
        </w:rPr>
        <w:t>NREL</w:t>
      </w:r>
      <w:r>
        <w:rPr>
          <w:rFonts w:ascii="Arial" w:eastAsia="Times New Roman" w:hAnsi="Arial" w:cs="Times New Roman"/>
          <w:i/>
          <w:iCs/>
          <w:sz w:val="16"/>
          <w:szCs w:val="16"/>
        </w:rPr>
        <w:t xml:space="preserve"> </w:t>
      </w:r>
      <w:r>
        <w:rPr>
          <w:rFonts w:ascii="Arial" w:hAnsi="Arial" w:cs="Arial"/>
          <w:i/>
          <w:iCs/>
          <w:sz w:val="16"/>
          <w:szCs w:val="16"/>
        </w:rPr>
        <w:t xml:space="preserve">17613, photo by Dean Armstrong, NREL 17436, photo by Pat </w:t>
      </w:r>
      <w:proofErr w:type="spellStart"/>
      <w:r>
        <w:rPr>
          <w:rFonts w:ascii="Arial" w:hAnsi="Arial" w:cs="Arial"/>
          <w:i/>
          <w:iCs/>
          <w:sz w:val="16"/>
          <w:szCs w:val="16"/>
        </w:rPr>
        <w:t>Corkery</w:t>
      </w:r>
      <w:proofErr w:type="spellEnd"/>
      <w:r>
        <w:rPr>
          <w:rFonts w:ascii="Arial" w:hAnsi="Arial" w:cs="Arial"/>
          <w:i/>
          <w:iCs/>
          <w:sz w:val="16"/>
          <w:szCs w:val="16"/>
        </w:rPr>
        <w:t>, NREL 17721.</w:t>
      </w:r>
    </w:p>
    <w:p w:rsidR="00772A41" w:rsidRDefault="00C85EAC" w:rsidP="00C85EAC">
      <w:pPr>
        <w:tabs>
          <w:tab w:val="left" w:pos="-1440"/>
          <w:tab w:val="left" w:pos="540"/>
        </w:tabs>
        <w:spacing w:before="240" w:line="240" w:lineRule="auto"/>
        <w:ind w:right="-2160"/>
        <w:rPr>
          <w:rFonts w:ascii="Arial" w:hAnsi="Arial" w:cs="Arial"/>
          <w:sz w:val="16"/>
          <w:szCs w:val="16"/>
        </w:rPr>
        <w:sectPr w:rsidR="00772A41" w:rsidSect="00C92640">
          <w:headerReference w:type="default" r:id="rId17"/>
          <w:footerReference w:type="default" r:id="rId18"/>
          <w:headerReference w:type="first" r:id="rId19"/>
          <w:footerReference w:type="first" r:id="rId20"/>
          <w:pgSz w:w="12240" w:h="15840" w:code="1"/>
          <w:pgMar w:top="720" w:right="1080" w:bottom="720" w:left="1080" w:header="360" w:footer="360" w:gutter="0"/>
          <w:cols w:space="720"/>
          <w:titlePg/>
          <w:docGrid w:linePitch="360"/>
        </w:sectPr>
      </w:pPr>
      <w:r>
        <w:rPr>
          <w:rFonts w:ascii="Arial" w:hAnsi="Arial" w:cs="Arial"/>
          <w:sz w:val="16"/>
          <w:szCs w:val="16"/>
        </w:rPr>
        <w:t>NREL prints on paper that contains recycled content</w:t>
      </w:r>
      <w:r w:rsidR="002857C4" w:rsidRPr="003140EA">
        <w:rPr>
          <w:rFonts w:ascii="Arial" w:hAnsi="Arial" w:cs="Arial"/>
          <w:sz w:val="16"/>
          <w:szCs w:val="16"/>
        </w:rPr>
        <w:t>.</w:t>
      </w:r>
    </w:p>
    <w:p w:rsidR="00772A41" w:rsidRPr="00772A41" w:rsidRDefault="00772A41" w:rsidP="00681270">
      <w:pPr>
        <w:pStyle w:val="NRELHead01"/>
        <w:rPr>
          <w:rFonts w:eastAsia="Times New Roman"/>
          <w:noProof/>
          <w:szCs w:val="24"/>
        </w:rPr>
      </w:pPr>
      <w:bookmarkStart w:id="0" w:name="_Toc291051266"/>
      <w:bookmarkStart w:id="1" w:name="_Toc131909737"/>
      <w:bookmarkStart w:id="2" w:name="_Toc131922506"/>
      <w:bookmarkStart w:id="3" w:name="_Toc131925442"/>
      <w:bookmarkStart w:id="4" w:name="_Toc131925488"/>
      <w:bookmarkStart w:id="5" w:name="_Toc224638697"/>
      <w:bookmarkStart w:id="6" w:name="_Toc224638774"/>
      <w:bookmarkStart w:id="7" w:name="_Toc225321100"/>
      <w:bookmarkStart w:id="8" w:name="_Toc225321603"/>
      <w:bookmarkStart w:id="9" w:name="_Toc225577220"/>
      <w:bookmarkStart w:id="10" w:name="_Toc225583133"/>
      <w:bookmarkStart w:id="11" w:name="_Toc452622584"/>
      <w:r w:rsidRPr="00772A41">
        <w:lastRenderedPageBreak/>
        <w:t>Acknowledgments</w:t>
      </w:r>
      <w:bookmarkEnd w:id="0"/>
      <w:bookmarkEnd w:id="11"/>
    </w:p>
    <w:p w:rsidR="007C1CD1" w:rsidRPr="007C1CD1" w:rsidRDefault="007C1CD1" w:rsidP="007C1CD1">
      <w:pPr>
        <w:pStyle w:val="NRELBodyText"/>
      </w:pPr>
      <w:r w:rsidRPr="007C1CD1">
        <w:t xml:space="preserve">TurbSim was written by Bonnie Jonkman at the National Wind Technology Center (NWTC). </w:t>
      </w:r>
    </w:p>
    <w:p w:rsidR="007C1CD1" w:rsidRPr="007C1CD1" w:rsidRDefault="007C1CD1" w:rsidP="00CA28D9">
      <w:pPr>
        <w:pStyle w:val="NRELBodyText"/>
      </w:pPr>
      <w:r w:rsidRPr="007C1CD1">
        <w:t xml:space="preserve">Analysis of coherent events was performed by Neil Kelley, Bonnie Jonkman, and George Scott of the National Wind Technology Center, and Professor Jan </w:t>
      </w:r>
      <w:proofErr w:type="spellStart"/>
      <w:r w:rsidRPr="007C1CD1">
        <w:t>Bialasiewicz</w:t>
      </w:r>
      <w:proofErr w:type="spellEnd"/>
      <w:r w:rsidRPr="007C1CD1">
        <w:t>, and Lisa Redmond of the University of Colorado at Denver.</w:t>
      </w:r>
    </w:p>
    <w:p w:rsidR="007C1CD1" w:rsidRPr="007C1CD1" w:rsidRDefault="007C1CD1" w:rsidP="00CA28D9">
      <w:pPr>
        <w:pStyle w:val="NRELBodyText"/>
      </w:pPr>
      <w:r w:rsidRPr="007C1CD1">
        <w:t>The turbulence modeling scaling parameters for the GP_LLJ and NWTCUP spectral models were developed by Neil Kelley and Bonnie Jonkman. Neil Kelley developed scaling parameters for the National Renewable Energy Laboratory wind farm models.</w:t>
      </w:r>
    </w:p>
    <w:p w:rsidR="007C1CD1" w:rsidRPr="007C1CD1" w:rsidRDefault="007C1CD1" w:rsidP="00CA28D9">
      <w:pPr>
        <w:pStyle w:val="NRELBodyText"/>
      </w:pPr>
      <w:r w:rsidRPr="007C1CD1">
        <w:t xml:space="preserve">Levi Kilcher of the National Wind Technology Center added the NREL/UW Tidal Channel (TIDAL) spectral model to extend </w:t>
      </w:r>
      <w:proofErr w:type="spellStart"/>
      <w:r w:rsidRPr="007C1CD1">
        <w:t>TurbSim’s</w:t>
      </w:r>
      <w:proofErr w:type="spellEnd"/>
      <w:r w:rsidRPr="007C1CD1">
        <w:t xml:space="preserve"> use for water turbulence.</w:t>
      </w:r>
    </w:p>
    <w:p w:rsidR="00CA28D9" w:rsidRDefault="007C1CD1" w:rsidP="00CA28D9">
      <w:pPr>
        <w:pStyle w:val="NRELBodyText"/>
      </w:pPr>
      <w:r w:rsidRPr="007C1CD1">
        <w:t>Yi Guo of the National Wind Technology Center added the API model for hurricane modeling</w:t>
      </w:r>
      <w:r w:rsidR="00CA28D9">
        <w:t>.</w:t>
      </w:r>
    </w:p>
    <w:p w:rsidR="00772A41" w:rsidRPr="00772A41" w:rsidRDefault="00772A41" w:rsidP="00CA28D9">
      <w:pPr>
        <w:pStyle w:val="NRELBodyText"/>
        <w:rPr>
          <w:noProof/>
        </w:rPr>
      </w:pPr>
      <w:r w:rsidRPr="00772A41">
        <w:rPr>
          <w:rFonts w:eastAsia="Times New Roman"/>
          <w:noProof/>
          <w:szCs w:val="24"/>
        </w:rPr>
        <w:br w:type="page"/>
      </w:r>
    </w:p>
    <w:p w:rsidR="00772A41" w:rsidRPr="00772A41" w:rsidRDefault="00772A41" w:rsidP="00681270">
      <w:pPr>
        <w:pStyle w:val="NRELHead01"/>
      </w:pPr>
      <w:bookmarkStart w:id="12" w:name="_Toc291051267"/>
      <w:bookmarkStart w:id="13" w:name="_Toc452622585"/>
      <w:r w:rsidRPr="00772A41">
        <w:lastRenderedPageBreak/>
        <w:t>List of Acronyms</w:t>
      </w:r>
      <w:bookmarkEnd w:id="12"/>
      <w:bookmarkEnd w:id="13"/>
    </w:p>
    <w:p w:rsidR="00F22F45" w:rsidRPr="00F22F45" w:rsidRDefault="00F22F45" w:rsidP="00F22F45">
      <w:pPr>
        <w:pStyle w:val="NRELBodyText"/>
        <w:tabs>
          <w:tab w:val="left" w:pos="4320"/>
        </w:tabs>
        <w:spacing w:after="0"/>
        <w:contextualSpacing/>
      </w:pPr>
      <w:r w:rsidRPr="00F22F45">
        <w:t>ART</w:t>
      </w:r>
      <w:r w:rsidRPr="00F22F45">
        <w:tab/>
        <w:t>Advanced Research Turbine</w:t>
      </w:r>
    </w:p>
    <w:p w:rsidR="00F22F45" w:rsidRPr="00F22F45" w:rsidRDefault="00F22F45" w:rsidP="00F22F45">
      <w:pPr>
        <w:pStyle w:val="NRELBodyText"/>
        <w:tabs>
          <w:tab w:val="left" w:pos="4320"/>
        </w:tabs>
        <w:spacing w:after="0"/>
        <w:contextualSpacing/>
      </w:pPr>
      <w:r w:rsidRPr="00F22F45">
        <w:t>BLAS</w:t>
      </w:r>
      <w:r w:rsidRPr="00F22F45">
        <w:tab/>
        <w:t>Basic Linear Algebra Subprograms</w:t>
      </w:r>
    </w:p>
    <w:p w:rsidR="00F22F45" w:rsidRPr="00F22F45" w:rsidRDefault="00F22F45" w:rsidP="00F22F45">
      <w:pPr>
        <w:pStyle w:val="NRELBodyText"/>
        <w:tabs>
          <w:tab w:val="left" w:pos="4320"/>
        </w:tabs>
        <w:spacing w:after="0"/>
        <w:contextualSpacing/>
      </w:pPr>
      <w:proofErr w:type="spellStart"/>
      <w:r w:rsidRPr="00F22F45">
        <w:t>CoRA</w:t>
      </w:r>
      <w:proofErr w:type="spellEnd"/>
      <w:r w:rsidRPr="00F22F45">
        <w:tab/>
        <w:t>Colorado Research Associates</w:t>
      </w:r>
    </w:p>
    <w:p w:rsidR="00F22F45" w:rsidRPr="00F22F45" w:rsidRDefault="00F22F45" w:rsidP="00F22F45">
      <w:pPr>
        <w:pStyle w:val="NRELBodyText"/>
        <w:tabs>
          <w:tab w:val="left" w:pos="4320"/>
        </w:tabs>
        <w:spacing w:after="0"/>
        <w:contextualSpacing/>
      </w:pPr>
      <w:r w:rsidRPr="00F22F45">
        <w:t>CTKE</w:t>
      </w:r>
      <w:r w:rsidRPr="00F22F45">
        <w:tab/>
        <w:t>coherent turbulent kinetic energy</w:t>
      </w:r>
    </w:p>
    <w:p w:rsidR="00F22F45" w:rsidRPr="00F22F45" w:rsidRDefault="00F22F45" w:rsidP="00F22F45">
      <w:pPr>
        <w:pStyle w:val="NRELBodyText"/>
        <w:tabs>
          <w:tab w:val="left" w:pos="4320"/>
        </w:tabs>
        <w:spacing w:after="0"/>
        <w:contextualSpacing/>
      </w:pPr>
      <w:r w:rsidRPr="00F22F45">
        <w:t>CXML</w:t>
      </w:r>
      <w:r w:rsidRPr="00F22F45">
        <w:tab/>
        <w:t>Compaq Extended Math Library</w:t>
      </w:r>
    </w:p>
    <w:p w:rsidR="00F22F45" w:rsidRPr="00F22F45" w:rsidRDefault="00F22F45" w:rsidP="00F22F45">
      <w:pPr>
        <w:pStyle w:val="NRELBodyText"/>
        <w:tabs>
          <w:tab w:val="left" w:pos="4320"/>
        </w:tabs>
        <w:spacing w:after="0"/>
        <w:contextualSpacing/>
      </w:pPr>
      <w:r w:rsidRPr="00F22F45">
        <w:t>DNS</w:t>
      </w:r>
      <w:r w:rsidRPr="00F22F45">
        <w:tab/>
        <w:t>direct numerical simulation</w:t>
      </w:r>
    </w:p>
    <w:p w:rsidR="00F22F45" w:rsidRPr="00F22F45" w:rsidRDefault="00F22F45" w:rsidP="00F22F45">
      <w:pPr>
        <w:pStyle w:val="NRELBodyText"/>
        <w:tabs>
          <w:tab w:val="left" w:pos="4320"/>
        </w:tabs>
        <w:spacing w:after="0"/>
        <w:contextualSpacing/>
      </w:pPr>
      <w:r w:rsidRPr="00F22F45">
        <w:t>ETM</w:t>
      </w:r>
      <w:r w:rsidRPr="00F22F45">
        <w:tab/>
        <w:t>Extreme Turbulence Model</w:t>
      </w:r>
    </w:p>
    <w:p w:rsidR="00F22F45" w:rsidRPr="00F22F45" w:rsidRDefault="00F22F45" w:rsidP="00F22F45">
      <w:pPr>
        <w:pStyle w:val="NRELBodyText"/>
        <w:tabs>
          <w:tab w:val="left" w:pos="4320"/>
        </w:tabs>
        <w:spacing w:after="0"/>
        <w:contextualSpacing/>
      </w:pPr>
      <w:r w:rsidRPr="00F22F45">
        <w:t>EWM</w:t>
      </w:r>
      <w:r w:rsidRPr="00F22F45">
        <w:tab/>
        <w:t>Extreme Wind Model</w:t>
      </w:r>
    </w:p>
    <w:p w:rsidR="00F22F45" w:rsidRPr="00F22F45" w:rsidRDefault="00F22F45" w:rsidP="00F22F45">
      <w:pPr>
        <w:pStyle w:val="NRELBodyText"/>
        <w:tabs>
          <w:tab w:val="left" w:pos="4320"/>
        </w:tabs>
        <w:spacing w:after="0"/>
        <w:contextualSpacing/>
      </w:pPr>
      <w:r w:rsidRPr="00F22F45">
        <w:t>FF</w:t>
      </w:r>
      <w:r w:rsidRPr="00F22F45">
        <w:tab/>
        <w:t>full field</w:t>
      </w:r>
    </w:p>
    <w:p w:rsidR="00F22F45" w:rsidRPr="00F22F45" w:rsidRDefault="00F22F45" w:rsidP="00F22F45">
      <w:pPr>
        <w:pStyle w:val="NRELBodyText"/>
        <w:tabs>
          <w:tab w:val="left" w:pos="4320"/>
        </w:tabs>
        <w:spacing w:after="0"/>
        <w:contextualSpacing/>
      </w:pPr>
      <w:r w:rsidRPr="00F22F45">
        <w:t>FFT</w:t>
      </w:r>
      <w:r w:rsidRPr="00F22F45">
        <w:tab/>
        <w:t xml:space="preserve">Fast Fourier Transform </w:t>
      </w:r>
    </w:p>
    <w:p w:rsidR="00F22F45" w:rsidRPr="00F22F45" w:rsidRDefault="00F22F45" w:rsidP="00F22F45">
      <w:pPr>
        <w:pStyle w:val="NRELBodyText"/>
        <w:tabs>
          <w:tab w:val="left" w:pos="4320"/>
        </w:tabs>
        <w:spacing w:after="0"/>
        <w:contextualSpacing/>
      </w:pPr>
      <w:r w:rsidRPr="00F22F45">
        <w:t>FFTPACK</w:t>
      </w:r>
      <w:r w:rsidRPr="00F22F45">
        <w:tab/>
        <w:t>FFT Package</w:t>
      </w:r>
    </w:p>
    <w:p w:rsidR="00F22F45" w:rsidRPr="00F22F45" w:rsidRDefault="00F22F45" w:rsidP="00F22F45">
      <w:pPr>
        <w:pStyle w:val="NRELBodyText"/>
        <w:tabs>
          <w:tab w:val="left" w:pos="4320"/>
        </w:tabs>
        <w:spacing w:after="0"/>
        <w:contextualSpacing/>
      </w:pPr>
      <w:r w:rsidRPr="00F22F45">
        <w:t>HH</w:t>
      </w:r>
      <w:r w:rsidRPr="00F22F45">
        <w:tab/>
        <w:t>hub height</w:t>
      </w:r>
    </w:p>
    <w:p w:rsidR="00F22F45" w:rsidRPr="00F22F45" w:rsidRDefault="00F22F45" w:rsidP="00F22F45">
      <w:pPr>
        <w:pStyle w:val="NRELBodyText"/>
        <w:tabs>
          <w:tab w:val="left" w:pos="4320"/>
        </w:tabs>
        <w:spacing w:after="0"/>
        <w:contextualSpacing/>
      </w:pPr>
      <w:r w:rsidRPr="00F22F45">
        <w:t>IEC</w:t>
      </w:r>
      <w:r w:rsidRPr="00F22F45">
        <w:tab/>
        <w:t xml:space="preserve">International </w:t>
      </w:r>
      <w:proofErr w:type="spellStart"/>
      <w:r w:rsidRPr="00F22F45">
        <w:t>Electrotechnical</w:t>
      </w:r>
      <w:proofErr w:type="spellEnd"/>
      <w:r w:rsidRPr="00F22F45">
        <w:t xml:space="preserve"> Commission</w:t>
      </w:r>
    </w:p>
    <w:p w:rsidR="007D6D08" w:rsidRPr="00F22F45" w:rsidRDefault="007D6D08" w:rsidP="007D6D08">
      <w:pPr>
        <w:pStyle w:val="NRELBodyText"/>
        <w:tabs>
          <w:tab w:val="left" w:pos="4320"/>
        </w:tabs>
        <w:spacing w:after="0"/>
        <w:contextualSpacing/>
      </w:pPr>
      <w:r>
        <w:t>I</w:t>
      </w:r>
      <w:r w:rsidRPr="00F22F45">
        <w:t>FFT</w:t>
      </w:r>
      <w:r w:rsidRPr="00F22F45">
        <w:tab/>
      </w:r>
      <w:r>
        <w:t xml:space="preserve">Inverse </w:t>
      </w:r>
      <w:r w:rsidRPr="00F22F45">
        <w:t xml:space="preserve">Fast Fourier Transform </w:t>
      </w:r>
    </w:p>
    <w:p w:rsidR="00F22F45" w:rsidRPr="00F22F45" w:rsidRDefault="00F22F45" w:rsidP="00F22F45">
      <w:pPr>
        <w:pStyle w:val="NRELBodyText"/>
        <w:tabs>
          <w:tab w:val="left" w:pos="4320"/>
        </w:tabs>
        <w:spacing w:after="0"/>
        <w:contextualSpacing/>
      </w:pPr>
      <w:r w:rsidRPr="00F22F45">
        <w:t>LAPACK</w:t>
      </w:r>
      <w:r w:rsidRPr="00F22F45">
        <w:tab/>
        <w:t>Linear Algebra Package</w:t>
      </w:r>
    </w:p>
    <w:p w:rsidR="00F22F45" w:rsidRPr="00F22F45" w:rsidRDefault="00F22F45" w:rsidP="00F22F45">
      <w:pPr>
        <w:pStyle w:val="NRELBodyText"/>
        <w:tabs>
          <w:tab w:val="left" w:pos="4320"/>
        </w:tabs>
        <w:spacing w:after="0"/>
        <w:contextualSpacing/>
      </w:pPr>
      <w:r w:rsidRPr="00F22F45">
        <w:t>LES</w:t>
      </w:r>
      <w:r w:rsidRPr="00F22F45">
        <w:tab/>
        <w:t>large-eddy simulation</w:t>
      </w:r>
    </w:p>
    <w:p w:rsidR="00F22F45" w:rsidRPr="00F22F45" w:rsidRDefault="00F22F45" w:rsidP="00F22F45">
      <w:pPr>
        <w:pStyle w:val="NRELBodyText"/>
        <w:tabs>
          <w:tab w:val="left" w:pos="4320"/>
        </w:tabs>
        <w:spacing w:after="0"/>
        <w:contextualSpacing/>
      </w:pPr>
      <w:r w:rsidRPr="00F22F45">
        <w:t>LIST</w:t>
      </w:r>
      <w:r w:rsidRPr="00F22F45">
        <w:tab/>
        <w:t>Long-Term Inflow and Structural Testing</w:t>
      </w:r>
    </w:p>
    <w:p w:rsidR="00F22F45" w:rsidRPr="00F22F45" w:rsidRDefault="00F22F45" w:rsidP="00F22F45">
      <w:pPr>
        <w:pStyle w:val="NRELBodyText"/>
        <w:tabs>
          <w:tab w:val="left" w:pos="4320"/>
        </w:tabs>
        <w:spacing w:after="0"/>
        <w:contextualSpacing/>
      </w:pPr>
      <w:r w:rsidRPr="00F22F45">
        <w:t>LLLJP</w:t>
      </w:r>
      <w:r w:rsidRPr="00F22F45">
        <w:tab/>
        <w:t>Lamar Low-Level Jet Project</w:t>
      </w:r>
    </w:p>
    <w:p w:rsidR="00F22F45" w:rsidRPr="00F22F45" w:rsidRDefault="00F22F45" w:rsidP="00F22F45">
      <w:pPr>
        <w:pStyle w:val="NRELBodyText"/>
        <w:tabs>
          <w:tab w:val="left" w:pos="4320"/>
        </w:tabs>
        <w:spacing w:after="0"/>
        <w:contextualSpacing/>
      </w:pPr>
      <w:r w:rsidRPr="00F22F45">
        <w:t>MHK</w:t>
      </w:r>
      <w:r w:rsidRPr="00F22F45">
        <w:tab/>
        <w:t>marine and hydrokinetic</w:t>
      </w:r>
    </w:p>
    <w:p w:rsidR="00F22F45" w:rsidRPr="00F22F45" w:rsidRDefault="00F22F45" w:rsidP="00F22F45">
      <w:pPr>
        <w:pStyle w:val="NRELBodyText"/>
        <w:tabs>
          <w:tab w:val="left" w:pos="4320"/>
        </w:tabs>
        <w:spacing w:after="0"/>
        <w:contextualSpacing/>
      </w:pPr>
      <w:r w:rsidRPr="00F22F45">
        <w:t>NCAR</w:t>
      </w:r>
      <w:r w:rsidRPr="00F22F45">
        <w:tab/>
        <w:t>National Center for Atmospheric Research</w:t>
      </w:r>
    </w:p>
    <w:p w:rsidR="00F22F45" w:rsidRPr="00F22F45" w:rsidRDefault="00F22F45" w:rsidP="00F22F45">
      <w:pPr>
        <w:pStyle w:val="NRELBodyText"/>
        <w:tabs>
          <w:tab w:val="left" w:pos="4320"/>
        </w:tabs>
        <w:spacing w:after="0"/>
        <w:contextualSpacing/>
      </w:pPr>
      <w:r w:rsidRPr="00F22F45">
        <w:t>NREL</w:t>
      </w:r>
      <w:r w:rsidRPr="00F22F45">
        <w:tab/>
        <w:t>National Renewable Energy Laboratory</w:t>
      </w:r>
    </w:p>
    <w:p w:rsidR="00F22F45" w:rsidRPr="00F22F45" w:rsidRDefault="00F22F45" w:rsidP="00F22F45">
      <w:pPr>
        <w:pStyle w:val="NRELBodyText"/>
        <w:tabs>
          <w:tab w:val="left" w:pos="4320"/>
        </w:tabs>
        <w:spacing w:after="0"/>
        <w:contextualSpacing/>
      </w:pPr>
      <w:r w:rsidRPr="00F22F45">
        <w:t>NTM</w:t>
      </w:r>
      <w:r w:rsidRPr="00F22F45">
        <w:tab/>
        <w:t>Normal Turbulence Model</w:t>
      </w:r>
    </w:p>
    <w:p w:rsidR="00F22F45" w:rsidRPr="00F22F45" w:rsidRDefault="00F22F45" w:rsidP="00F22F45">
      <w:pPr>
        <w:pStyle w:val="NRELBodyText"/>
        <w:tabs>
          <w:tab w:val="left" w:pos="4320"/>
        </w:tabs>
        <w:spacing w:after="0"/>
        <w:contextualSpacing/>
      </w:pPr>
      <w:r w:rsidRPr="00F22F45">
        <w:t>NWTC</w:t>
      </w:r>
      <w:r w:rsidRPr="00F22F45">
        <w:tab/>
        <w:t>National Wind Technology Center</w:t>
      </w:r>
    </w:p>
    <w:p w:rsidR="00F22F45" w:rsidRPr="00F22F45" w:rsidRDefault="00F22F45" w:rsidP="00F22F45">
      <w:pPr>
        <w:pStyle w:val="NRELBodyText"/>
        <w:tabs>
          <w:tab w:val="left" w:pos="4320"/>
        </w:tabs>
        <w:spacing w:after="0"/>
        <w:contextualSpacing/>
      </w:pPr>
      <w:proofErr w:type="spellStart"/>
      <w:proofErr w:type="gramStart"/>
      <w:r w:rsidRPr="00F22F45">
        <w:t>pRNG</w:t>
      </w:r>
      <w:proofErr w:type="spellEnd"/>
      <w:proofErr w:type="gramEnd"/>
      <w:r w:rsidRPr="00F22F45">
        <w:tab/>
        <w:t>pseudorandom number generator</w:t>
      </w:r>
    </w:p>
    <w:p w:rsidR="00F22F45" w:rsidRPr="00F22F45" w:rsidRDefault="00F22F45" w:rsidP="00F22F45">
      <w:pPr>
        <w:pStyle w:val="NRELBodyText"/>
        <w:tabs>
          <w:tab w:val="left" w:pos="4320"/>
        </w:tabs>
        <w:spacing w:after="0"/>
        <w:contextualSpacing/>
      </w:pPr>
      <w:r w:rsidRPr="00F22F45">
        <w:t>SO</w:t>
      </w:r>
      <w:r w:rsidR="007D6D08">
        <w:t>DAR</w:t>
      </w:r>
      <w:r w:rsidRPr="00F22F45">
        <w:tab/>
        <w:t>sonic detection and ranging</w:t>
      </w:r>
    </w:p>
    <w:p w:rsidR="00F22F45" w:rsidRPr="00F22F45" w:rsidRDefault="00F22F45" w:rsidP="00F22F45">
      <w:pPr>
        <w:pStyle w:val="NRELBodyText"/>
        <w:tabs>
          <w:tab w:val="left" w:pos="4320"/>
        </w:tabs>
        <w:spacing w:after="0"/>
        <w:contextualSpacing/>
      </w:pPr>
      <w:r w:rsidRPr="00F22F45">
        <w:t>TI</w:t>
      </w:r>
      <w:r w:rsidRPr="00F22F45">
        <w:tab/>
        <w:t>turbulence intensity</w:t>
      </w:r>
    </w:p>
    <w:p w:rsidR="00F22F45" w:rsidRDefault="00F22F45" w:rsidP="00F22F45">
      <w:pPr>
        <w:pStyle w:val="NRELBodyText"/>
        <w:tabs>
          <w:tab w:val="left" w:pos="4320"/>
        </w:tabs>
        <w:spacing w:after="0"/>
        <w:contextualSpacing/>
      </w:pPr>
      <w:r w:rsidRPr="00F22F45">
        <w:t>TKE</w:t>
      </w:r>
      <w:r w:rsidRPr="00F22F45">
        <w:tab/>
        <w:t xml:space="preserve">turbulent kinetic energy </w:t>
      </w:r>
    </w:p>
    <w:p w:rsidR="00F22F45" w:rsidRDefault="00F22F45" w:rsidP="00F22F45">
      <w:pPr>
        <w:tabs>
          <w:tab w:val="left" w:pos="4320"/>
        </w:tabs>
        <w:spacing w:after="0" w:line="240" w:lineRule="auto"/>
        <w:ind w:left="4320" w:hanging="4320"/>
        <w:rPr>
          <w:rFonts w:ascii="Times New Roman" w:eastAsia="Times" w:hAnsi="Times New Roman" w:cs="Times New Roman"/>
          <w:color w:val="000000" w:themeColor="text1"/>
          <w:sz w:val="24"/>
          <w:szCs w:val="20"/>
        </w:rPr>
      </w:pPr>
    </w:p>
    <w:p w:rsidR="00772A41" w:rsidRPr="00772A41" w:rsidRDefault="00772A41" w:rsidP="00772A41">
      <w:pPr>
        <w:spacing w:after="240" w:line="240" w:lineRule="auto"/>
        <w:rPr>
          <w:rFonts w:ascii="Times New Roman" w:eastAsia="Times" w:hAnsi="Times New Roman" w:cs="Times New Roman"/>
          <w:color w:val="000000" w:themeColor="text1"/>
          <w:sz w:val="24"/>
          <w:szCs w:val="20"/>
        </w:rPr>
      </w:pPr>
      <w:r w:rsidRPr="00772A41">
        <w:rPr>
          <w:rFonts w:ascii="Times New Roman" w:eastAsia="Times" w:hAnsi="Times New Roman" w:cs="Times New Roman"/>
          <w:color w:val="000000" w:themeColor="text1"/>
          <w:sz w:val="24"/>
          <w:szCs w:val="20"/>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4" w:name="_Toc291051268"/>
      <w:r w:rsidRPr="00772A41">
        <w:rPr>
          <w:rFonts w:ascii="Arial" w:eastAsia="Times" w:hAnsi="Arial" w:cs="Arial"/>
          <w:b/>
          <w:color w:val="0079C1"/>
          <w:kern w:val="24"/>
          <w:sz w:val="36"/>
          <w:szCs w:val="20"/>
        </w:rPr>
        <w:lastRenderedPageBreak/>
        <w:t>Table of Contents</w:t>
      </w:r>
      <w:bookmarkEnd w:id="14"/>
    </w:p>
    <w:p w:rsidR="007F0774" w:rsidRDefault="00E222F2">
      <w:pPr>
        <w:pStyle w:val="TOC1"/>
        <w:rPr>
          <w:rFonts w:asciiTheme="minorHAnsi" w:eastAsiaTheme="minorEastAsia" w:hAnsiTheme="minorHAnsi" w:cstheme="minorBidi"/>
          <w:b w:val="0"/>
          <w:noProof/>
          <w:color w:val="auto"/>
          <w:kern w:val="0"/>
          <w:sz w:val="22"/>
          <w:szCs w:val="22"/>
        </w:rPr>
      </w:pPr>
      <w:r>
        <w:rPr>
          <w:rFonts w:ascii="Calibri" w:hAnsi="Calibri"/>
        </w:rPr>
        <w:fldChar w:fldCharType="begin"/>
      </w:r>
      <w:r>
        <w:rPr>
          <w:rFonts w:ascii="Calibri" w:hAnsi="Calibri"/>
        </w:rPr>
        <w:instrText xml:space="preserve"> TOC \o "1-2" \h \z </w:instrText>
      </w:r>
      <w:r>
        <w:rPr>
          <w:rFonts w:ascii="Calibri" w:hAnsi="Calibri"/>
        </w:rPr>
        <w:fldChar w:fldCharType="separate"/>
      </w:r>
      <w:hyperlink w:anchor="_Toc452622584" w:history="1">
        <w:r w:rsidR="007F0774" w:rsidRPr="0088316E">
          <w:rPr>
            <w:rStyle w:val="Hyperlink"/>
            <w:noProof/>
          </w:rPr>
          <w:t>Acknowledgments</w:t>
        </w:r>
        <w:r w:rsidR="007F0774">
          <w:rPr>
            <w:noProof/>
            <w:webHidden/>
          </w:rPr>
          <w:tab/>
        </w:r>
        <w:r w:rsidR="007F0774">
          <w:rPr>
            <w:noProof/>
            <w:webHidden/>
          </w:rPr>
          <w:fldChar w:fldCharType="begin"/>
        </w:r>
        <w:r w:rsidR="007F0774">
          <w:rPr>
            <w:noProof/>
            <w:webHidden/>
          </w:rPr>
          <w:instrText xml:space="preserve"> PAGEREF _Toc452622584 \h </w:instrText>
        </w:r>
        <w:r w:rsidR="007F0774">
          <w:rPr>
            <w:noProof/>
            <w:webHidden/>
          </w:rPr>
        </w:r>
        <w:r w:rsidR="007F0774">
          <w:rPr>
            <w:noProof/>
            <w:webHidden/>
          </w:rPr>
          <w:fldChar w:fldCharType="separate"/>
        </w:r>
        <w:r w:rsidR="007F0774">
          <w:rPr>
            <w:noProof/>
            <w:webHidden/>
          </w:rPr>
          <w:t>iii</w:t>
        </w:r>
        <w:r w:rsidR="007F0774">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585" w:history="1">
        <w:r w:rsidRPr="0088316E">
          <w:rPr>
            <w:rStyle w:val="Hyperlink"/>
            <w:noProof/>
          </w:rPr>
          <w:t>List of Acronyms</w:t>
        </w:r>
        <w:r>
          <w:rPr>
            <w:noProof/>
            <w:webHidden/>
          </w:rPr>
          <w:tab/>
        </w:r>
        <w:r>
          <w:rPr>
            <w:noProof/>
            <w:webHidden/>
          </w:rPr>
          <w:fldChar w:fldCharType="begin"/>
        </w:r>
        <w:r>
          <w:rPr>
            <w:noProof/>
            <w:webHidden/>
          </w:rPr>
          <w:instrText xml:space="preserve"> PAGEREF _Toc452622585 \h </w:instrText>
        </w:r>
        <w:r>
          <w:rPr>
            <w:noProof/>
            <w:webHidden/>
          </w:rPr>
        </w:r>
        <w:r>
          <w:rPr>
            <w:noProof/>
            <w:webHidden/>
          </w:rPr>
          <w:fldChar w:fldCharType="separate"/>
        </w:r>
        <w:r>
          <w:rPr>
            <w:noProof/>
            <w:webHidden/>
          </w:rPr>
          <w:t>iv</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586" w:history="1">
        <w:r w:rsidRPr="0088316E">
          <w:rPr>
            <w:rStyle w:val="Hyperlink"/>
            <w:noProof/>
          </w:rPr>
          <w:t>Introduction</w:t>
        </w:r>
        <w:r>
          <w:rPr>
            <w:noProof/>
            <w:webHidden/>
          </w:rPr>
          <w:tab/>
        </w:r>
        <w:r>
          <w:rPr>
            <w:noProof/>
            <w:webHidden/>
          </w:rPr>
          <w:fldChar w:fldCharType="begin"/>
        </w:r>
        <w:r>
          <w:rPr>
            <w:noProof/>
            <w:webHidden/>
          </w:rPr>
          <w:instrText xml:space="preserve"> PAGEREF _Toc452622586 \h </w:instrText>
        </w:r>
        <w:r>
          <w:rPr>
            <w:noProof/>
            <w:webHidden/>
          </w:rPr>
        </w:r>
        <w:r>
          <w:rPr>
            <w:noProof/>
            <w:webHidden/>
          </w:rPr>
          <w:fldChar w:fldCharType="separate"/>
        </w:r>
        <w:r>
          <w:rPr>
            <w:noProof/>
            <w:webHidden/>
          </w:rPr>
          <w:t>1</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587" w:history="1">
        <w:r w:rsidRPr="0088316E">
          <w:rPr>
            <w:rStyle w:val="Hyperlink"/>
            <w:noProof/>
          </w:rPr>
          <w:t>History</w:t>
        </w:r>
        <w:r>
          <w:rPr>
            <w:noProof/>
            <w:webHidden/>
          </w:rPr>
          <w:tab/>
        </w:r>
        <w:r>
          <w:rPr>
            <w:noProof/>
            <w:webHidden/>
          </w:rPr>
          <w:fldChar w:fldCharType="begin"/>
        </w:r>
        <w:r>
          <w:rPr>
            <w:noProof/>
            <w:webHidden/>
          </w:rPr>
          <w:instrText xml:space="preserve"> PAGEREF _Toc452622587 \h </w:instrText>
        </w:r>
        <w:r>
          <w:rPr>
            <w:noProof/>
            <w:webHidden/>
          </w:rPr>
        </w:r>
        <w:r>
          <w:rPr>
            <w:noProof/>
            <w:webHidden/>
          </w:rPr>
          <w:fldChar w:fldCharType="separate"/>
        </w:r>
        <w:r>
          <w:rPr>
            <w:noProof/>
            <w:webHidden/>
          </w:rPr>
          <w:t>1</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588" w:history="1">
        <w:r w:rsidRPr="0088316E">
          <w:rPr>
            <w:rStyle w:val="Hyperlink"/>
            <w:noProof/>
          </w:rPr>
          <w:t>Retrieving Files from the Archive</w:t>
        </w:r>
        <w:r>
          <w:rPr>
            <w:noProof/>
            <w:webHidden/>
          </w:rPr>
          <w:tab/>
        </w:r>
        <w:r>
          <w:rPr>
            <w:noProof/>
            <w:webHidden/>
          </w:rPr>
          <w:fldChar w:fldCharType="begin"/>
        </w:r>
        <w:r>
          <w:rPr>
            <w:noProof/>
            <w:webHidden/>
          </w:rPr>
          <w:instrText xml:space="preserve"> PAGEREF _Toc452622588 \h </w:instrText>
        </w:r>
        <w:r>
          <w:rPr>
            <w:noProof/>
            <w:webHidden/>
          </w:rPr>
        </w:r>
        <w:r>
          <w:rPr>
            <w:noProof/>
            <w:webHidden/>
          </w:rPr>
          <w:fldChar w:fldCharType="separate"/>
        </w:r>
        <w:r>
          <w:rPr>
            <w:noProof/>
            <w:webHidden/>
          </w:rPr>
          <w:t>2</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589" w:history="1">
        <w:r w:rsidRPr="0088316E">
          <w:rPr>
            <w:rStyle w:val="Hyperlink"/>
            <w:noProof/>
          </w:rPr>
          <w:t>Distributed Files</w:t>
        </w:r>
        <w:r>
          <w:rPr>
            <w:noProof/>
            <w:webHidden/>
          </w:rPr>
          <w:tab/>
        </w:r>
        <w:r>
          <w:rPr>
            <w:noProof/>
            <w:webHidden/>
          </w:rPr>
          <w:fldChar w:fldCharType="begin"/>
        </w:r>
        <w:r>
          <w:rPr>
            <w:noProof/>
            <w:webHidden/>
          </w:rPr>
          <w:instrText xml:space="preserve"> PAGEREF _Toc452622589 \h </w:instrText>
        </w:r>
        <w:r>
          <w:rPr>
            <w:noProof/>
            <w:webHidden/>
          </w:rPr>
        </w:r>
        <w:r>
          <w:rPr>
            <w:noProof/>
            <w:webHidden/>
          </w:rPr>
          <w:fldChar w:fldCharType="separate"/>
        </w:r>
        <w:r>
          <w:rPr>
            <w:noProof/>
            <w:webHidden/>
          </w:rPr>
          <w:t>3</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590" w:history="1">
        <w:r w:rsidRPr="0088316E">
          <w:rPr>
            <w:rStyle w:val="Hyperlink"/>
            <w:noProof/>
          </w:rPr>
          <w:t>Certification Test</w:t>
        </w:r>
        <w:r>
          <w:rPr>
            <w:noProof/>
            <w:webHidden/>
          </w:rPr>
          <w:tab/>
        </w:r>
        <w:r>
          <w:rPr>
            <w:noProof/>
            <w:webHidden/>
          </w:rPr>
          <w:fldChar w:fldCharType="begin"/>
        </w:r>
        <w:r>
          <w:rPr>
            <w:noProof/>
            <w:webHidden/>
          </w:rPr>
          <w:instrText xml:space="preserve"> PAGEREF _Toc452622590 \h </w:instrText>
        </w:r>
        <w:r>
          <w:rPr>
            <w:noProof/>
            <w:webHidden/>
          </w:rPr>
        </w:r>
        <w:r>
          <w:rPr>
            <w:noProof/>
            <w:webHidden/>
          </w:rPr>
          <w:fldChar w:fldCharType="separate"/>
        </w:r>
        <w:r>
          <w:rPr>
            <w:noProof/>
            <w:webHidden/>
          </w:rPr>
          <w:t>4</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591" w:history="1">
        <w:r w:rsidRPr="0088316E">
          <w:rPr>
            <w:rStyle w:val="Hyperlink"/>
            <w:noProof/>
          </w:rPr>
          <w:t>Compiling TurbSim</w:t>
        </w:r>
        <w:r>
          <w:rPr>
            <w:noProof/>
            <w:webHidden/>
          </w:rPr>
          <w:tab/>
        </w:r>
        <w:r>
          <w:rPr>
            <w:noProof/>
            <w:webHidden/>
          </w:rPr>
          <w:fldChar w:fldCharType="begin"/>
        </w:r>
        <w:r>
          <w:rPr>
            <w:noProof/>
            <w:webHidden/>
          </w:rPr>
          <w:instrText xml:space="preserve"> PAGEREF _Toc452622591 \h </w:instrText>
        </w:r>
        <w:r>
          <w:rPr>
            <w:noProof/>
            <w:webHidden/>
          </w:rPr>
        </w:r>
        <w:r>
          <w:rPr>
            <w:noProof/>
            <w:webHidden/>
          </w:rPr>
          <w:fldChar w:fldCharType="separate"/>
        </w:r>
        <w:r>
          <w:rPr>
            <w:noProof/>
            <w:webHidden/>
          </w:rPr>
          <w:t>4</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592" w:history="1">
        <w:r w:rsidRPr="0088316E">
          <w:rPr>
            <w:rStyle w:val="Hyperlink"/>
            <w:noProof/>
          </w:rPr>
          <w:t>Using TurbSim</w:t>
        </w:r>
        <w:r>
          <w:rPr>
            <w:noProof/>
            <w:webHidden/>
          </w:rPr>
          <w:tab/>
        </w:r>
        <w:r>
          <w:rPr>
            <w:noProof/>
            <w:webHidden/>
          </w:rPr>
          <w:fldChar w:fldCharType="begin"/>
        </w:r>
        <w:r>
          <w:rPr>
            <w:noProof/>
            <w:webHidden/>
          </w:rPr>
          <w:instrText xml:space="preserve"> PAGEREF _Toc452622592 \h </w:instrText>
        </w:r>
        <w:r>
          <w:rPr>
            <w:noProof/>
            <w:webHidden/>
          </w:rPr>
        </w:r>
        <w:r>
          <w:rPr>
            <w:noProof/>
            <w:webHidden/>
          </w:rPr>
          <w:fldChar w:fldCharType="separate"/>
        </w:r>
        <w:r>
          <w:rPr>
            <w:noProof/>
            <w:webHidden/>
          </w:rPr>
          <w:t>4</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593" w:history="1">
        <w:r w:rsidRPr="0088316E">
          <w:rPr>
            <w:rStyle w:val="Hyperlink"/>
            <w:noProof/>
          </w:rPr>
          <w:t>Running the software</w:t>
        </w:r>
        <w:r>
          <w:rPr>
            <w:noProof/>
            <w:webHidden/>
          </w:rPr>
          <w:tab/>
        </w:r>
        <w:r>
          <w:rPr>
            <w:noProof/>
            <w:webHidden/>
          </w:rPr>
          <w:fldChar w:fldCharType="begin"/>
        </w:r>
        <w:r>
          <w:rPr>
            <w:noProof/>
            <w:webHidden/>
          </w:rPr>
          <w:instrText xml:space="preserve"> PAGEREF _Toc452622593 \h </w:instrText>
        </w:r>
        <w:r>
          <w:rPr>
            <w:noProof/>
            <w:webHidden/>
          </w:rPr>
        </w:r>
        <w:r>
          <w:rPr>
            <w:noProof/>
            <w:webHidden/>
          </w:rPr>
          <w:fldChar w:fldCharType="separate"/>
        </w:r>
        <w:r>
          <w:rPr>
            <w:noProof/>
            <w:webHidden/>
          </w:rPr>
          <w:t>4</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594" w:history="1">
        <w:r w:rsidRPr="0088316E">
          <w:rPr>
            <w:rStyle w:val="Hyperlink"/>
            <w:noProof/>
          </w:rPr>
          <w:t>Coordinate Systems</w:t>
        </w:r>
        <w:r>
          <w:rPr>
            <w:noProof/>
            <w:webHidden/>
          </w:rPr>
          <w:tab/>
        </w:r>
        <w:r>
          <w:rPr>
            <w:noProof/>
            <w:webHidden/>
          </w:rPr>
          <w:fldChar w:fldCharType="begin"/>
        </w:r>
        <w:r>
          <w:rPr>
            <w:noProof/>
            <w:webHidden/>
          </w:rPr>
          <w:instrText xml:space="preserve"> PAGEREF _Toc452622594 \h </w:instrText>
        </w:r>
        <w:r>
          <w:rPr>
            <w:noProof/>
            <w:webHidden/>
          </w:rPr>
        </w:r>
        <w:r>
          <w:rPr>
            <w:noProof/>
            <w:webHidden/>
          </w:rPr>
          <w:fldChar w:fldCharType="separate"/>
        </w:r>
        <w:r>
          <w:rPr>
            <w:noProof/>
            <w:webHidden/>
          </w:rPr>
          <w:t>5</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595" w:history="1">
        <w:r w:rsidRPr="0088316E">
          <w:rPr>
            <w:rStyle w:val="Hyperlink"/>
            <w:noProof/>
          </w:rPr>
          <w:t>Input Files</w:t>
        </w:r>
        <w:r>
          <w:rPr>
            <w:noProof/>
            <w:webHidden/>
          </w:rPr>
          <w:tab/>
        </w:r>
        <w:r>
          <w:rPr>
            <w:noProof/>
            <w:webHidden/>
          </w:rPr>
          <w:fldChar w:fldCharType="begin"/>
        </w:r>
        <w:r>
          <w:rPr>
            <w:noProof/>
            <w:webHidden/>
          </w:rPr>
          <w:instrText xml:space="preserve"> PAGEREF _Toc452622595 \h </w:instrText>
        </w:r>
        <w:r>
          <w:rPr>
            <w:noProof/>
            <w:webHidden/>
          </w:rPr>
        </w:r>
        <w:r>
          <w:rPr>
            <w:noProof/>
            <w:webHidden/>
          </w:rPr>
          <w:fldChar w:fldCharType="separate"/>
        </w:r>
        <w:r>
          <w:rPr>
            <w:noProof/>
            <w:webHidden/>
          </w:rPr>
          <w:t>6</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596" w:history="1">
        <w:r w:rsidRPr="0088316E">
          <w:rPr>
            <w:rStyle w:val="Hyperlink"/>
            <w:noProof/>
          </w:rPr>
          <w:t>Primary Input File</w:t>
        </w:r>
        <w:r>
          <w:rPr>
            <w:noProof/>
            <w:webHidden/>
          </w:rPr>
          <w:tab/>
        </w:r>
        <w:r>
          <w:rPr>
            <w:noProof/>
            <w:webHidden/>
          </w:rPr>
          <w:fldChar w:fldCharType="begin"/>
        </w:r>
        <w:r>
          <w:rPr>
            <w:noProof/>
            <w:webHidden/>
          </w:rPr>
          <w:instrText xml:space="preserve"> PAGEREF _Toc452622596 \h </w:instrText>
        </w:r>
        <w:r>
          <w:rPr>
            <w:noProof/>
            <w:webHidden/>
          </w:rPr>
        </w:r>
        <w:r>
          <w:rPr>
            <w:noProof/>
            <w:webHidden/>
          </w:rPr>
          <w:fldChar w:fldCharType="separate"/>
        </w:r>
        <w:r>
          <w:rPr>
            <w:noProof/>
            <w:webHidden/>
          </w:rPr>
          <w:t>6</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597" w:history="1">
        <w:r w:rsidRPr="0088316E">
          <w:rPr>
            <w:rStyle w:val="Hyperlink"/>
            <w:noProof/>
          </w:rPr>
          <w:t>Input File for User-Defined Time Series</w:t>
        </w:r>
        <w:r>
          <w:rPr>
            <w:noProof/>
            <w:webHidden/>
          </w:rPr>
          <w:tab/>
        </w:r>
        <w:r>
          <w:rPr>
            <w:noProof/>
            <w:webHidden/>
          </w:rPr>
          <w:fldChar w:fldCharType="begin"/>
        </w:r>
        <w:r>
          <w:rPr>
            <w:noProof/>
            <w:webHidden/>
          </w:rPr>
          <w:instrText xml:space="preserve"> PAGEREF _Toc452622597 \h </w:instrText>
        </w:r>
        <w:r>
          <w:rPr>
            <w:noProof/>
            <w:webHidden/>
          </w:rPr>
        </w:r>
        <w:r>
          <w:rPr>
            <w:noProof/>
            <w:webHidden/>
          </w:rPr>
          <w:fldChar w:fldCharType="separate"/>
        </w:r>
        <w:r>
          <w:rPr>
            <w:noProof/>
            <w:webHidden/>
          </w:rPr>
          <w:t>30</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598" w:history="1">
        <w:r w:rsidRPr="0088316E">
          <w:rPr>
            <w:rStyle w:val="Hyperlink"/>
            <w:noProof/>
          </w:rPr>
          <w:t>Input File for User-Defined Spectra</w:t>
        </w:r>
        <w:r>
          <w:rPr>
            <w:noProof/>
            <w:webHidden/>
          </w:rPr>
          <w:tab/>
        </w:r>
        <w:r>
          <w:rPr>
            <w:noProof/>
            <w:webHidden/>
          </w:rPr>
          <w:fldChar w:fldCharType="begin"/>
        </w:r>
        <w:r>
          <w:rPr>
            <w:noProof/>
            <w:webHidden/>
          </w:rPr>
          <w:instrText xml:space="preserve"> PAGEREF _Toc452622598 \h </w:instrText>
        </w:r>
        <w:r>
          <w:rPr>
            <w:noProof/>
            <w:webHidden/>
          </w:rPr>
        </w:r>
        <w:r>
          <w:rPr>
            <w:noProof/>
            <w:webHidden/>
          </w:rPr>
          <w:fldChar w:fldCharType="separate"/>
        </w:r>
        <w:r>
          <w:rPr>
            <w:noProof/>
            <w:webHidden/>
          </w:rPr>
          <w:t>31</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599" w:history="1">
        <w:r w:rsidRPr="0088316E">
          <w:rPr>
            <w:rStyle w:val="Hyperlink"/>
            <w:noProof/>
          </w:rPr>
          <w:t>Input file for User-Defined Profiles</w:t>
        </w:r>
        <w:r>
          <w:rPr>
            <w:noProof/>
            <w:webHidden/>
          </w:rPr>
          <w:tab/>
        </w:r>
        <w:r>
          <w:rPr>
            <w:noProof/>
            <w:webHidden/>
          </w:rPr>
          <w:fldChar w:fldCharType="begin"/>
        </w:r>
        <w:r>
          <w:rPr>
            <w:noProof/>
            <w:webHidden/>
          </w:rPr>
          <w:instrText xml:space="preserve"> PAGEREF _Toc452622599 \h </w:instrText>
        </w:r>
        <w:r>
          <w:rPr>
            <w:noProof/>
            <w:webHidden/>
          </w:rPr>
        </w:r>
        <w:r>
          <w:rPr>
            <w:noProof/>
            <w:webHidden/>
          </w:rPr>
          <w:fldChar w:fldCharType="separate"/>
        </w:r>
        <w:r>
          <w:rPr>
            <w:noProof/>
            <w:webHidden/>
          </w:rPr>
          <w:t>31</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00" w:history="1">
        <w:r w:rsidRPr="0088316E">
          <w:rPr>
            <w:rStyle w:val="Hyperlink"/>
            <w:noProof/>
          </w:rPr>
          <w:t>Output Files</w:t>
        </w:r>
        <w:r>
          <w:rPr>
            <w:noProof/>
            <w:webHidden/>
          </w:rPr>
          <w:tab/>
        </w:r>
        <w:r>
          <w:rPr>
            <w:noProof/>
            <w:webHidden/>
          </w:rPr>
          <w:fldChar w:fldCharType="begin"/>
        </w:r>
        <w:r>
          <w:rPr>
            <w:noProof/>
            <w:webHidden/>
          </w:rPr>
          <w:instrText xml:space="preserve"> PAGEREF _Toc452622600 \h </w:instrText>
        </w:r>
        <w:r>
          <w:rPr>
            <w:noProof/>
            <w:webHidden/>
          </w:rPr>
        </w:r>
        <w:r>
          <w:rPr>
            <w:noProof/>
            <w:webHidden/>
          </w:rPr>
          <w:fldChar w:fldCharType="separate"/>
        </w:r>
        <w:r>
          <w:rPr>
            <w:noProof/>
            <w:webHidden/>
          </w:rPr>
          <w:t>31</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01" w:history="1">
        <w:r w:rsidRPr="0088316E">
          <w:rPr>
            <w:rStyle w:val="Hyperlink"/>
            <w:noProof/>
          </w:rPr>
          <w:t>Summary Files</w:t>
        </w:r>
        <w:r>
          <w:rPr>
            <w:noProof/>
            <w:webHidden/>
          </w:rPr>
          <w:tab/>
        </w:r>
        <w:r>
          <w:rPr>
            <w:noProof/>
            <w:webHidden/>
          </w:rPr>
          <w:fldChar w:fldCharType="begin"/>
        </w:r>
        <w:r>
          <w:rPr>
            <w:noProof/>
            <w:webHidden/>
          </w:rPr>
          <w:instrText xml:space="preserve"> PAGEREF _Toc452622601 \h </w:instrText>
        </w:r>
        <w:r>
          <w:rPr>
            <w:noProof/>
            <w:webHidden/>
          </w:rPr>
        </w:r>
        <w:r>
          <w:rPr>
            <w:noProof/>
            <w:webHidden/>
          </w:rPr>
          <w:fldChar w:fldCharType="separate"/>
        </w:r>
        <w:r>
          <w:rPr>
            <w:noProof/>
            <w:webHidden/>
          </w:rPr>
          <w:t>32</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02" w:history="1">
        <w:r w:rsidRPr="0088316E">
          <w:rPr>
            <w:rStyle w:val="Hyperlink"/>
            <w:noProof/>
          </w:rPr>
          <w:t>Hub-Height Binary Files</w:t>
        </w:r>
        <w:r>
          <w:rPr>
            <w:noProof/>
            <w:webHidden/>
          </w:rPr>
          <w:tab/>
        </w:r>
        <w:r>
          <w:rPr>
            <w:noProof/>
            <w:webHidden/>
          </w:rPr>
          <w:fldChar w:fldCharType="begin"/>
        </w:r>
        <w:r>
          <w:rPr>
            <w:noProof/>
            <w:webHidden/>
          </w:rPr>
          <w:instrText xml:space="preserve"> PAGEREF _Toc452622602 \h </w:instrText>
        </w:r>
        <w:r>
          <w:rPr>
            <w:noProof/>
            <w:webHidden/>
          </w:rPr>
        </w:r>
        <w:r>
          <w:rPr>
            <w:noProof/>
            <w:webHidden/>
          </w:rPr>
          <w:fldChar w:fldCharType="separate"/>
        </w:r>
        <w:r>
          <w:rPr>
            <w:noProof/>
            <w:webHidden/>
          </w:rPr>
          <w:t>32</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03" w:history="1">
        <w:r w:rsidRPr="0088316E">
          <w:rPr>
            <w:rStyle w:val="Hyperlink"/>
            <w:noProof/>
          </w:rPr>
          <w:t>Hub-Height Formatted Files</w:t>
        </w:r>
        <w:r>
          <w:rPr>
            <w:noProof/>
            <w:webHidden/>
          </w:rPr>
          <w:tab/>
        </w:r>
        <w:r>
          <w:rPr>
            <w:noProof/>
            <w:webHidden/>
          </w:rPr>
          <w:fldChar w:fldCharType="begin"/>
        </w:r>
        <w:r>
          <w:rPr>
            <w:noProof/>
            <w:webHidden/>
          </w:rPr>
          <w:instrText xml:space="preserve"> PAGEREF _Toc452622603 \h </w:instrText>
        </w:r>
        <w:r>
          <w:rPr>
            <w:noProof/>
            <w:webHidden/>
          </w:rPr>
        </w:r>
        <w:r>
          <w:rPr>
            <w:noProof/>
            <w:webHidden/>
          </w:rPr>
          <w:fldChar w:fldCharType="separate"/>
        </w:r>
        <w:r>
          <w:rPr>
            <w:noProof/>
            <w:webHidden/>
          </w:rPr>
          <w:t>32</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04" w:history="1">
        <w:r w:rsidRPr="0088316E">
          <w:rPr>
            <w:rStyle w:val="Hyperlink"/>
            <w:noProof/>
          </w:rPr>
          <w:t>Hub-Height AeroDyn Formatted Files</w:t>
        </w:r>
        <w:r>
          <w:rPr>
            <w:noProof/>
            <w:webHidden/>
          </w:rPr>
          <w:tab/>
        </w:r>
        <w:r>
          <w:rPr>
            <w:noProof/>
            <w:webHidden/>
          </w:rPr>
          <w:fldChar w:fldCharType="begin"/>
        </w:r>
        <w:r>
          <w:rPr>
            <w:noProof/>
            <w:webHidden/>
          </w:rPr>
          <w:instrText xml:space="preserve"> PAGEREF _Toc452622604 \h </w:instrText>
        </w:r>
        <w:r>
          <w:rPr>
            <w:noProof/>
            <w:webHidden/>
          </w:rPr>
        </w:r>
        <w:r>
          <w:rPr>
            <w:noProof/>
            <w:webHidden/>
          </w:rPr>
          <w:fldChar w:fldCharType="separate"/>
        </w:r>
        <w:r>
          <w:rPr>
            <w:noProof/>
            <w:webHidden/>
          </w:rPr>
          <w:t>32</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05" w:history="1">
        <w:r w:rsidRPr="0088316E">
          <w:rPr>
            <w:rStyle w:val="Hyperlink"/>
            <w:noProof/>
          </w:rPr>
          <w:t>Full-Field TurbSim Binary Files</w:t>
        </w:r>
        <w:r>
          <w:rPr>
            <w:noProof/>
            <w:webHidden/>
          </w:rPr>
          <w:tab/>
        </w:r>
        <w:r>
          <w:rPr>
            <w:noProof/>
            <w:webHidden/>
          </w:rPr>
          <w:fldChar w:fldCharType="begin"/>
        </w:r>
        <w:r>
          <w:rPr>
            <w:noProof/>
            <w:webHidden/>
          </w:rPr>
          <w:instrText xml:space="preserve"> PAGEREF _Toc452622605 \h </w:instrText>
        </w:r>
        <w:r>
          <w:rPr>
            <w:noProof/>
            <w:webHidden/>
          </w:rPr>
        </w:r>
        <w:r>
          <w:rPr>
            <w:noProof/>
            <w:webHidden/>
          </w:rPr>
          <w:fldChar w:fldCharType="separate"/>
        </w:r>
        <w:r>
          <w:rPr>
            <w:noProof/>
            <w:webHidden/>
          </w:rPr>
          <w:t>33</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06" w:history="1">
        <w:r w:rsidRPr="0088316E">
          <w:rPr>
            <w:rStyle w:val="Hyperlink"/>
            <w:noProof/>
          </w:rPr>
          <w:t>Full-Field Bladed-Style Binary Files</w:t>
        </w:r>
        <w:r>
          <w:rPr>
            <w:noProof/>
            <w:webHidden/>
          </w:rPr>
          <w:tab/>
        </w:r>
        <w:r>
          <w:rPr>
            <w:noProof/>
            <w:webHidden/>
          </w:rPr>
          <w:fldChar w:fldCharType="begin"/>
        </w:r>
        <w:r>
          <w:rPr>
            <w:noProof/>
            <w:webHidden/>
          </w:rPr>
          <w:instrText xml:space="preserve"> PAGEREF _Toc452622606 \h </w:instrText>
        </w:r>
        <w:r>
          <w:rPr>
            <w:noProof/>
            <w:webHidden/>
          </w:rPr>
        </w:r>
        <w:r>
          <w:rPr>
            <w:noProof/>
            <w:webHidden/>
          </w:rPr>
          <w:fldChar w:fldCharType="separate"/>
        </w:r>
        <w:r>
          <w:rPr>
            <w:noProof/>
            <w:webHidden/>
          </w:rPr>
          <w:t>34</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07" w:history="1">
        <w:r w:rsidRPr="0088316E">
          <w:rPr>
            <w:rStyle w:val="Hyperlink"/>
            <w:noProof/>
          </w:rPr>
          <w:t>Tower Data Binary Files</w:t>
        </w:r>
        <w:r>
          <w:rPr>
            <w:noProof/>
            <w:webHidden/>
          </w:rPr>
          <w:tab/>
        </w:r>
        <w:r>
          <w:rPr>
            <w:noProof/>
            <w:webHidden/>
          </w:rPr>
          <w:fldChar w:fldCharType="begin"/>
        </w:r>
        <w:r>
          <w:rPr>
            <w:noProof/>
            <w:webHidden/>
          </w:rPr>
          <w:instrText xml:space="preserve"> PAGEREF _Toc452622607 \h </w:instrText>
        </w:r>
        <w:r>
          <w:rPr>
            <w:noProof/>
            <w:webHidden/>
          </w:rPr>
        </w:r>
        <w:r>
          <w:rPr>
            <w:noProof/>
            <w:webHidden/>
          </w:rPr>
          <w:fldChar w:fldCharType="separate"/>
        </w:r>
        <w:r>
          <w:rPr>
            <w:noProof/>
            <w:webHidden/>
          </w:rPr>
          <w:t>34</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08" w:history="1">
        <w:r w:rsidRPr="0088316E">
          <w:rPr>
            <w:rStyle w:val="Hyperlink"/>
            <w:noProof/>
          </w:rPr>
          <w:t>Full-Field Formatted Files</w:t>
        </w:r>
        <w:r>
          <w:rPr>
            <w:noProof/>
            <w:webHidden/>
          </w:rPr>
          <w:tab/>
        </w:r>
        <w:r>
          <w:rPr>
            <w:noProof/>
            <w:webHidden/>
          </w:rPr>
          <w:fldChar w:fldCharType="begin"/>
        </w:r>
        <w:r>
          <w:rPr>
            <w:noProof/>
            <w:webHidden/>
          </w:rPr>
          <w:instrText xml:space="preserve"> PAGEREF _Toc452622608 \h </w:instrText>
        </w:r>
        <w:r>
          <w:rPr>
            <w:noProof/>
            <w:webHidden/>
          </w:rPr>
        </w:r>
        <w:r>
          <w:rPr>
            <w:noProof/>
            <w:webHidden/>
          </w:rPr>
          <w:fldChar w:fldCharType="separate"/>
        </w:r>
        <w:r>
          <w:rPr>
            <w:noProof/>
            <w:webHidden/>
          </w:rPr>
          <w:t>34</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09" w:history="1">
        <w:r w:rsidRPr="0088316E">
          <w:rPr>
            <w:rStyle w:val="Hyperlink"/>
            <w:noProof/>
          </w:rPr>
          <w:t>Coherent Turbulence Time-Step Files</w:t>
        </w:r>
        <w:r>
          <w:rPr>
            <w:noProof/>
            <w:webHidden/>
          </w:rPr>
          <w:tab/>
        </w:r>
        <w:r>
          <w:rPr>
            <w:noProof/>
            <w:webHidden/>
          </w:rPr>
          <w:fldChar w:fldCharType="begin"/>
        </w:r>
        <w:r>
          <w:rPr>
            <w:noProof/>
            <w:webHidden/>
          </w:rPr>
          <w:instrText xml:space="preserve"> PAGEREF _Toc452622609 \h </w:instrText>
        </w:r>
        <w:r>
          <w:rPr>
            <w:noProof/>
            <w:webHidden/>
          </w:rPr>
        </w:r>
        <w:r>
          <w:rPr>
            <w:noProof/>
            <w:webHidden/>
          </w:rPr>
          <w:fldChar w:fldCharType="separate"/>
        </w:r>
        <w:r>
          <w:rPr>
            <w:noProof/>
            <w:webHidden/>
          </w:rPr>
          <w:t>35</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10" w:history="1">
        <w:r w:rsidRPr="0088316E">
          <w:rPr>
            <w:rStyle w:val="Hyperlink"/>
            <w:noProof/>
          </w:rPr>
          <w:t>Spectral Models</w:t>
        </w:r>
        <w:r>
          <w:rPr>
            <w:noProof/>
            <w:webHidden/>
          </w:rPr>
          <w:tab/>
        </w:r>
        <w:r>
          <w:rPr>
            <w:noProof/>
            <w:webHidden/>
          </w:rPr>
          <w:fldChar w:fldCharType="begin"/>
        </w:r>
        <w:r>
          <w:rPr>
            <w:noProof/>
            <w:webHidden/>
          </w:rPr>
          <w:instrText xml:space="preserve"> PAGEREF _Toc452622610 \h </w:instrText>
        </w:r>
        <w:r>
          <w:rPr>
            <w:noProof/>
            <w:webHidden/>
          </w:rPr>
        </w:r>
        <w:r>
          <w:rPr>
            <w:noProof/>
            <w:webHidden/>
          </w:rPr>
          <w:fldChar w:fldCharType="separate"/>
        </w:r>
        <w:r>
          <w:rPr>
            <w:noProof/>
            <w:webHidden/>
          </w:rPr>
          <w:t>37</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11" w:history="1">
        <w:r w:rsidRPr="0088316E">
          <w:rPr>
            <w:rStyle w:val="Hyperlink"/>
            <w:noProof/>
          </w:rPr>
          <w:t>IECKAI: The IEC Kaimal Model</w:t>
        </w:r>
        <w:r>
          <w:rPr>
            <w:noProof/>
            <w:webHidden/>
          </w:rPr>
          <w:tab/>
        </w:r>
        <w:r>
          <w:rPr>
            <w:noProof/>
            <w:webHidden/>
          </w:rPr>
          <w:fldChar w:fldCharType="begin"/>
        </w:r>
        <w:r>
          <w:rPr>
            <w:noProof/>
            <w:webHidden/>
          </w:rPr>
          <w:instrText xml:space="preserve"> PAGEREF _Toc452622611 \h </w:instrText>
        </w:r>
        <w:r>
          <w:rPr>
            <w:noProof/>
            <w:webHidden/>
          </w:rPr>
        </w:r>
        <w:r>
          <w:rPr>
            <w:noProof/>
            <w:webHidden/>
          </w:rPr>
          <w:fldChar w:fldCharType="separate"/>
        </w:r>
        <w:r>
          <w:rPr>
            <w:noProof/>
            <w:webHidden/>
          </w:rPr>
          <w:t>37</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12" w:history="1">
        <w:r w:rsidRPr="0088316E">
          <w:rPr>
            <w:rStyle w:val="Hyperlink"/>
            <w:noProof/>
          </w:rPr>
          <w:t>IECVKM: The IEC Von Karman Isotropic Model</w:t>
        </w:r>
        <w:r>
          <w:rPr>
            <w:noProof/>
            <w:webHidden/>
          </w:rPr>
          <w:tab/>
        </w:r>
        <w:r>
          <w:rPr>
            <w:noProof/>
            <w:webHidden/>
          </w:rPr>
          <w:fldChar w:fldCharType="begin"/>
        </w:r>
        <w:r>
          <w:rPr>
            <w:noProof/>
            <w:webHidden/>
          </w:rPr>
          <w:instrText xml:space="preserve"> PAGEREF _Toc452622612 \h </w:instrText>
        </w:r>
        <w:r>
          <w:rPr>
            <w:noProof/>
            <w:webHidden/>
          </w:rPr>
        </w:r>
        <w:r>
          <w:rPr>
            <w:noProof/>
            <w:webHidden/>
          </w:rPr>
          <w:fldChar w:fldCharType="separate"/>
        </w:r>
        <w:r>
          <w:rPr>
            <w:noProof/>
            <w:webHidden/>
          </w:rPr>
          <w:t>38</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13" w:history="1">
        <w:r w:rsidRPr="0088316E">
          <w:rPr>
            <w:rStyle w:val="Hyperlink"/>
            <w:noProof/>
          </w:rPr>
          <w:t>SMOOTH: The Risø Smooth-Terrain Model</w:t>
        </w:r>
        <w:r>
          <w:rPr>
            <w:noProof/>
            <w:webHidden/>
          </w:rPr>
          <w:tab/>
        </w:r>
        <w:r>
          <w:rPr>
            <w:noProof/>
            <w:webHidden/>
          </w:rPr>
          <w:fldChar w:fldCharType="begin"/>
        </w:r>
        <w:r>
          <w:rPr>
            <w:noProof/>
            <w:webHidden/>
          </w:rPr>
          <w:instrText xml:space="preserve"> PAGEREF _Toc452622613 \h </w:instrText>
        </w:r>
        <w:r>
          <w:rPr>
            <w:noProof/>
            <w:webHidden/>
          </w:rPr>
        </w:r>
        <w:r>
          <w:rPr>
            <w:noProof/>
            <w:webHidden/>
          </w:rPr>
          <w:fldChar w:fldCharType="separate"/>
        </w:r>
        <w:r>
          <w:rPr>
            <w:noProof/>
            <w:webHidden/>
          </w:rPr>
          <w:t>38</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14" w:history="1">
        <w:r w:rsidRPr="0088316E">
          <w:rPr>
            <w:rStyle w:val="Hyperlink"/>
            <w:noProof/>
          </w:rPr>
          <w:t>NWTCUP: The NREL National Wind Technology Center Model</w:t>
        </w:r>
        <w:r>
          <w:rPr>
            <w:noProof/>
            <w:webHidden/>
          </w:rPr>
          <w:tab/>
        </w:r>
        <w:r>
          <w:rPr>
            <w:noProof/>
            <w:webHidden/>
          </w:rPr>
          <w:fldChar w:fldCharType="begin"/>
        </w:r>
        <w:r>
          <w:rPr>
            <w:noProof/>
            <w:webHidden/>
          </w:rPr>
          <w:instrText xml:space="preserve"> PAGEREF _Toc452622614 \h </w:instrText>
        </w:r>
        <w:r>
          <w:rPr>
            <w:noProof/>
            <w:webHidden/>
          </w:rPr>
        </w:r>
        <w:r>
          <w:rPr>
            <w:noProof/>
            <w:webHidden/>
          </w:rPr>
          <w:fldChar w:fldCharType="separate"/>
        </w:r>
        <w:r>
          <w:rPr>
            <w:noProof/>
            <w:webHidden/>
          </w:rPr>
          <w:t>41</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15" w:history="1">
        <w:r w:rsidRPr="0088316E">
          <w:rPr>
            <w:rStyle w:val="Hyperlink"/>
            <w:noProof/>
          </w:rPr>
          <w:t>GP_LLJ: The NREL Great Plains Low-Level Jet Model</w:t>
        </w:r>
        <w:r>
          <w:rPr>
            <w:noProof/>
            <w:webHidden/>
          </w:rPr>
          <w:tab/>
        </w:r>
        <w:r>
          <w:rPr>
            <w:noProof/>
            <w:webHidden/>
          </w:rPr>
          <w:fldChar w:fldCharType="begin"/>
        </w:r>
        <w:r>
          <w:rPr>
            <w:noProof/>
            <w:webHidden/>
          </w:rPr>
          <w:instrText xml:space="preserve"> PAGEREF _Toc452622615 \h </w:instrText>
        </w:r>
        <w:r>
          <w:rPr>
            <w:noProof/>
            <w:webHidden/>
          </w:rPr>
        </w:r>
        <w:r>
          <w:rPr>
            <w:noProof/>
            <w:webHidden/>
          </w:rPr>
          <w:fldChar w:fldCharType="separate"/>
        </w:r>
        <w:r>
          <w:rPr>
            <w:noProof/>
            <w:webHidden/>
          </w:rPr>
          <w:t>42</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16" w:history="1">
        <w:r w:rsidRPr="0088316E">
          <w:rPr>
            <w:rStyle w:val="Hyperlink"/>
            <w:noProof/>
          </w:rPr>
          <w:t>WF_UPW: The NREL Wind Farm, Upwind Model</w:t>
        </w:r>
        <w:r>
          <w:rPr>
            <w:noProof/>
            <w:webHidden/>
          </w:rPr>
          <w:tab/>
        </w:r>
        <w:r>
          <w:rPr>
            <w:noProof/>
            <w:webHidden/>
          </w:rPr>
          <w:fldChar w:fldCharType="begin"/>
        </w:r>
        <w:r>
          <w:rPr>
            <w:noProof/>
            <w:webHidden/>
          </w:rPr>
          <w:instrText xml:space="preserve"> PAGEREF _Toc452622616 \h </w:instrText>
        </w:r>
        <w:r>
          <w:rPr>
            <w:noProof/>
            <w:webHidden/>
          </w:rPr>
        </w:r>
        <w:r>
          <w:rPr>
            <w:noProof/>
            <w:webHidden/>
          </w:rPr>
          <w:fldChar w:fldCharType="separate"/>
        </w:r>
        <w:r>
          <w:rPr>
            <w:noProof/>
            <w:webHidden/>
          </w:rPr>
          <w:t>43</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17" w:history="1">
        <w:r w:rsidRPr="0088316E">
          <w:rPr>
            <w:rStyle w:val="Hyperlink"/>
            <w:noProof/>
          </w:rPr>
          <w:t>WF_14D: The NREL Wind Farm, Downwind Model (14 Rotor Diameters)</w:t>
        </w:r>
        <w:r>
          <w:rPr>
            <w:noProof/>
            <w:webHidden/>
          </w:rPr>
          <w:tab/>
        </w:r>
        <w:r>
          <w:rPr>
            <w:noProof/>
            <w:webHidden/>
          </w:rPr>
          <w:fldChar w:fldCharType="begin"/>
        </w:r>
        <w:r>
          <w:rPr>
            <w:noProof/>
            <w:webHidden/>
          </w:rPr>
          <w:instrText xml:space="preserve"> PAGEREF _Toc452622617 \h </w:instrText>
        </w:r>
        <w:r>
          <w:rPr>
            <w:noProof/>
            <w:webHidden/>
          </w:rPr>
        </w:r>
        <w:r>
          <w:rPr>
            <w:noProof/>
            <w:webHidden/>
          </w:rPr>
          <w:fldChar w:fldCharType="separate"/>
        </w:r>
        <w:r>
          <w:rPr>
            <w:noProof/>
            <w:webHidden/>
          </w:rPr>
          <w:t>44</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18" w:history="1">
        <w:r w:rsidRPr="0088316E">
          <w:rPr>
            <w:rStyle w:val="Hyperlink"/>
            <w:noProof/>
          </w:rPr>
          <w:t>WF_07D: The NREL Wind Farm, Downwind Model (7 Rotor Diameters)</w:t>
        </w:r>
        <w:r>
          <w:rPr>
            <w:noProof/>
            <w:webHidden/>
          </w:rPr>
          <w:tab/>
        </w:r>
        <w:r>
          <w:rPr>
            <w:noProof/>
            <w:webHidden/>
          </w:rPr>
          <w:fldChar w:fldCharType="begin"/>
        </w:r>
        <w:r>
          <w:rPr>
            <w:noProof/>
            <w:webHidden/>
          </w:rPr>
          <w:instrText xml:space="preserve"> PAGEREF _Toc452622618 \h </w:instrText>
        </w:r>
        <w:r>
          <w:rPr>
            <w:noProof/>
            <w:webHidden/>
          </w:rPr>
        </w:r>
        <w:r>
          <w:rPr>
            <w:noProof/>
            <w:webHidden/>
          </w:rPr>
          <w:fldChar w:fldCharType="separate"/>
        </w:r>
        <w:r>
          <w:rPr>
            <w:noProof/>
            <w:webHidden/>
          </w:rPr>
          <w:t>45</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19" w:history="1">
        <w:r w:rsidRPr="0088316E">
          <w:rPr>
            <w:rStyle w:val="Hyperlink"/>
            <w:noProof/>
          </w:rPr>
          <w:t>TIDAL: The NREL/UW Tidal Channel Model</w:t>
        </w:r>
        <w:r>
          <w:rPr>
            <w:noProof/>
            <w:webHidden/>
          </w:rPr>
          <w:tab/>
        </w:r>
        <w:r>
          <w:rPr>
            <w:noProof/>
            <w:webHidden/>
          </w:rPr>
          <w:fldChar w:fldCharType="begin"/>
        </w:r>
        <w:r>
          <w:rPr>
            <w:noProof/>
            <w:webHidden/>
          </w:rPr>
          <w:instrText xml:space="preserve"> PAGEREF _Toc452622619 \h </w:instrText>
        </w:r>
        <w:r>
          <w:rPr>
            <w:noProof/>
            <w:webHidden/>
          </w:rPr>
        </w:r>
        <w:r>
          <w:rPr>
            <w:noProof/>
            <w:webHidden/>
          </w:rPr>
          <w:fldChar w:fldCharType="separate"/>
        </w:r>
        <w:r>
          <w:rPr>
            <w:noProof/>
            <w:webHidden/>
          </w:rPr>
          <w:t>46</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20" w:history="1">
        <w:r w:rsidRPr="0088316E">
          <w:rPr>
            <w:rStyle w:val="Hyperlink"/>
            <w:noProof/>
          </w:rPr>
          <w:t>TIMESR: Time Series Input</w:t>
        </w:r>
        <w:r>
          <w:rPr>
            <w:noProof/>
            <w:webHidden/>
          </w:rPr>
          <w:tab/>
        </w:r>
        <w:r>
          <w:rPr>
            <w:noProof/>
            <w:webHidden/>
          </w:rPr>
          <w:fldChar w:fldCharType="begin"/>
        </w:r>
        <w:r>
          <w:rPr>
            <w:noProof/>
            <w:webHidden/>
          </w:rPr>
          <w:instrText xml:space="preserve"> PAGEREF _Toc452622620 \h </w:instrText>
        </w:r>
        <w:r>
          <w:rPr>
            <w:noProof/>
            <w:webHidden/>
          </w:rPr>
        </w:r>
        <w:r>
          <w:rPr>
            <w:noProof/>
            <w:webHidden/>
          </w:rPr>
          <w:fldChar w:fldCharType="separate"/>
        </w:r>
        <w:r>
          <w:rPr>
            <w:noProof/>
            <w:webHidden/>
          </w:rPr>
          <w:t>47</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21" w:history="1">
        <w:r w:rsidRPr="0088316E">
          <w:rPr>
            <w:rStyle w:val="Hyperlink"/>
            <w:noProof/>
          </w:rPr>
          <w:t>USRINP: User-Input Spectra</w:t>
        </w:r>
        <w:r>
          <w:rPr>
            <w:noProof/>
            <w:webHidden/>
          </w:rPr>
          <w:tab/>
        </w:r>
        <w:r>
          <w:rPr>
            <w:noProof/>
            <w:webHidden/>
          </w:rPr>
          <w:fldChar w:fldCharType="begin"/>
        </w:r>
        <w:r>
          <w:rPr>
            <w:noProof/>
            <w:webHidden/>
          </w:rPr>
          <w:instrText xml:space="preserve"> PAGEREF _Toc452622621 \h </w:instrText>
        </w:r>
        <w:r>
          <w:rPr>
            <w:noProof/>
            <w:webHidden/>
          </w:rPr>
        </w:r>
        <w:r>
          <w:rPr>
            <w:noProof/>
            <w:webHidden/>
          </w:rPr>
          <w:fldChar w:fldCharType="separate"/>
        </w:r>
        <w:r>
          <w:rPr>
            <w:noProof/>
            <w:webHidden/>
          </w:rPr>
          <w:t>47</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22" w:history="1">
        <w:r w:rsidRPr="0088316E">
          <w:rPr>
            <w:rStyle w:val="Hyperlink"/>
            <w:noProof/>
          </w:rPr>
          <w:t>USRVKM: von Karman Model with User-Defined Scaling</w:t>
        </w:r>
        <w:r>
          <w:rPr>
            <w:noProof/>
            <w:webHidden/>
          </w:rPr>
          <w:tab/>
        </w:r>
        <w:r>
          <w:rPr>
            <w:noProof/>
            <w:webHidden/>
          </w:rPr>
          <w:fldChar w:fldCharType="begin"/>
        </w:r>
        <w:r>
          <w:rPr>
            <w:noProof/>
            <w:webHidden/>
          </w:rPr>
          <w:instrText xml:space="preserve"> PAGEREF _Toc452622622 \h </w:instrText>
        </w:r>
        <w:r>
          <w:rPr>
            <w:noProof/>
            <w:webHidden/>
          </w:rPr>
        </w:r>
        <w:r>
          <w:rPr>
            <w:noProof/>
            <w:webHidden/>
          </w:rPr>
          <w:fldChar w:fldCharType="separate"/>
        </w:r>
        <w:r>
          <w:rPr>
            <w:noProof/>
            <w:webHidden/>
          </w:rPr>
          <w:t>47</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23" w:history="1">
        <w:r w:rsidRPr="0088316E">
          <w:rPr>
            <w:rStyle w:val="Hyperlink"/>
            <w:noProof/>
          </w:rPr>
          <w:t>API: API Spectrum for Hurricane Winds</w:t>
        </w:r>
        <w:r>
          <w:rPr>
            <w:noProof/>
            <w:webHidden/>
          </w:rPr>
          <w:tab/>
        </w:r>
        <w:r>
          <w:rPr>
            <w:noProof/>
            <w:webHidden/>
          </w:rPr>
          <w:fldChar w:fldCharType="begin"/>
        </w:r>
        <w:r>
          <w:rPr>
            <w:noProof/>
            <w:webHidden/>
          </w:rPr>
          <w:instrText xml:space="preserve"> PAGEREF _Toc452622623 \h </w:instrText>
        </w:r>
        <w:r>
          <w:rPr>
            <w:noProof/>
            <w:webHidden/>
          </w:rPr>
        </w:r>
        <w:r>
          <w:rPr>
            <w:noProof/>
            <w:webHidden/>
          </w:rPr>
          <w:fldChar w:fldCharType="separate"/>
        </w:r>
        <w:r>
          <w:rPr>
            <w:noProof/>
            <w:webHidden/>
          </w:rPr>
          <w:t>47</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24" w:history="1">
        <w:r w:rsidRPr="0088316E">
          <w:rPr>
            <w:rStyle w:val="Hyperlink"/>
            <w:noProof/>
          </w:rPr>
          <w:t>Spatial Coherence Models</w:t>
        </w:r>
        <w:r>
          <w:rPr>
            <w:noProof/>
            <w:webHidden/>
          </w:rPr>
          <w:tab/>
        </w:r>
        <w:r>
          <w:rPr>
            <w:noProof/>
            <w:webHidden/>
          </w:rPr>
          <w:fldChar w:fldCharType="begin"/>
        </w:r>
        <w:r>
          <w:rPr>
            <w:noProof/>
            <w:webHidden/>
          </w:rPr>
          <w:instrText xml:space="preserve"> PAGEREF _Toc452622624 \h </w:instrText>
        </w:r>
        <w:r>
          <w:rPr>
            <w:noProof/>
            <w:webHidden/>
          </w:rPr>
        </w:r>
        <w:r>
          <w:rPr>
            <w:noProof/>
            <w:webHidden/>
          </w:rPr>
          <w:fldChar w:fldCharType="separate"/>
        </w:r>
        <w:r>
          <w:rPr>
            <w:noProof/>
            <w:webHidden/>
          </w:rPr>
          <w:t>48</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25" w:history="1">
        <w:r w:rsidRPr="0088316E">
          <w:rPr>
            <w:rStyle w:val="Hyperlink"/>
            <w:noProof/>
          </w:rPr>
          <w:t>GENERAL: A general spatial coherence model</w:t>
        </w:r>
        <w:r>
          <w:rPr>
            <w:noProof/>
            <w:webHidden/>
          </w:rPr>
          <w:tab/>
        </w:r>
        <w:r>
          <w:rPr>
            <w:noProof/>
            <w:webHidden/>
          </w:rPr>
          <w:fldChar w:fldCharType="begin"/>
        </w:r>
        <w:r>
          <w:rPr>
            <w:noProof/>
            <w:webHidden/>
          </w:rPr>
          <w:instrText xml:space="preserve"> PAGEREF _Toc452622625 \h </w:instrText>
        </w:r>
        <w:r>
          <w:rPr>
            <w:noProof/>
            <w:webHidden/>
          </w:rPr>
        </w:r>
        <w:r>
          <w:rPr>
            <w:noProof/>
            <w:webHidden/>
          </w:rPr>
          <w:fldChar w:fldCharType="separate"/>
        </w:r>
        <w:r>
          <w:rPr>
            <w:noProof/>
            <w:webHidden/>
          </w:rPr>
          <w:t>48</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26" w:history="1">
        <w:r w:rsidRPr="0088316E">
          <w:rPr>
            <w:rStyle w:val="Hyperlink"/>
            <w:noProof/>
          </w:rPr>
          <w:t>IEC: IEC Coherence Model</w:t>
        </w:r>
        <w:r>
          <w:rPr>
            <w:noProof/>
            <w:webHidden/>
          </w:rPr>
          <w:tab/>
        </w:r>
        <w:r>
          <w:rPr>
            <w:noProof/>
            <w:webHidden/>
          </w:rPr>
          <w:fldChar w:fldCharType="begin"/>
        </w:r>
        <w:r>
          <w:rPr>
            <w:noProof/>
            <w:webHidden/>
          </w:rPr>
          <w:instrText xml:space="preserve"> PAGEREF _Toc452622626 \h </w:instrText>
        </w:r>
        <w:r>
          <w:rPr>
            <w:noProof/>
            <w:webHidden/>
          </w:rPr>
        </w:r>
        <w:r>
          <w:rPr>
            <w:noProof/>
            <w:webHidden/>
          </w:rPr>
          <w:fldChar w:fldCharType="separate"/>
        </w:r>
        <w:r>
          <w:rPr>
            <w:noProof/>
            <w:webHidden/>
          </w:rPr>
          <w:t>48</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27" w:history="1">
        <w:r w:rsidRPr="0088316E">
          <w:rPr>
            <w:rStyle w:val="Hyperlink"/>
            <w:noProof/>
          </w:rPr>
          <w:t>NONE: Identity Coherence</w:t>
        </w:r>
        <w:r>
          <w:rPr>
            <w:noProof/>
            <w:webHidden/>
          </w:rPr>
          <w:tab/>
        </w:r>
        <w:r>
          <w:rPr>
            <w:noProof/>
            <w:webHidden/>
          </w:rPr>
          <w:fldChar w:fldCharType="begin"/>
        </w:r>
        <w:r>
          <w:rPr>
            <w:noProof/>
            <w:webHidden/>
          </w:rPr>
          <w:instrText xml:space="preserve"> PAGEREF _Toc452622627 \h </w:instrText>
        </w:r>
        <w:r>
          <w:rPr>
            <w:noProof/>
            <w:webHidden/>
          </w:rPr>
        </w:r>
        <w:r>
          <w:rPr>
            <w:noProof/>
            <w:webHidden/>
          </w:rPr>
          <w:fldChar w:fldCharType="separate"/>
        </w:r>
        <w:r>
          <w:rPr>
            <w:noProof/>
            <w:webHidden/>
          </w:rPr>
          <w:t>49</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28" w:history="1">
        <w:r w:rsidRPr="0088316E">
          <w:rPr>
            <w:rStyle w:val="Hyperlink"/>
            <w:noProof/>
          </w:rPr>
          <w:t>API: API Longitudinal Coherence</w:t>
        </w:r>
        <w:r>
          <w:rPr>
            <w:noProof/>
            <w:webHidden/>
          </w:rPr>
          <w:tab/>
        </w:r>
        <w:r>
          <w:rPr>
            <w:noProof/>
            <w:webHidden/>
          </w:rPr>
          <w:fldChar w:fldCharType="begin"/>
        </w:r>
        <w:r>
          <w:rPr>
            <w:noProof/>
            <w:webHidden/>
          </w:rPr>
          <w:instrText xml:space="preserve"> PAGEREF _Toc452622628 \h </w:instrText>
        </w:r>
        <w:r>
          <w:rPr>
            <w:noProof/>
            <w:webHidden/>
          </w:rPr>
        </w:r>
        <w:r>
          <w:rPr>
            <w:noProof/>
            <w:webHidden/>
          </w:rPr>
          <w:fldChar w:fldCharType="separate"/>
        </w:r>
        <w:r>
          <w:rPr>
            <w:noProof/>
            <w:webHidden/>
          </w:rPr>
          <w:t>49</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29" w:history="1">
        <w:r w:rsidRPr="0088316E">
          <w:rPr>
            <w:rStyle w:val="Hyperlink"/>
            <w:noProof/>
          </w:rPr>
          <w:t>Velocity and Direction Profiles</w:t>
        </w:r>
        <w:r>
          <w:rPr>
            <w:noProof/>
            <w:webHidden/>
          </w:rPr>
          <w:tab/>
        </w:r>
        <w:r>
          <w:rPr>
            <w:noProof/>
            <w:webHidden/>
          </w:rPr>
          <w:fldChar w:fldCharType="begin"/>
        </w:r>
        <w:r>
          <w:rPr>
            <w:noProof/>
            <w:webHidden/>
          </w:rPr>
          <w:instrText xml:space="preserve"> PAGEREF _Toc452622629 \h </w:instrText>
        </w:r>
        <w:r>
          <w:rPr>
            <w:noProof/>
            <w:webHidden/>
          </w:rPr>
        </w:r>
        <w:r>
          <w:rPr>
            <w:noProof/>
            <w:webHidden/>
          </w:rPr>
          <w:fldChar w:fldCharType="separate"/>
        </w:r>
        <w:r>
          <w:rPr>
            <w:noProof/>
            <w:webHidden/>
          </w:rPr>
          <w:t>50</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30" w:history="1">
        <w:r w:rsidRPr="0088316E">
          <w:rPr>
            <w:rStyle w:val="Hyperlink"/>
            <w:noProof/>
          </w:rPr>
          <w:t>Power-Law Wind Profile</w:t>
        </w:r>
        <w:r>
          <w:rPr>
            <w:noProof/>
            <w:webHidden/>
          </w:rPr>
          <w:tab/>
        </w:r>
        <w:r>
          <w:rPr>
            <w:noProof/>
            <w:webHidden/>
          </w:rPr>
          <w:fldChar w:fldCharType="begin"/>
        </w:r>
        <w:r>
          <w:rPr>
            <w:noProof/>
            <w:webHidden/>
          </w:rPr>
          <w:instrText xml:space="preserve"> PAGEREF _Toc452622630 \h </w:instrText>
        </w:r>
        <w:r>
          <w:rPr>
            <w:noProof/>
            <w:webHidden/>
          </w:rPr>
        </w:r>
        <w:r>
          <w:rPr>
            <w:noProof/>
            <w:webHidden/>
          </w:rPr>
          <w:fldChar w:fldCharType="separate"/>
        </w:r>
        <w:r>
          <w:rPr>
            <w:noProof/>
            <w:webHidden/>
          </w:rPr>
          <w:t>51</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31" w:history="1">
        <w:r w:rsidRPr="0088316E">
          <w:rPr>
            <w:rStyle w:val="Hyperlink"/>
            <w:noProof/>
          </w:rPr>
          <w:t>Logarithmic Wind Profile</w:t>
        </w:r>
        <w:r>
          <w:rPr>
            <w:noProof/>
            <w:webHidden/>
          </w:rPr>
          <w:tab/>
        </w:r>
        <w:r>
          <w:rPr>
            <w:noProof/>
            <w:webHidden/>
          </w:rPr>
          <w:fldChar w:fldCharType="begin"/>
        </w:r>
        <w:r>
          <w:rPr>
            <w:noProof/>
            <w:webHidden/>
          </w:rPr>
          <w:instrText xml:space="preserve"> PAGEREF _Toc452622631 \h </w:instrText>
        </w:r>
        <w:r>
          <w:rPr>
            <w:noProof/>
            <w:webHidden/>
          </w:rPr>
        </w:r>
        <w:r>
          <w:rPr>
            <w:noProof/>
            <w:webHidden/>
          </w:rPr>
          <w:fldChar w:fldCharType="separate"/>
        </w:r>
        <w:r>
          <w:rPr>
            <w:noProof/>
            <w:webHidden/>
          </w:rPr>
          <w:t>51</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32" w:history="1">
        <w:r w:rsidRPr="0088316E">
          <w:rPr>
            <w:rStyle w:val="Hyperlink"/>
            <w:noProof/>
          </w:rPr>
          <w:t>Logarithmic Water Profile</w:t>
        </w:r>
        <w:r>
          <w:rPr>
            <w:noProof/>
            <w:webHidden/>
          </w:rPr>
          <w:tab/>
        </w:r>
        <w:r>
          <w:rPr>
            <w:noProof/>
            <w:webHidden/>
          </w:rPr>
          <w:fldChar w:fldCharType="begin"/>
        </w:r>
        <w:r>
          <w:rPr>
            <w:noProof/>
            <w:webHidden/>
          </w:rPr>
          <w:instrText xml:space="preserve"> PAGEREF _Toc452622632 \h </w:instrText>
        </w:r>
        <w:r>
          <w:rPr>
            <w:noProof/>
            <w:webHidden/>
          </w:rPr>
        </w:r>
        <w:r>
          <w:rPr>
            <w:noProof/>
            <w:webHidden/>
          </w:rPr>
          <w:fldChar w:fldCharType="separate"/>
        </w:r>
        <w:r>
          <w:rPr>
            <w:noProof/>
            <w:webHidden/>
          </w:rPr>
          <w:t>52</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33" w:history="1">
        <w:r w:rsidRPr="0088316E">
          <w:rPr>
            <w:rStyle w:val="Hyperlink"/>
            <w:noProof/>
          </w:rPr>
          <w:t>IEC Wind Profile</w:t>
        </w:r>
        <w:r>
          <w:rPr>
            <w:noProof/>
            <w:webHidden/>
          </w:rPr>
          <w:tab/>
        </w:r>
        <w:r>
          <w:rPr>
            <w:noProof/>
            <w:webHidden/>
          </w:rPr>
          <w:fldChar w:fldCharType="begin"/>
        </w:r>
        <w:r>
          <w:rPr>
            <w:noProof/>
            <w:webHidden/>
          </w:rPr>
          <w:instrText xml:space="preserve"> PAGEREF _Toc452622633 \h </w:instrText>
        </w:r>
        <w:r>
          <w:rPr>
            <w:noProof/>
            <w:webHidden/>
          </w:rPr>
        </w:r>
        <w:r>
          <w:rPr>
            <w:noProof/>
            <w:webHidden/>
          </w:rPr>
          <w:fldChar w:fldCharType="separate"/>
        </w:r>
        <w:r>
          <w:rPr>
            <w:noProof/>
            <w:webHidden/>
          </w:rPr>
          <w:t>52</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34" w:history="1">
        <w:r w:rsidRPr="0088316E">
          <w:rPr>
            <w:rStyle w:val="Hyperlink"/>
            <w:noProof/>
          </w:rPr>
          <w:t>Low-Level Jet Wind Profile</w:t>
        </w:r>
        <w:r>
          <w:rPr>
            <w:noProof/>
            <w:webHidden/>
          </w:rPr>
          <w:tab/>
        </w:r>
        <w:r>
          <w:rPr>
            <w:noProof/>
            <w:webHidden/>
          </w:rPr>
          <w:fldChar w:fldCharType="begin"/>
        </w:r>
        <w:r>
          <w:rPr>
            <w:noProof/>
            <w:webHidden/>
          </w:rPr>
          <w:instrText xml:space="preserve"> PAGEREF _Toc452622634 \h </w:instrText>
        </w:r>
        <w:r>
          <w:rPr>
            <w:noProof/>
            <w:webHidden/>
          </w:rPr>
        </w:r>
        <w:r>
          <w:rPr>
            <w:noProof/>
            <w:webHidden/>
          </w:rPr>
          <w:fldChar w:fldCharType="separate"/>
        </w:r>
        <w:r>
          <w:rPr>
            <w:noProof/>
            <w:webHidden/>
          </w:rPr>
          <w:t>52</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35" w:history="1">
        <w:r w:rsidRPr="0088316E">
          <w:rPr>
            <w:rStyle w:val="Hyperlink"/>
            <w:noProof/>
          </w:rPr>
          <w:t>API Wind Profile</w:t>
        </w:r>
        <w:r>
          <w:rPr>
            <w:noProof/>
            <w:webHidden/>
          </w:rPr>
          <w:tab/>
        </w:r>
        <w:r>
          <w:rPr>
            <w:noProof/>
            <w:webHidden/>
          </w:rPr>
          <w:fldChar w:fldCharType="begin"/>
        </w:r>
        <w:r>
          <w:rPr>
            <w:noProof/>
            <w:webHidden/>
          </w:rPr>
          <w:instrText xml:space="preserve"> PAGEREF _Toc452622635 \h </w:instrText>
        </w:r>
        <w:r>
          <w:rPr>
            <w:noProof/>
            <w:webHidden/>
          </w:rPr>
        </w:r>
        <w:r>
          <w:rPr>
            <w:noProof/>
            <w:webHidden/>
          </w:rPr>
          <w:fldChar w:fldCharType="separate"/>
        </w:r>
        <w:r>
          <w:rPr>
            <w:noProof/>
            <w:webHidden/>
          </w:rPr>
          <w:t>53</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36" w:history="1">
        <w:r w:rsidRPr="0088316E">
          <w:rPr>
            <w:rStyle w:val="Hyperlink"/>
            <w:noProof/>
          </w:rPr>
          <w:t>User-Defined Velocity Profiles</w:t>
        </w:r>
        <w:r>
          <w:rPr>
            <w:noProof/>
            <w:webHidden/>
          </w:rPr>
          <w:tab/>
        </w:r>
        <w:r>
          <w:rPr>
            <w:noProof/>
            <w:webHidden/>
          </w:rPr>
          <w:fldChar w:fldCharType="begin"/>
        </w:r>
        <w:r>
          <w:rPr>
            <w:noProof/>
            <w:webHidden/>
          </w:rPr>
          <w:instrText xml:space="preserve"> PAGEREF _Toc452622636 \h </w:instrText>
        </w:r>
        <w:r>
          <w:rPr>
            <w:noProof/>
            <w:webHidden/>
          </w:rPr>
        </w:r>
        <w:r>
          <w:rPr>
            <w:noProof/>
            <w:webHidden/>
          </w:rPr>
          <w:fldChar w:fldCharType="separate"/>
        </w:r>
        <w:r>
          <w:rPr>
            <w:noProof/>
            <w:webHidden/>
          </w:rPr>
          <w:t>53</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37" w:history="1">
        <w:r w:rsidRPr="0088316E">
          <w:rPr>
            <w:rStyle w:val="Hyperlink"/>
            <w:noProof/>
          </w:rPr>
          <w:t>Coherent Structures</w:t>
        </w:r>
        <w:r>
          <w:rPr>
            <w:noProof/>
            <w:webHidden/>
          </w:rPr>
          <w:tab/>
        </w:r>
        <w:r>
          <w:rPr>
            <w:noProof/>
            <w:webHidden/>
          </w:rPr>
          <w:fldChar w:fldCharType="begin"/>
        </w:r>
        <w:r>
          <w:rPr>
            <w:noProof/>
            <w:webHidden/>
          </w:rPr>
          <w:instrText xml:space="preserve"> PAGEREF _Toc452622637 \h </w:instrText>
        </w:r>
        <w:r>
          <w:rPr>
            <w:noProof/>
            <w:webHidden/>
          </w:rPr>
        </w:r>
        <w:r>
          <w:rPr>
            <w:noProof/>
            <w:webHidden/>
          </w:rPr>
          <w:fldChar w:fldCharType="separate"/>
        </w:r>
        <w:r>
          <w:rPr>
            <w:noProof/>
            <w:webHidden/>
          </w:rPr>
          <w:t>54</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38" w:history="1">
        <w:r w:rsidRPr="0088316E">
          <w:rPr>
            <w:rStyle w:val="Hyperlink"/>
            <w:noProof/>
          </w:rPr>
          <w:t>Adding and Scaling the Coherent Structures</w:t>
        </w:r>
        <w:r>
          <w:rPr>
            <w:noProof/>
            <w:webHidden/>
          </w:rPr>
          <w:tab/>
        </w:r>
        <w:r>
          <w:rPr>
            <w:noProof/>
            <w:webHidden/>
          </w:rPr>
          <w:fldChar w:fldCharType="begin"/>
        </w:r>
        <w:r>
          <w:rPr>
            <w:noProof/>
            <w:webHidden/>
          </w:rPr>
          <w:instrText xml:space="preserve"> PAGEREF _Toc452622638 \h </w:instrText>
        </w:r>
        <w:r>
          <w:rPr>
            <w:noProof/>
            <w:webHidden/>
          </w:rPr>
        </w:r>
        <w:r>
          <w:rPr>
            <w:noProof/>
            <w:webHidden/>
          </w:rPr>
          <w:fldChar w:fldCharType="separate"/>
        </w:r>
        <w:r>
          <w:rPr>
            <w:noProof/>
            <w:webHidden/>
          </w:rPr>
          <w:t>55</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39" w:history="1">
        <w:r w:rsidRPr="0088316E">
          <w:rPr>
            <w:rStyle w:val="Hyperlink"/>
            <w:noProof/>
          </w:rPr>
          <w:t>Using Coherent Turbulence Time-Step Files with AeroDyn v13</w:t>
        </w:r>
        <w:r>
          <w:rPr>
            <w:noProof/>
            <w:webHidden/>
          </w:rPr>
          <w:tab/>
        </w:r>
        <w:r>
          <w:rPr>
            <w:noProof/>
            <w:webHidden/>
          </w:rPr>
          <w:fldChar w:fldCharType="begin"/>
        </w:r>
        <w:r>
          <w:rPr>
            <w:noProof/>
            <w:webHidden/>
          </w:rPr>
          <w:instrText xml:space="preserve"> PAGEREF _Toc452622639 \h </w:instrText>
        </w:r>
        <w:r>
          <w:rPr>
            <w:noProof/>
            <w:webHidden/>
          </w:rPr>
        </w:r>
        <w:r>
          <w:rPr>
            <w:noProof/>
            <w:webHidden/>
          </w:rPr>
          <w:fldChar w:fldCharType="separate"/>
        </w:r>
        <w:r>
          <w:rPr>
            <w:noProof/>
            <w:webHidden/>
          </w:rPr>
          <w:t>56</w:t>
        </w:r>
        <w:r>
          <w:rPr>
            <w:noProof/>
            <w:webHidden/>
          </w:rPr>
          <w:fldChar w:fldCharType="end"/>
        </w:r>
      </w:hyperlink>
    </w:p>
    <w:p w:rsidR="007F0774" w:rsidRDefault="007F0774">
      <w:pPr>
        <w:pStyle w:val="TOC2"/>
        <w:rPr>
          <w:rFonts w:asciiTheme="minorHAnsi" w:eastAsiaTheme="minorEastAsia" w:hAnsiTheme="minorHAnsi" w:cstheme="minorBidi"/>
          <w:noProof/>
          <w:color w:val="auto"/>
          <w:kern w:val="0"/>
        </w:rPr>
      </w:pPr>
      <w:hyperlink w:anchor="_Toc452622640" w:history="1">
        <w:r w:rsidRPr="0088316E">
          <w:rPr>
            <w:rStyle w:val="Hyperlink"/>
            <w:noProof/>
          </w:rPr>
          <w:t>Suggestions for Generating Coherent Turbulent Structures</w:t>
        </w:r>
        <w:r>
          <w:rPr>
            <w:noProof/>
            <w:webHidden/>
          </w:rPr>
          <w:tab/>
        </w:r>
        <w:r>
          <w:rPr>
            <w:noProof/>
            <w:webHidden/>
          </w:rPr>
          <w:fldChar w:fldCharType="begin"/>
        </w:r>
        <w:r>
          <w:rPr>
            <w:noProof/>
            <w:webHidden/>
          </w:rPr>
          <w:instrText xml:space="preserve"> PAGEREF _Toc452622640 \h </w:instrText>
        </w:r>
        <w:r>
          <w:rPr>
            <w:noProof/>
            <w:webHidden/>
          </w:rPr>
        </w:r>
        <w:r>
          <w:rPr>
            <w:noProof/>
            <w:webHidden/>
          </w:rPr>
          <w:fldChar w:fldCharType="separate"/>
        </w:r>
        <w:r>
          <w:rPr>
            <w:noProof/>
            <w:webHidden/>
          </w:rPr>
          <w:t>57</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41" w:history="1">
        <w:r w:rsidRPr="0088316E">
          <w:rPr>
            <w:rStyle w:val="Hyperlink"/>
            <w:noProof/>
          </w:rPr>
          <w:t>Warnings</w:t>
        </w:r>
        <w:r>
          <w:rPr>
            <w:noProof/>
            <w:webHidden/>
          </w:rPr>
          <w:tab/>
        </w:r>
        <w:r>
          <w:rPr>
            <w:noProof/>
            <w:webHidden/>
          </w:rPr>
          <w:fldChar w:fldCharType="begin"/>
        </w:r>
        <w:r>
          <w:rPr>
            <w:noProof/>
            <w:webHidden/>
          </w:rPr>
          <w:instrText xml:space="preserve"> PAGEREF _Toc452622641 \h </w:instrText>
        </w:r>
        <w:r>
          <w:rPr>
            <w:noProof/>
            <w:webHidden/>
          </w:rPr>
        </w:r>
        <w:r>
          <w:rPr>
            <w:noProof/>
            <w:webHidden/>
          </w:rPr>
          <w:fldChar w:fldCharType="separate"/>
        </w:r>
        <w:r>
          <w:rPr>
            <w:noProof/>
            <w:webHidden/>
          </w:rPr>
          <w:t>58</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42" w:history="1">
        <w:r w:rsidRPr="0088316E">
          <w:rPr>
            <w:rStyle w:val="Hyperlink"/>
            <w:noProof/>
          </w:rPr>
          <w:t>Limitations</w:t>
        </w:r>
        <w:r>
          <w:rPr>
            <w:noProof/>
            <w:webHidden/>
          </w:rPr>
          <w:tab/>
        </w:r>
        <w:r>
          <w:rPr>
            <w:noProof/>
            <w:webHidden/>
          </w:rPr>
          <w:fldChar w:fldCharType="begin"/>
        </w:r>
        <w:r>
          <w:rPr>
            <w:noProof/>
            <w:webHidden/>
          </w:rPr>
          <w:instrText xml:space="preserve"> PAGEREF _Toc452622642 \h </w:instrText>
        </w:r>
        <w:r>
          <w:rPr>
            <w:noProof/>
            <w:webHidden/>
          </w:rPr>
        </w:r>
        <w:r>
          <w:rPr>
            <w:noProof/>
            <w:webHidden/>
          </w:rPr>
          <w:fldChar w:fldCharType="separate"/>
        </w:r>
        <w:r>
          <w:rPr>
            <w:noProof/>
            <w:webHidden/>
          </w:rPr>
          <w:t>58</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43" w:history="1">
        <w:r w:rsidRPr="0088316E">
          <w:rPr>
            <w:rStyle w:val="Hyperlink"/>
            <w:noProof/>
          </w:rPr>
          <w:t>Possible Future Enhancements</w:t>
        </w:r>
        <w:r>
          <w:rPr>
            <w:noProof/>
            <w:webHidden/>
          </w:rPr>
          <w:tab/>
        </w:r>
        <w:r>
          <w:rPr>
            <w:noProof/>
            <w:webHidden/>
          </w:rPr>
          <w:fldChar w:fldCharType="begin"/>
        </w:r>
        <w:r>
          <w:rPr>
            <w:noProof/>
            <w:webHidden/>
          </w:rPr>
          <w:instrText xml:space="preserve"> PAGEREF _Toc452622643 \h </w:instrText>
        </w:r>
        <w:r>
          <w:rPr>
            <w:noProof/>
            <w:webHidden/>
          </w:rPr>
        </w:r>
        <w:r>
          <w:rPr>
            <w:noProof/>
            <w:webHidden/>
          </w:rPr>
          <w:fldChar w:fldCharType="separate"/>
        </w:r>
        <w:r>
          <w:rPr>
            <w:noProof/>
            <w:webHidden/>
          </w:rPr>
          <w:t>58</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44" w:history="1">
        <w:r w:rsidRPr="0088316E">
          <w:rPr>
            <w:rStyle w:val="Hyperlink"/>
            <w:noProof/>
          </w:rPr>
          <w:t>Caveats</w:t>
        </w:r>
        <w:r>
          <w:rPr>
            <w:noProof/>
            <w:webHidden/>
          </w:rPr>
          <w:tab/>
        </w:r>
        <w:r>
          <w:rPr>
            <w:noProof/>
            <w:webHidden/>
          </w:rPr>
          <w:fldChar w:fldCharType="begin"/>
        </w:r>
        <w:r>
          <w:rPr>
            <w:noProof/>
            <w:webHidden/>
          </w:rPr>
          <w:instrText xml:space="preserve"> PAGEREF _Toc452622644 \h </w:instrText>
        </w:r>
        <w:r>
          <w:rPr>
            <w:noProof/>
            <w:webHidden/>
          </w:rPr>
        </w:r>
        <w:r>
          <w:rPr>
            <w:noProof/>
            <w:webHidden/>
          </w:rPr>
          <w:fldChar w:fldCharType="separate"/>
        </w:r>
        <w:r>
          <w:rPr>
            <w:noProof/>
            <w:webHidden/>
          </w:rPr>
          <w:t>59</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45" w:history="1">
        <w:r w:rsidRPr="0088316E">
          <w:rPr>
            <w:rStyle w:val="Hyperlink"/>
            <w:noProof/>
          </w:rPr>
          <w:t>Feedback</w:t>
        </w:r>
        <w:r>
          <w:rPr>
            <w:noProof/>
            <w:webHidden/>
          </w:rPr>
          <w:tab/>
        </w:r>
        <w:r>
          <w:rPr>
            <w:noProof/>
            <w:webHidden/>
          </w:rPr>
          <w:fldChar w:fldCharType="begin"/>
        </w:r>
        <w:r>
          <w:rPr>
            <w:noProof/>
            <w:webHidden/>
          </w:rPr>
          <w:instrText xml:space="preserve"> PAGEREF _Toc452622645 \h </w:instrText>
        </w:r>
        <w:r>
          <w:rPr>
            <w:noProof/>
            <w:webHidden/>
          </w:rPr>
        </w:r>
        <w:r>
          <w:rPr>
            <w:noProof/>
            <w:webHidden/>
          </w:rPr>
          <w:fldChar w:fldCharType="separate"/>
        </w:r>
        <w:r>
          <w:rPr>
            <w:noProof/>
            <w:webHidden/>
          </w:rPr>
          <w:t>59</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46" w:history="1">
        <w:r w:rsidRPr="0088316E">
          <w:rPr>
            <w:rStyle w:val="Hyperlink"/>
            <w:noProof/>
          </w:rPr>
          <w:t>Appendix A: Sample TurbSim Input Files</w:t>
        </w:r>
        <w:r>
          <w:rPr>
            <w:noProof/>
            <w:webHidden/>
          </w:rPr>
          <w:tab/>
        </w:r>
        <w:r>
          <w:rPr>
            <w:noProof/>
            <w:webHidden/>
          </w:rPr>
          <w:fldChar w:fldCharType="begin"/>
        </w:r>
        <w:r>
          <w:rPr>
            <w:noProof/>
            <w:webHidden/>
          </w:rPr>
          <w:instrText xml:space="preserve"> PAGEREF _Toc452622646 \h </w:instrText>
        </w:r>
        <w:r>
          <w:rPr>
            <w:noProof/>
            <w:webHidden/>
          </w:rPr>
        </w:r>
        <w:r>
          <w:rPr>
            <w:noProof/>
            <w:webHidden/>
          </w:rPr>
          <w:fldChar w:fldCharType="separate"/>
        </w:r>
        <w:r>
          <w:rPr>
            <w:noProof/>
            <w:webHidden/>
          </w:rPr>
          <w:t>63</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47" w:history="1">
        <w:r w:rsidRPr="0088316E">
          <w:rPr>
            <w:rStyle w:val="Hyperlink"/>
            <w:noProof/>
          </w:rPr>
          <w:t>Appendix B: TurbSim Quick-Start Guidelines for IEC Turbulence</w:t>
        </w:r>
        <w:r>
          <w:rPr>
            <w:noProof/>
            <w:webHidden/>
          </w:rPr>
          <w:tab/>
        </w:r>
        <w:r>
          <w:rPr>
            <w:noProof/>
            <w:webHidden/>
          </w:rPr>
          <w:fldChar w:fldCharType="begin"/>
        </w:r>
        <w:r>
          <w:rPr>
            <w:noProof/>
            <w:webHidden/>
          </w:rPr>
          <w:instrText xml:space="preserve"> PAGEREF _Toc452622647 \h </w:instrText>
        </w:r>
        <w:r>
          <w:rPr>
            <w:noProof/>
            <w:webHidden/>
          </w:rPr>
        </w:r>
        <w:r>
          <w:rPr>
            <w:noProof/>
            <w:webHidden/>
          </w:rPr>
          <w:fldChar w:fldCharType="separate"/>
        </w:r>
        <w:r>
          <w:rPr>
            <w:noProof/>
            <w:webHidden/>
          </w:rPr>
          <w:t>66</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48" w:history="1">
        <w:r w:rsidRPr="0088316E">
          <w:rPr>
            <w:rStyle w:val="Hyperlink"/>
            <w:noProof/>
          </w:rPr>
          <w:t>Appendix C: Flow Charts</w:t>
        </w:r>
        <w:r>
          <w:rPr>
            <w:noProof/>
            <w:webHidden/>
          </w:rPr>
          <w:tab/>
        </w:r>
        <w:r>
          <w:rPr>
            <w:noProof/>
            <w:webHidden/>
          </w:rPr>
          <w:fldChar w:fldCharType="begin"/>
        </w:r>
        <w:r>
          <w:rPr>
            <w:noProof/>
            <w:webHidden/>
          </w:rPr>
          <w:instrText xml:space="preserve"> PAGEREF _Toc452622648 \h </w:instrText>
        </w:r>
        <w:r>
          <w:rPr>
            <w:noProof/>
            <w:webHidden/>
          </w:rPr>
        </w:r>
        <w:r>
          <w:rPr>
            <w:noProof/>
            <w:webHidden/>
          </w:rPr>
          <w:fldChar w:fldCharType="separate"/>
        </w:r>
        <w:r>
          <w:rPr>
            <w:noProof/>
            <w:webHidden/>
          </w:rPr>
          <w:t>69</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49" w:history="1">
        <w:r w:rsidRPr="0088316E">
          <w:rPr>
            <w:rStyle w:val="Hyperlink"/>
            <w:noProof/>
          </w:rPr>
          <w:t>Appendix D: Full-Field TurbSim Binary File Format</w:t>
        </w:r>
        <w:r>
          <w:rPr>
            <w:noProof/>
            <w:webHidden/>
          </w:rPr>
          <w:tab/>
        </w:r>
        <w:r>
          <w:rPr>
            <w:noProof/>
            <w:webHidden/>
          </w:rPr>
          <w:fldChar w:fldCharType="begin"/>
        </w:r>
        <w:r>
          <w:rPr>
            <w:noProof/>
            <w:webHidden/>
          </w:rPr>
          <w:instrText xml:space="preserve"> PAGEREF _Toc452622649 \h </w:instrText>
        </w:r>
        <w:r>
          <w:rPr>
            <w:noProof/>
            <w:webHidden/>
          </w:rPr>
        </w:r>
        <w:r>
          <w:rPr>
            <w:noProof/>
            <w:webHidden/>
          </w:rPr>
          <w:fldChar w:fldCharType="separate"/>
        </w:r>
        <w:r>
          <w:rPr>
            <w:noProof/>
            <w:webHidden/>
          </w:rPr>
          <w:t>77</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50" w:history="1">
        <w:r w:rsidRPr="0088316E">
          <w:rPr>
            <w:rStyle w:val="Hyperlink"/>
            <w:noProof/>
          </w:rPr>
          <w:t>Appendix E: Full-Field Bladed-Style Binary File Format</w:t>
        </w:r>
        <w:r>
          <w:rPr>
            <w:noProof/>
            <w:webHidden/>
          </w:rPr>
          <w:tab/>
        </w:r>
        <w:r>
          <w:rPr>
            <w:noProof/>
            <w:webHidden/>
          </w:rPr>
          <w:fldChar w:fldCharType="begin"/>
        </w:r>
        <w:r>
          <w:rPr>
            <w:noProof/>
            <w:webHidden/>
          </w:rPr>
          <w:instrText xml:space="preserve"> PAGEREF _Toc452622650 \h </w:instrText>
        </w:r>
        <w:r>
          <w:rPr>
            <w:noProof/>
            <w:webHidden/>
          </w:rPr>
        </w:r>
        <w:r>
          <w:rPr>
            <w:noProof/>
            <w:webHidden/>
          </w:rPr>
          <w:fldChar w:fldCharType="separate"/>
        </w:r>
        <w:r>
          <w:rPr>
            <w:noProof/>
            <w:webHidden/>
          </w:rPr>
          <w:t>79</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51" w:history="1">
        <w:r w:rsidRPr="0088316E">
          <w:rPr>
            <w:rStyle w:val="Hyperlink"/>
            <w:noProof/>
          </w:rPr>
          <w:t>Appendix F: Tower Data Binary File Format</w:t>
        </w:r>
        <w:r>
          <w:rPr>
            <w:noProof/>
            <w:webHidden/>
          </w:rPr>
          <w:tab/>
        </w:r>
        <w:r>
          <w:rPr>
            <w:noProof/>
            <w:webHidden/>
          </w:rPr>
          <w:fldChar w:fldCharType="begin"/>
        </w:r>
        <w:r>
          <w:rPr>
            <w:noProof/>
            <w:webHidden/>
          </w:rPr>
          <w:instrText xml:space="preserve"> PAGEREF _Toc452622651 \h </w:instrText>
        </w:r>
        <w:r>
          <w:rPr>
            <w:noProof/>
            <w:webHidden/>
          </w:rPr>
        </w:r>
        <w:r>
          <w:rPr>
            <w:noProof/>
            <w:webHidden/>
          </w:rPr>
          <w:fldChar w:fldCharType="separate"/>
        </w:r>
        <w:r>
          <w:rPr>
            <w:noProof/>
            <w:webHidden/>
          </w:rPr>
          <w:t>81</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52" w:history="1">
        <w:r w:rsidRPr="0088316E">
          <w:rPr>
            <w:rStyle w:val="Hyperlink"/>
            <w:noProof/>
          </w:rPr>
          <w:t>Appendix G: Velocity Spectra Comparison Plots</w:t>
        </w:r>
        <w:r>
          <w:rPr>
            <w:noProof/>
            <w:webHidden/>
          </w:rPr>
          <w:tab/>
        </w:r>
        <w:r>
          <w:rPr>
            <w:noProof/>
            <w:webHidden/>
          </w:rPr>
          <w:fldChar w:fldCharType="begin"/>
        </w:r>
        <w:r>
          <w:rPr>
            <w:noProof/>
            <w:webHidden/>
          </w:rPr>
          <w:instrText xml:space="preserve"> PAGEREF _Toc452622652 \h </w:instrText>
        </w:r>
        <w:r>
          <w:rPr>
            <w:noProof/>
            <w:webHidden/>
          </w:rPr>
        </w:r>
        <w:r>
          <w:rPr>
            <w:noProof/>
            <w:webHidden/>
          </w:rPr>
          <w:fldChar w:fldCharType="separate"/>
        </w:r>
        <w:r>
          <w:rPr>
            <w:noProof/>
            <w:webHidden/>
          </w:rPr>
          <w:t>83</w:t>
        </w:r>
        <w:r>
          <w:rPr>
            <w:noProof/>
            <w:webHidden/>
          </w:rPr>
          <w:fldChar w:fldCharType="end"/>
        </w:r>
      </w:hyperlink>
    </w:p>
    <w:p w:rsidR="007F0774" w:rsidRDefault="007F0774">
      <w:pPr>
        <w:pStyle w:val="TOC1"/>
        <w:rPr>
          <w:rFonts w:asciiTheme="minorHAnsi" w:eastAsiaTheme="minorEastAsia" w:hAnsiTheme="minorHAnsi" w:cstheme="minorBidi"/>
          <w:b w:val="0"/>
          <w:noProof/>
          <w:color w:val="auto"/>
          <w:kern w:val="0"/>
          <w:sz w:val="22"/>
          <w:szCs w:val="22"/>
        </w:rPr>
      </w:pPr>
      <w:hyperlink w:anchor="_Toc452622653" w:history="1">
        <w:r w:rsidRPr="0088316E">
          <w:rPr>
            <w:rStyle w:val="Hyperlink"/>
            <w:noProof/>
          </w:rPr>
          <w:t>Appendix H: Sample AeroDyn v13 Coherent Turbulence Parameter Input File</w:t>
        </w:r>
        <w:r>
          <w:rPr>
            <w:noProof/>
            <w:webHidden/>
          </w:rPr>
          <w:tab/>
        </w:r>
        <w:r>
          <w:rPr>
            <w:noProof/>
            <w:webHidden/>
          </w:rPr>
          <w:fldChar w:fldCharType="begin"/>
        </w:r>
        <w:r>
          <w:rPr>
            <w:noProof/>
            <w:webHidden/>
          </w:rPr>
          <w:instrText xml:space="preserve"> PAGEREF _Toc452622653 \h </w:instrText>
        </w:r>
        <w:r>
          <w:rPr>
            <w:noProof/>
            <w:webHidden/>
          </w:rPr>
        </w:r>
        <w:r>
          <w:rPr>
            <w:noProof/>
            <w:webHidden/>
          </w:rPr>
          <w:fldChar w:fldCharType="separate"/>
        </w:r>
        <w:r>
          <w:rPr>
            <w:noProof/>
            <w:webHidden/>
          </w:rPr>
          <w:t>89</w:t>
        </w:r>
        <w:r>
          <w:rPr>
            <w:noProof/>
            <w:webHidden/>
          </w:rPr>
          <w:fldChar w:fldCharType="end"/>
        </w:r>
      </w:hyperlink>
    </w:p>
    <w:p w:rsidR="00772A41" w:rsidRPr="00772A41" w:rsidRDefault="00E222F2" w:rsidP="00772A41">
      <w:pPr>
        <w:spacing w:after="0" w:line="240" w:lineRule="auto"/>
        <w:rPr>
          <w:rFonts w:ascii="Arial" w:eastAsia="Times" w:hAnsi="Arial" w:cs="Arial"/>
          <w:noProof/>
          <w:color w:val="000000" w:themeColor="text1"/>
          <w:kern w:val="24"/>
          <w:sz w:val="30"/>
          <w:szCs w:val="20"/>
        </w:rPr>
      </w:pPr>
      <w:r>
        <w:rPr>
          <w:rFonts w:ascii="Calibri" w:eastAsia="Times" w:hAnsi="Calibri" w:cs="Times New Roman"/>
          <w:color w:val="000000" w:themeColor="text1"/>
          <w:kern w:val="28"/>
          <w:sz w:val="20"/>
          <w:szCs w:val="20"/>
        </w:rPr>
        <w:fldChar w:fldCharType="end"/>
      </w:r>
      <w:r w:rsidR="00772A41" w:rsidRPr="00772A41">
        <w:rPr>
          <w:rFonts w:ascii="Times New Roman" w:eastAsia="Times New Roman" w:hAnsi="Times New Roman" w:cs="Times New Roman"/>
          <w:noProof/>
          <w:color w:val="000000" w:themeColor="text1"/>
          <w:sz w:val="24"/>
          <w:szCs w:val="24"/>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5" w:name="_Toc291051269"/>
      <w:bookmarkStart w:id="16" w:name="_Toc352071744"/>
      <w:r w:rsidRPr="00772A41">
        <w:rPr>
          <w:rFonts w:ascii="Arial" w:eastAsia="Times" w:hAnsi="Arial" w:cs="Arial"/>
          <w:b/>
          <w:color w:val="0079C1"/>
          <w:kern w:val="24"/>
          <w:sz w:val="36"/>
          <w:szCs w:val="20"/>
        </w:rPr>
        <w:lastRenderedPageBreak/>
        <w:t>List of Figures</w:t>
      </w:r>
      <w:bookmarkEnd w:id="15"/>
      <w:bookmarkEnd w:id="16"/>
    </w:p>
    <w:p w:rsidR="007F0774" w:rsidRDefault="00772A41">
      <w:pPr>
        <w:pStyle w:val="TableofFigures"/>
        <w:rPr>
          <w:rFonts w:asciiTheme="minorHAnsi" w:eastAsiaTheme="minorEastAsia" w:hAnsiTheme="minorHAnsi" w:cstheme="minorBidi"/>
          <w:noProof/>
          <w:color w:val="auto"/>
          <w:kern w:val="0"/>
          <w:szCs w:val="22"/>
        </w:rPr>
      </w:pPr>
      <w:r w:rsidRPr="00772A41">
        <w:fldChar w:fldCharType="begin"/>
      </w:r>
      <w:r w:rsidRPr="00772A41">
        <w:instrText xml:space="preserve"> TOC \h \z \t "NREL_Figure_Caption" \c </w:instrText>
      </w:r>
      <w:r w:rsidRPr="00772A41">
        <w:fldChar w:fldCharType="separate"/>
      </w:r>
      <w:hyperlink r:id="rId21" w:anchor="_Toc452622654" w:history="1">
        <w:r w:rsidR="007F0774" w:rsidRPr="00257789">
          <w:rPr>
            <w:rStyle w:val="Hyperlink"/>
            <w:noProof/>
          </w:rPr>
          <w:t>Figure 1. TurbSim simulation method: a transformation from the frequency domain to time domain producing wind output compatible with InflowWind; optional coherent structures are written to a separate file and superimposed in AeroDyn v13 (they require a full-field background wind file)</w:t>
        </w:r>
        <w:r w:rsidR="007F0774">
          <w:rPr>
            <w:noProof/>
            <w:webHidden/>
          </w:rPr>
          <w:tab/>
        </w:r>
        <w:r w:rsidR="007F0774">
          <w:rPr>
            <w:noProof/>
            <w:webHidden/>
          </w:rPr>
          <w:fldChar w:fldCharType="begin"/>
        </w:r>
        <w:r w:rsidR="007F0774">
          <w:rPr>
            <w:noProof/>
            <w:webHidden/>
          </w:rPr>
          <w:instrText xml:space="preserve"> PAGEREF _Toc452622654 \h </w:instrText>
        </w:r>
        <w:r w:rsidR="007F0774">
          <w:rPr>
            <w:noProof/>
            <w:webHidden/>
          </w:rPr>
        </w:r>
        <w:r w:rsidR="007F0774">
          <w:rPr>
            <w:noProof/>
            <w:webHidden/>
          </w:rPr>
          <w:fldChar w:fldCharType="separate"/>
        </w:r>
        <w:r w:rsidR="007F0774">
          <w:rPr>
            <w:noProof/>
            <w:webHidden/>
          </w:rPr>
          <w:t>1</w:t>
        </w:r>
        <w:r w:rsidR="007F0774">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22" w:anchor="_Toc452622655" w:history="1">
        <w:r w:rsidRPr="00257789">
          <w:rPr>
            <w:rStyle w:val="Hyperlink"/>
            <w:noProof/>
          </w:rPr>
          <w:t>Figure 2. Example TurbSim command line output</w:t>
        </w:r>
        <w:r>
          <w:rPr>
            <w:noProof/>
            <w:webHidden/>
          </w:rPr>
          <w:tab/>
        </w:r>
        <w:r>
          <w:rPr>
            <w:noProof/>
            <w:webHidden/>
          </w:rPr>
          <w:fldChar w:fldCharType="begin"/>
        </w:r>
        <w:r>
          <w:rPr>
            <w:noProof/>
            <w:webHidden/>
          </w:rPr>
          <w:instrText xml:space="preserve"> PAGEREF _Toc452622655 \h </w:instrText>
        </w:r>
        <w:r>
          <w:rPr>
            <w:noProof/>
            <w:webHidden/>
          </w:rPr>
        </w:r>
        <w:r>
          <w:rPr>
            <w:noProof/>
            <w:webHidden/>
          </w:rPr>
          <w:fldChar w:fldCharType="separate"/>
        </w:r>
        <w:r>
          <w:rPr>
            <w:noProof/>
            <w:webHidden/>
          </w:rPr>
          <w:t>5</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23" w:anchor="_Toc452622656" w:history="1">
        <w:r w:rsidRPr="00257789">
          <w:rPr>
            <w:rStyle w:val="Hyperlink"/>
            <w:noProof/>
          </w:rPr>
          <w:t>Figure 3. Coordinates of a TurbSim wind field with 15° horizontal and 8° vertical mean flow angles</w:t>
        </w:r>
        <w:r>
          <w:rPr>
            <w:noProof/>
            <w:webHidden/>
          </w:rPr>
          <w:tab/>
        </w:r>
        <w:r>
          <w:rPr>
            <w:noProof/>
            <w:webHidden/>
          </w:rPr>
          <w:fldChar w:fldCharType="begin"/>
        </w:r>
        <w:r>
          <w:rPr>
            <w:noProof/>
            <w:webHidden/>
          </w:rPr>
          <w:instrText xml:space="preserve"> PAGEREF _Toc452622656 \h </w:instrText>
        </w:r>
        <w:r>
          <w:rPr>
            <w:noProof/>
            <w:webHidden/>
          </w:rPr>
        </w:r>
        <w:r>
          <w:rPr>
            <w:noProof/>
            <w:webHidden/>
          </w:rPr>
          <w:fldChar w:fldCharType="separate"/>
        </w:r>
        <w:r>
          <w:rPr>
            <w:noProof/>
            <w:webHidden/>
          </w:rPr>
          <w:t>6</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24" w:anchor="_Toc452622657" w:history="1">
        <w:r w:rsidRPr="00257789">
          <w:rPr>
            <w:rStyle w:val="Hyperlink"/>
            <w:noProof/>
          </w:rPr>
          <w:t>Figure 4. Example of tower points below a rectangular grid</w:t>
        </w:r>
        <w:r>
          <w:rPr>
            <w:noProof/>
            <w:webHidden/>
          </w:rPr>
          <w:tab/>
        </w:r>
        <w:r>
          <w:rPr>
            <w:noProof/>
            <w:webHidden/>
          </w:rPr>
          <w:fldChar w:fldCharType="begin"/>
        </w:r>
        <w:r>
          <w:rPr>
            <w:noProof/>
            <w:webHidden/>
          </w:rPr>
          <w:instrText xml:space="preserve"> PAGEREF _Toc452622657 \h </w:instrText>
        </w:r>
        <w:r>
          <w:rPr>
            <w:noProof/>
            <w:webHidden/>
          </w:rPr>
        </w:r>
        <w:r>
          <w:rPr>
            <w:noProof/>
            <w:webHidden/>
          </w:rPr>
          <w:fldChar w:fldCharType="separate"/>
        </w:r>
        <w:r>
          <w:rPr>
            <w:noProof/>
            <w:webHidden/>
          </w:rPr>
          <w:t>8</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25" w:anchor="_Toc452622658" w:history="1">
        <w:r w:rsidRPr="00257789">
          <w:rPr>
            <w:rStyle w:val="Hyperlink"/>
            <w:noProof/>
          </w:rPr>
          <w:t>Figure 5. Example grid and rotor placements: the circles pictured here are the rotor diameters assumed by TurbSim; the actual rotor diameter(s) will be smaller than pictured</w:t>
        </w:r>
        <w:r>
          <w:rPr>
            <w:noProof/>
            <w:webHidden/>
          </w:rPr>
          <w:tab/>
        </w:r>
        <w:r>
          <w:rPr>
            <w:noProof/>
            <w:webHidden/>
          </w:rPr>
          <w:fldChar w:fldCharType="begin"/>
        </w:r>
        <w:r>
          <w:rPr>
            <w:noProof/>
            <w:webHidden/>
          </w:rPr>
          <w:instrText xml:space="preserve"> PAGEREF _Toc452622658 \h </w:instrText>
        </w:r>
        <w:r>
          <w:rPr>
            <w:noProof/>
            <w:webHidden/>
          </w:rPr>
        </w:r>
        <w:r>
          <w:rPr>
            <w:noProof/>
            <w:webHidden/>
          </w:rPr>
          <w:fldChar w:fldCharType="separate"/>
        </w:r>
        <w:r>
          <w:rPr>
            <w:noProof/>
            <w:webHidden/>
          </w:rPr>
          <w:t>12</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26" w:anchor="_Toc452622659" w:history="1">
        <w:r w:rsidRPr="00257789">
          <w:rPr>
            <w:rStyle w:val="Hyperlink"/>
            <w:noProof/>
          </w:rPr>
          <w:t xml:space="preserve">Figure 6. Example of TurbSim grids as implemented in InflowWind: (a) The inertial frame coordinate systems and planes “marching” along positive </w:t>
        </w:r>
        <w:r w:rsidRPr="00257789">
          <w:rPr>
            <w:rStyle w:val="Hyperlink"/>
            <w:i/>
            <w:noProof/>
          </w:rPr>
          <w:t>X</w:t>
        </w:r>
        <w:r w:rsidRPr="00257789">
          <w:rPr>
            <w:rStyle w:val="Hyperlink"/>
            <w:noProof/>
          </w:rPr>
          <w:t xml:space="preserve">, regardless of flow angles, (b) wind field with both flow angles 0°, (c) the same wind field with </w:t>
        </w:r>
        <w:r w:rsidRPr="00257789">
          <w:rPr>
            <w:rStyle w:val="Hyperlink"/>
            <w:i/>
            <w:noProof/>
          </w:rPr>
          <w:t>VFlowAng = </w:t>
        </w:r>
        <w:r w:rsidRPr="00257789">
          <w:rPr>
            <w:rStyle w:val="Hyperlink"/>
            <w:noProof/>
          </w:rPr>
          <w:t xml:space="preserve">8° and </w:t>
        </w:r>
        <w:r w:rsidRPr="00257789">
          <w:rPr>
            <w:rStyle w:val="Hyperlink"/>
            <w:i/>
            <w:noProof/>
          </w:rPr>
          <w:t>HFlowAng</w:t>
        </w:r>
        <w:r w:rsidRPr="00257789">
          <w:rPr>
            <w:rStyle w:val="Hyperlink"/>
            <w:noProof/>
          </w:rPr>
          <w:t> = 15°</w:t>
        </w:r>
        <w:r>
          <w:rPr>
            <w:noProof/>
            <w:webHidden/>
          </w:rPr>
          <w:tab/>
        </w:r>
        <w:r>
          <w:rPr>
            <w:noProof/>
            <w:webHidden/>
          </w:rPr>
          <w:fldChar w:fldCharType="begin"/>
        </w:r>
        <w:r>
          <w:rPr>
            <w:noProof/>
            <w:webHidden/>
          </w:rPr>
          <w:instrText xml:space="preserve"> PAGEREF _Toc452622659 \h </w:instrText>
        </w:r>
        <w:r>
          <w:rPr>
            <w:noProof/>
            <w:webHidden/>
          </w:rPr>
        </w:r>
        <w:r>
          <w:rPr>
            <w:noProof/>
            <w:webHidden/>
          </w:rPr>
          <w:fldChar w:fldCharType="separate"/>
        </w:r>
        <w:r>
          <w:rPr>
            <w:noProof/>
            <w:webHidden/>
          </w:rPr>
          <w:t>13</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27" w:anchor="_Toc452622660" w:history="1">
        <w:r w:rsidRPr="00257789">
          <w:rPr>
            <w:rStyle w:val="Hyperlink"/>
            <w:noProof/>
          </w:rPr>
          <w:t xml:space="preserve">Figure 7. Longitudinal wind-speed standard deviation and TI for IEC turbulence categories as functions of the mean hub-height wind speed, </w:t>
        </w:r>
        <w:r w:rsidRPr="00257789">
          <w:rPr>
            <w:rStyle w:val="Hyperlink"/>
            <w:i/>
            <w:noProof/>
          </w:rPr>
          <w:t>V</w:t>
        </w:r>
        <w:r w:rsidRPr="00257789">
          <w:rPr>
            <w:rStyle w:val="Hyperlink"/>
            <w:i/>
            <w:noProof/>
            <w:vertAlign w:val="subscript"/>
          </w:rPr>
          <w:t>hub</w:t>
        </w:r>
        <w:r>
          <w:rPr>
            <w:noProof/>
            <w:webHidden/>
          </w:rPr>
          <w:tab/>
        </w:r>
        <w:r>
          <w:rPr>
            <w:noProof/>
            <w:webHidden/>
          </w:rPr>
          <w:fldChar w:fldCharType="begin"/>
        </w:r>
        <w:r>
          <w:rPr>
            <w:noProof/>
            <w:webHidden/>
          </w:rPr>
          <w:instrText xml:space="preserve"> PAGEREF _Toc452622660 \h </w:instrText>
        </w:r>
        <w:r>
          <w:rPr>
            <w:noProof/>
            <w:webHidden/>
          </w:rPr>
        </w:r>
        <w:r>
          <w:rPr>
            <w:noProof/>
            <w:webHidden/>
          </w:rPr>
          <w:fldChar w:fldCharType="separate"/>
        </w:r>
        <w:r>
          <w:rPr>
            <w:noProof/>
            <w:webHidden/>
          </w:rPr>
          <w:t>15</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28" w:anchor="_Toc452622661" w:history="1">
        <w:r w:rsidRPr="00257789">
          <w:rPr>
            <w:rStyle w:val="Hyperlink"/>
            <w:noProof/>
          </w:rPr>
          <w:t>Figure 8. Coherent turbulent kinetic energy (</w:t>
        </w:r>
        <w:r w:rsidRPr="00257789">
          <w:rPr>
            <w:rStyle w:val="Hyperlink"/>
            <w:i/>
            <w:noProof/>
          </w:rPr>
          <w:t>CTKE</w:t>
        </w:r>
        <w:r w:rsidRPr="00257789">
          <w:rPr>
            <w:rStyle w:val="Hyperlink"/>
            <w:noProof/>
          </w:rPr>
          <w:t>) of an example simulation using KHTEST: the coherent structure placement in the middle of the time series is shown by the red lines</w:t>
        </w:r>
        <w:r>
          <w:rPr>
            <w:noProof/>
            <w:webHidden/>
          </w:rPr>
          <w:tab/>
        </w:r>
        <w:r>
          <w:rPr>
            <w:noProof/>
            <w:webHidden/>
          </w:rPr>
          <w:fldChar w:fldCharType="begin"/>
        </w:r>
        <w:r>
          <w:rPr>
            <w:noProof/>
            <w:webHidden/>
          </w:rPr>
          <w:instrText xml:space="preserve"> PAGEREF _Toc452622661 \h </w:instrText>
        </w:r>
        <w:r>
          <w:rPr>
            <w:noProof/>
            <w:webHidden/>
          </w:rPr>
        </w:r>
        <w:r>
          <w:rPr>
            <w:noProof/>
            <w:webHidden/>
          </w:rPr>
          <w:fldChar w:fldCharType="separate"/>
        </w:r>
        <w:r>
          <w:rPr>
            <w:noProof/>
            <w:webHidden/>
          </w:rPr>
          <w:t>16</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29" w:anchor="_Toc452622662" w:history="1">
        <w:r w:rsidRPr="00257789">
          <w:rPr>
            <w:rStyle w:val="Hyperlink"/>
            <w:noProof/>
          </w:rPr>
          <w:t xml:space="preserve">Figure 9. Default jet wind speed for </w:t>
        </w:r>
        <w:r w:rsidRPr="00257789">
          <w:rPr>
            <w:rStyle w:val="Hyperlink"/>
            <w:i/>
            <w:noProof/>
          </w:rPr>
          <w:t xml:space="preserve">URef </w:t>
        </w:r>
        <w:r w:rsidRPr="00257789">
          <w:rPr>
            <w:rStyle w:val="Hyperlink"/>
            <w:noProof/>
          </w:rPr>
          <w:t xml:space="preserve">calculation: error bars indicate the range of random variate, </w:t>
        </w:r>
        <w:r w:rsidRPr="00257789">
          <w:rPr>
            <w:rStyle w:val="Hyperlink"/>
            <w:i/>
            <w:noProof/>
          </w:rPr>
          <w:t>N</w:t>
        </w:r>
        <w:r w:rsidRPr="00257789">
          <w:rPr>
            <w:rStyle w:val="Hyperlink"/>
            <w:noProof/>
          </w:rPr>
          <w:t>; dotted lines mark the tenth and ninetieth percentiles</w:t>
        </w:r>
        <w:r>
          <w:rPr>
            <w:noProof/>
            <w:webHidden/>
          </w:rPr>
          <w:tab/>
        </w:r>
        <w:r>
          <w:rPr>
            <w:noProof/>
            <w:webHidden/>
          </w:rPr>
          <w:fldChar w:fldCharType="begin"/>
        </w:r>
        <w:r>
          <w:rPr>
            <w:noProof/>
            <w:webHidden/>
          </w:rPr>
          <w:instrText xml:space="preserve"> PAGEREF _Toc452622662 \h </w:instrText>
        </w:r>
        <w:r>
          <w:rPr>
            <w:noProof/>
            <w:webHidden/>
          </w:rPr>
        </w:r>
        <w:r>
          <w:rPr>
            <w:noProof/>
            <w:webHidden/>
          </w:rPr>
          <w:fldChar w:fldCharType="separate"/>
        </w:r>
        <w:r>
          <w:rPr>
            <w:noProof/>
            <w:webHidden/>
          </w:rPr>
          <w:t>19</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30" w:anchor="_Toc452622663" w:history="1">
        <w:r w:rsidRPr="00257789">
          <w:rPr>
            <w:rStyle w:val="Hyperlink"/>
            <w:noProof/>
          </w:rPr>
          <w:t xml:space="preserve">Figure 10. Default jet height, </w:t>
        </w:r>
        <w:r w:rsidRPr="00257789">
          <w:rPr>
            <w:rStyle w:val="Hyperlink"/>
            <w:i/>
            <w:noProof/>
          </w:rPr>
          <w:t>ZJetMax</w:t>
        </w:r>
        <w:r w:rsidRPr="00257789">
          <w:rPr>
            <w:rStyle w:val="Hyperlink"/>
            <w:noProof/>
          </w:rPr>
          <w:t>, without random variates (the random variation range is approximately ±50 m)</w:t>
        </w:r>
        <w:r>
          <w:rPr>
            <w:noProof/>
            <w:webHidden/>
          </w:rPr>
          <w:tab/>
        </w:r>
        <w:r>
          <w:rPr>
            <w:noProof/>
            <w:webHidden/>
          </w:rPr>
          <w:fldChar w:fldCharType="begin"/>
        </w:r>
        <w:r>
          <w:rPr>
            <w:noProof/>
            <w:webHidden/>
          </w:rPr>
          <w:instrText xml:space="preserve"> PAGEREF _Toc452622663 \h </w:instrText>
        </w:r>
        <w:r>
          <w:rPr>
            <w:noProof/>
            <w:webHidden/>
          </w:rPr>
        </w:r>
        <w:r>
          <w:rPr>
            <w:noProof/>
            <w:webHidden/>
          </w:rPr>
          <w:fldChar w:fldCharType="separate"/>
        </w:r>
        <w:r>
          <w:rPr>
            <w:noProof/>
            <w:webHidden/>
          </w:rPr>
          <w:t>19</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31" w:anchor="_Toc452622664" w:history="1">
        <w:r w:rsidRPr="00257789">
          <w:rPr>
            <w:rStyle w:val="Hyperlink"/>
            <w:noProof/>
          </w:rPr>
          <w:t xml:space="preserve">Figure 11. Diabatic friction velocity, </w:t>
        </w:r>
        <w:r w:rsidRPr="00AD206A">
          <w:rPr>
            <w:rFonts w:ascii="Arial" w:eastAsia="Times New Roman" w:hAnsi="Arial"/>
            <w:b/>
            <w:i/>
            <w:noProof/>
            <w:position w:val="-10"/>
            <w:sz w:val="20"/>
            <w:szCs w:val="24"/>
          </w:rPr>
          <w:object w:dxaOrig="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0" type="#_x0000_t75" style="width:15.95pt;height:15.95pt" o:ole="">
              <v:imagedata r:id="rId32" o:title=""/>
            </v:shape>
            <o:OLEObject Type="Embed" ProgID="Equation.DSMT4" ShapeID="_x0000_i1220" DrawAspect="Content" ObjectID="_1526366077" r:id="rId33"/>
          </w:object>
        </w:r>
        <w:r w:rsidRPr="00257789">
          <w:rPr>
            <w:rStyle w:val="Hyperlink"/>
            <w:noProof/>
          </w:rPr>
          <w:t xml:space="preserve">, normalized by </w:t>
        </w:r>
        <w:r w:rsidRPr="00257789">
          <w:rPr>
            <w:rStyle w:val="Hyperlink"/>
            <w:i/>
            <w:noProof/>
          </w:rPr>
          <w:t>URef</w:t>
        </w:r>
        <w:r w:rsidRPr="00257789">
          <w:rPr>
            <w:rStyle w:val="Hyperlink"/>
            <w:noProof/>
          </w:rPr>
          <w:t xml:space="preserve"> and calculated using </w:t>
        </w:r>
        <w:r w:rsidRPr="00257789">
          <w:rPr>
            <w:rStyle w:val="Hyperlink"/>
            <w:i/>
            <w:noProof/>
          </w:rPr>
          <w:t>RefHt </w:t>
        </w:r>
        <w:r w:rsidRPr="00257789">
          <w:rPr>
            <w:rStyle w:val="Hyperlink"/>
            <w:noProof/>
          </w:rPr>
          <w:t xml:space="preserve">= 80 m and </w:t>
        </w:r>
        <w:r w:rsidRPr="00257789">
          <w:rPr>
            <w:rStyle w:val="Hyperlink"/>
            <w:i/>
            <w:noProof/>
          </w:rPr>
          <w:t>Z0 </w:t>
        </w:r>
        <w:r w:rsidRPr="00257789">
          <w:rPr>
            <w:rStyle w:val="Hyperlink"/>
            <w:noProof/>
          </w:rPr>
          <w:t>= 0.01 m</w:t>
        </w:r>
        <w:r>
          <w:rPr>
            <w:noProof/>
            <w:webHidden/>
          </w:rPr>
          <w:tab/>
        </w:r>
        <w:r>
          <w:rPr>
            <w:noProof/>
            <w:webHidden/>
          </w:rPr>
          <w:fldChar w:fldCharType="begin"/>
        </w:r>
        <w:r>
          <w:rPr>
            <w:noProof/>
            <w:webHidden/>
          </w:rPr>
          <w:instrText xml:space="preserve"> PAGEREF _Toc452622664 \h </w:instrText>
        </w:r>
        <w:r>
          <w:rPr>
            <w:noProof/>
            <w:webHidden/>
          </w:rPr>
        </w:r>
        <w:r>
          <w:rPr>
            <w:noProof/>
            <w:webHidden/>
          </w:rPr>
          <w:fldChar w:fldCharType="separate"/>
        </w:r>
        <w:r>
          <w:rPr>
            <w:noProof/>
            <w:webHidden/>
          </w:rPr>
          <w:t>22</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34" w:anchor="_Toc452622665" w:history="1">
        <w:r w:rsidRPr="00257789">
          <w:rPr>
            <w:rStyle w:val="Hyperlink"/>
            <w:noProof/>
          </w:rPr>
          <w:t xml:space="preserve">Figure 12. Default </w:t>
        </w:r>
        <w:r w:rsidRPr="00257789">
          <w:rPr>
            <w:rStyle w:val="Hyperlink"/>
            <w:i/>
            <w:noProof/>
          </w:rPr>
          <w:t xml:space="preserve">UStar </w:t>
        </w:r>
        <w:r w:rsidRPr="00257789">
          <w:rPr>
            <w:rStyle w:val="Hyperlink"/>
            <w:noProof/>
          </w:rPr>
          <w:t xml:space="preserve">as a function of diabatic friction velocity, </w:t>
        </w:r>
        <w:r w:rsidRPr="00AD206A">
          <w:rPr>
            <w:rFonts w:ascii="Arial" w:eastAsia="Times New Roman" w:hAnsi="Arial"/>
            <w:b/>
            <w:i/>
            <w:noProof/>
            <w:position w:val="-10"/>
            <w:sz w:val="20"/>
            <w:szCs w:val="24"/>
          </w:rPr>
          <w:object w:dxaOrig="320" w:dyaOrig="320">
            <v:shape id="_x0000_i1221" type="#_x0000_t75" style="width:15.95pt;height:15.95pt" o:ole="">
              <v:imagedata r:id="rId32" o:title=""/>
            </v:shape>
            <o:OLEObject Type="Embed" ProgID="Equation.DSMT4" ShapeID="_x0000_i1221" DrawAspect="Content" ObjectID="_1526366078" r:id="rId35"/>
          </w:object>
        </w:r>
        <w:r w:rsidRPr="00257789">
          <w:rPr>
            <w:rStyle w:val="Hyperlink"/>
            <w:noProof/>
          </w:rPr>
          <w:t xml:space="preserve"> (left: SMOOTH, GP_LLJ, and NWTCUP models, right: wind farm models)</w:t>
        </w:r>
        <w:r>
          <w:rPr>
            <w:noProof/>
            <w:webHidden/>
          </w:rPr>
          <w:tab/>
        </w:r>
        <w:r>
          <w:rPr>
            <w:noProof/>
            <w:webHidden/>
          </w:rPr>
          <w:fldChar w:fldCharType="begin"/>
        </w:r>
        <w:r>
          <w:rPr>
            <w:noProof/>
            <w:webHidden/>
          </w:rPr>
          <w:instrText xml:space="preserve"> PAGEREF _Toc452622665 \h </w:instrText>
        </w:r>
        <w:r>
          <w:rPr>
            <w:noProof/>
            <w:webHidden/>
          </w:rPr>
        </w:r>
        <w:r>
          <w:rPr>
            <w:noProof/>
            <w:webHidden/>
          </w:rPr>
          <w:fldChar w:fldCharType="separate"/>
        </w:r>
        <w:r>
          <w:rPr>
            <w:noProof/>
            <w:webHidden/>
          </w:rPr>
          <w:t>22</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36" w:anchor="_Toc452622666" w:history="1">
        <w:r w:rsidRPr="00257789">
          <w:rPr>
            <w:rStyle w:val="Hyperlink"/>
            <w:noProof/>
          </w:rPr>
          <w:t xml:space="preserve">Figure 13. Default </w:t>
        </w:r>
        <w:r w:rsidRPr="00257789">
          <w:rPr>
            <w:rStyle w:val="Hyperlink"/>
            <w:i/>
            <w:noProof/>
          </w:rPr>
          <w:t>u</w:t>
        </w:r>
        <w:r w:rsidRPr="00257789">
          <w:rPr>
            <w:rStyle w:val="Hyperlink"/>
            <w:noProof/>
          </w:rPr>
          <w:t>-component coherence parameters,</w:t>
        </w:r>
        <w:r w:rsidRPr="00257789">
          <w:rPr>
            <w:rStyle w:val="Hyperlink"/>
            <w:i/>
            <w:noProof/>
          </w:rPr>
          <w:t xml:space="preserve"> IncDec1</w:t>
        </w:r>
        <w:r w:rsidRPr="00257789">
          <w:rPr>
            <w:rStyle w:val="Hyperlink"/>
            <w:noProof/>
          </w:rPr>
          <w:t>,</w:t>
        </w:r>
        <w:r w:rsidRPr="00257789">
          <w:rPr>
            <w:rStyle w:val="Hyperlink"/>
            <w:i/>
            <w:noProof/>
          </w:rPr>
          <w:t xml:space="preserve"> </w:t>
        </w:r>
        <w:r w:rsidRPr="00257789">
          <w:rPr>
            <w:rStyle w:val="Hyperlink"/>
            <w:noProof/>
          </w:rPr>
          <w:t>(</w:t>
        </w:r>
        <w:r w:rsidRPr="00A624EC">
          <w:rPr>
            <w:rFonts w:ascii="Arial" w:eastAsia="Times New Roman" w:hAnsi="Arial"/>
            <w:b/>
            <w:noProof/>
            <w:position w:val="-12"/>
            <w:sz w:val="20"/>
            <w:szCs w:val="24"/>
          </w:rPr>
          <w:object w:dxaOrig="279" w:dyaOrig="360">
            <v:shape id="_x0000_i1222" type="#_x0000_t75" style="width:15.35pt;height:15.95pt" o:ole="">
              <v:imagedata r:id="rId37" o:title=""/>
            </v:shape>
            <o:OLEObject Type="Embed" ProgID="Equation.DSMT4" ShapeID="_x0000_i1222" DrawAspect="Content" ObjectID="_1526366079" r:id="rId38"/>
          </w:object>
        </w:r>
        <w:r w:rsidRPr="00257789">
          <w:rPr>
            <w:rStyle w:val="Hyperlink"/>
            <w:noProof/>
          </w:rPr>
          <w:t xml:space="preserve"> left, </w:t>
        </w:r>
        <w:r w:rsidRPr="00A624EC">
          <w:rPr>
            <w:rFonts w:ascii="Arial" w:eastAsia="Times New Roman" w:hAnsi="Arial"/>
            <w:b/>
            <w:noProof/>
            <w:position w:val="-12"/>
            <w:sz w:val="20"/>
            <w:szCs w:val="24"/>
          </w:rPr>
          <w:object w:dxaOrig="260" w:dyaOrig="360">
            <v:shape id="_x0000_i1223" type="#_x0000_t75" style="width:14.75pt;height:15.95pt" o:ole="">
              <v:imagedata r:id="rId39" o:title=""/>
            </v:shape>
            <o:OLEObject Type="Embed" ProgID="Equation.DSMT4" ShapeID="_x0000_i1223" DrawAspect="Content" ObjectID="_1526366080" r:id="rId40"/>
          </w:object>
        </w:r>
        <w:r w:rsidRPr="00257789">
          <w:rPr>
            <w:rStyle w:val="Hyperlink"/>
            <w:noProof/>
          </w:rPr>
          <w:t xml:space="preserve">right) as a function of wind speed, using </w:t>
        </w:r>
        <w:r w:rsidRPr="00257789">
          <w:rPr>
            <w:rStyle w:val="Hyperlink"/>
            <w:i/>
            <w:noProof/>
          </w:rPr>
          <w:t>RICH_NO </w:t>
        </w:r>
        <w:r w:rsidRPr="00257789">
          <w:rPr>
            <w:rStyle w:val="Hyperlink"/>
            <w:noProof/>
          </w:rPr>
          <w:t xml:space="preserve">= 0 and </w:t>
        </w:r>
        <w:r w:rsidRPr="00257789">
          <w:rPr>
            <w:rStyle w:val="Hyperlink"/>
            <w:i/>
            <w:noProof/>
          </w:rPr>
          <w:t>HubHt </w:t>
        </w:r>
        <w:r w:rsidRPr="00257789">
          <w:rPr>
            <w:rStyle w:val="Hyperlink"/>
            <w:noProof/>
          </w:rPr>
          <w:t>= 80 m (IEC values are plotted for comparison)</w:t>
        </w:r>
        <w:r>
          <w:rPr>
            <w:noProof/>
            <w:webHidden/>
          </w:rPr>
          <w:tab/>
        </w:r>
        <w:r>
          <w:rPr>
            <w:noProof/>
            <w:webHidden/>
          </w:rPr>
          <w:fldChar w:fldCharType="begin"/>
        </w:r>
        <w:r>
          <w:rPr>
            <w:noProof/>
            <w:webHidden/>
          </w:rPr>
          <w:instrText xml:space="preserve"> PAGEREF _Toc452622666 \h </w:instrText>
        </w:r>
        <w:r>
          <w:rPr>
            <w:noProof/>
            <w:webHidden/>
          </w:rPr>
        </w:r>
        <w:r>
          <w:rPr>
            <w:noProof/>
            <w:webHidden/>
          </w:rPr>
          <w:fldChar w:fldCharType="separate"/>
        </w:r>
        <w:r>
          <w:rPr>
            <w:noProof/>
            <w:webHidden/>
          </w:rPr>
          <w:t>26</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41" w:anchor="_Toc452622667" w:history="1">
        <w:r w:rsidRPr="00257789">
          <w:rPr>
            <w:rStyle w:val="Hyperlink"/>
            <w:noProof/>
          </w:rPr>
          <w:t xml:space="preserve">Figure 14. Default </w:t>
        </w:r>
        <w:r w:rsidRPr="00257789">
          <w:rPr>
            <w:rStyle w:val="Hyperlink"/>
            <w:i/>
            <w:noProof/>
          </w:rPr>
          <w:t>v</w:t>
        </w:r>
        <w:r w:rsidRPr="00257789">
          <w:rPr>
            <w:rStyle w:val="Hyperlink"/>
            <w:noProof/>
          </w:rPr>
          <w:t>-component coherence parameters,</w:t>
        </w:r>
        <w:r w:rsidRPr="00257789">
          <w:rPr>
            <w:rStyle w:val="Hyperlink"/>
            <w:i/>
            <w:noProof/>
          </w:rPr>
          <w:t xml:space="preserve"> IncDec2</w:t>
        </w:r>
        <w:r w:rsidRPr="00257789">
          <w:rPr>
            <w:rStyle w:val="Hyperlink"/>
            <w:noProof/>
          </w:rPr>
          <w:t>,</w:t>
        </w:r>
        <w:r w:rsidRPr="00257789">
          <w:rPr>
            <w:rStyle w:val="Hyperlink"/>
            <w:i/>
            <w:noProof/>
          </w:rPr>
          <w:t xml:space="preserve"> </w:t>
        </w:r>
        <w:r w:rsidRPr="00257789">
          <w:rPr>
            <w:rStyle w:val="Hyperlink"/>
            <w:noProof/>
          </w:rPr>
          <w:t>(</w:t>
        </w:r>
        <w:r w:rsidRPr="00A624EC">
          <w:rPr>
            <w:rFonts w:ascii="Arial" w:eastAsia="Times New Roman" w:hAnsi="Arial"/>
            <w:b/>
            <w:noProof/>
            <w:position w:val="-12"/>
            <w:sz w:val="20"/>
            <w:szCs w:val="24"/>
          </w:rPr>
          <w:object w:dxaOrig="260" w:dyaOrig="360">
            <v:shape id="_x0000_i1224" type="#_x0000_t75" style="width:14.75pt;height:15.95pt" o:ole="">
              <v:imagedata r:id="rId42" o:title=""/>
            </v:shape>
            <o:OLEObject Type="Embed" ProgID="Equation.DSMT4" ShapeID="_x0000_i1224" DrawAspect="Content" ObjectID="_1526366081" r:id="rId43"/>
          </w:object>
        </w:r>
        <w:r w:rsidRPr="00257789">
          <w:rPr>
            <w:rStyle w:val="Hyperlink"/>
            <w:noProof/>
          </w:rPr>
          <w:t xml:space="preserve"> left, </w:t>
        </w:r>
        <w:r w:rsidRPr="00A624EC">
          <w:rPr>
            <w:rFonts w:ascii="Arial" w:eastAsia="Times New Roman" w:hAnsi="Arial"/>
            <w:b/>
            <w:noProof/>
            <w:position w:val="-12"/>
            <w:sz w:val="20"/>
            <w:szCs w:val="24"/>
          </w:rPr>
          <w:object w:dxaOrig="240" w:dyaOrig="360">
            <v:shape id="_x0000_i1225" type="#_x0000_t75" style="width:12.4pt;height:15.95pt" o:ole="">
              <v:imagedata r:id="rId44" o:title=""/>
            </v:shape>
            <o:OLEObject Type="Embed" ProgID="Equation.DSMT4" ShapeID="_x0000_i1225" DrawAspect="Content" ObjectID="_1526366082" r:id="rId45"/>
          </w:object>
        </w:r>
        <w:r w:rsidRPr="00257789">
          <w:rPr>
            <w:rStyle w:val="Hyperlink"/>
            <w:noProof/>
          </w:rPr>
          <w:t xml:space="preserve"> right) as a function of wind speed, using </w:t>
        </w:r>
        <w:r w:rsidRPr="00257789">
          <w:rPr>
            <w:rStyle w:val="Hyperlink"/>
            <w:i/>
            <w:noProof/>
          </w:rPr>
          <w:t>RICH_NO </w:t>
        </w:r>
        <w:r w:rsidRPr="00257789">
          <w:rPr>
            <w:rStyle w:val="Hyperlink"/>
            <w:noProof/>
          </w:rPr>
          <w:t xml:space="preserve">= 0 and </w:t>
        </w:r>
        <w:r w:rsidRPr="00257789">
          <w:rPr>
            <w:rStyle w:val="Hyperlink"/>
            <w:i/>
            <w:noProof/>
          </w:rPr>
          <w:t>HubHt </w:t>
        </w:r>
        <w:r w:rsidRPr="00257789">
          <w:rPr>
            <w:rStyle w:val="Hyperlink"/>
            <w:noProof/>
          </w:rPr>
          <w:t xml:space="preserve">= 80 m (IEC does not define </w:t>
        </w:r>
        <w:r w:rsidRPr="00257789">
          <w:rPr>
            <w:rStyle w:val="Hyperlink"/>
            <w:i/>
            <w:noProof/>
          </w:rPr>
          <w:t>v</w:t>
        </w:r>
        <w:r w:rsidRPr="00257789">
          <w:rPr>
            <w:rStyle w:val="Hyperlink"/>
            <w:noProof/>
          </w:rPr>
          <w:t>-component</w:t>
        </w:r>
        <w:r w:rsidRPr="00257789">
          <w:rPr>
            <w:rStyle w:val="Hyperlink"/>
            <w:i/>
            <w:noProof/>
          </w:rPr>
          <w:t xml:space="preserve"> </w:t>
        </w:r>
        <w:r w:rsidRPr="00257789">
          <w:rPr>
            <w:rStyle w:val="Hyperlink"/>
            <w:noProof/>
          </w:rPr>
          <w:t>coherence parameters)</w:t>
        </w:r>
        <w:r>
          <w:rPr>
            <w:noProof/>
            <w:webHidden/>
          </w:rPr>
          <w:tab/>
        </w:r>
        <w:r>
          <w:rPr>
            <w:noProof/>
            <w:webHidden/>
          </w:rPr>
          <w:fldChar w:fldCharType="begin"/>
        </w:r>
        <w:r>
          <w:rPr>
            <w:noProof/>
            <w:webHidden/>
          </w:rPr>
          <w:instrText xml:space="preserve"> PAGEREF _Toc452622667 \h </w:instrText>
        </w:r>
        <w:r>
          <w:rPr>
            <w:noProof/>
            <w:webHidden/>
          </w:rPr>
        </w:r>
        <w:r>
          <w:rPr>
            <w:noProof/>
            <w:webHidden/>
          </w:rPr>
          <w:fldChar w:fldCharType="separate"/>
        </w:r>
        <w:r>
          <w:rPr>
            <w:noProof/>
            <w:webHidden/>
          </w:rPr>
          <w:t>27</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46" w:anchor="_Toc452622668" w:history="1">
        <w:r w:rsidRPr="00257789">
          <w:rPr>
            <w:rStyle w:val="Hyperlink"/>
            <w:noProof/>
          </w:rPr>
          <w:t xml:space="preserve">Figure 15. Default </w:t>
        </w:r>
        <w:r w:rsidRPr="00257789">
          <w:rPr>
            <w:rStyle w:val="Hyperlink"/>
            <w:i/>
            <w:noProof/>
          </w:rPr>
          <w:t>w</w:t>
        </w:r>
        <w:r w:rsidRPr="00257789">
          <w:rPr>
            <w:rStyle w:val="Hyperlink"/>
            <w:noProof/>
          </w:rPr>
          <w:t>-component coherence parameters,</w:t>
        </w:r>
        <w:r w:rsidRPr="00257789">
          <w:rPr>
            <w:rStyle w:val="Hyperlink"/>
            <w:i/>
            <w:noProof/>
          </w:rPr>
          <w:t xml:space="preserve"> IncDec3</w:t>
        </w:r>
        <w:r w:rsidRPr="00257789">
          <w:rPr>
            <w:rStyle w:val="Hyperlink"/>
            <w:noProof/>
          </w:rPr>
          <w:t>,</w:t>
        </w:r>
        <w:r w:rsidRPr="00257789">
          <w:rPr>
            <w:rStyle w:val="Hyperlink"/>
            <w:i/>
            <w:noProof/>
          </w:rPr>
          <w:t xml:space="preserve"> </w:t>
        </w:r>
        <w:r w:rsidRPr="00257789">
          <w:rPr>
            <w:rStyle w:val="Hyperlink"/>
            <w:noProof/>
          </w:rPr>
          <w:t>(</w:t>
        </w:r>
        <w:r w:rsidRPr="00A624EC">
          <w:rPr>
            <w:rFonts w:ascii="Arial" w:eastAsia="Times New Roman" w:hAnsi="Arial"/>
            <w:b/>
            <w:noProof/>
            <w:position w:val="-12"/>
            <w:sz w:val="20"/>
            <w:szCs w:val="24"/>
          </w:rPr>
          <w:object w:dxaOrig="300" w:dyaOrig="360">
            <v:shape id="_x0000_i1226" type="#_x0000_t75" style="width:15.95pt;height:15.95pt" o:ole="">
              <v:imagedata r:id="rId47" o:title=""/>
            </v:shape>
            <o:OLEObject Type="Embed" ProgID="Equation.DSMT4" ShapeID="_x0000_i1226" DrawAspect="Content" ObjectID="_1526366083" r:id="rId48"/>
          </w:object>
        </w:r>
        <w:r w:rsidRPr="00257789">
          <w:rPr>
            <w:rStyle w:val="Hyperlink"/>
            <w:noProof/>
          </w:rPr>
          <w:t xml:space="preserve"> left, </w:t>
        </w:r>
        <w:r w:rsidRPr="00A624EC">
          <w:rPr>
            <w:rFonts w:ascii="Arial" w:eastAsia="Times New Roman" w:hAnsi="Arial"/>
            <w:b/>
            <w:noProof/>
            <w:position w:val="-12"/>
            <w:sz w:val="20"/>
            <w:szCs w:val="24"/>
          </w:rPr>
          <w:object w:dxaOrig="279" w:dyaOrig="360">
            <v:shape id="_x0000_i1227" type="#_x0000_t75" style="width:15.35pt;height:15.95pt" o:ole="">
              <v:imagedata r:id="rId49" o:title=""/>
            </v:shape>
            <o:OLEObject Type="Embed" ProgID="Equation.DSMT4" ShapeID="_x0000_i1227" DrawAspect="Content" ObjectID="_1526366084" r:id="rId50"/>
          </w:object>
        </w:r>
        <w:r w:rsidRPr="00257789">
          <w:rPr>
            <w:rStyle w:val="Hyperlink"/>
            <w:noProof/>
          </w:rPr>
          <w:t xml:space="preserve"> right) as a function of wind speed, using </w:t>
        </w:r>
        <w:r w:rsidRPr="00257789">
          <w:rPr>
            <w:rStyle w:val="Hyperlink"/>
            <w:i/>
            <w:noProof/>
          </w:rPr>
          <w:t>RICH_NO </w:t>
        </w:r>
        <w:r w:rsidRPr="00257789">
          <w:rPr>
            <w:rStyle w:val="Hyperlink"/>
            <w:noProof/>
          </w:rPr>
          <w:t xml:space="preserve">= 0 and </w:t>
        </w:r>
        <w:r w:rsidRPr="00257789">
          <w:rPr>
            <w:rStyle w:val="Hyperlink"/>
            <w:i/>
            <w:noProof/>
          </w:rPr>
          <w:t>HubHt </w:t>
        </w:r>
        <w:r w:rsidRPr="00257789">
          <w:rPr>
            <w:rStyle w:val="Hyperlink"/>
            <w:noProof/>
          </w:rPr>
          <w:t xml:space="preserve">= 80 m (IEC does not define </w:t>
        </w:r>
        <w:r w:rsidRPr="00257789">
          <w:rPr>
            <w:rStyle w:val="Hyperlink"/>
            <w:i/>
            <w:noProof/>
          </w:rPr>
          <w:t>w</w:t>
        </w:r>
        <w:r w:rsidRPr="00257789">
          <w:rPr>
            <w:rStyle w:val="Hyperlink"/>
            <w:noProof/>
          </w:rPr>
          <w:t>-component</w:t>
        </w:r>
        <w:r w:rsidRPr="00257789">
          <w:rPr>
            <w:rStyle w:val="Hyperlink"/>
            <w:i/>
            <w:noProof/>
          </w:rPr>
          <w:t xml:space="preserve"> </w:t>
        </w:r>
        <w:r w:rsidRPr="00257789">
          <w:rPr>
            <w:rStyle w:val="Hyperlink"/>
            <w:noProof/>
          </w:rPr>
          <w:t>coherence parameters)</w:t>
        </w:r>
        <w:r>
          <w:rPr>
            <w:noProof/>
            <w:webHidden/>
          </w:rPr>
          <w:tab/>
        </w:r>
        <w:r>
          <w:rPr>
            <w:noProof/>
            <w:webHidden/>
          </w:rPr>
          <w:fldChar w:fldCharType="begin"/>
        </w:r>
        <w:r>
          <w:rPr>
            <w:noProof/>
            <w:webHidden/>
          </w:rPr>
          <w:instrText xml:space="preserve"> PAGEREF _Toc452622668 \h </w:instrText>
        </w:r>
        <w:r>
          <w:rPr>
            <w:noProof/>
            <w:webHidden/>
          </w:rPr>
        </w:r>
        <w:r>
          <w:rPr>
            <w:noProof/>
            <w:webHidden/>
          </w:rPr>
          <w:fldChar w:fldCharType="separate"/>
        </w:r>
        <w:r>
          <w:rPr>
            <w:noProof/>
            <w:webHidden/>
          </w:rPr>
          <w:t>28</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51" w:anchor="_Toc452622669" w:history="1">
        <w:r w:rsidRPr="00257789">
          <w:rPr>
            <w:rStyle w:val="Hyperlink"/>
            <w:noProof/>
          </w:rPr>
          <w:t xml:space="preserve">Figure 16. Coherent structure scaling (looking downwind): </w:t>
        </w:r>
        <w:r w:rsidRPr="00257789">
          <w:rPr>
            <w:rStyle w:val="Hyperlink"/>
            <w:i/>
            <w:noProof/>
          </w:rPr>
          <w:t>CTLy</w:t>
        </w:r>
        <w:r w:rsidRPr="00257789">
          <w:rPr>
            <w:rStyle w:val="Hyperlink"/>
            <w:noProof/>
          </w:rPr>
          <w:t xml:space="preserve"> is the tower location, </w:t>
        </w:r>
        <w:r w:rsidRPr="00257789">
          <w:rPr>
            <w:rStyle w:val="Hyperlink"/>
            <w:i/>
            <w:noProof/>
          </w:rPr>
          <w:t>CTLz</w:t>
        </w:r>
        <w:r w:rsidRPr="00257789">
          <w:rPr>
            <w:rStyle w:val="Hyperlink"/>
            <w:noProof/>
          </w:rPr>
          <w:t xml:space="preserve"> is the hub (height) location, and </w:t>
        </w:r>
        <w:r w:rsidRPr="00257789">
          <w:rPr>
            <w:rStyle w:val="Hyperlink"/>
            <w:i/>
            <w:noProof/>
          </w:rPr>
          <w:t>DistScl</w:t>
        </w:r>
        <w:r w:rsidRPr="00257789">
          <w:rPr>
            <w:rStyle w:val="Hyperlink"/>
            <w:noProof/>
          </w:rPr>
          <w:t xml:space="preserve"> determines the size (m) relative to the rotor disk</w:t>
        </w:r>
        <w:r>
          <w:rPr>
            <w:noProof/>
            <w:webHidden/>
          </w:rPr>
          <w:tab/>
        </w:r>
        <w:r>
          <w:rPr>
            <w:noProof/>
            <w:webHidden/>
          </w:rPr>
          <w:fldChar w:fldCharType="begin"/>
        </w:r>
        <w:r>
          <w:rPr>
            <w:noProof/>
            <w:webHidden/>
          </w:rPr>
          <w:instrText xml:space="preserve"> PAGEREF _Toc452622669 \h </w:instrText>
        </w:r>
        <w:r>
          <w:rPr>
            <w:noProof/>
            <w:webHidden/>
          </w:rPr>
        </w:r>
        <w:r>
          <w:rPr>
            <w:noProof/>
            <w:webHidden/>
          </w:rPr>
          <w:fldChar w:fldCharType="separate"/>
        </w:r>
        <w:r>
          <w:rPr>
            <w:noProof/>
            <w:webHidden/>
          </w:rPr>
          <w:t>30</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52" w:anchor="_Toc452622670" w:history="1">
        <w:r w:rsidRPr="00257789">
          <w:rPr>
            <w:rStyle w:val="Hyperlink"/>
            <w:noProof/>
          </w:rPr>
          <w:t>Figure 17. Example TurbSim FF and HH wind files as implemented in AeroDyn.</w:t>
        </w:r>
        <w:r>
          <w:rPr>
            <w:noProof/>
            <w:webHidden/>
          </w:rPr>
          <w:tab/>
        </w:r>
        <w:r>
          <w:rPr>
            <w:noProof/>
            <w:webHidden/>
          </w:rPr>
          <w:fldChar w:fldCharType="begin"/>
        </w:r>
        <w:r>
          <w:rPr>
            <w:noProof/>
            <w:webHidden/>
          </w:rPr>
          <w:instrText xml:space="preserve"> PAGEREF _Toc452622670 \h </w:instrText>
        </w:r>
        <w:r>
          <w:rPr>
            <w:noProof/>
            <w:webHidden/>
          </w:rPr>
        </w:r>
        <w:r>
          <w:rPr>
            <w:noProof/>
            <w:webHidden/>
          </w:rPr>
          <w:fldChar w:fldCharType="separate"/>
        </w:r>
        <w:r>
          <w:rPr>
            <w:noProof/>
            <w:webHidden/>
          </w:rPr>
          <w:t>36</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53" w:anchor="_Toc452622671" w:history="1">
        <w:r w:rsidRPr="00257789">
          <w:rPr>
            <w:rStyle w:val="Hyperlink"/>
            <w:noProof/>
          </w:rPr>
          <w:t xml:space="preserve">Figure 18. SMOOTH-model stable/neutral turbulence as a function of </w:t>
        </w:r>
        <w:r w:rsidRPr="00257789">
          <w:rPr>
            <w:rStyle w:val="Hyperlink"/>
            <w:i/>
            <w:noProof/>
          </w:rPr>
          <w:t>RICH_NO</w:t>
        </w:r>
        <w:r w:rsidRPr="00257789">
          <w:rPr>
            <w:rStyle w:val="Hyperlink"/>
            <w:noProof/>
          </w:rPr>
          <w:t xml:space="preserve">: left: standard deviation normalized by </w:t>
        </w:r>
        <w:r w:rsidRPr="00257789">
          <w:rPr>
            <w:rStyle w:val="Hyperlink"/>
            <w:i/>
            <w:noProof/>
          </w:rPr>
          <w:t>UStar,</w:t>
        </w:r>
        <w:r w:rsidRPr="00257789">
          <w:rPr>
            <w:rStyle w:val="Hyperlink"/>
            <w:noProof/>
          </w:rPr>
          <w:t xml:space="preserve"> right: Relationships between components’ standard deviations</w:t>
        </w:r>
        <w:r>
          <w:rPr>
            <w:noProof/>
            <w:webHidden/>
          </w:rPr>
          <w:tab/>
        </w:r>
        <w:r>
          <w:rPr>
            <w:noProof/>
            <w:webHidden/>
          </w:rPr>
          <w:fldChar w:fldCharType="begin"/>
        </w:r>
        <w:r>
          <w:rPr>
            <w:noProof/>
            <w:webHidden/>
          </w:rPr>
          <w:instrText xml:space="preserve"> PAGEREF _Toc452622671 \h </w:instrText>
        </w:r>
        <w:r>
          <w:rPr>
            <w:noProof/>
            <w:webHidden/>
          </w:rPr>
        </w:r>
        <w:r>
          <w:rPr>
            <w:noProof/>
            <w:webHidden/>
          </w:rPr>
          <w:fldChar w:fldCharType="separate"/>
        </w:r>
        <w:r>
          <w:rPr>
            <w:noProof/>
            <w:webHidden/>
          </w:rPr>
          <w:t>39</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54" w:anchor="_Toc452622672" w:history="1">
        <w:r w:rsidRPr="00257789">
          <w:rPr>
            <w:rStyle w:val="Hyperlink"/>
            <w:noProof/>
          </w:rPr>
          <w:t xml:space="preserve">Figure 19. NWTCUP-model stable/neutral turbulence as a function of </w:t>
        </w:r>
        <w:r w:rsidRPr="00257789">
          <w:rPr>
            <w:rStyle w:val="Hyperlink"/>
            <w:i/>
            <w:noProof/>
          </w:rPr>
          <w:t>RICH_NO</w:t>
        </w:r>
        <w:r w:rsidRPr="00257789">
          <w:rPr>
            <w:rStyle w:val="Hyperlink"/>
            <w:noProof/>
          </w:rPr>
          <w:t xml:space="preserve">: left: standard deviation normalized by </w:t>
        </w:r>
        <w:r w:rsidRPr="00257789">
          <w:rPr>
            <w:rStyle w:val="Hyperlink"/>
            <w:i/>
            <w:noProof/>
          </w:rPr>
          <w:t>UStar</w:t>
        </w:r>
        <w:r w:rsidRPr="00257789">
          <w:rPr>
            <w:rStyle w:val="Hyperlink"/>
            <w:noProof/>
          </w:rPr>
          <w:t>, right: relationships between components’ standard deviations</w:t>
        </w:r>
        <w:r>
          <w:rPr>
            <w:noProof/>
            <w:webHidden/>
          </w:rPr>
          <w:tab/>
        </w:r>
        <w:r>
          <w:rPr>
            <w:noProof/>
            <w:webHidden/>
          </w:rPr>
          <w:fldChar w:fldCharType="begin"/>
        </w:r>
        <w:r>
          <w:rPr>
            <w:noProof/>
            <w:webHidden/>
          </w:rPr>
          <w:instrText xml:space="preserve"> PAGEREF _Toc452622672 \h </w:instrText>
        </w:r>
        <w:r>
          <w:rPr>
            <w:noProof/>
            <w:webHidden/>
          </w:rPr>
        </w:r>
        <w:r>
          <w:rPr>
            <w:noProof/>
            <w:webHidden/>
          </w:rPr>
          <w:fldChar w:fldCharType="separate"/>
        </w:r>
        <w:r>
          <w:rPr>
            <w:noProof/>
            <w:webHidden/>
          </w:rPr>
          <w:t>41</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55" w:anchor="_Toc452622673" w:history="1">
        <w:r w:rsidRPr="00257789">
          <w:rPr>
            <w:rStyle w:val="Hyperlink"/>
            <w:noProof/>
          </w:rPr>
          <w:t>Figure 20. GPLLJ-model stable/neutral turbulence as a function of local stability and shear velocities</w:t>
        </w:r>
        <w:r>
          <w:rPr>
            <w:noProof/>
            <w:webHidden/>
          </w:rPr>
          <w:tab/>
        </w:r>
        <w:r>
          <w:rPr>
            <w:noProof/>
            <w:webHidden/>
          </w:rPr>
          <w:fldChar w:fldCharType="begin"/>
        </w:r>
        <w:r>
          <w:rPr>
            <w:noProof/>
            <w:webHidden/>
          </w:rPr>
          <w:instrText xml:space="preserve"> PAGEREF _Toc452622673 \h </w:instrText>
        </w:r>
        <w:r>
          <w:rPr>
            <w:noProof/>
            <w:webHidden/>
          </w:rPr>
        </w:r>
        <w:r>
          <w:rPr>
            <w:noProof/>
            <w:webHidden/>
          </w:rPr>
          <w:fldChar w:fldCharType="separate"/>
        </w:r>
        <w:r>
          <w:rPr>
            <w:noProof/>
            <w:webHidden/>
          </w:rPr>
          <w:t>43</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56" w:anchor="_Toc452622674" w:history="1">
        <w:r w:rsidRPr="00257789">
          <w:rPr>
            <w:rStyle w:val="Hyperlink"/>
            <w:noProof/>
          </w:rPr>
          <w:t xml:space="preserve">Figure 21. WF_UPW-model stable/neutral turbulence as a function of </w:t>
        </w:r>
        <w:r w:rsidRPr="00257789">
          <w:rPr>
            <w:rStyle w:val="Hyperlink"/>
            <w:i/>
            <w:noProof/>
          </w:rPr>
          <w:t>RICH_NO</w:t>
        </w:r>
        <w:r w:rsidRPr="00257789">
          <w:rPr>
            <w:rStyle w:val="Hyperlink"/>
            <w:noProof/>
          </w:rPr>
          <w:t xml:space="preserve">: left: standard deviation normalized by </w:t>
        </w:r>
        <w:r w:rsidRPr="00257789">
          <w:rPr>
            <w:rStyle w:val="Hyperlink"/>
            <w:i/>
            <w:noProof/>
          </w:rPr>
          <w:t>UStar</w:t>
        </w:r>
        <w:r w:rsidRPr="00257789">
          <w:rPr>
            <w:rStyle w:val="Hyperlink"/>
            <w:noProof/>
          </w:rPr>
          <w:t>, right: relationships between components’ standard deviations</w:t>
        </w:r>
        <w:r>
          <w:rPr>
            <w:noProof/>
            <w:webHidden/>
          </w:rPr>
          <w:tab/>
        </w:r>
        <w:r>
          <w:rPr>
            <w:noProof/>
            <w:webHidden/>
          </w:rPr>
          <w:fldChar w:fldCharType="begin"/>
        </w:r>
        <w:r>
          <w:rPr>
            <w:noProof/>
            <w:webHidden/>
          </w:rPr>
          <w:instrText xml:space="preserve"> PAGEREF _Toc452622674 \h </w:instrText>
        </w:r>
        <w:r>
          <w:rPr>
            <w:noProof/>
            <w:webHidden/>
          </w:rPr>
        </w:r>
        <w:r>
          <w:rPr>
            <w:noProof/>
            <w:webHidden/>
          </w:rPr>
          <w:fldChar w:fldCharType="separate"/>
        </w:r>
        <w:r>
          <w:rPr>
            <w:noProof/>
            <w:webHidden/>
          </w:rPr>
          <w:t>44</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57" w:anchor="_Toc452622675" w:history="1">
        <w:r w:rsidRPr="00257789">
          <w:rPr>
            <w:rStyle w:val="Hyperlink"/>
            <w:noProof/>
          </w:rPr>
          <w:t xml:space="preserve">Figure 22. WF_07D- and WF_14D-model stable/neutral turbulence as a function of </w:t>
        </w:r>
        <w:r w:rsidRPr="00257789">
          <w:rPr>
            <w:rStyle w:val="Hyperlink"/>
            <w:i/>
            <w:noProof/>
          </w:rPr>
          <w:t>RICH_NO</w:t>
        </w:r>
        <w:r w:rsidRPr="00257789">
          <w:rPr>
            <w:rStyle w:val="Hyperlink"/>
            <w:noProof/>
          </w:rPr>
          <w:t xml:space="preserve">: left: standard deviation normalized by </w:t>
        </w:r>
        <w:r w:rsidRPr="00257789">
          <w:rPr>
            <w:rStyle w:val="Hyperlink"/>
            <w:i/>
            <w:noProof/>
          </w:rPr>
          <w:t>UStar</w:t>
        </w:r>
        <w:r w:rsidRPr="00257789">
          <w:rPr>
            <w:rStyle w:val="Hyperlink"/>
            <w:noProof/>
          </w:rPr>
          <w:t>, right: ratios of standard deviations</w:t>
        </w:r>
        <w:r>
          <w:rPr>
            <w:noProof/>
            <w:webHidden/>
          </w:rPr>
          <w:tab/>
        </w:r>
        <w:r>
          <w:rPr>
            <w:noProof/>
            <w:webHidden/>
          </w:rPr>
          <w:fldChar w:fldCharType="begin"/>
        </w:r>
        <w:r>
          <w:rPr>
            <w:noProof/>
            <w:webHidden/>
          </w:rPr>
          <w:instrText xml:space="preserve"> PAGEREF _Toc452622675 \h </w:instrText>
        </w:r>
        <w:r>
          <w:rPr>
            <w:noProof/>
            <w:webHidden/>
          </w:rPr>
        </w:r>
        <w:r>
          <w:rPr>
            <w:noProof/>
            <w:webHidden/>
          </w:rPr>
          <w:fldChar w:fldCharType="separate"/>
        </w:r>
        <w:r>
          <w:rPr>
            <w:noProof/>
            <w:webHidden/>
          </w:rPr>
          <w:t>45</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58" w:anchor="_Toc452622676" w:history="1">
        <w:r w:rsidRPr="00257789">
          <w:rPr>
            <w:rStyle w:val="Hyperlink"/>
            <w:noProof/>
          </w:rPr>
          <w:t xml:space="preserve">Figure 23. Example wind-speed profiles generated in TurbSim for the GP_LLJ turbulence model using a 90-m hub-height wind speed of 12 m/s, and </w:t>
        </w:r>
        <w:r w:rsidRPr="00257789">
          <w:rPr>
            <w:rStyle w:val="Hyperlink"/>
            <w:i/>
            <w:noProof/>
          </w:rPr>
          <w:t>RICH_NO = </w:t>
        </w:r>
        <w:r w:rsidRPr="00257789">
          <w:rPr>
            <w:rStyle w:val="Hyperlink"/>
            <w:noProof/>
          </w:rPr>
          <w:t>0.05</w:t>
        </w:r>
        <w:r>
          <w:rPr>
            <w:noProof/>
            <w:webHidden/>
          </w:rPr>
          <w:tab/>
        </w:r>
        <w:r>
          <w:rPr>
            <w:noProof/>
            <w:webHidden/>
          </w:rPr>
          <w:fldChar w:fldCharType="begin"/>
        </w:r>
        <w:r>
          <w:rPr>
            <w:noProof/>
            <w:webHidden/>
          </w:rPr>
          <w:instrText xml:space="preserve"> PAGEREF _Toc452622676 \h </w:instrText>
        </w:r>
        <w:r>
          <w:rPr>
            <w:noProof/>
            <w:webHidden/>
          </w:rPr>
        </w:r>
        <w:r>
          <w:rPr>
            <w:noProof/>
            <w:webHidden/>
          </w:rPr>
          <w:fldChar w:fldCharType="separate"/>
        </w:r>
        <w:r>
          <w:rPr>
            <w:noProof/>
            <w:webHidden/>
          </w:rPr>
          <w:t>51</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59" w:anchor="_Toc452622677" w:history="1">
        <w:r w:rsidRPr="00257789">
          <w:rPr>
            <w:rStyle w:val="Hyperlink"/>
            <w:noProof/>
          </w:rPr>
          <w:t xml:space="preserve">Figure 24. Example jet wind profiles with a 12 m/s wind speed at 80 m and </w:t>
        </w:r>
        <w:r w:rsidRPr="00257789">
          <w:rPr>
            <w:rStyle w:val="Hyperlink"/>
            <w:i/>
            <w:noProof/>
          </w:rPr>
          <w:t>RICH_NO </w:t>
        </w:r>
        <w:r w:rsidRPr="00257789">
          <w:rPr>
            <w:rStyle w:val="Hyperlink"/>
            <w:noProof/>
          </w:rPr>
          <w:t>= 0.05</w:t>
        </w:r>
        <w:r>
          <w:rPr>
            <w:noProof/>
            <w:webHidden/>
          </w:rPr>
          <w:tab/>
        </w:r>
        <w:r>
          <w:rPr>
            <w:noProof/>
            <w:webHidden/>
          </w:rPr>
          <w:fldChar w:fldCharType="begin"/>
        </w:r>
        <w:r>
          <w:rPr>
            <w:noProof/>
            <w:webHidden/>
          </w:rPr>
          <w:instrText xml:space="preserve"> PAGEREF _Toc452622677 \h </w:instrText>
        </w:r>
        <w:r>
          <w:rPr>
            <w:noProof/>
            <w:webHidden/>
          </w:rPr>
        </w:r>
        <w:r>
          <w:rPr>
            <w:noProof/>
            <w:webHidden/>
          </w:rPr>
          <w:fldChar w:fldCharType="separate"/>
        </w:r>
        <w:r>
          <w:rPr>
            <w:noProof/>
            <w:webHidden/>
          </w:rPr>
          <w:t>53</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60" w:anchor="_Toc452622678" w:history="1">
        <w:r w:rsidRPr="00257789">
          <w:rPr>
            <w:rStyle w:val="Hyperlink"/>
            <w:noProof/>
          </w:rPr>
          <w:t>Figure 25. Coherent structures in a 10-minute period from the NWTC LIST dataset: the time series shows the 3-s mean CTKE (solid black line) crossing the dashed threshold line, which indicates the location of the coherent structures (indicated in blue)</w:t>
        </w:r>
        <w:r>
          <w:rPr>
            <w:noProof/>
            <w:webHidden/>
          </w:rPr>
          <w:tab/>
        </w:r>
        <w:r>
          <w:rPr>
            <w:noProof/>
            <w:webHidden/>
          </w:rPr>
          <w:fldChar w:fldCharType="begin"/>
        </w:r>
        <w:r>
          <w:rPr>
            <w:noProof/>
            <w:webHidden/>
          </w:rPr>
          <w:instrText xml:space="preserve"> PAGEREF _Toc452622678 \h </w:instrText>
        </w:r>
        <w:r>
          <w:rPr>
            <w:noProof/>
            <w:webHidden/>
          </w:rPr>
        </w:r>
        <w:r>
          <w:rPr>
            <w:noProof/>
            <w:webHidden/>
          </w:rPr>
          <w:fldChar w:fldCharType="separate"/>
        </w:r>
        <w:r>
          <w:rPr>
            <w:noProof/>
            <w:webHidden/>
          </w:rPr>
          <w:t>54</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61" w:anchor="_Toc452622679" w:history="1">
        <w:r w:rsidRPr="00257789">
          <w:rPr>
            <w:rStyle w:val="Hyperlink"/>
            <w:noProof/>
          </w:rPr>
          <w:t>Figure 26. Example time series from the NWTCUP model: the black line indicates the background wind file; the green shows the addition of events in a coherent time-step file (“.cts”)</w:t>
        </w:r>
        <w:r>
          <w:rPr>
            <w:noProof/>
            <w:webHidden/>
          </w:rPr>
          <w:tab/>
        </w:r>
        <w:r>
          <w:rPr>
            <w:noProof/>
            <w:webHidden/>
          </w:rPr>
          <w:fldChar w:fldCharType="begin"/>
        </w:r>
        <w:r>
          <w:rPr>
            <w:noProof/>
            <w:webHidden/>
          </w:rPr>
          <w:instrText xml:space="preserve"> PAGEREF _Toc452622679 \h </w:instrText>
        </w:r>
        <w:r>
          <w:rPr>
            <w:noProof/>
            <w:webHidden/>
          </w:rPr>
        </w:r>
        <w:r>
          <w:rPr>
            <w:noProof/>
            <w:webHidden/>
          </w:rPr>
          <w:fldChar w:fldCharType="separate"/>
        </w:r>
        <w:r>
          <w:rPr>
            <w:noProof/>
            <w:webHidden/>
          </w:rPr>
          <w:t>55</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80" w:history="1">
        <w:r w:rsidRPr="00257789">
          <w:rPr>
            <w:rStyle w:val="Hyperlink"/>
            <w:noProof/>
          </w:rPr>
          <w:t>Figure A-1. Sample Primary TurbSim input file</w:t>
        </w:r>
        <w:r>
          <w:rPr>
            <w:noProof/>
            <w:webHidden/>
          </w:rPr>
          <w:tab/>
        </w:r>
        <w:r>
          <w:rPr>
            <w:noProof/>
            <w:webHidden/>
          </w:rPr>
          <w:fldChar w:fldCharType="begin"/>
        </w:r>
        <w:r>
          <w:rPr>
            <w:noProof/>
            <w:webHidden/>
          </w:rPr>
          <w:instrText xml:space="preserve"> PAGEREF _Toc452622680 \h </w:instrText>
        </w:r>
        <w:r>
          <w:rPr>
            <w:noProof/>
            <w:webHidden/>
          </w:rPr>
        </w:r>
        <w:r>
          <w:rPr>
            <w:noProof/>
            <w:webHidden/>
          </w:rPr>
          <w:fldChar w:fldCharType="separate"/>
        </w:r>
        <w:r>
          <w:rPr>
            <w:noProof/>
            <w:webHidden/>
          </w:rPr>
          <w:t>63</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81" w:history="1">
        <w:r w:rsidRPr="00257789">
          <w:rPr>
            <w:rStyle w:val="Hyperlink"/>
            <w:noProof/>
          </w:rPr>
          <w:t>Figure A-2. Sample input file for User-Defined Time Series</w:t>
        </w:r>
        <w:r>
          <w:rPr>
            <w:noProof/>
            <w:webHidden/>
          </w:rPr>
          <w:tab/>
        </w:r>
        <w:r>
          <w:rPr>
            <w:noProof/>
            <w:webHidden/>
          </w:rPr>
          <w:fldChar w:fldCharType="begin"/>
        </w:r>
        <w:r>
          <w:rPr>
            <w:noProof/>
            <w:webHidden/>
          </w:rPr>
          <w:instrText xml:space="preserve"> PAGEREF _Toc452622681 \h </w:instrText>
        </w:r>
        <w:r>
          <w:rPr>
            <w:noProof/>
            <w:webHidden/>
          </w:rPr>
        </w:r>
        <w:r>
          <w:rPr>
            <w:noProof/>
            <w:webHidden/>
          </w:rPr>
          <w:fldChar w:fldCharType="separate"/>
        </w:r>
        <w:r>
          <w:rPr>
            <w:noProof/>
            <w:webHidden/>
          </w:rPr>
          <w:t>64</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82" w:history="1">
        <w:r w:rsidRPr="00257789">
          <w:rPr>
            <w:rStyle w:val="Hyperlink"/>
            <w:noProof/>
          </w:rPr>
          <w:t>Figure A-3. Sample input file for User-Defined Spectra</w:t>
        </w:r>
        <w:r>
          <w:rPr>
            <w:noProof/>
            <w:webHidden/>
          </w:rPr>
          <w:tab/>
        </w:r>
        <w:r>
          <w:rPr>
            <w:noProof/>
            <w:webHidden/>
          </w:rPr>
          <w:fldChar w:fldCharType="begin"/>
        </w:r>
        <w:r>
          <w:rPr>
            <w:noProof/>
            <w:webHidden/>
          </w:rPr>
          <w:instrText xml:space="preserve"> PAGEREF _Toc452622682 \h </w:instrText>
        </w:r>
        <w:r>
          <w:rPr>
            <w:noProof/>
            <w:webHidden/>
          </w:rPr>
        </w:r>
        <w:r>
          <w:rPr>
            <w:noProof/>
            <w:webHidden/>
          </w:rPr>
          <w:fldChar w:fldCharType="separate"/>
        </w:r>
        <w:r>
          <w:rPr>
            <w:noProof/>
            <w:webHidden/>
          </w:rPr>
          <w:t>65</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83" w:history="1">
        <w:r w:rsidRPr="00257789">
          <w:rPr>
            <w:rStyle w:val="Hyperlink"/>
            <w:noProof/>
          </w:rPr>
          <w:t>Figure A-4. Sample input file for User-Defined Profiles</w:t>
        </w:r>
        <w:r>
          <w:rPr>
            <w:noProof/>
            <w:webHidden/>
          </w:rPr>
          <w:tab/>
        </w:r>
        <w:r>
          <w:rPr>
            <w:noProof/>
            <w:webHidden/>
          </w:rPr>
          <w:fldChar w:fldCharType="begin"/>
        </w:r>
        <w:r>
          <w:rPr>
            <w:noProof/>
            <w:webHidden/>
          </w:rPr>
          <w:instrText xml:space="preserve"> PAGEREF _Toc452622683 \h </w:instrText>
        </w:r>
        <w:r>
          <w:rPr>
            <w:noProof/>
            <w:webHidden/>
          </w:rPr>
        </w:r>
        <w:r>
          <w:rPr>
            <w:noProof/>
            <w:webHidden/>
          </w:rPr>
          <w:fldChar w:fldCharType="separate"/>
        </w:r>
        <w:r>
          <w:rPr>
            <w:noProof/>
            <w:webHidden/>
          </w:rPr>
          <w:t>65</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62" w:anchor="_Toc452622684" w:history="1">
        <w:r w:rsidRPr="00257789">
          <w:rPr>
            <w:rStyle w:val="Hyperlink"/>
            <w:noProof/>
          </w:rPr>
          <w:t>Figure B-1.  Sample TurbSim input file for IEC turbulence: parameters shown in blue should be changed based on the turbine configuration; parameters shown in red should be changed for each load case and simulation.</w:t>
        </w:r>
        <w:r>
          <w:rPr>
            <w:noProof/>
            <w:webHidden/>
          </w:rPr>
          <w:tab/>
        </w:r>
        <w:r>
          <w:rPr>
            <w:noProof/>
            <w:webHidden/>
          </w:rPr>
          <w:fldChar w:fldCharType="begin"/>
        </w:r>
        <w:r>
          <w:rPr>
            <w:noProof/>
            <w:webHidden/>
          </w:rPr>
          <w:instrText xml:space="preserve"> PAGEREF _Toc452622684 \h </w:instrText>
        </w:r>
        <w:r>
          <w:rPr>
            <w:noProof/>
            <w:webHidden/>
          </w:rPr>
        </w:r>
        <w:r>
          <w:rPr>
            <w:noProof/>
            <w:webHidden/>
          </w:rPr>
          <w:fldChar w:fldCharType="separate"/>
        </w:r>
        <w:r>
          <w:rPr>
            <w:noProof/>
            <w:webHidden/>
          </w:rPr>
          <w:t>68</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85" w:history="1">
        <w:r w:rsidRPr="00257789">
          <w:rPr>
            <w:rStyle w:val="Hyperlink"/>
            <w:noProof/>
          </w:rPr>
          <w:t>Figure C-1. Overview of the TurbSim simulation method; blue lines indicate processes influenced by input-file parameters; black lines indicate internal variables and processes</w:t>
        </w:r>
        <w:r>
          <w:rPr>
            <w:noProof/>
            <w:webHidden/>
          </w:rPr>
          <w:tab/>
        </w:r>
        <w:r>
          <w:rPr>
            <w:noProof/>
            <w:webHidden/>
          </w:rPr>
          <w:fldChar w:fldCharType="begin"/>
        </w:r>
        <w:r>
          <w:rPr>
            <w:noProof/>
            <w:webHidden/>
          </w:rPr>
          <w:instrText xml:space="preserve"> PAGEREF _Toc452622685 \h </w:instrText>
        </w:r>
        <w:r>
          <w:rPr>
            <w:noProof/>
            <w:webHidden/>
          </w:rPr>
        </w:r>
        <w:r>
          <w:rPr>
            <w:noProof/>
            <w:webHidden/>
          </w:rPr>
          <w:fldChar w:fldCharType="separate"/>
        </w:r>
        <w:r>
          <w:rPr>
            <w:noProof/>
            <w:webHidden/>
          </w:rPr>
          <w:t>69</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86" w:history="1">
        <w:r w:rsidRPr="00257789">
          <w:rPr>
            <w:rStyle w:val="Hyperlink"/>
            <w:noProof/>
          </w:rPr>
          <w:t>Figure C-2. Parameters in the Runtime Options section of the input file</w:t>
        </w:r>
        <w:r>
          <w:rPr>
            <w:noProof/>
            <w:webHidden/>
          </w:rPr>
          <w:tab/>
        </w:r>
        <w:r>
          <w:rPr>
            <w:noProof/>
            <w:webHidden/>
          </w:rPr>
          <w:fldChar w:fldCharType="begin"/>
        </w:r>
        <w:r>
          <w:rPr>
            <w:noProof/>
            <w:webHidden/>
          </w:rPr>
          <w:instrText xml:space="preserve"> PAGEREF _Toc452622686 \h </w:instrText>
        </w:r>
        <w:r>
          <w:rPr>
            <w:noProof/>
            <w:webHidden/>
          </w:rPr>
        </w:r>
        <w:r>
          <w:rPr>
            <w:noProof/>
            <w:webHidden/>
          </w:rPr>
          <w:fldChar w:fldCharType="separate"/>
        </w:r>
        <w:r>
          <w:rPr>
            <w:noProof/>
            <w:webHidden/>
          </w:rPr>
          <w:t>70</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87" w:history="1">
        <w:r w:rsidRPr="00257789">
          <w:rPr>
            <w:rStyle w:val="Hyperlink"/>
            <w:noProof/>
          </w:rPr>
          <w:t>Figure C-3. Parameters in the Turbine/Model Specifications section of the TurbSim input file</w:t>
        </w:r>
        <w:r>
          <w:rPr>
            <w:noProof/>
            <w:webHidden/>
          </w:rPr>
          <w:tab/>
        </w:r>
        <w:r>
          <w:rPr>
            <w:noProof/>
            <w:webHidden/>
          </w:rPr>
          <w:fldChar w:fldCharType="begin"/>
        </w:r>
        <w:r>
          <w:rPr>
            <w:noProof/>
            <w:webHidden/>
          </w:rPr>
          <w:instrText xml:space="preserve"> PAGEREF _Toc452622687 \h </w:instrText>
        </w:r>
        <w:r>
          <w:rPr>
            <w:noProof/>
            <w:webHidden/>
          </w:rPr>
        </w:r>
        <w:r>
          <w:rPr>
            <w:noProof/>
            <w:webHidden/>
          </w:rPr>
          <w:fldChar w:fldCharType="separate"/>
        </w:r>
        <w:r>
          <w:rPr>
            <w:noProof/>
            <w:webHidden/>
          </w:rPr>
          <w:t>71</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88" w:history="1">
        <w:r w:rsidRPr="00257789">
          <w:rPr>
            <w:rStyle w:val="Hyperlink"/>
            <w:noProof/>
          </w:rPr>
          <w:t>Figure C-4. Parameters in the Meteorological Boundary Conditions section of the TurbSim input file (for IECKAI and IECVKM models only)</w:t>
        </w:r>
        <w:r>
          <w:rPr>
            <w:noProof/>
            <w:webHidden/>
          </w:rPr>
          <w:tab/>
        </w:r>
        <w:r>
          <w:rPr>
            <w:noProof/>
            <w:webHidden/>
          </w:rPr>
          <w:fldChar w:fldCharType="begin"/>
        </w:r>
        <w:r>
          <w:rPr>
            <w:noProof/>
            <w:webHidden/>
          </w:rPr>
          <w:instrText xml:space="preserve"> PAGEREF _Toc452622688 \h </w:instrText>
        </w:r>
        <w:r>
          <w:rPr>
            <w:noProof/>
            <w:webHidden/>
          </w:rPr>
        </w:r>
        <w:r>
          <w:rPr>
            <w:noProof/>
            <w:webHidden/>
          </w:rPr>
          <w:fldChar w:fldCharType="separate"/>
        </w:r>
        <w:r>
          <w:rPr>
            <w:noProof/>
            <w:webHidden/>
          </w:rPr>
          <w:t>72</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89" w:history="1">
        <w:r w:rsidRPr="00257789">
          <w:rPr>
            <w:rStyle w:val="Hyperlink"/>
            <w:noProof/>
          </w:rPr>
          <w:t>Figure C-5. Parameters in the Meteorological Boundary Conditions section of the TurbSim input file (for models other than IECKAI and IECVKM)</w:t>
        </w:r>
        <w:r>
          <w:rPr>
            <w:noProof/>
            <w:webHidden/>
          </w:rPr>
          <w:tab/>
        </w:r>
        <w:r>
          <w:rPr>
            <w:noProof/>
            <w:webHidden/>
          </w:rPr>
          <w:fldChar w:fldCharType="begin"/>
        </w:r>
        <w:r>
          <w:rPr>
            <w:noProof/>
            <w:webHidden/>
          </w:rPr>
          <w:instrText xml:space="preserve"> PAGEREF _Toc452622689 \h </w:instrText>
        </w:r>
        <w:r>
          <w:rPr>
            <w:noProof/>
            <w:webHidden/>
          </w:rPr>
        </w:r>
        <w:r>
          <w:rPr>
            <w:noProof/>
            <w:webHidden/>
          </w:rPr>
          <w:fldChar w:fldCharType="separate"/>
        </w:r>
        <w:r>
          <w:rPr>
            <w:noProof/>
            <w:webHidden/>
          </w:rPr>
          <w:t>73</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90" w:history="1">
        <w:r w:rsidRPr="00257789">
          <w:rPr>
            <w:rStyle w:val="Hyperlink"/>
            <w:noProof/>
          </w:rPr>
          <w:t>Figure C-6. Parameters in the Non-IEC Meteorological Boundary Conditions section of the TurbSim input file</w:t>
        </w:r>
        <w:r>
          <w:rPr>
            <w:noProof/>
            <w:webHidden/>
          </w:rPr>
          <w:tab/>
        </w:r>
        <w:r>
          <w:rPr>
            <w:noProof/>
            <w:webHidden/>
          </w:rPr>
          <w:fldChar w:fldCharType="begin"/>
        </w:r>
        <w:r>
          <w:rPr>
            <w:noProof/>
            <w:webHidden/>
          </w:rPr>
          <w:instrText xml:space="preserve"> PAGEREF _Toc452622690 \h </w:instrText>
        </w:r>
        <w:r>
          <w:rPr>
            <w:noProof/>
            <w:webHidden/>
          </w:rPr>
        </w:r>
        <w:r>
          <w:rPr>
            <w:noProof/>
            <w:webHidden/>
          </w:rPr>
          <w:fldChar w:fldCharType="separate"/>
        </w:r>
        <w:r>
          <w:rPr>
            <w:noProof/>
            <w:webHidden/>
          </w:rPr>
          <w:t>74</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91" w:history="1">
        <w:r w:rsidRPr="00257789">
          <w:rPr>
            <w:rStyle w:val="Hyperlink"/>
            <w:noProof/>
          </w:rPr>
          <w:t>Figure C-7. Default input values for the for the Meteorological Boundary Conditions and Non-IEC Meteorological Boundary Conditions sections of the TurbSim input file</w:t>
        </w:r>
        <w:r>
          <w:rPr>
            <w:noProof/>
            <w:webHidden/>
          </w:rPr>
          <w:tab/>
        </w:r>
        <w:r>
          <w:rPr>
            <w:noProof/>
            <w:webHidden/>
          </w:rPr>
          <w:fldChar w:fldCharType="begin"/>
        </w:r>
        <w:r>
          <w:rPr>
            <w:noProof/>
            <w:webHidden/>
          </w:rPr>
          <w:instrText xml:space="preserve"> PAGEREF _Toc452622691 \h </w:instrText>
        </w:r>
        <w:r>
          <w:rPr>
            <w:noProof/>
            <w:webHidden/>
          </w:rPr>
        </w:r>
        <w:r>
          <w:rPr>
            <w:noProof/>
            <w:webHidden/>
          </w:rPr>
          <w:fldChar w:fldCharType="separate"/>
        </w:r>
        <w:r>
          <w:rPr>
            <w:noProof/>
            <w:webHidden/>
          </w:rPr>
          <w:t>75</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92" w:history="1">
        <w:r w:rsidRPr="00257789">
          <w:rPr>
            <w:rStyle w:val="Hyperlink"/>
            <w:noProof/>
          </w:rPr>
          <w:t>Figure C-8. Parameters for coherent structures and the Coherent Turbulence Scaling Parameters section of the TurbSim input file; the SMOOTH model uses the GP_LLJ scaling</w:t>
        </w:r>
        <w:r>
          <w:rPr>
            <w:noProof/>
            <w:webHidden/>
          </w:rPr>
          <w:tab/>
        </w:r>
        <w:r>
          <w:rPr>
            <w:noProof/>
            <w:webHidden/>
          </w:rPr>
          <w:fldChar w:fldCharType="begin"/>
        </w:r>
        <w:r>
          <w:rPr>
            <w:noProof/>
            <w:webHidden/>
          </w:rPr>
          <w:instrText xml:space="preserve"> PAGEREF _Toc452622692 \h </w:instrText>
        </w:r>
        <w:r>
          <w:rPr>
            <w:noProof/>
            <w:webHidden/>
          </w:rPr>
        </w:r>
        <w:r>
          <w:rPr>
            <w:noProof/>
            <w:webHidden/>
          </w:rPr>
          <w:fldChar w:fldCharType="separate"/>
        </w:r>
        <w:r>
          <w:rPr>
            <w:noProof/>
            <w:webHidden/>
          </w:rPr>
          <w:t>76</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93" w:history="1">
        <w:r w:rsidRPr="00257789">
          <w:rPr>
            <w:rStyle w:val="Hyperlink"/>
            <w:noProof/>
          </w:rPr>
          <w:t>Figure G-1. Neutral velocity spectra for the 8 spectral models available in TurbSim, using a 15 m/s wind speed at 80 m; IECKAI and IECVKM use NTM category “B” and 61400</w:t>
        </w:r>
        <w:r w:rsidRPr="00257789">
          <w:rPr>
            <w:rStyle w:val="Hyperlink"/>
            <w:noProof/>
          </w:rPr>
          <w:noBreakHyphen/>
          <w:t>1 3</w:t>
        </w:r>
        <w:r w:rsidRPr="00257789">
          <w:rPr>
            <w:rStyle w:val="Hyperlink"/>
            <w:noProof/>
            <w:vertAlign w:val="superscript"/>
          </w:rPr>
          <w:t>rd</w:t>
        </w:r>
        <w:r w:rsidRPr="00257789">
          <w:rPr>
            <w:rStyle w:val="Hyperlink"/>
            <w:noProof/>
          </w:rPr>
          <w:t xml:space="preserve"> ed. scaling; the non-IEC models use </w:t>
        </w:r>
        <w:r w:rsidRPr="00257789">
          <w:rPr>
            <w:rStyle w:val="Hyperlink"/>
            <w:i/>
            <w:noProof/>
          </w:rPr>
          <w:t>RICH_NO = </w:t>
        </w:r>
        <w:r w:rsidRPr="00257789">
          <w:rPr>
            <w:rStyle w:val="Hyperlink"/>
            <w:noProof/>
          </w:rPr>
          <w:t xml:space="preserve">0 and </w:t>
        </w:r>
        <w:r w:rsidRPr="00257789">
          <w:rPr>
            <w:rStyle w:val="Hyperlink"/>
            <w:i/>
            <w:noProof/>
          </w:rPr>
          <w:t>UStar</w:t>
        </w:r>
        <w:r w:rsidRPr="00257789">
          <w:rPr>
            <w:rStyle w:val="Hyperlink"/>
            <w:noProof/>
          </w:rPr>
          <w:t> = “default”</w:t>
        </w:r>
        <w:r>
          <w:rPr>
            <w:noProof/>
            <w:webHidden/>
          </w:rPr>
          <w:tab/>
        </w:r>
        <w:r>
          <w:rPr>
            <w:noProof/>
            <w:webHidden/>
          </w:rPr>
          <w:fldChar w:fldCharType="begin"/>
        </w:r>
        <w:r>
          <w:rPr>
            <w:noProof/>
            <w:webHidden/>
          </w:rPr>
          <w:instrText xml:space="preserve"> PAGEREF _Toc452622693 \h </w:instrText>
        </w:r>
        <w:r>
          <w:rPr>
            <w:noProof/>
            <w:webHidden/>
          </w:rPr>
        </w:r>
        <w:r>
          <w:rPr>
            <w:noProof/>
            <w:webHidden/>
          </w:rPr>
          <w:fldChar w:fldCharType="separate"/>
        </w:r>
        <w:r>
          <w:rPr>
            <w:noProof/>
            <w:webHidden/>
          </w:rPr>
          <w:t>83</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94" w:history="1">
        <w:r w:rsidRPr="00257789">
          <w:rPr>
            <w:rStyle w:val="Hyperlink"/>
            <w:noProof/>
          </w:rPr>
          <w:t>Figure G-2. Neutral velocity spectra for the 8 spectral models available in TurbSim, using a 15 m/s wind speed at 80 m; IECKAI and IECVKM use NTM category “B” and 61400</w:t>
        </w:r>
        <w:r w:rsidRPr="00257789">
          <w:rPr>
            <w:rStyle w:val="Hyperlink"/>
            <w:noProof/>
          </w:rPr>
          <w:noBreakHyphen/>
          <w:t>1 3</w:t>
        </w:r>
        <w:r w:rsidRPr="00257789">
          <w:rPr>
            <w:rStyle w:val="Hyperlink"/>
            <w:noProof/>
            <w:vertAlign w:val="superscript"/>
          </w:rPr>
          <w:t>rd</w:t>
        </w:r>
        <w:r w:rsidRPr="00257789">
          <w:rPr>
            <w:rStyle w:val="Hyperlink"/>
            <w:noProof/>
          </w:rPr>
          <w:t xml:space="preserve"> ed. scaling; the non-IEC models use </w:t>
        </w:r>
        <w:r w:rsidRPr="00257789">
          <w:rPr>
            <w:rStyle w:val="Hyperlink"/>
            <w:i/>
            <w:noProof/>
          </w:rPr>
          <w:t>RICH_NO = </w:t>
        </w:r>
        <w:r w:rsidRPr="00257789">
          <w:rPr>
            <w:rStyle w:val="Hyperlink"/>
            <w:noProof/>
          </w:rPr>
          <w:t xml:space="preserve">0 and </w:t>
        </w:r>
        <w:r w:rsidRPr="00257789">
          <w:rPr>
            <w:rStyle w:val="Hyperlink"/>
            <w:i/>
            <w:noProof/>
          </w:rPr>
          <w:t>UStar</w:t>
        </w:r>
        <w:r w:rsidRPr="00257789">
          <w:rPr>
            <w:rStyle w:val="Hyperlink"/>
            <w:noProof/>
          </w:rPr>
          <w:t> = 1.1 m/s</w:t>
        </w:r>
        <w:r>
          <w:rPr>
            <w:noProof/>
            <w:webHidden/>
          </w:rPr>
          <w:tab/>
        </w:r>
        <w:r>
          <w:rPr>
            <w:noProof/>
            <w:webHidden/>
          </w:rPr>
          <w:fldChar w:fldCharType="begin"/>
        </w:r>
        <w:r>
          <w:rPr>
            <w:noProof/>
            <w:webHidden/>
          </w:rPr>
          <w:instrText xml:space="preserve"> PAGEREF _Toc452622694 \h </w:instrText>
        </w:r>
        <w:r>
          <w:rPr>
            <w:noProof/>
            <w:webHidden/>
          </w:rPr>
        </w:r>
        <w:r>
          <w:rPr>
            <w:noProof/>
            <w:webHidden/>
          </w:rPr>
          <w:fldChar w:fldCharType="separate"/>
        </w:r>
        <w:r>
          <w:rPr>
            <w:noProof/>
            <w:webHidden/>
          </w:rPr>
          <w:t>84</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95" w:history="1">
        <w:r w:rsidRPr="00257789">
          <w:rPr>
            <w:rStyle w:val="Hyperlink"/>
            <w:noProof/>
          </w:rPr>
          <w:t xml:space="preserve">Figure G-3. Stable velocity spectra using a 15 m/s wind speed at 80 m; the non-IEC models use </w:t>
        </w:r>
        <w:r w:rsidRPr="00257789">
          <w:rPr>
            <w:rStyle w:val="Hyperlink"/>
            <w:i/>
            <w:noProof/>
          </w:rPr>
          <w:t>RICH_NO = </w:t>
        </w:r>
        <w:r w:rsidRPr="00257789">
          <w:rPr>
            <w:rStyle w:val="Hyperlink"/>
            <w:noProof/>
          </w:rPr>
          <w:t xml:space="preserve">0.05 and </w:t>
        </w:r>
        <w:r w:rsidRPr="00257789">
          <w:rPr>
            <w:rStyle w:val="Hyperlink"/>
            <w:i/>
            <w:noProof/>
          </w:rPr>
          <w:t>UStar</w:t>
        </w:r>
        <w:r w:rsidRPr="00257789">
          <w:rPr>
            <w:rStyle w:val="Hyperlink"/>
            <w:noProof/>
          </w:rPr>
          <w:t> = “default”; The</w:t>
        </w:r>
        <w:r w:rsidRPr="00257789">
          <w:rPr>
            <w:rStyle w:val="Hyperlink"/>
            <w:i/>
            <w:noProof/>
          </w:rPr>
          <w:t xml:space="preserve"> </w:t>
        </w:r>
        <w:r w:rsidRPr="00257789">
          <w:rPr>
            <w:rStyle w:val="Hyperlink"/>
            <w:noProof/>
          </w:rPr>
          <w:t>IEC models, which are neutral (</w:t>
        </w:r>
        <w:r w:rsidRPr="00257789">
          <w:rPr>
            <w:rStyle w:val="Hyperlink"/>
            <w:i/>
            <w:noProof/>
          </w:rPr>
          <w:t>RICH_NO</w:t>
        </w:r>
        <w:r w:rsidRPr="00257789">
          <w:rPr>
            <w:rStyle w:val="Hyperlink"/>
            <w:noProof/>
          </w:rPr>
          <w:t> = 0), were added for reference; they use NTM category “B” and 61400</w:t>
        </w:r>
        <w:r w:rsidRPr="00257789">
          <w:rPr>
            <w:rStyle w:val="Hyperlink"/>
            <w:noProof/>
          </w:rPr>
          <w:noBreakHyphen/>
          <w:t>1 3</w:t>
        </w:r>
        <w:r w:rsidRPr="00257789">
          <w:rPr>
            <w:rStyle w:val="Hyperlink"/>
            <w:noProof/>
            <w:vertAlign w:val="superscript"/>
          </w:rPr>
          <w:t>rd</w:t>
        </w:r>
        <w:r w:rsidRPr="00257789">
          <w:rPr>
            <w:rStyle w:val="Hyperlink"/>
            <w:noProof/>
          </w:rPr>
          <w:t xml:space="preserve"> ed. scaling</w:t>
        </w:r>
        <w:r>
          <w:rPr>
            <w:noProof/>
            <w:webHidden/>
          </w:rPr>
          <w:tab/>
        </w:r>
        <w:r>
          <w:rPr>
            <w:noProof/>
            <w:webHidden/>
          </w:rPr>
          <w:fldChar w:fldCharType="begin"/>
        </w:r>
        <w:r>
          <w:rPr>
            <w:noProof/>
            <w:webHidden/>
          </w:rPr>
          <w:instrText xml:space="preserve"> PAGEREF _Toc452622695 \h </w:instrText>
        </w:r>
        <w:r>
          <w:rPr>
            <w:noProof/>
            <w:webHidden/>
          </w:rPr>
        </w:r>
        <w:r>
          <w:rPr>
            <w:noProof/>
            <w:webHidden/>
          </w:rPr>
          <w:fldChar w:fldCharType="separate"/>
        </w:r>
        <w:r>
          <w:rPr>
            <w:noProof/>
            <w:webHidden/>
          </w:rPr>
          <w:t>85</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96" w:history="1">
        <w:r w:rsidRPr="00257789">
          <w:rPr>
            <w:rStyle w:val="Hyperlink"/>
            <w:noProof/>
          </w:rPr>
          <w:t>Figure G-4. Stable velocity spectra using a 15 m/s wind speed at 80 m; the non-IEC models use RICH_NO = 0.05 and UStar = 1.1 m/s; the IEC models, which are neutral (RICH_NO = 0), were added for reference; they use NTM category “B” and 61400</w:t>
        </w:r>
        <w:r w:rsidRPr="00257789">
          <w:rPr>
            <w:rStyle w:val="Hyperlink"/>
            <w:noProof/>
          </w:rPr>
          <w:noBreakHyphen/>
          <w:t>1 3</w:t>
        </w:r>
        <w:r w:rsidRPr="00257789">
          <w:rPr>
            <w:rStyle w:val="Hyperlink"/>
            <w:noProof/>
            <w:vertAlign w:val="superscript"/>
          </w:rPr>
          <w:t>rd</w:t>
        </w:r>
        <w:r w:rsidRPr="00257789">
          <w:rPr>
            <w:rStyle w:val="Hyperlink"/>
            <w:noProof/>
          </w:rPr>
          <w:t xml:space="preserve"> ed. scaling</w:t>
        </w:r>
        <w:r>
          <w:rPr>
            <w:noProof/>
            <w:webHidden/>
          </w:rPr>
          <w:tab/>
        </w:r>
        <w:r>
          <w:rPr>
            <w:noProof/>
            <w:webHidden/>
          </w:rPr>
          <w:fldChar w:fldCharType="begin"/>
        </w:r>
        <w:r>
          <w:rPr>
            <w:noProof/>
            <w:webHidden/>
          </w:rPr>
          <w:instrText xml:space="preserve"> PAGEREF _Toc452622696 \h </w:instrText>
        </w:r>
        <w:r>
          <w:rPr>
            <w:noProof/>
            <w:webHidden/>
          </w:rPr>
        </w:r>
        <w:r>
          <w:rPr>
            <w:noProof/>
            <w:webHidden/>
          </w:rPr>
          <w:fldChar w:fldCharType="separate"/>
        </w:r>
        <w:r>
          <w:rPr>
            <w:noProof/>
            <w:webHidden/>
          </w:rPr>
          <w:t>86</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97" w:history="1">
        <w:r w:rsidRPr="00257789">
          <w:rPr>
            <w:rStyle w:val="Hyperlink"/>
            <w:noProof/>
          </w:rPr>
          <w:t xml:space="preserve">Figure G-5. Unstable velocity spectra using a 15 m/s wind speed at 80 m; the non-IEC models use </w:t>
        </w:r>
        <w:r w:rsidRPr="00257789">
          <w:rPr>
            <w:rStyle w:val="Hyperlink"/>
            <w:i/>
            <w:noProof/>
          </w:rPr>
          <w:t>RICH_NO = -</w:t>
        </w:r>
        <w:r w:rsidRPr="00257789">
          <w:rPr>
            <w:rStyle w:val="Hyperlink"/>
            <w:noProof/>
          </w:rPr>
          <w:t xml:space="preserve">0.05 and </w:t>
        </w:r>
        <w:r w:rsidRPr="00257789">
          <w:rPr>
            <w:rStyle w:val="Hyperlink"/>
            <w:i/>
            <w:noProof/>
          </w:rPr>
          <w:t>UStar</w:t>
        </w:r>
        <w:r w:rsidRPr="00257789">
          <w:rPr>
            <w:rStyle w:val="Hyperlink"/>
            <w:noProof/>
          </w:rPr>
          <w:t> = “default”</w:t>
        </w:r>
        <w:r w:rsidRPr="00257789">
          <w:rPr>
            <w:rStyle w:val="Hyperlink"/>
            <w:i/>
            <w:noProof/>
          </w:rPr>
          <w:t>;</w:t>
        </w:r>
        <w:r w:rsidRPr="00257789">
          <w:rPr>
            <w:rStyle w:val="Hyperlink"/>
            <w:noProof/>
          </w:rPr>
          <w:t xml:space="preserve"> the</w:t>
        </w:r>
        <w:r w:rsidRPr="00257789">
          <w:rPr>
            <w:rStyle w:val="Hyperlink"/>
            <w:i/>
            <w:noProof/>
          </w:rPr>
          <w:t xml:space="preserve"> </w:t>
        </w:r>
        <w:r w:rsidRPr="00257789">
          <w:rPr>
            <w:rStyle w:val="Hyperlink"/>
            <w:noProof/>
          </w:rPr>
          <w:t>IEC models, which are neutral (</w:t>
        </w:r>
        <w:r w:rsidRPr="00257789">
          <w:rPr>
            <w:rStyle w:val="Hyperlink"/>
            <w:i/>
            <w:noProof/>
          </w:rPr>
          <w:t>RICH_NO</w:t>
        </w:r>
        <w:r w:rsidRPr="00257789">
          <w:rPr>
            <w:rStyle w:val="Hyperlink"/>
            <w:noProof/>
          </w:rPr>
          <w:t> = 0), were added for reference; they use NTM category “B” and 61400</w:t>
        </w:r>
        <w:r w:rsidRPr="00257789">
          <w:rPr>
            <w:rStyle w:val="Hyperlink"/>
            <w:noProof/>
          </w:rPr>
          <w:noBreakHyphen/>
          <w:t>1 3</w:t>
        </w:r>
        <w:r w:rsidRPr="00257789">
          <w:rPr>
            <w:rStyle w:val="Hyperlink"/>
            <w:noProof/>
            <w:vertAlign w:val="superscript"/>
          </w:rPr>
          <w:t>rd</w:t>
        </w:r>
        <w:r w:rsidRPr="00257789">
          <w:rPr>
            <w:rStyle w:val="Hyperlink"/>
            <w:noProof/>
          </w:rPr>
          <w:t xml:space="preserve"> ed. scaling</w:t>
        </w:r>
        <w:r>
          <w:rPr>
            <w:noProof/>
            <w:webHidden/>
          </w:rPr>
          <w:tab/>
        </w:r>
        <w:r>
          <w:rPr>
            <w:noProof/>
            <w:webHidden/>
          </w:rPr>
          <w:fldChar w:fldCharType="begin"/>
        </w:r>
        <w:r>
          <w:rPr>
            <w:noProof/>
            <w:webHidden/>
          </w:rPr>
          <w:instrText xml:space="preserve"> PAGEREF _Toc452622697 \h </w:instrText>
        </w:r>
        <w:r>
          <w:rPr>
            <w:noProof/>
            <w:webHidden/>
          </w:rPr>
        </w:r>
        <w:r>
          <w:rPr>
            <w:noProof/>
            <w:webHidden/>
          </w:rPr>
          <w:fldChar w:fldCharType="separate"/>
        </w:r>
        <w:r>
          <w:rPr>
            <w:noProof/>
            <w:webHidden/>
          </w:rPr>
          <w:t>87</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698" w:history="1">
        <w:r w:rsidRPr="00257789">
          <w:rPr>
            <w:rStyle w:val="Hyperlink"/>
            <w:noProof/>
          </w:rPr>
          <w:t xml:space="preserve">Figure G-6. Unstable velocity spectra using a 15 m/s wind speed at 80 m; the non-IEC models use </w:t>
        </w:r>
        <w:r w:rsidRPr="00257789">
          <w:rPr>
            <w:rStyle w:val="Hyperlink"/>
            <w:i/>
            <w:noProof/>
          </w:rPr>
          <w:t>RICH_NO = -</w:t>
        </w:r>
        <w:r w:rsidRPr="00257789">
          <w:rPr>
            <w:rStyle w:val="Hyperlink"/>
            <w:noProof/>
          </w:rPr>
          <w:t xml:space="preserve">0.05 and </w:t>
        </w:r>
        <w:r w:rsidRPr="00257789">
          <w:rPr>
            <w:rStyle w:val="Hyperlink"/>
            <w:i/>
            <w:noProof/>
          </w:rPr>
          <w:t>UStar</w:t>
        </w:r>
        <w:r w:rsidRPr="00257789">
          <w:rPr>
            <w:rStyle w:val="Hyperlink"/>
            <w:noProof/>
          </w:rPr>
          <w:t> = 1.1 m/s; the</w:t>
        </w:r>
        <w:r w:rsidRPr="00257789">
          <w:rPr>
            <w:rStyle w:val="Hyperlink"/>
            <w:i/>
            <w:noProof/>
          </w:rPr>
          <w:t xml:space="preserve"> </w:t>
        </w:r>
        <w:r w:rsidRPr="00257789">
          <w:rPr>
            <w:rStyle w:val="Hyperlink"/>
            <w:noProof/>
          </w:rPr>
          <w:t>IEC models, which are neutral (</w:t>
        </w:r>
        <w:r w:rsidRPr="00257789">
          <w:rPr>
            <w:rStyle w:val="Hyperlink"/>
            <w:i/>
            <w:noProof/>
          </w:rPr>
          <w:t>RICH_NO</w:t>
        </w:r>
        <w:r w:rsidRPr="00257789">
          <w:rPr>
            <w:rStyle w:val="Hyperlink"/>
            <w:noProof/>
          </w:rPr>
          <w:t> = 0), were added for reference; they use NTM category “B” and 61400</w:t>
        </w:r>
        <w:r w:rsidRPr="00257789">
          <w:rPr>
            <w:rStyle w:val="Hyperlink"/>
            <w:noProof/>
          </w:rPr>
          <w:noBreakHyphen/>
          <w:t>1 3</w:t>
        </w:r>
        <w:r w:rsidRPr="00257789">
          <w:rPr>
            <w:rStyle w:val="Hyperlink"/>
            <w:noProof/>
            <w:vertAlign w:val="superscript"/>
          </w:rPr>
          <w:t>rd</w:t>
        </w:r>
        <w:r w:rsidRPr="00257789">
          <w:rPr>
            <w:rStyle w:val="Hyperlink"/>
            <w:noProof/>
          </w:rPr>
          <w:t xml:space="preserve"> ed. scaling</w:t>
        </w:r>
        <w:r>
          <w:rPr>
            <w:noProof/>
            <w:webHidden/>
          </w:rPr>
          <w:tab/>
        </w:r>
        <w:r>
          <w:rPr>
            <w:noProof/>
            <w:webHidden/>
          </w:rPr>
          <w:fldChar w:fldCharType="begin"/>
        </w:r>
        <w:r>
          <w:rPr>
            <w:noProof/>
            <w:webHidden/>
          </w:rPr>
          <w:instrText xml:space="preserve"> PAGEREF _Toc452622698 \h </w:instrText>
        </w:r>
        <w:r>
          <w:rPr>
            <w:noProof/>
            <w:webHidden/>
          </w:rPr>
        </w:r>
        <w:r>
          <w:rPr>
            <w:noProof/>
            <w:webHidden/>
          </w:rPr>
          <w:fldChar w:fldCharType="separate"/>
        </w:r>
        <w:r>
          <w:rPr>
            <w:noProof/>
            <w:webHidden/>
          </w:rPr>
          <w:t>88</w:t>
        </w:r>
        <w:r>
          <w:rPr>
            <w:noProof/>
            <w:webHidden/>
          </w:rPr>
          <w:fldChar w:fldCharType="end"/>
        </w:r>
      </w:hyperlink>
    </w:p>
    <w:p w:rsidR="00772A41" w:rsidRPr="00772A41" w:rsidRDefault="00772A41" w:rsidP="00CC7465">
      <w:pPr>
        <w:pStyle w:val="NRELBodyText"/>
      </w:pPr>
      <w:r w:rsidRPr="00772A41">
        <w:fldChar w:fldCharType="end"/>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7" w:name="_Toc291051270"/>
      <w:bookmarkStart w:id="18" w:name="_Toc352071745"/>
      <w:r w:rsidRPr="00772A41">
        <w:rPr>
          <w:rFonts w:ascii="Arial" w:eastAsia="Times" w:hAnsi="Arial" w:cs="Arial"/>
          <w:b/>
          <w:color w:val="0079C1"/>
          <w:kern w:val="24"/>
          <w:sz w:val="36"/>
          <w:szCs w:val="20"/>
        </w:rPr>
        <w:t>List of Tables</w:t>
      </w:r>
      <w:bookmarkEnd w:id="17"/>
      <w:bookmarkEnd w:id="18"/>
    </w:p>
    <w:bookmarkStart w:id="19" w:name="_Toc131925443"/>
    <w:bookmarkStart w:id="20" w:name="_Toc131925489"/>
    <w:bookmarkStart w:id="21" w:name="_Toc225583134"/>
    <w:p w:rsidR="007F0774" w:rsidRDefault="00772A41">
      <w:pPr>
        <w:pStyle w:val="TableofFigures"/>
        <w:rPr>
          <w:rFonts w:asciiTheme="minorHAnsi" w:eastAsiaTheme="minorEastAsia" w:hAnsiTheme="minorHAnsi" w:cstheme="minorBidi"/>
          <w:noProof/>
          <w:color w:val="auto"/>
          <w:kern w:val="0"/>
          <w:szCs w:val="22"/>
        </w:rPr>
      </w:pPr>
      <w:r w:rsidRPr="00772A41">
        <w:rPr>
          <w:b/>
        </w:rPr>
        <w:fldChar w:fldCharType="begin"/>
      </w:r>
      <w:r w:rsidRPr="00772A41">
        <w:rPr>
          <w:b/>
        </w:rPr>
        <w:instrText xml:space="preserve"> TOC \h \z \t "NREL_Table_Caption" \c </w:instrText>
      </w:r>
      <w:r w:rsidRPr="00772A41">
        <w:rPr>
          <w:b/>
        </w:rPr>
        <w:fldChar w:fldCharType="separate"/>
      </w:r>
      <w:hyperlink r:id="rId63" w:anchor="_Toc452622699" w:history="1">
        <w:r w:rsidR="007F0774" w:rsidRPr="008B7182">
          <w:rPr>
            <w:rStyle w:val="Hyperlink"/>
            <w:noProof/>
          </w:rPr>
          <w:t>Table 1. Files in the TurbSim Archive</w:t>
        </w:r>
        <w:r w:rsidR="007F0774">
          <w:rPr>
            <w:noProof/>
            <w:webHidden/>
          </w:rPr>
          <w:tab/>
        </w:r>
        <w:r w:rsidR="007F0774">
          <w:rPr>
            <w:noProof/>
            <w:webHidden/>
          </w:rPr>
          <w:fldChar w:fldCharType="begin"/>
        </w:r>
        <w:r w:rsidR="007F0774">
          <w:rPr>
            <w:noProof/>
            <w:webHidden/>
          </w:rPr>
          <w:instrText xml:space="preserve"> PAGEREF _Toc452622699 \h </w:instrText>
        </w:r>
        <w:r w:rsidR="007F0774">
          <w:rPr>
            <w:noProof/>
            <w:webHidden/>
          </w:rPr>
        </w:r>
        <w:r w:rsidR="007F0774">
          <w:rPr>
            <w:noProof/>
            <w:webHidden/>
          </w:rPr>
          <w:fldChar w:fldCharType="separate"/>
        </w:r>
        <w:r w:rsidR="007F0774">
          <w:rPr>
            <w:noProof/>
            <w:webHidden/>
          </w:rPr>
          <w:t>3</w:t>
        </w:r>
        <w:r w:rsidR="007F0774">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64" w:anchor="_Toc452622700" w:history="1">
        <w:r w:rsidRPr="008B7182">
          <w:rPr>
            <w:rStyle w:val="Hyperlink"/>
            <w:noProof/>
          </w:rPr>
          <w:t>Table 2. Definitions of TurbSim Wind-Component Coordinate Systems</w:t>
        </w:r>
        <w:r>
          <w:rPr>
            <w:noProof/>
            <w:webHidden/>
          </w:rPr>
          <w:tab/>
        </w:r>
        <w:r>
          <w:rPr>
            <w:noProof/>
            <w:webHidden/>
          </w:rPr>
          <w:fldChar w:fldCharType="begin"/>
        </w:r>
        <w:r>
          <w:rPr>
            <w:noProof/>
            <w:webHidden/>
          </w:rPr>
          <w:instrText xml:space="preserve"> PAGEREF _Toc452622700 \h </w:instrText>
        </w:r>
        <w:r>
          <w:rPr>
            <w:noProof/>
            <w:webHidden/>
          </w:rPr>
        </w:r>
        <w:r>
          <w:rPr>
            <w:noProof/>
            <w:webHidden/>
          </w:rPr>
          <w:fldChar w:fldCharType="separate"/>
        </w:r>
        <w:r>
          <w:rPr>
            <w:noProof/>
            <w:webHidden/>
          </w:rPr>
          <w:t>6</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65" w:anchor="_Toc452622701" w:history="1">
        <w:r w:rsidRPr="008B7182">
          <w:rPr>
            <w:rStyle w:val="Hyperlink"/>
            <w:noProof/>
          </w:rPr>
          <w:t xml:space="preserve">Table 3. Valid </w:t>
        </w:r>
        <w:r w:rsidRPr="008B7182">
          <w:rPr>
            <w:rStyle w:val="Hyperlink"/>
            <w:i/>
            <w:noProof/>
          </w:rPr>
          <w:t>ScaleIEC</w:t>
        </w:r>
        <w:r w:rsidRPr="008B7182">
          <w:rPr>
            <w:rStyle w:val="Hyperlink"/>
            <w:noProof/>
          </w:rPr>
          <w:t xml:space="preserve"> Values</w:t>
        </w:r>
        <w:r>
          <w:rPr>
            <w:noProof/>
            <w:webHidden/>
          </w:rPr>
          <w:tab/>
        </w:r>
        <w:r>
          <w:rPr>
            <w:noProof/>
            <w:webHidden/>
          </w:rPr>
          <w:fldChar w:fldCharType="begin"/>
        </w:r>
        <w:r>
          <w:rPr>
            <w:noProof/>
            <w:webHidden/>
          </w:rPr>
          <w:instrText xml:space="preserve"> PAGEREF _Toc452622701 \h </w:instrText>
        </w:r>
        <w:r>
          <w:rPr>
            <w:noProof/>
            <w:webHidden/>
          </w:rPr>
        </w:r>
        <w:r>
          <w:rPr>
            <w:noProof/>
            <w:webHidden/>
          </w:rPr>
          <w:fldChar w:fldCharType="separate"/>
        </w:r>
        <w:r>
          <w:rPr>
            <w:noProof/>
            <w:webHidden/>
          </w:rPr>
          <w:t>10</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66" w:anchor="_Toc452622702" w:history="1">
        <w:r w:rsidRPr="008B7182">
          <w:rPr>
            <w:rStyle w:val="Hyperlink"/>
            <w:noProof/>
          </w:rPr>
          <w:t>Table 4. Valid TurbSim Turbulence (Spectral) Models</w:t>
        </w:r>
        <w:r>
          <w:rPr>
            <w:noProof/>
            <w:webHidden/>
          </w:rPr>
          <w:tab/>
        </w:r>
        <w:r>
          <w:rPr>
            <w:noProof/>
            <w:webHidden/>
          </w:rPr>
          <w:fldChar w:fldCharType="begin"/>
        </w:r>
        <w:r>
          <w:rPr>
            <w:noProof/>
            <w:webHidden/>
          </w:rPr>
          <w:instrText xml:space="preserve"> PAGEREF _Toc452622702 \h </w:instrText>
        </w:r>
        <w:r>
          <w:rPr>
            <w:noProof/>
            <w:webHidden/>
          </w:rPr>
        </w:r>
        <w:r>
          <w:rPr>
            <w:noProof/>
            <w:webHidden/>
          </w:rPr>
          <w:fldChar w:fldCharType="separate"/>
        </w:r>
        <w:r>
          <w:rPr>
            <w:noProof/>
            <w:webHidden/>
          </w:rPr>
          <w:t>14</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67" w:anchor="_Toc452622703" w:history="1">
        <w:r w:rsidRPr="008B7182">
          <w:rPr>
            <w:rStyle w:val="Hyperlink"/>
            <w:noProof/>
          </w:rPr>
          <w:t>Table 5. Valid IEC Turbulence Models</w:t>
        </w:r>
        <w:r>
          <w:rPr>
            <w:noProof/>
            <w:webHidden/>
          </w:rPr>
          <w:tab/>
        </w:r>
        <w:r>
          <w:rPr>
            <w:noProof/>
            <w:webHidden/>
          </w:rPr>
          <w:fldChar w:fldCharType="begin"/>
        </w:r>
        <w:r>
          <w:rPr>
            <w:noProof/>
            <w:webHidden/>
          </w:rPr>
          <w:instrText xml:space="preserve"> PAGEREF _Toc452622703 \h </w:instrText>
        </w:r>
        <w:r>
          <w:rPr>
            <w:noProof/>
            <w:webHidden/>
          </w:rPr>
        </w:r>
        <w:r>
          <w:rPr>
            <w:noProof/>
            <w:webHidden/>
          </w:rPr>
          <w:fldChar w:fldCharType="separate"/>
        </w:r>
        <w:r>
          <w:rPr>
            <w:noProof/>
            <w:webHidden/>
          </w:rPr>
          <w:t>16</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68" w:anchor="_Toc452622704" w:history="1">
        <w:r w:rsidRPr="008B7182">
          <w:rPr>
            <w:rStyle w:val="Hyperlink"/>
            <w:noProof/>
          </w:rPr>
          <w:t xml:space="preserve">Table 6. Valid </w:t>
        </w:r>
        <w:r w:rsidRPr="008B7182">
          <w:rPr>
            <w:rStyle w:val="Hyperlink"/>
            <w:i/>
            <w:noProof/>
          </w:rPr>
          <w:t>WindProfileType</w:t>
        </w:r>
        <w:r w:rsidRPr="008B7182">
          <w:rPr>
            <w:rStyle w:val="Hyperlink"/>
            <w:noProof/>
          </w:rPr>
          <w:t xml:space="preserve"> Values</w:t>
        </w:r>
        <w:r>
          <w:rPr>
            <w:noProof/>
            <w:webHidden/>
          </w:rPr>
          <w:tab/>
        </w:r>
        <w:r>
          <w:rPr>
            <w:noProof/>
            <w:webHidden/>
          </w:rPr>
          <w:fldChar w:fldCharType="begin"/>
        </w:r>
        <w:r>
          <w:rPr>
            <w:noProof/>
            <w:webHidden/>
          </w:rPr>
          <w:instrText xml:space="preserve"> PAGEREF _Toc452622704 \h </w:instrText>
        </w:r>
        <w:r>
          <w:rPr>
            <w:noProof/>
            <w:webHidden/>
          </w:rPr>
        </w:r>
        <w:r>
          <w:rPr>
            <w:noProof/>
            <w:webHidden/>
          </w:rPr>
          <w:fldChar w:fldCharType="separate"/>
        </w:r>
        <w:r>
          <w:rPr>
            <w:noProof/>
            <w:webHidden/>
          </w:rPr>
          <w:t>17</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69" w:anchor="_Toc452622705" w:history="1">
        <w:r w:rsidRPr="008B7182">
          <w:rPr>
            <w:rStyle w:val="Hyperlink"/>
            <w:noProof/>
          </w:rPr>
          <w:t xml:space="preserve">Table 7. Default Inputs for </w:t>
        </w:r>
        <w:r w:rsidRPr="008B7182">
          <w:rPr>
            <w:rStyle w:val="Hyperlink"/>
            <w:i/>
            <w:noProof/>
          </w:rPr>
          <w:t>WindProfileType</w:t>
        </w:r>
        <w:r>
          <w:rPr>
            <w:noProof/>
            <w:webHidden/>
          </w:rPr>
          <w:tab/>
        </w:r>
        <w:r>
          <w:rPr>
            <w:noProof/>
            <w:webHidden/>
          </w:rPr>
          <w:fldChar w:fldCharType="begin"/>
        </w:r>
        <w:r>
          <w:rPr>
            <w:noProof/>
            <w:webHidden/>
          </w:rPr>
          <w:instrText xml:space="preserve"> PAGEREF _Toc452622705 \h </w:instrText>
        </w:r>
        <w:r>
          <w:rPr>
            <w:noProof/>
            <w:webHidden/>
          </w:rPr>
        </w:r>
        <w:r>
          <w:rPr>
            <w:noProof/>
            <w:webHidden/>
          </w:rPr>
          <w:fldChar w:fldCharType="separate"/>
        </w:r>
        <w:r>
          <w:rPr>
            <w:noProof/>
            <w:webHidden/>
          </w:rPr>
          <w:t>18</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70" w:anchor="_Toc452622706" w:history="1">
        <w:r w:rsidRPr="008B7182">
          <w:rPr>
            <w:rStyle w:val="Hyperlink"/>
            <w:noProof/>
          </w:rPr>
          <w:t>Table 8. Default Inputs for Meteorological Boundary Conditions</w:t>
        </w:r>
        <w:r>
          <w:rPr>
            <w:noProof/>
            <w:webHidden/>
          </w:rPr>
          <w:tab/>
        </w:r>
        <w:r>
          <w:rPr>
            <w:noProof/>
            <w:webHidden/>
          </w:rPr>
          <w:fldChar w:fldCharType="begin"/>
        </w:r>
        <w:r>
          <w:rPr>
            <w:noProof/>
            <w:webHidden/>
          </w:rPr>
          <w:instrText xml:space="preserve"> PAGEREF _Toc452622706 \h </w:instrText>
        </w:r>
        <w:r>
          <w:rPr>
            <w:noProof/>
            <w:webHidden/>
          </w:rPr>
        </w:r>
        <w:r>
          <w:rPr>
            <w:noProof/>
            <w:webHidden/>
          </w:rPr>
          <w:fldChar w:fldCharType="separate"/>
        </w:r>
        <w:r>
          <w:rPr>
            <w:noProof/>
            <w:webHidden/>
          </w:rPr>
          <w:t>20</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71" w:anchor="_Toc452622707" w:history="1">
        <w:r w:rsidRPr="008B7182">
          <w:rPr>
            <w:rStyle w:val="Hyperlink"/>
            <w:noProof/>
          </w:rPr>
          <w:t xml:space="preserve">Table 9. Default Inputs for </w:t>
        </w:r>
        <w:r w:rsidRPr="008B7182">
          <w:rPr>
            <w:rStyle w:val="Hyperlink"/>
            <w:i/>
            <w:noProof/>
          </w:rPr>
          <w:t xml:space="preserve">SCMod1, SCMod2, </w:t>
        </w:r>
        <w:r w:rsidRPr="008B7182">
          <w:rPr>
            <w:rStyle w:val="Hyperlink"/>
            <w:noProof/>
          </w:rPr>
          <w:t>and</w:t>
        </w:r>
        <w:r w:rsidRPr="008B7182">
          <w:rPr>
            <w:rStyle w:val="Hyperlink"/>
            <w:i/>
            <w:noProof/>
          </w:rPr>
          <w:t xml:space="preserve"> SCMod3</w:t>
        </w:r>
        <w:r>
          <w:rPr>
            <w:noProof/>
            <w:webHidden/>
          </w:rPr>
          <w:tab/>
        </w:r>
        <w:r>
          <w:rPr>
            <w:noProof/>
            <w:webHidden/>
          </w:rPr>
          <w:fldChar w:fldCharType="begin"/>
        </w:r>
        <w:r>
          <w:rPr>
            <w:noProof/>
            <w:webHidden/>
          </w:rPr>
          <w:instrText xml:space="preserve"> PAGEREF _Toc452622707 \h </w:instrText>
        </w:r>
        <w:r>
          <w:rPr>
            <w:noProof/>
            <w:webHidden/>
          </w:rPr>
        </w:r>
        <w:r>
          <w:rPr>
            <w:noProof/>
            <w:webHidden/>
          </w:rPr>
          <w:fldChar w:fldCharType="separate"/>
        </w:r>
        <w:r>
          <w:rPr>
            <w:noProof/>
            <w:webHidden/>
          </w:rPr>
          <w:t>25</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72" w:anchor="_Toc452622708" w:history="1">
        <w:r w:rsidRPr="008B7182">
          <w:rPr>
            <w:rStyle w:val="Hyperlink"/>
            <w:noProof/>
          </w:rPr>
          <w:t xml:space="preserve">Table 10. Valid </w:t>
        </w:r>
        <w:r w:rsidRPr="008B7182">
          <w:rPr>
            <w:rStyle w:val="Hyperlink"/>
            <w:i/>
            <w:noProof/>
          </w:rPr>
          <w:t>CTEventFile</w:t>
        </w:r>
        <w:r w:rsidRPr="008B7182">
          <w:rPr>
            <w:rStyle w:val="Hyperlink"/>
            <w:noProof/>
          </w:rPr>
          <w:t xml:space="preserve"> Entries</w:t>
        </w:r>
        <w:r>
          <w:rPr>
            <w:noProof/>
            <w:webHidden/>
          </w:rPr>
          <w:tab/>
        </w:r>
        <w:r>
          <w:rPr>
            <w:noProof/>
            <w:webHidden/>
          </w:rPr>
          <w:fldChar w:fldCharType="begin"/>
        </w:r>
        <w:r>
          <w:rPr>
            <w:noProof/>
            <w:webHidden/>
          </w:rPr>
          <w:instrText xml:space="preserve"> PAGEREF _Toc452622708 \h </w:instrText>
        </w:r>
        <w:r>
          <w:rPr>
            <w:noProof/>
            <w:webHidden/>
          </w:rPr>
        </w:r>
        <w:r>
          <w:rPr>
            <w:noProof/>
            <w:webHidden/>
          </w:rPr>
          <w:fldChar w:fldCharType="separate"/>
        </w:r>
        <w:r>
          <w:rPr>
            <w:noProof/>
            <w:webHidden/>
          </w:rPr>
          <w:t>29</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73" w:anchor="_Toc452622709" w:history="1">
        <w:r w:rsidRPr="008B7182">
          <w:rPr>
            <w:rStyle w:val="Hyperlink"/>
            <w:noProof/>
          </w:rPr>
          <w:t>Table 11. Parameters in Hub-Height Binary and Formatted Files</w:t>
        </w:r>
        <w:r>
          <w:rPr>
            <w:noProof/>
            <w:webHidden/>
          </w:rPr>
          <w:tab/>
        </w:r>
        <w:r>
          <w:rPr>
            <w:noProof/>
            <w:webHidden/>
          </w:rPr>
          <w:fldChar w:fldCharType="begin"/>
        </w:r>
        <w:r>
          <w:rPr>
            <w:noProof/>
            <w:webHidden/>
          </w:rPr>
          <w:instrText xml:space="preserve"> PAGEREF _Toc452622709 \h </w:instrText>
        </w:r>
        <w:r>
          <w:rPr>
            <w:noProof/>
            <w:webHidden/>
          </w:rPr>
        </w:r>
        <w:r>
          <w:rPr>
            <w:noProof/>
            <w:webHidden/>
          </w:rPr>
          <w:fldChar w:fldCharType="separate"/>
        </w:r>
        <w:r>
          <w:rPr>
            <w:noProof/>
            <w:webHidden/>
          </w:rPr>
          <w:t>33</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74" w:anchor="_Toc452622710" w:history="1">
        <w:r w:rsidRPr="008B7182">
          <w:rPr>
            <w:rStyle w:val="Hyperlink"/>
            <w:noProof/>
          </w:rPr>
          <w:t>Table 12. Format of Hub-Height AeroDyn Files</w:t>
        </w:r>
        <w:r>
          <w:rPr>
            <w:noProof/>
            <w:webHidden/>
          </w:rPr>
          <w:tab/>
        </w:r>
        <w:r>
          <w:rPr>
            <w:noProof/>
            <w:webHidden/>
          </w:rPr>
          <w:fldChar w:fldCharType="begin"/>
        </w:r>
        <w:r>
          <w:rPr>
            <w:noProof/>
            <w:webHidden/>
          </w:rPr>
          <w:instrText xml:space="preserve"> PAGEREF _Toc452622710 \h </w:instrText>
        </w:r>
        <w:r>
          <w:rPr>
            <w:noProof/>
            <w:webHidden/>
          </w:rPr>
        </w:r>
        <w:r>
          <w:rPr>
            <w:noProof/>
            <w:webHidden/>
          </w:rPr>
          <w:fldChar w:fldCharType="separate"/>
        </w:r>
        <w:r>
          <w:rPr>
            <w:noProof/>
            <w:webHidden/>
          </w:rPr>
          <w:t>33</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711" w:history="1">
        <w:r w:rsidRPr="008B7182">
          <w:rPr>
            <w:rStyle w:val="Hyperlink"/>
            <w:noProof/>
          </w:rPr>
          <w:t>Table 13. Coefficients for the API (Frøya) Coherence Model</w:t>
        </w:r>
        <w:r>
          <w:rPr>
            <w:noProof/>
            <w:webHidden/>
          </w:rPr>
          <w:tab/>
        </w:r>
        <w:r>
          <w:rPr>
            <w:noProof/>
            <w:webHidden/>
          </w:rPr>
          <w:fldChar w:fldCharType="begin"/>
        </w:r>
        <w:r>
          <w:rPr>
            <w:noProof/>
            <w:webHidden/>
          </w:rPr>
          <w:instrText xml:space="preserve"> PAGEREF _Toc452622711 \h </w:instrText>
        </w:r>
        <w:r>
          <w:rPr>
            <w:noProof/>
            <w:webHidden/>
          </w:rPr>
        </w:r>
        <w:r>
          <w:rPr>
            <w:noProof/>
            <w:webHidden/>
          </w:rPr>
          <w:fldChar w:fldCharType="separate"/>
        </w:r>
        <w:r>
          <w:rPr>
            <w:noProof/>
            <w:webHidden/>
          </w:rPr>
          <w:t>50</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r:id="rId75" w:anchor="_Toc452622712" w:history="1">
        <w:r w:rsidRPr="008B7182">
          <w:rPr>
            <w:rStyle w:val="Hyperlink"/>
            <w:noProof/>
          </w:rPr>
          <w:t>Table 14. Coherent Structure Peak CTKE Scaling</w:t>
        </w:r>
        <w:r>
          <w:rPr>
            <w:noProof/>
            <w:webHidden/>
          </w:rPr>
          <w:tab/>
        </w:r>
        <w:r>
          <w:rPr>
            <w:noProof/>
            <w:webHidden/>
          </w:rPr>
          <w:fldChar w:fldCharType="begin"/>
        </w:r>
        <w:r>
          <w:rPr>
            <w:noProof/>
            <w:webHidden/>
          </w:rPr>
          <w:instrText xml:space="preserve"> PAGEREF _Toc452622712 \h </w:instrText>
        </w:r>
        <w:r>
          <w:rPr>
            <w:noProof/>
            <w:webHidden/>
          </w:rPr>
        </w:r>
        <w:r>
          <w:rPr>
            <w:noProof/>
            <w:webHidden/>
          </w:rPr>
          <w:fldChar w:fldCharType="separate"/>
        </w:r>
        <w:r>
          <w:rPr>
            <w:noProof/>
            <w:webHidden/>
          </w:rPr>
          <w:t>56</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713" w:history="1">
        <w:r w:rsidRPr="008B7182">
          <w:rPr>
            <w:rStyle w:val="Hyperlink"/>
            <w:noProof/>
          </w:rPr>
          <w:t>Table D-1. Full-Field TurbSim Binary File Header Format</w:t>
        </w:r>
        <w:r>
          <w:rPr>
            <w:noProof/>
            <w:webHidden/>
          </w:rPr>
          <w:tab/>
        </w:r>
        <w:r>
          <w:rPr>
            <w:noProof/>
            <w:webHidden/>
          </w:rPr>
          <w:fldChar w:fldCharType="begin"/>
        </w:r>
        <w:r>
          <w:rPr>
            <w:noProof/>
            <w:webHidden/>
          </w:rPr>
          <w:instrText xml:space="preserve"> PAGEREF _Toc452622713 \h </w:instrText>
        </w:r>
        <w:r>
          <w:rPr>
            <w:noProof/>
            <w:webHidden/>
          </w:rPr>
        </w:r>
        <w:r>
          <w:rPr>
            <w:noProof/>
            <w:webHidden/>
          </w:rPr>
          <w:fldChar w:fldCharType="separate"/>
        </w:r>
        <w:r>
          <w:rPr>
            <w:noProof/>
            <w:webHidden/>
          </w:rPr>
          <w:t>77</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714" w:history="1">
        <w:r w:rsidRPr="008B7182">
          <w:rPr>
            <w:rStyle w:val="Hyperlink"/>
            <w:noProof/>
          </w:rPr>
          <w:t>Table D-2. FF TurbSim Binary File Grid Format</w:t>
        </w:r>
        <w:r>
          <w:rPr>
            <w:noProof/>
            <w:webHidden/>
          </w:rPr>
          <w:tab/>
        </w:r>
        <w:r>
          <w:rPr>
            <w:noProof/>
            <w:webHidden/>
          </w:rPr>
          <w:fldChar w:fldCharType="begin"/>
        </w:r>
        <w:r>
          <w:rPr>
            <w:noProof/>
            <w:webHidden/>
          </w:rPr>
          <w:instrText xml:space="preserve"> PAGEREF _Toc452622714 \h </w:instrText>
        </w:r>
        <w:r>
          <w:rPr>
            <w:noProof/>
            <w:webHidden/>
          </w:rPr>
        </w:r>
        <w:r>
          <w:rPr>
            <w:noProof/>
            <w:webHidden/>
          </w:rPr>
          <w:fldChar w:fldCharType="separate"/>
        </w:r>
        <w:r>
          <w:rPr>
            <w:noProof/>
            <w:webHidden/>
          </w:rPr>
          <w:t>78</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715" w:history="1">
        <w:r w:rsidRPr="008B7182">
          <w:rPr>
            <w:rStyle w:val="Hyperlink"/>
            <w:noProof/>
          </w:rPr>
          <w:t>Table E-1. Full-Field Bladed-Style Binary File Header Format</w:t>
        </w:r>
        <w:r>
          <w:rPr>
            <w:noProof/>
            <w:webHidden/>
          </w:rPr>
          <w:tab/>
        </w:r>
        <w:r>
          <w:rPr>
            <w:noProof/>
            <w:webHidden/>
          </w:rPr>
          <w:fldChar w:fldCharType="begin"/>
        </w:r>
        <w:r>
          <w:rPr>
            <w:noProof/>
            <w:webHidden/>
          </w:rPr>
          <w:instrText xml:space="preserve"> PAGEREF _Toc452622715 \h </w:instrText>
        </w:r>
        <w:r>
          <w:rPr>
            <w:noProof/>
            <w:webHidden/>
          </w:rPr>
        </w:r>
        <w:r>
          <w:rPr>
            <w:noProof/>
            <w:webHidden/>
          </w:rPr>
          <w:fldChar w:fldCharType="separate"/>
        </w:r>
        <w:r>
          <w:rPr>
            <w:noProof/>
            <w:webHidden/>
          </w:rPr>
          <w:t>79</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716" w:history="1">
        <w:r w:rsidRPr="008B7182">
          <w:rPr>
            <w:rStyle w:val="Hyperlink"/>
            <w:noProof/>
          </w:rPr>
          <w:t>Table E-2. Format of Grid Velocities in Full-Field Bladed-Style Binary File Format</w:t>
        </w:r>
        <w:r>
          <w:rPr>
            <w:noProof/>
            <w:webHidden/>
          </w:rPr>
          <w:tab/>
        </w:r>
        <w:r>
          <w:rPr>
            <w:noProof/>
            <w:webHidden/>
          </w:rPr>
          <w:fldChar w:fldCharType="begin"/>
        </w:r>
        <w:r>
          <w:rPr>
            <w:noProof/>
            <w:webHidden/>
          </w:rPr>
          <w:instrText xml:space="preserve"> PAGEREF _Toc452622716 \h </w:instrText>
        </w:r>
        <w:r>
          <w:rPr>
            <w:noProof/>
            <w:webHidden/>
          </w:rPr>
        </w:r>
        <w:r>
          <w:rPr>
            <w:noProof/>
            <w:webHidden/>
          </w:rPr>
          <w:fldChar w:fldCharType="separate"/>
        </w:r>
        <w:r>
          <w:rPr>
            <w:noProof/>
            <w:webHidden/>
          </w:rPr>
          <w:t>80</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717" w:history="1">
        <w:r w:rsidRPr="008B7182">
          <w:rPr>
            <w:rStyle w:val="Hyperlink"/>
            <w:noProof/>
          </w:rPr>
          <w:t>Table F-1: Format of Header in TurbSim Binary Tower-Data File</w:t>
        </w:r>
        <w:r>
          <w:rPr>
            <w:noProof/>
            <w:webHidden/>
          </w:rPr>
          <w:tab/>
        </w:r>
        <w:r>
          <w:rPr>
            <w:noProof/>
            <w:webHidden/>
          </w:rPr>
          <w:fldChar w:fldCharType="begin"/>
        </w:r>
        <w:r>
          <w:rPr>
            <w:noProof/>
            <w:webHidden/>
          </w:rPr>
          <w:instrText xml:space="preserve"> PAGEREF _Toc452622717 \h </w:instrText>
        </w:r>
        <w:r>
          <w:rPr>
            <w:noProof/>
            <w:webHidden/>
          </w:rPr>
        </w:r>
        <w:r>
          <w:rPr>
            <w:noProof/>
            <w:webHidden/>
          </w:rPr>
          <w:fldChar w:fldCharType="separate"/>
        </w:r>
        <w:r>
          <w:rPr>
            <w:noProof/>
            <w:webHidden/>
          </w:rPr>
          <w:t>81</w:t>
        </w:r>
        <w:r>
          <w:rPr>
            <w:noProof/>
            <w:webHidden/>
          </w:rPr>
          <w:fldChar w:fldCharType="end"/>
        </w:r>
      </w:hyperlink>
    </w:p>
    <w:p w:rsidR="007F0774" w:rsidRDefault="007F0774">
      <w:pPr>
        <w:pStyle w:val="TableofFigures"/>
        <w:rPr>
          <w:rFonts w:asciiTheme="minorHAnsi" w:eastAsiaTheme="minorEastAsia" w:hAnsiTheme="minorHAnsi" w:cstheme="minorBidi"/>
          <w:noProof/>
          <w:color w:val="auto"/>
          <w:kern w:val="0"/>
          <w:szCs w:val="22"/>
        </w:rPr>
      </w:pPr>
      <w:hyperlink w:anchor="_Toc452622718" w:history="1">
        <w:r w:rsidRPr="008B7182">
          <w:rPr>
            <w:rStyle w:val="Hyperlink"/>
            <w:noProof/>
          </w:rPr>
          <w:t>Table F-2: Format of Grid Velocities in TurbSim Binary Tower-Data File</w:t>
        </w:r>
        <w:r>
          <w:rPr>
            <w:noProof/>
            <w:webHidden/>
          </w:rPr>
          <w:tab/>
        </w:r>
        <w:r>
          <w:rPr>
            <w:noProof/>
            <w:webHidden/>
          </w:rPr>
          <w:fldChar w:fldCharType="begin"/>
        </w:r>
        <w:r>
          <w:rPr>
            <w:noProof/>
            <w:webHidden/>
          </w:rPr>
          <w:instrText xml:space="preserve"> PAGEREF _Toc452622718 \h </w:instrText>
        </w:r>
        <w:r>
          <w:rPr>
            <w:noProof/>
            <w:webHidden/>
          </w:rPr>
        </w:r>
        <w:r>
          <w:rPr>
            <w:noProof/>
            <w:webHidden/>
          </w:rPr>
          <w:fldChar w:fldCharType="separate"/>
        </w:r>
        <w:r>
          <w:rPr>
            <w:noProof/>
            <w:webHidden/>
          </w:rPr>
          <w:t>81</w:t>
        </w:r>
        <w:r>
          <w:rPr>
            <w:noProof/>
            <w:webHidden/>
          </w:rPr>
          <w:fldChar w:fldCharType="end"/>
        </w:r>
      </w:hyperlink>
    </w:p>
    <w:p w:rsidR="00914CE8" w:rsidRPr="00772A41" w:rsidRDefault="00772A41" w:rsidP="00914CE8">
      <w:pPr>
        <w:spacing w:after="240" w:line="240" w:lineRule="auto"/>
        <w:rPr>
          <w:rFonts w:ascii="Times New Roman" w:eastAsia="Times" w:hAnsi="Times New Roman" w:cs="Times New Roman"/>
          <w:noProof/>
          <w:color w:val="000000" w:themeColor="text1"/>
          <w:sz w:val="24"/>
          <w:szCs w:val="24"/>
        </w:rPr>
      </w:pPr>
      <w:r w:rsidRPr="00772A41">
        <w:rPr>
          <w:rFonts w:ascii="Times New Roman" w:eastAsia="Times" w:hAnsi="Times New Roman" w:cs="Times New Roman"/>
          <w:b/>
          <w:color w:val="000000" w:themeColor="text1"/>
          <w:sz w:val="24"/>
          <w:szCs w:val="20"/>
        </w:rPr>
        <w:fldChar w:fldCharType="end"/>
      </w:r>
    </w:p>
    <w:p w:rsidR="00772A41" w:rsidRPr="00772A41" w:rsidRDefault="00772A41" w:rsidP="00914CE8">
      <w:pPr>
        <w:spacing w:after="240" w:line="240" w:lineRule="auto"/>
        <w:rPr>
          <w:rFonts w:ascii="Times New Roman" w:eastAsia="Times" w:hAnsi="Times New Roman" w:cs="Times New Roman"/>
          <w:noProof/>
          <w:color w:val="000000" w:themeColor="text1"/>
          <w:sz w:val="24"/>
          <w:szCs w:val="24"/>
        </w:rPr>
        <w:sectPr w:rsidR="00772A41" w:rsidRPr="00772A41" w:rsidSect="00746229">
          <w:headerReference w:type="default" r:id="rId76"/>
          <w:footerReference w:type="default" r:id="rId77"/>
          <w:pgSz w:w="12240" w:h="15840" w:code="181"/>
          <w:pgMar w:top="1440" w:right="1440" w:bottom="1440" w:left="1440" w:header="720" w:footer="432" w:gutter="0"/>
          <w:pgNumType w:fmt="lowerRoman" w:start="3"/>
          <w:cols w:space="720"/>
          <w:docGrid w:linePitch="326"/>
        </w:sectPr>
      </w:pPr>
    </w:p>
    <w:p w:rsidR="00213913" w:rsidRDefault="00213913" w:rsidP="00213913">
      <w:pPr>
        <w:pStyle w:val="NRELHead01"/>
      </w:pPr>
      <w:bookmarkStart w:id="22" w:name="_Toc111947832"/>
      <w:bookmarkStart w:id="23" w:name="_Toc399876198"/>
      <w:bookmarkStart w:id="24" w:name="_Toc452622586"/>
      <w:bookmarkEnd w:id="19"/>
      <w:bookmarkEnd w:id="20"/>
      <w:bookmarkEnd w:id="21"/>
      <w:r>
        <w:lastRenderedPageBreak/>
        <w:t>Introduction</w:t>
      </w:r>
      <w:bookmarkEnd w:id="22"/>
      <w:bookmarkEnd w:id="23"/>
      <w:bookmarkEnd w:id="24"/>
    </w:p>
    <w:p w:rsidR="00213913" w:rsidRPr="00213913" w:rsidRDefault="00213913" w:rsidP="00DF745D">
      <w:pPr>
        <w:pStyle w:val="NRELBodyText"/>
      </w:pPr>
      <w:r w:rsidRPr="00213913">
        <w:t xml:space="preserve">TurbSim is a stochastic, full-field, turbulent-wind simulator. It uses a statistical model (as opposed to a physics-based model) to numerically simulate time series of three-component wind-speed vectors at points in a two-dimensional vertical rectangular grid that is fixed in space. TurbSim output can be used as input into </w:t>
      </w:r>
      <w:r w:rsidR="00F76EF6">
        <w:t>InflowWind</w:t>
      </w:r>
      <w:r w:rsidRPr="00213913">
        <w:t>-based</w:t>
      </w:r>
      <w:r w:rsidR="007C4161">
        <w:t xml:space="preserve"> [</w:t>
      </w:r>
      <w:bookmarkStart w:id="25" w:name="Reference_InflowWind"/>
      <w:r w:rsidR="00144701">
        <w:fldChar w:fldCharType="begin"/>
      </w:r>
      <w:r w:rsidR="00144701">
        <w:instrText xml:space="preserve"> SEQ References \* MERGEFORMAT  \* MERGEFORMAT </w:instrText>
      </w:r>
      <w:r w:rsidR="00144701">
        <w:fldChar w:fldCharType="separate"/>
      </w:r>
      <w:r w:rsidR="007F0774">
        <w:rPr>
          <w:noProof/>
        </w:rPr>
        <w:t>1</w:t>
      </w:r>
      <w:r w:rsidR="00144701">
        <w:fldChar w:fldCharType="end"/>
      </w:r>
      <w:bookmarkEnd w:id="25"/>
      <w:r w:rsidR="007C4161">
        <w:t>]</w:t>
      </w:r>
      <w:r w:rsidRPr="00213913">
        <w:t xml:space="preserve"> codes such as FAST</w:t>
      </w:r>
      <w:r w:rsidR="007C4161">
        <w:t xml:space="preserve"> [</w:t>
      </w:r>
      <w:bookmarkStart w:id="26" w:name="Reference_FAST"/>
      <w:r w:rsidR="00144701">
        <w:fldChar w:fldCharType="begin"/>
      </w:r>
      <w:r w:rsidR="00144701">
        <w:instrText xml:space="preserve"> SEQ References \* MERGEFORMAT  \* MERGEFORMAT </w:instrText>
      </w:r>
      <w:r w:rsidR="00144701">
        <w:fldChar w:fldCharType="separate"/>
      </w:r>
      <w:r w:rsidR="007F0774">
        <w:rPr>
          <w:noProof/>
        </w:rPr>
        <w:t>2</w:t>
      </w:r>
      <w:r w:rsidR="00144701">
        <w:fldChar w:fldCharType="end"/>
      </w:r>
      <w:bookmarkEnd w:id="26"/>
      <w:r w:rsidR="007C4161">
        <w:t xml:space="preserve">] </w:t>
      </w:r>
      <w:r w:rsidRPr="00213913">
        <w:t>or MSC.ADAMS®</w:t>
      </w:r>
      <w:r w:rsidR="006552D2">
        <w:t xml:space="preserve"> [</w:t>
      </w:r>
      <w:bookmarkStart w:id="27" w:name="Reference_ADAMS"/>
      <w:r w:rsidR="00144701">
        <w:fldChar w:fldCharType="begin"/>
      </w:r>
      <w:r w:rsidR="00144701">
        <w:instrText xml:space="preserve"> SEQ References \* MERGEFORMAT  \* MERGEFORMAT </w:instrText>
      </w:r>
      <w:r w:rsidR="00144701">
        <w:fldChar w:fldCharType="separate"/>
      </w:r>
      <w:r w:rsidR="007F0774">
        <w:rPr>
          <w:noProof/>
        </w:rPr>
        <w:t>3</w:t>
      </w:r>
      <w:r w:rsidR="00144701">
        <w:fldChar w:fldCharType="end"/>
      </w:r>
      <w:bookmarkEnd w:id="27"/>
      <w:r w:rsidR="006552D2">
        <w:t>]</w:t>
      </w:r>
      <w:r w:rsidRPr="00213913">
        <w:t xml:space="preserve">. </w:t>
      </w:r>
      <w:r w:rsidR="00F76EF6">
        <w:t>I</w:t>
      </w:r>
      <w:r w:rsidRPr="00213913">
        <w:t>nflowWind uses Taylor’s frozen turbulence hypothesis to obtain local wind speeds, interpolating the TurbSim-generated fields in both time and space.</w:t>
      </w:r>
    </w:p>
    <w:p w:rsidR="004E7E5C" w:rsidRDefault="00213913" w:rsidP="00DF745D">
      <w:pPr>
        <w:pStyle w:val="NRELBodyText"/>
        <w:rPr>
          <w:noProof/>
        </w:rPr>
      </w:pPr>
      <w:r w:rsidRPr="00213913">
        <w:t>Spectra of velocity components and spatial coherence are defined in the frequency domain, and an inverse Fourier transform produces time series. The underlying theory behind this method of simulating time series assumes a stationary process. To simulate non-stationary components, TurbSim—used with AeroDyn</w:t>
      </w:r>
      <w:r w:rsidR="00F76EF6">
        <w:t xml:space="preserve"> v13</w:t>
      </w:r>
      <w:r w:rsidR="00CF6EA2">
        <w:t xml:space="preserve"> [</w:t>
      </w:r>
      <w:bookmarkStart w:id="28" w:name="Reference_AeroDyn"/>
      <w:r w:rsidR="00CF6EA2">
        <w:fldChar w:fldCharType="begin"/>
      </w:r>
      <w:r w:rsidR="00CF6EA2">
        <w:instrText xml:space="preserve"> SEQ References \* MERGEFORMAT  \* MERGEFORMAT </w:instrText>
      </w:r>
      <w:r w:rsidR="00CF6EA2">
        <w:fldChar w:fldCharType="separate"/>
      </w:r>
      <w:r w:rsidR="007F0774">
        <w:rPr>
          <w:noProof/>
        </w:rPr>
        <w:t>4</w:t>
      </w:r>
      <w:r w:rsidR="00CF6EA2">
        <w:fldChar w:fldCharType="end"/>
      </w:r>
      <w:bookmarkEnd w:id="28"/>
      <w:r w:rsidR="00CF6EA2">
        <w:t>]</w:t>
      </w:r>
      <w:r w:rsidRPr="00213913">
        <w:t xml:space="preserve">—can superimpose coherent turbulent structures onto the time series it generates. The basic simulation method is </w:t>
      </w:r>
      <w:commentRangeStart w:id="29"/>
      <w:r w:rsidRPr="00213913">
        <w:t xml:space="preserve">summarized in </w:t>
      </w:r>
      <w:r w:rsidRPr="00213913">
        <w:fldChar w:fldCharType="begin" w:fldLock="1"/>
      </w:r>
      <w:r w:rsidRPr="00213913">
        <w:instrText xml:space="preserve"> REF Figure_SimulationMethod \h </w:instrText>
      </w:r>
      <w:r>
        <w:instrText xml:space="preserve"> \* MERGEFORMAT </w:instrText>
      </w:r>
      <w:r w:rsidRPr="00213913">
        <w:fldChar w:fldCharType="separate"/>
      </w:r>
      <w:r w:rsidR="00255BEF">
        <w:t>Figure 1</w:t>
      </w:r>
      <w:r w:rsidRPr="00213913">
        <w:fldChar w:fldCharType="end"/>
      </w:r>
      <w:commentRangeEnd w:id="29"/>
      <w:r w:rsidR="004E7E5C">
        <w:rPr>
          <w:rStyle w:val="CommentReference"/>
          <w:rFonts w:asciiTheme="minorHAnsi" w:eastAsiaTheme="minorHAnsi" w:hAnsiTheme="minorHAnsi" w:cstheme="minorBidi"/>
          <w:color w:val="auto"/>
        </w:rPr>
        <w:commentReference w:id="29"/>
      </w:r>
      <w:r w:rsidRPr="00213913">
        <w:t>.</w:t>
      </w:r>
      <w:r w:rsidR="004E7E5C" w:rsidRPr="004E7E5C">
        <w:rPr>
          <w:noProof/>
        </w:rPr>
        <w:t xml:space="preserve"> </w:t>
      </w:r>
    </w:p>
    <w:p w:rsidR="00213913" w:rsidRPr="00213913" w:rsidRDefault="004E7E5C" w:rsidP="00DF745D">
      <w:pPr>
        <w:pStyle w:val="NRELBodyText"/>
      </w:pPr>
      <w:r>
        <w:rPr>
          <w:noProof/>
        </w:rPr>
        <mc:AlternateContent>
          <mc:Choice Requires="wps">
            <w:drawing>
              <wp:inline distT="0" distB="0" distL="0" distR="0" wp14:anchorId="7DE67E80" wp14:editId="0E8FF634">
                <wp:extent cx="5943600" cy="3705860"/>
                <wp:effectExtent l="0" t="0" r="0" b="889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705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4E7E5C">
                            <w:pPr>
                              <w:pStyle w:val="NRELFigureImageCentered"/>
                            </w:pPr>
                            <w:r w:rsidRPr="003E76E4">
                              <w:rPr>
                                <w:noProof/>
                                <w:bdr w:val="single" w:sz="12" w:space="0" w:color="auto"/>
                              </w:rPr>
                              <w:drawing>
                                <wp:inline distT="0" distB="0" distL="0" distR="0" wp14:anchorId="43827854" wp14:editId="7F4F165D">
                                  <wp:extent cx="5669280" cy="2882412"/>
                                  <wp:effectExtent l="19050" t="0" r="7620" b="0"/>
                                  <wp:docPr id="518"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79"/>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337164" w:rsidRPr="0047685C" w:rsidRDefault="00337164" w:rsidP="004E7E5C">
                            <w:pPr>
                              <w:pStyle w:val="NRELFigureCaption"/>
                            </w:pPr>
                            <w:bookmarkStart w:id="30" w:name="Figure_SimulationMethod"/>
                            <w:bookmarkStart w:id="31" w:name="_Toc335905335"/>
                            <w:bookmarkStart w:id="32" w:name="_Toc399876267"/>
                            <w:bookmarkStart w:id="33" w:name="_Toc452622654"/>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w:t>
                            </w:r>
                            <w:r w:rsidR="00D703A1">
                              <w:rPr>
                                <w:noProof/>
                              </w:rPr>
                              <w:fldChar w:fldCharType="end"/>
                            </w:r>
                            <w:bookmarkEnd w:id="30"/>
                            <w:r>
                              <w:t>.</w:t>
                            </w:r>
                            <w:proofErr w:type="gramEnd"/>
                            <w:r>
                              <w:t xml:space="preserve"> TurbSim simulation method:</w:t>
                            </w:r>
                            <w:r w:rsidDel="00031387">
                              <w:t xml:space="preserve"> </w:t>
                            </w:r>
                            <w:r>
                              <w:t xml:space="preserve">a transformation from the frequency domain to time domain producing wind output compatible with </w:t>
                            </w:r>
                            <w:r w:rsidR="00255BEF">
                              <w:t>InflowWind</w:t>
                            </w:r>
                            <w:r>
                              <w:t>; optional coherent structures are written to a separate file and superimposed in AeroDyn</w:t>
                            </w:r>
                            <w:r w:rsidR="00255BEF">
                              <w:t xml:space="preserve"> v13</w:t>
                            </w:r>
                            <w:r>
                              <w:t xml:space="preserve"> (they require a full-field background wind file)</w:t>
                            </w:r>
                            <w:bookmarkEnd w:id="31"/>
                            <w:bookmarkEnd w:id="32"/>
                            <w:bookmarkEnd w:id="33"/>
                          </w:p>
                        </w:txbxContent>
                      </wps:txbx>
                      <wps:bodyPr rot="0" vert="horz" wrap="square" lIns="45720" tIns="45720" rIns="45720" bIns="45720" anchor="t" anchorCtr="0" upright="1">
                        <a:noAutofit/>
                      </wps:bodyPr>
                    </wps:wsp>
                  </a:graphicData>
                </a:graphic>
              </wp:inline>
            </w:drawing>
          </mc:Choice>
          <mc:Fallback>
            <w:pict>
              <v:shape id="Text Box 8" o:spid="_x0000_s1030" type="#_x0000_t202" style="width:468pt;height:2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" stroked="f">
                <v:textbox inset="3.6pt,,3.6pt">
                  <w:txbxContent>
                    <w:p w:rsidR="00337164" w:rsidRDefault="00337164" w:rsidP="004E7E5C">
                      <w:pPr>
                        <w:pStyle w:val="NRELFigureImageCentered"/>
                      </w:pPr>
                      <w:r w:rsidRPr="003E76E4">
                        <w:rPr>
                          <w:noProof/>
                          <w:bdr w:val="single" w:sz="12" w:space="0" w:color="auto"/>
                        </w:rPr>
                        <w:drawing>
                          <wp:inline distT="0" distB="0" distL="0" distR="0" wp14:anchorId="43827854" wp14:editId="7F4F165D">
                            <wp:extent cx="5669280" cy="2882412"/>
                            <wp:effectExtent l="19050" t="0" r="7620" b="0"/>
                            <wp:docPr id="518"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79"/>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337164" w:rsidRPr="0047685C" w:rsidRDefault="00337164" w:rsidP="004E7E5C">
                      <w:pPr>
                        <w:pStyle w:val="NRELFigureCaption"/>
                      </w:pPr>
                      <w:bookmarkStart w:id="34" w:name="Figure_SimulationMethod"/>
                      <w:bookmarkStart w:id="35" w:name="_Toc335905335"/>
                      <w:bookmarkStart w:id="36" w:name="_Toc399876267"/>
                      <w:bookmarkStart w:id="37" w:name="_Toc452622654"/>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w:t>
                      </w:r>
                      <w:r w:rsidR="00D703A1">
                        <w:rPr>
                          <w:noProof/>
                        </w:rPr>
                        <w:fldChar w:fldCharType="end"/>
                      </w:r>
                      <w:bookmarkEnd w:id="34"/>
                      <w:r>
                        <w:t>.</w:t>
                      </w:r>
                      <w:proofErr w:type="gramEnd"/>
                      <w:r>
                        <w:t xml:space="preserve"> TurbSim simulation method:</w:t>
                      </w:r>
                      <w:r w:rsidDel="00031387">
                        <w:t xml:space="preserve"> </w:t>
                      </w:r>
                      <w:r>
                        <w:t xml:space="preserve">a transformation from the frequency domain to time domain producing wind output compatible with </w:t>
                      </w:r>
                      <w:r w:rsidR="00255BEF">
                        <w:t>InflowWind</w:t>
                      </w:r>
                      <w:r>
                        <w:t>; optional coherent structures are written to a separate file and superimposed in AeroDyn</w:t>
                      </w:r>
                      <w:r w:rsidR="00255BEF">
                        <w:t xml:space="preserve"> v13</w:t>
                      </w:r>
                      <w:r>
                        <w:t xml:space="preserve"> (they require a full-field background wind file)</w:t>
                      </w:r>
                      <w:bookmarkEnd w:id="35"/>
                      <w:bookmarkEnd w:id="36"/>
                      <w:bookmarkEnd w:id="37"/>
                    </w:p>
                  </w:txbxContent>
                </v:textbox>
                <w10:anchorlock/>
              </v:shape>
            </w:pict>
          </mc:Fallback>
        </mc:AlternateContent>
      </w:r>
    </w:p>
    <w:p w:rsidR="00213913" w:rsidRPr="00FC31ED" w:rsidRDefault="00213913" w:rsidP="00213913">
      <w:pPr>
        <w:pStyle w:val="NRELHead01"/>
      </w:pPr>
      <w:bookmarkStart w:id="38" w:name="_Toc399876199"/>
      <w:bookmarkStart w:id="39" w:name="_Toc452622587"/>
      <w:r>
        <w:t>History</w:t>
      </w:r>
      <w:bookmarkEnd w:id="38"/>
      <w:bookmarkEnd w:id="39"/>
    </w:p>
    <w:p w:rsidR="00213913" w:rsidRDefault="00213913" w:rsidP="00213913">
      <w:pPr>
        <w:pStyle w:val="NRELBodyText"/>
      </w:pPr>
      <w:r>
        <w:t>In 1988, Paul Veers of Sandia National Laboratories wrote a program called SNLWIND</w:t>
      </w:r>
      <w:r w:rsidR="006552D2">
        <w:t xml:space="preserve"> [</w:t>
      </w:r>
      <w:bookmarkStart w:id="40" w:name="Reference_SNLWIND"/>
      <w:r w:rsidR="00144701">
        <w:fldChar w:fldCharType="begin"/>
      </w:r>
      <w:r w:rsidR="00144701">
        <w:instrText xml:space="preserve"> SEQ References \* MERGEFORMAT  \* MERGEFORMAT </w:instrText>
      </w:r>
      <w:r w:rsidR="00144701">
        <w:fldChar w:fldCharType="separate"/>
      </w:r>
      <w:r w:rsidR="007F0774">
        <w:rPr>
          <w:noProof/>
        </w:rPr>
        <w:t>5</w:t>
      </w:r>
      <w:r w:rsidR="00144701">
        <w:rPr>
          <w:noProof/>
        </w:rPr>
        <w:fldChar w:fldCharType="end"/>
      </w:r>
      <w:bookmarkEnd w:id="40"/>
      <w:r w:rsidR="006552D2">
        <w:rPr>
          <w:noProof/>
        </w:rPr>
        <w:t>]</w:t>
      </w:r>
      <w:r>
        <w:t xml:space="preserve"> that could generate full-field turbulent wind for the </w:t>
      </w:r>
      <w:proofErr w:type="spellStart"/>
      <w:r>
        <w:t>streamwise</w:t>
      </w:r>
      <w:proofErr w:type="spellEnd"/>
      <w:r>
        <w:t xml:space="preserve"> (</w:t>
      </w:r>
      <w:r>
        <w:rPr>
          <w:i/>
        </w:rPr>
        <w:t>u</w:t>
      </w:r>
      <w:r>
        <w:t>)</w:t>
      </w:r>
      <w:r w:rsidRPr="006F6C64">
        <w:rPr>
          <w:i/>
        </w:rPr>
        <w:t xml:space="preserve"> </w:t>
      </w:r>
      <w:r>
        <w:t xml:space="preserve">component only. In 1992, Neil Kelley of the National Renewable Energy Laboratory (NREL) added several spectral models to SNLWIND and modified it to generate the </w:t>
      </w:r>
      <w:r w:rsidRPr="006F6C64">
        <w:rPr>
          <w:i/>
        </w:rPr>
        <w:t>v</w:t>
      </w:r>
      <w:r>
        <w:t xml:space="preserve"> and </w:t>
      </w:r>
      <w:r w:rsidRPr="006F6C64">
        <w:rPr>
          <w:i/>
        </w:rPr>
        <w:t>w</w:t>
      </w:r>
      <w:r>
        <w:t xml:space="preserve"> components</w:t>
      </w:r>
      <w:r w:rsidR="006552D2">
        <w:t xml:space="preserve"> [</w:t>
      </w:r>
      <w:bookmarkStart w:id="41" w:name="Reference_SNLWIND3D"/>
      <w:r w:rsidR="00144701">
        <w:fldChar w:fldCharType="begin"/>
      </w:r>
      <w:r w:rsidR="00144701">
        <w:instrText xml:space="preserve"> SEQ References \* MERGEFORMAT  \* MERGEFORMAT </w:instrText>
      </w:r>
      <w:r w:rsidR="00144701">
        <w:fldChar w:fldCharType="separate"/>
      </w:r>
      <w:r w:rsidR="007F0774">
        <w:rPr>
          <w:noProof/>
        </w:rPr>
        <w:t>6</w:t>
      </w:r>
      <w:r w:rsidR="00144701">
        <w:rPr>
          <w:noProof/>
        </w:rPr>
        <w:fldChar w:fldCharType="end"/>
      </w:r>
      <w:bookmarkEnd w:id="41"/>
      <w:r w:rsidR="006552D2">
        <w:t>]</w:t>
      </w:r>
      <w:r>
        <w:t xml:space="preserve">. SNLWIND-3D was the result. During the next five years NREL researchers modified the program further, including adding the </w:t>
      </w:r>
      <w:proofErr w:type="spellStart"/>
      <w:r>
        <w:t>Kaimal</w:t>
      </w:r>
      <w:proofErr w:type="spellEnd"/>
      <w:r>
        <w:t xml:space="preserve"> and von Karman spectral models specified b</w:t>
      </w:r>
      <w:r w:rsidRPr="00213913">
        <w:rPr>
          <w:rStyle w:val="NRELBodyTextCharChar"/>
        </w:rPr>
        <w:t xml:space="preserve">y the International </w:t>
      </w:r>
      <w:proofErr w:type="spellStart"/>
      <w:r w:rsidRPr="00213913">
        <w:rPr>
          <w:rStyle w:val="NRELBodyTextCharChar"/>
        </w:rPr>
        <w:t>Electrotechnical</w:t>
      </w:r>
      <w:proofErr w:type="spellEnd"/>
      <w:r w:rsidRPr="00213913">
        <w:rPr>
          <w:rStyle w:val="NRELBodyTextCharChar"/>
        </w:rPr>
        <w:t xml:space="preserve"> Commission (IEC). Gary </w:t>
      </w:r>
      <w:proofErr w:type="spellStart"/>
      <w:r w:rsidRPr="00213913">
        <w:rPr>
          <w:rStyle w:val="NRELBodyTextCharChar"/>
        </w:rPr>
        <w:t>Desroachers</w:t>
      </w:r>
      <w:proofErr w:type="spellEnd"/>
      <w:r w:rsidRPr="00213913">
        <w:rPr>
          <w:rStyle w:val="NRELBodyTextCharChar"/>
        </w:rPr>
        <w:t xml:space="preserve"> modified it to run on many different platforms by including C-preprocessor directives for conditional compilation. In 1997, Marshall </w:t>
      </w:r>
      <w:r w:rsidRPr="00213913">
        <w:rPr>
          <w:rStyle w:val="NRELBodyTextCharChar"/>
        </w:rPr>
        <w:lastRenderedPageBreak/>
        <w:t xml:space="preserve">Buhl added the ability to generate binary files that are compatible with </w:t>
      </w:r>
      <w:proofErr w:type="spellStart"/>
      <w:r w:rsidRPr="00213913">
        <w:rPr>
          <w:rStyle w:val="NRELBodyTextCharChar"/>
        </w:rPr>
        <w:t>Garrad</w:t>
      </w:r>
      <w:proofErr w:type="spellEnd"/>
      <w:r w:rsidRPr="00213913">
        <w:rPr>
          <w:rStyle w:val="NRELBodyTextCharChar"/>
        </w:rPr>
        <w:t xml:space="preserve"> Hassan’s “GH </w:t>
      </w:r>
      <w:r w:rsidRPr="000E38C3">
        <w:t>Bladed</w:t>
      </w:r>
      <w:r>
        <w:t>” turbine design code</w:t>
      </w:r>
      <w:r w:rsidR="006552D2">
        <w:t xml:space="preserve"> [</w:t>
      </w:r>
      <w:bookmarkStart w:id="42" w:name="Reference_BLADED"/>
      <w:r w:rsidR="00144701">
        <w:fldChar w:fldCharType="begin"/>
      </w:r>
      <w:r w:rsidR="00144701">
        <w:instrText xml:space="preserve"> SEQ References \* MERGEFORMAT  \* MERGEFORMAT </w:instrText>
      </w:r>
      <w:r w:rsidR="00144701">
        <w:fldChar w:fldCharType="separate"/>
      </w:r>
      <w:r w:rsidR="007F0774">
        <w:rPr>
          <w:noProof/>
        </w:rPr>
        <w:t>7</w:t>
      </w:r>
      <w:r w:rsidR="00144701">
        <w:rPr>
          <w:noProof/>
        </w:rPr>
        <w:fldChar w:fldCharType="end"/>
      </w:r>
      <w:bookmarkEnd w:id="42"/>
      <w:r w:rsidR="006552D2">
        <w:rPr>
          <w:noProof/>
        </w:rPr>
        <w:t>]</w:t>
      </w:r>
      <w:r>
        <w:t>.</w:t>
      </w:r>
    </w:p>
    <w:p w:rsidR="00213913" w:rsidRDefault="00213913" w:rsidP="00213913">
      <w:pPr>
        <w:pStyle w:val="NRELBodyText"/>
      </w:pPr>
      <w:r>
        <w:t>Both SNLWIND and SNLWIND-3D were written in FORTRAN 77 and required recompilation for different grid densities and run lengths. This made using and supporting the programs difficult.</w:t>
      </w:r>
    </w:p>
    <w:p w:rsidR="00213913" w:rsidRDefault="00213913" w:rsidP="00213913">
      <w:pPr>
        <w:pStyle w:val="NRELBodyText"/>
      </w:pPr>
      <w:r>
        <w:t xml:space="preserve">In January 2000, Neil Kelley removed all of the spectral models except the two defined by the IEC, and Marshall Buhl modernized the remaining code by rewriting all but the Fast Fourier Transform (FFT) routines in Fortran 95 and eliminating the C-preprocessor directives. Buhl’s changes included using dynamic-memory allocation for the big arrays, which eliminated the need to recompile for different grid sizes and run lengths. He modified the input and output file format, streamlined processes, and added the ability to generate hub-height files in AeroDyn format. Because the changes were substantial, Buhl renamed the program </w:t>
      </w:r>
      <w:proofErr w:type="spellStart"/>
      <w:r>
        <w:t>SNwind</w:t>
      </w:r>
      <w:proofErr w:type="spellEnd"/>
      <w:r>
        <w:t xml:space="preserve"> (Sandia/NREL Wind)</w:t>
      </w:r>
      <w:r w:rsidR="006552D2">
        <w:t xml:space="preserve"> [</w:t>
      </w:r>
      <w:bookmarkStart w:id="43" w:name="Reference_SNWIND"/>
      <w:r w:rsidR="00144701">
        <w:fldChar w:fldCharType="begin"/>
      </w:r>
      <w:r w:rsidR="00144701">
        <w:instrText xml:space="preserve"> SEQ References \* MERGEFORMAT  \* MERGEFORMAT </w:instrText>
      </w:r>
      <w:r w:rsidR="00144701">
        <w:fldChar w:fldCharType="separate"/>
      </w:r>
      <w:r w:rsidR="007F0774">
        <w:rPr>
          <w:noProof/>
        </w:rPr>
        <w:t>8</w:t>
      </w:r>
      <w:r w:rsidR="00144701">
        <w:rPr>
          <w:noProof/>
        </w:rPr>
        <w:fldChar w:fldCharType="end"/>
      </w:r>
      <w:bookmarkEnd w:id="43"/>
      <w:r w:rsidR="006552D2">
        <w:t>]</w:t>
      </w:r>
      <w:r>
        <w:t>.</w:t>
      </w:r>
    </w:p>
    <w:p w:rsidR="00213913" w:rsidRDefault="00213913" w:rsidP="00213913">
      <w:pPr>
        <w:pStyle w:val="NRELBodyText"/>
      </w:pPr>
      <w:r>
        <w:t xml:space="preserve">In 2003, NREL researchers updated the code to add results from the Lamar Low-Level Jet Project (LLLJP) and from the National Wind Technology Center (NWTC) Long-Term Inflow and Structural Testing (LIST) project. Bonnie Jonkman also added the spectral models from SNLWIND-3D that </w:t>
      </w:r>
      <w:proofErr w:type="gramStart"/>
      <w:r>
        <w:t>were</w:t>
      </w:r>
      <w:proofErr w:type="gramEnd"/>
      <w:r>
        <w:t xml:space="preserve"> removed from </w:t>
      </w:r>
      <w:proofErr w:type="spellStart"/>
      <w:r>
        <w:t>SNwind</w:t>
      </w:r>
      <w:proofErr w:type="spellEnd"/>
      <w:r>
        <w:t xml:space="preserve">, and she replaced the FORTRAN 77 FFT routines with more modern routines from the Compaq Extended Math Library (CXML). Jonkman made changes to the </w:t>
      </w:r>
      <w:proofErr w:type="spellStart"/>
      <w:r>
        <w:t>Cholesky</w:t>
      </w:r>
      <w:proofErr w:type="spellEnd"/>
      <w:r>
        <w:t xml:space="preserve"> factorization algorithm, which sped up the code and allowed for a significant reduction in the memory required to run the program. She eliminated the requirement that the grid be an even number of points in each direction, and allowed the grid height to be different from its width. After these enhancements were in place, the code was modified to generate coherent structures with realistic temporal and spatial scaling, and coherent turbulence time-step files became another output option. The code was then renamed TurbSim (turbulence simulator) because of its ability to generate coherent turbulence.</w:t>
      </w:r>
    </w:p>
    <w:p w:rsidR="00213913" w:rsidRDefault="00213913" w:rsidP="00213913">
      <w:pPr>
        <w:pStyle w:val="NRELBodyText"/>
      </w:pPr>
      <w:r w:rsidRPr="00EB488C">
        <w:t>In 2005, Bonnie Jonkman replaced the CXML FFT routines with routines from FFTPACK</w:t>
      </w:r>
      <w:r w:rsidR="006552D2">
        <w:t xml:space="preserve"> [</w:t>
      </w:r>
      <w:bookmarkStart w:id="44" w:name="Reference_FFTPACK"/>
      <w:r w:rsidR="00144701">
        <w:fldChar w:fldCharType="begin"/>
      </w:r>
      <w:r w:rsidR="00144701">
        <w:instrText xml:space="preserve"> SEQ References \* MERGEFORMAT </w:instrText>
      </w:r>
      <w:r w:rsidR="00144701">
        <w:fldChar w:fldCharType="separate"/>
      </w:r>
      <w:r w:rsidR="007F0774">
        <w:rPr>
          <w:noProof/>
        </w:rPr>
        <w:t>9</w:t>
      </w:r>
      <w:r w:rsidR="00144701">
        <w:rPr>
          <w:noProof/>
        </w:rPr>
        <w:fldChar w:fldCharType="end"/>
      </w:r>
      <w:bookmarkEnd w:id="44"/>
      <w:r w:rsidR="006552D2">
        <w:rPr>
          <w:noProof/>
        </w:rPr>
        <w:t>]</w:t>
      </w:r>
      <w:r w:rsidRPr="00EB488C">
        <w:t xml:space="preserve"> so that TurbSim could be compiled on the Intel® Visual Fortran compiler.</w:t>
      </w:r>
      <w:r>
        <w:t xml:space="preserve"> </w:t>
      </w:r>
      <w:r w:rsidRPr="00EB488C">
        <w:t xml:space="preserve">This made the code run much faster and </w:t>
      </w:r>
      <w:r>
        <w:t xml:space="preserve">also </w:t>
      </w:r>
      <w:r w:rsidRPr="00EB488C">
        <w:t xml:space="preserve">made </w:t>
      </w:r>
      <w:r>
        <w:t xml:space="preserve">it </w:t>
      </w:r>
      <w:r w:rsidRPr="00EB488C">
        <w:t>more portable.</w:t>
      </w:r>
      <w:r>
        <w:t xml:space="preserve"> </w:t>
      </w:r>
      <w:r w:rsidRPr="00EB488C">
        <w:t xml:space="preserve">In 2009, </w:t>
      </w:r>
      <w:r>
        <w:t xml:space="preserve">Jonkman </w:t>
      </w:r>
      <w:r w:rsidRPr="00EB488C">
        <w:t xml:space="preserve">updated algorithms in the code to </w:t>
      </w:r>
      <w:r>
        <w:t>enable</w:t>
      </w:r>
      <w:r w:rsidRPr="00EB488C">
        <w:t xml:space="preserve"> users to create much larger grids than were possible in earlier versions.</w:t>
      </w:r>
    </w:p>
    <w:p w:rsidR="00213913" w:rsidRPr="00EB488C" w:rsidRDefault="00213913" w:rsidP="00213913">
      <w:pPr>
        <w:pStyle w:val="NRELBodyText"/>
      </w:pPr>
      <w:r>
        <w:t xml:space="preserve">In 2012, Levi Kilcher added a new spectral model (TIDAL) to extend </w:t>
      </w:r>
      <w:proofErr w:type="spellStart"/>
      <w:r>
        <w:t>TurbSim’s</w:t>
      </w:r>
      <w:proofErr w:type="spellEnd"/>
      <w:r>
        <w:t xml:space="preserve"> use for marine and hydrokinetic (MHK) energy. This model simulates turbulence in the water, and is </w:t>
      </w:r>
      <w:r w:rsidRPr="002F6DFD">
        <w:rPr>
          <w:i/>
        </w:rPr>
        <w:t>not</w:t>
      </w:r>
      <w:r>
        <w:t xml:space="preserve"> intended to be used for wind simulation.</w:t>
      </w:r>
    </w:p>
    <w:p w:rsidR="00213913" w:rsidRDefault="00213913" w:rsidP="00213913">
      <w:pPr>
        <w:pStyle w:val="NRELBodyText"/>
      </w:pPr>
      <w:r>
        <w:t xml:space="preserve">Neil Kelley has written a companion document, </w:t>
      </w:r>
      <w:hyperlink r:id="rId80" w:history="1">
        <w:r>
          <w:rPr>
            <w:rStyle w:val="Hyperlink"/>
            <w:i/>
          </w:rPr>
          <w:t>Overview of the TurbSim Stochastic Inflow Turbulence Simulator</w:t>
        </w:r>
      </w:hyperlink>
      <w:r w:rsidR="006552D2" w:rsidRPr="006552D2">
        <w:t xml:space="preserve"> [</w:t>
      </w:r>
      <w:bookmarkStart w:id="45" w:name="Reference_Overview"/>
      <w:r w:rsidR="00144701">
        <w:fldChar w:fldCharType="begin"/>
      </w:r>
      <w:r w:rsidR="00144701">
        <w:instrText xml:space="preserve"> SEQ References \* MERGEFORMAT  \* MERGEFORMAT </w:instrText>
      </w:r>
      <w:r w:rsidR="00144701">
        <w:fldChar w:fldCharType="separate"/>
      </w:r>
      <w:r w:rsidR="007F0774">
        <w:rPr>
          <w:noProof/>
        </w:rPr>
        <w:t>10</w:t>
      </w:r>
      <w:r w:rsidR="00144701">
        <w:rPr>
          <w:noProof/>
        </w:rPr>
        <w:fldChar w:fldCharType="end"/>
      </w:r>
      <w:bookmarkEnd w:id="45"/>
      <w:r w:rsidR="006552D2">
        <w:rPr>
          <w:noProof/>
        </w:rPr>
        <w:t>]</w:t>
      </w:r>
      <w:r>
        <w:t>, which discusses the development of TurbSim and includes some of the theory behind that development.</w:t>
      </w:r>
    </w:p>
    <w:p w:rsidR="00213913" w:rsidRDefault="00213913" w:rsidP="00213913">
      <w:pPr>
        <w:pStyle w:val="NRELHead01"/>
      </w:pPr>
      <w:bookmarkStart w:id="46" w:name="_Toc108431527"/>
      <w:bookmarkStart w:id="47" w:name="_Toc111947833"/>
      <w:bookmarkStart w:id="48" w:name="_Toc399876200"/>
      <w:bookmarkStart w:id="49" w:name="_Toc452622588"/>
      <w:r>
        <w:t>Retrieving Files from the Archive</w:t>
      </w:r>
      <w:bookmarkEnd w:id="46"/>
      <w:bookmarkEnd w:id="47"/>
      <w:bookmarkEnd w:id="48"/>
      <w:bookmarkEnd w:id="49"/>
    </w:p>
    <w:p w:rsidR="00213913" w:rsidRDefault="00213913" w:rsidP="006552D2">
      <w:pPr>
        <w:pStyle w:val="NRELBodyText"/>
      </w:pPr>
      <w:r>
        <w:t xml:space="preserve">The TurbSim archive can be downloaded from the NREL Web server page at </w:t>
      </w:r>
      <w:hyperlink r:id="rId81" w:history="1">
        <w:r w:rsidRPr="003E5AB2">
          <w:rPr>
            <w:rStyle w:val="Hyperlink"/>
          </w:rPr>
          <w:t>http://n</w:t>
        </w:r>
        <w:r w:rsidRPr="004147B0">
          <w:rPr>
            <w:rStyle w:val="Hyperlink"/>
          </w:rPr>
          <w:t>wtc.nr</w:t>
        </w:r>
        <w:r w:rsidRPr="003E5AB2">
          <w:rPr>
            <w:rStyle w:val="Hyperlink"/>
          </w:rPr>
          <w:t>el.gov</w:t>
        </w:r>
      </w:hyperlink>
      <w:r>
        <w:t xml:space="preserve">. The downloaded file will have a name like “TurbSim_v150.exe.” Create a TurbSim folder somewhere on your file system and put this file there. You can double click on it from Windows Explorer or type “TurbSim_v150” (or the exact file name) at a command prompt, </w:t>
      </w:r>
      <w:r>
        <w:lastRenderedPageBreak/>
        <w:t xml:space="preserve">using the TurbSim folder as the current directory. Running this executable file creates some files and folders. Please see Marshall Buhl’s paper </w:t>
      </w:r>
      <w:hyperlink r:id="rId82" w:history="1">
        <w:r w:rsidR="006552D2">
          <w:rPr>
            <w:rStyle w:val="Hyperlink"/>
            <w:i/>
            <w:iCs/>
          </w:rPr>
          <w:t>Installing NWTC CAE Tools on PCs Running Windows®</w:t>
        </w:r>
      </w:hyperlink>
      <w:r w:rsidR="006552D2" w:rsidRPr="006552D2">
        <w:t xml:space="preserve"> [</w:t>
      </w:r>
      <w:bookmarkStart w:id="50" w:name="Reference_InstallingNWTC"/>
      <w:r w:rsidR="00144701">
        <w:fldChar w:fldCharType="begin"/>
      </w:r>
      <w:r w:rsidR="00144701">
        <w:instrText xml:space="preserve"> SEQ References \* MERGEFORMAT  \* MERGEFORMAT </w:instrText>
      </w:r>
      <w:r w:rsidR="00144701">
        <w:fldChar w:fldCharType="separate"/>
      </w:r>
      <w:r w:rsidR="007F0774">
        <w:rPr>
          <w:noProof/>
        </w:rPr>
        <w:t>11</w:t>
      </w:r>
      <w:r w:rsidR="00144701">
        <w:rPr>
          <w:noProof/>
        </w:rPr>
        <w:fldChar w:fldCharType="end"/>
      </w:r>
      <w:bookmarkEnd w:id="50"/>
      <w:r w:rsidR="006552D2">
        <w:rPr>
          <w:noProof/>
        </w:rPr>
        <w:t xml:space="preserve">] </w:t>
      </w:r>
      <w:r>
        <w:t>for information on how to set up TurbSim to run in any folder.</w:t>
      </w:r>
    </w:p>
    <w:p w:rsidR="00213913" w:rsidRDefault="00213913" w:rsidP="00213913">
      <w:pPr>
        <w:pStyle w:val="NRELBodyText"/>
      </w:pPr>
      <w:r>
        <w:t>To be able to generate coherent structures with TurbSim, users will also need to download the coherent structures archive from NREL’s Web server page. The file is named “TSM_structures.exe.” Create a folder on your file system and put this file there. Execute the program by double clicking on it or by typing “</w:t>
      </w:r>
      <w:proofErr w:type="spellStart"/>
      <w:r>
        <w:t>TSM_structures</w:t>
      </w:r>
      <w:proofErr w:type="spellEnd"/>
      <w:r>
        <w:t>” at a command prompt with the folder you created as the current directory. When executed, this archive creates the files and folders used to define coherent structures. It is necessary to type the name of the path to these folders in TurbSim and AeroDyn</w:t>
      </w:r>
      <w:r w:rsidR="00F76EF6">
        <w:t xml:space="preserve"> v13</w:t>
      </w:r>
      <w:r>
        <w:t xml:space="preserve"> input files.</w:t>
      </w:r>
    </w:p>
    <w:p w:rsidR="00213913" w:rsidRDefault="00213913" w:rsidP="00886D7A">
      <w:pPr>
        <w:pStyle w:val="NRELHead01"/>
      </w:pPr>
      <w:bookmarkStart w:id="51" w:name="_Toc108431528"/>
      <w:bookmarkStart w:id="52" w:name="_Toc111947834"/>
      <w:bookmarkStart w:id="53" w:name="_Toc399876201"/>
      <w:bookmarkStart w:id="54" w:name="_Toc452622589"/>
      <w:r>
        <w:t>Distributed Files</w:t>
      </w:r>
      <w:bookmarkEnd w:id="51"/>
      <w:bookmarkEnd w:id="52"/>
      <w:bookmarkEnd w:id="53"/>
      <w:bookmarkEnd w:id="54"/>
    </w:p>
    <w:p w:rsidR="009E67CF" w:rsidRDefault="00213913" w:rsidP="00886D7A">
      <w:pPr>
        <w:pStyle w:val="NRELBodyText"/>
        <w:rPr>
          <w:rStyle w:val="NRELBodyTextCharChar"/>
          <w:noProof/>
        </w:rPr>
      </w:pPr>
      <w:r>
        <w:t xml:space="preserve">The archive contains the TurbSim executable program for both 32- and 64-bit Windows® platforms. See </w:t>
      </w:r>
      <w:r>
        <w:fldChar w:fldCharType="begin" w:fldLock="1"/>
      </w:r>
      <w:r>
        <w:instrText xml:space="preserve"> REF Table_ArchiveFiles \h </w:instrText>
      </w:r>
      <w:r w:rsidR="00886D7A">
        <w:instrText xml:space="preserve"> \* MERGEFORMAT </w:instrText>
      </w:r>
      <w:r>
        <w:fldChar w:fldCharType="separate"/>
      </w:r>
      <w:r w:rsidR="00255BEF">
        <w:t xml:space="preserve">Table </w:t>
      </w:r>
      <w:r w:rsidR="00255BEF">
        <w:rPr>
          <w:noProof/>
        </w:rPr>
        <w:t>1</w:t>
      </w:r>
      <w:r>
        <w:fldChar w:fldCharType="end"/>
      </w:r>
      <w:r>
        <w:t xml:space="preserve"> for a </w:t>
      </w:r>
      <w:r w:rsidRPr="007B152C">
        <w:rPr>
          <w:highlight w:val="yellow"/>
        </w:rPr>
        <w:t xml:space="preserve">complete </w:t>
      </w:r>
      <w:commentRangeStart w:id="55"/>
      <w:r w:rsidRPr="007B152C">
        <w:rPr>
          <w:highlight w:val="yellow"/>
        </w:rPr>
        <w:t>list</w:t>
      </w:r>
      <w:commentRangeEnd w:id="55"/>
      <w:r w:rsidR="007B152C">
        <w:rPr>
          <w:rStyle w:val="CommentReference"/>
          <w:rFonts w:asciiTheme="minorHAnsi" w:eastAsiaTheme="minorHAnsi" w:hAnsiTheme="minorHAnsi" w:cstheme="minorBidi"/>
          <w:color w:val="auto"/>
        </w:rPr>
        <w:commentReference w:id="55"/>
      </w:r>
      <w:r>
        <w:t xml:space="preserve"> of the files included in the TurbSim archive.</w:t>
      </w:r>
      <w:r w:rsidR="009E67CF" w:rsidRPr="009E67CF">
        <w:rPr>
          <w:rStyle w:val="NRELBodyTextCharChar"/>
          <w:noProof/>
        </w:rPr>
        <w:t xml:space="preserve"> </w:t>
      </w:r>
    </w:p>
    <w:p w:rsidR="00213913" w:rsidRDefault="009E67CF" w:rsidP="00886D7A">
      <w:pPr>
        <w:pStyle w:val="NRELBodyText"/>
      </w:pPr>
      <w:r w:rsidRPr="00886D7A">
        <w:rPr>
          <w:rStyle w:val="NRELBodyTextCharChar"/>
          <w:noProof/>
        </w:rPr>
        <mc:AlternateContent>
          <mc:Choice Requires="wps">
            <w:drawing>
              <wp:inline distT="0" distB="0" distL="0" distR="0" wp14:anchorId="43E4EC8D" wp14:editId="4053B7E3">
                <wp:extent cx="5943600" cy="5036024"/>
                <wp:effectExtent l="0" t="0" r="0" b="12700"/>
                <wp:docPr id="16" name="Text Box 16" descr="Text Box: Table 1.  Files in the TurbSim Archiv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03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9E67CF">
                            <w:pPr>
                              <w:pStyle w:val="NRELTableCaption"/>
                            </w:pPr>
                            <w:bookmarkStart w:id="56" w:name="Table_ArchiveFiles"/>
                            <w:bookmarkStart w:id="57" w:name="_Toc238955050"/>
                            <w:bookmarkStart w:id="58" w:name="_Toc399876317"/>
                            <w:bookmarkStart w:id="59" w:name="_Toc452622699"/>
                            <w:proofErr w:type="gramStart"/>
                            <w:r>
                              <w:t xml:space="preserve">Table </w:t>
                            </w:r>
                            <w:fldSimple w:instr=" SEQ Table \* ARABIC ">
                              <w:r w:rsidR="00526B2A">
                                <w:rPr>
                                  <w:noProof/>
                                </w:rPr>
                                <w:t>1</w:t>
                              </w:r>
                            </w:fldSimple>
                            <w:bookmarkEnd w:id="56"/>
                            <w:r>
                              <w:t>.</w:t>
                            </w:r>
                            <w:proofErr w:type="gramEnd"/>
                            <w:r>
                              <w:t xml:space="preserve"> Files in the TurbSim Archive</w:t>
                            </w:r>
                            <w:bookmarkEnd w:id="57"/>
                            <w:bookmarkEnd w:id="58"/>
                            <w:bookmarkEnd w:id="59"/>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337164" w:rsidTr="00746229">
                              <w:trPr>
                                <w:tblCellSpacing w:w="7" w:type="dxa"/>
                                <w:jc w:val="center"/>
                              </w:trPr>
                              <w:tc>
                                <w:tcPr>
                                  <w:tcW w:w="1207" w:type="pct"/>
                                  <w:tcBorders>
                                    <w:top w:val="single" w:sz="8" w:space="0" w:color="auto"/>
                                    <w:bottom w:val="single" w:sz="8" w:space="0" w:color="auto"/>
                                  </w:tcBorders>
                                  <w:vAlign w:val="center"/>
                                </w:tcPr>
                                <w:p w:rsidR="00337164" w:rsidRDefault="00337164"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337164" w:rsidRDefault="00337164" w:rsidP="009E67CF">
                                  <w:pPr>
                                    <w:pStyle w:val="NRELTableHeader"/>
                                    <w:rPr>
                                      <w:noProof/>
                                    </w:rPr>
                                  </w:pPr>
                                  <w:r w:rsidRPr="00E752FD">
                                    <w:rPr>
                                      <w:noProof/>
                                    </w:rPr>
                                    <w:t>Description</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ArcFiles.txt</w:t>
                                  </w:r>
                                </w:p>
                              </w:tc>
                              <w:tc>
                                <w:tcPr>
                                  <w:tcW w:w="3771" w:type="pct"/>
                                  <w:vAlign w:val="center"/>
                                </w:tcPr>
                                <w:p w:rsidR="00337164" w:rsidRDefault="00337164" w:rsidP="007A72F4">
                                  <w:pPr>
                                    <w:pStyle w:val="NRELTableContent"/>
                                  </w:pPr>
                                  <w:r w:rsidRPr="00E752FD">
                                    <w:t>The list of files that are written to the archive</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Archive.bat</w:t>
                                  </w:r>
                                </w:p>
                              </w:tc>
                              <w:tc>
                                <w:tcPr>
                                  <w:tcW w:w="3771" w:type="pct"/>
                                  <w:vAlign w:val="center"/>
                                </w:tcPr>
                                <w:p w:rsidR="00337164" w:rsidRDefault="00337164" w:rsidP="007A72F4">
                                  <w:pPr>
                                    <w:pStyle w:val="NRELTableContent"/>
                                  </w:pPr>
                                  <w:r w:rsidRPr="00E752FD">
                                    <w:t>The batch file that creates the archive</w:t>
                                  </w:r>
                                </w:p>
                              </w:tc>
                            </w:tr>
                            <w:tr w:rsidR="00337164" w:rsidTr="00746229">
                              <w:trPr>
                                <w:tblCellSpacing w:w="7" w:type="dxa"/>
                                <w:jc w:val="center"/>
                              </w:trPr>
                              <w:tc>
                                <w:tcPr>
                                  <w:tcW w:w="1207" w:type="pct"/>
                                  <w:tcBorders>
                                    <w:bottom w:val="single" w:sz="8" w:space="0" w:color="auto"/>
                                  </w:tcBorders>
                                  <w:vAlign w:val="center"/>
                                </w:tcPr>
                                <w:p w:rsidR="00337164" w:rsidRDefault="00337164" w:rsidP="007A72F4">
                                  <w:pPr>
                                    <w:pStyle w:val="NRELTableContent"/>
                                  </w:pPr>
                                  <w:r w:rsidRPr="00E752FD">
                                    <w:t>ChangeLog.txt</w:t>
                                  </w:r>
                                </w:p>
                              </w:tc>
                              <w:tc>
                                <w:tcPr>
                                  <w:tcW w:w="3771" w:type="pct"/>
                                  <w:tcBorders>
                                    <w:bottom w:val="single" w:sz="8" w:space="0" w:color="auto"/>
                                  </w:tcBorders>
                                  <w:vAlign w:val="center"/>
                                </w:tcPr>
                                <w:p w:rsidR="00337164" w:rsidRDefault="00337164" w:rsidP="007A72F4">
                                  <w:pPr>
                                    <w:pStyle w:val="NRELTableContent"/>
                                  </w:pPr>
                                  <w:r w:rsidRPr="00E752FD">
                                    <w:t>The list of changes to TurbSim</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Disclaimer.txt</w:t>
                                  </w:r>
                                </w:p>
                              </w:tc>
                              <w:tc>
                                <w:tcPr>
                                  <w:tcW w:w="3771" w:type="pct"/>
                                  <w:vAlign w:val="center"/>
                                </w:tcPr>
                                <w:p w:rsidR="00337164" w:rsidRDefault="00337164" w:rsidP="007A72F4">
                                  <w:pPr>
                                    <w:pStyle w:val="NRELTableContent"/>
                                  </w:pPr>
                                  <w:r>
                                    <w:t>The</w:t>
                                  </w:r>
                                  <w:r w:rsidRPr="00E752FD">
                                    <w:t xml:space="preserve"> software disclaimer</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RunTurbSim.pl</w:t>
                                  </w:r>
                                </w:p>
                              </w:tc>
                              <w:tc>
                                <w:tcPr>
                                  <w:tcW w:w="3771" w:type="pct"/>
                                  <w:vAlign w:val="center"/>
                                </w:tcPr>
                                <w:p w:rsidR="00337164" w:rsidRDefault="00337164" w:rsidP="007A72F4">
                                  <w:pPr>
                                    <w:pStyle w:val="NRELTableContent"/>
                                  </w:pPr>
                                  <w:r w:rsidRPr="00E752FD">
                                    <w:t xml:space="preserve">A sample </w:t>
                                  </w:r>
                                  <w:r>
                                    <w:t>P</w:t>
                                  </w:r>
                                  <w:r w:rsidRPr="00E752FD">
                                    <w:t>erl script used to run TurbSim, using a different seed each time</w:t>
                                  </w:r>
                                </w:p>
                              </w:tc>
                            </w:tr>
                            <w:tr w:rsidR="00337164" w:rsidTr="00746229">
                              <w:trPr>
                                <w:tblCellSpacing w:w="7" w:type="dxa"/>
                                <w:jc w:val="center"/>
                              </w:trPr>
                              <w:tc>
                                <w:tcPr>
                                  <w:tcW w:w="1207" w:type="pct"/>
                                  <w:tcBorders>
                                    <w:bottom w:val="single" w:sz="8" w:space="0" w:color="auto"/>
                                  </w:tcBorders>
                                  <w:vAlign w:val="center"/>
                                </w:tcPr>
                                <w:p w:rsidR="00337164" w:rsidRDefault="00337164" w:rsidP="007A72F4">
                                  <w:pPr>
                                    <w:pStyle w:val="NRELTableContent"/>
                                  </w:pPr>
                                  <w:r w:rsidRPr="00E752FD">
                                    <w:t>TurbSim.exe</w:t>
                                  </w:r>
                                </w:p>
                              </w:tc>
                              <w:tc>
                                <w:tcPr>
                                  <w:tcW w:w="3771" w:type="pct"/>
                                  <w:tcBorders>
                                    <w:bottom w:val="single" w:sz="8" w:space="0" w:color="auto"/>
                                  </w:tcBorders>
                                  <w:vAlign w:val="center"/>
                                </w:tcPr>
                                <w:p w:rsidR="00337164" w:rsidRDefault="00337164" w:rsidP="007A72F4">
                                  <w:pPr>
                                    <w:pStyle w:val="NRELTableContent"/>
                                  </w:pPr>
                                  <w:r w:rsidRPr="00E752FD">
                                    <w:t>The TurbSim program for 32-bit Windows® platforms</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TurbSim64.exe</w:t>
                                  </w:r>
                                </w:p>
                              </w:tc>
                              <w:tc>
                                <w:tcPr>
                                  <w:tcW w:w="3771" w:type="pct"/>
                                  <w:vAlign w:val="center"/>
                                </w:tcPr>
                                <w:p w:rsidR="00337164" w:rsidRDefault="00337164" w:rsidP="007A72F4">
                                  <w:pPr>
                                    <w:pStyle w:val="NRELTableContent"/>
                                  </w:pPr>
                                  <w:r w:rsidRPr="00E752FD">
                                    <w:t>The TurbSim program for 64-bit Windows® platforms</w:t>
                                  </w:r>
                                </w:p>
                              </w:tc>
                            </w:tr>
                            <w:tr w:rsidR="00337164" w:rsidTr="00746229">
                              <w:trPr>
                                <w:tblCellSpacing w:w="7" w:type="dxa"/>
                                <w:jc w:val="center"/>
                              </w:trPr>
                              <w:tc>
                                <w:tcPr>
                                  <w:tcW w:w="1207" w:type="pct"/>
                                  <w:vAlign w:val="center"/>
                                </w:tcPr>
                                <w:p w:rsidR="00337164" w:rsidRDefault="00337164" w:rsidP="007A72F4">
                                  <w:pPr>
                                    <w:pStyle w:val="NRELTableContent"/>
                                  </w:pPr>
                                  <w:proofErr w:type="spellStart"/>
                                  <w:r w:rsidRPr="00E752FD">
                                    <w:t>TurbSim.inp</w:t>
                                  </w:r>
                                  <w:proofErr w:type="spellEnd"/>
                                </w:p>
                              </w:tc>
                              <w:tc>
                                <w:tcPr>
                                  <w:tcW w:w="3771" w:type="pct"/>
                                  <w:vAlign w:val="center"/>
                                </w:tcPr>
                                <w:p w:rsidR="00337164" w:rsidRDefault="00337164" w:rsidP="007A72F4">
                                  <w:pPr>
                                    <w:pStyle w:val="NRELTableContent"/>
                                  </w:pPr>
                                  <w:r w:rsidRPr="00E752FD">
                                    <w:t>A sample input file</w:t>
                                  </w:r>
                                </w:p>
                              </w:tc>
                            </w:tr>
                            <w:tr w:rsidR="00337164" w:rsidTr="00746229">
                              <w:trPr>
                                <w:tblCellSpacing w:w="7" w:type="dxa"/>
                                <w:jc w:val="center"/>
                              </w:trPr>
                              <w:tc>
                                <w:tcPr>
                                  <w:tcW w:w="1207" w:type="pct"/>
                                  <w:tcBorders>
                                    <w:bottom w:val="single" w:sz="8" w:space="0" w:color="auto"/>
                                  </w:tcBorders>
                                  <w:vAlign w:val="center"/>
                                </w:tcPr>
                                <w:p w:rsidR="00337164" w:rsidRPr="00E752FD" w:rsidRDefault="00337164" w:rsidP="007A72F4">
                                  <w:pPr>
                                    <w:pStyle w:val="NRELTableContent"/>
                                  </w:pPr>
                                  <w:proofErr w:type="spellStart"/>
                                  <w:r>
                                    <w:t>TurbSim_Hydro.inp</w:t>
                                  </w:r>
                                  <w:proofErr w:type="spellEnd"/>
                                </w:p>
                              </w:tc>
                              <w:tc>
                                <w:tcPr>
                                  <w:tcW w:w="3771" w:type="pct"/>
                                  <w:tcBorders>
                                    <w:bottom w:val="single" w:sz="8" w:space="0" w:color="auto"/>
                                  </w:tcBorders>
                                  <w:vAlign w:val="center"/>
                                </w:tcPr>
                                <w:p w:rsidR="00337164" w:rsidRPr="00E752FD" w:rsidRDefault="00337164" w:rsidP="007A72F4">
                                  <w:pPr>
                                    <w:pStyle w:val="NRELTableContent"/>
                                  </w:pPr>
                                  <w:r>
                                    <w:t>A sample input file with parameters set for the TIDAL model (for MHK use only)</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TurbSim.pdf</w:t>
                                  </w:r>
                                </w:p>
                              </w:tc>
                              <w:tc>
                                <w:tcPr>
                                  <w:tcW w:w="3771" w:type="pct"/>
                                  <w:vAlign w:val="center"/>
                                </w:tcPr>
                                <w:p w:rsidR="00337164" w:rsidRDefault="00337164" w:rsidP="007A72F4">
                                  <w:pPr>
                                    <w:pStyle w:val="NRELTableContent"/>
                                  </w:pPr>
                                  <w:r w:rsidRPr="00E752FD">
                                    <w:t>The user’s guide in PDF format</w:t>
                                  </w:r>
                                </w:p>
                              </w:tc>
                            </w:tr>
                            <w:tr w:rsidR="00337164" w:rsidTr="00746229">
                              <w:trPr>
                                <w:tblCellSpacing w:w="7" w:type="dxa"/>
                                <w:jc w:val="center"/>
                              </w:trPr>
                              <w:tc>
                                <w:tcPr>
                                  <w:tcW w:w="1207" w:type="pct"/>
                                  <w:vAlign w:val="center"/>
                                </w:tcPr>
                                <w:p w:rsidR="00337164" w:rsidRDefault="00337164" w:rsidP="007A72F4">
                                  <w:pPr>
                                    <w:pStyle w:val="NRELTableContent"/>
                                  </w:pPr>
                                  <w:proofErr w:type="spellStart"/>
                                  <w:r w:rsidRPr="00E752FD">
                                    <w:t>TurbSim_AD.ctp</w:t>
                                  </w:r>
                                  <w:proofErr w:type="spellEnd"/>
                                </w:p>
                              </w:tc>
                              <w:tc>
                                <w:tcPr>
                                  <w:tcW w:w="3771" w:type="pct"/>
                                  <w:vAlign w:val="center"/>
                                </w:tcPr>
                                <w:p w:rsidR="00337164" w:rsidRDefault="00337164" w:rsidP="007A72F4">
                                  <w:pPr>
                                    <w:pStyle w:val="NRELTableContent"/>
                                  </w:pPr>
                                  <w:r w:rsidRPr="00E752FD">
                                    <w:t>A sample AeroDyn coherent turbulence parameter input file</w:t>
                                  </w:r>
                                </w:p>
                              </w:tc>
                            </w:tr>
                            <w:tr w:rsidR="00337164" w:rsidTr="00746229">
                              <w:trPr>
                                <w:tblCellSpacing w:w="7" w:type="dxa"/>
                                <w:jc w:val="center"/>
                              </w:trPr>
                              <w:tc>
                                <w:tcPr>
                                  <w:tcW w:w="1207" w:type="pct"/>
                                  <w:tcBorders>
                                    <w:bottom w:val="single" w:sz="8" w:space="0" w:color="auto"/>
                                  </w:tcBorders>
                                  <w:vAlign w:val="center"/>
                                </w:tcPr>
                                <w:p w:rsidR="00337164" w:rsidRDefault="00337164" w:rsidP="007A72F4">
                                  <w:pPr>
                                    <w:pStyle w:val="NRELTableContent"/>
                                  </w:pPr>
                                  <w:r w:rsidRPr="00E752FD">
                                    <w:t>TurbSimOverview.pdf</w:t>
                                  </w:r>
                                </w:p>
                              </w:tc>
                              <w:tc>
                                <w:tcPr>
                                  <w:tcW w:w="3771" w:type="pct"/>
                                  <w:tcBorders>
                                    <w:bottom w:val="single" w:sz="8" w:space="0" w:color="auto"/>
                                  </w:tcBorders>
                                  <w:vAlign w:val="center"/>
                                </w:tcPr>
                                <w:p w:rsidR="00337164" w:rsidRDefault="00337164" w:rsidP="007A72F4">
                                  <w:pPr>
                                    <w:pStyle w:val="NRELTableContent"/>
                                  </w:pPr>
                                  <w:r>
                                    <w:t xml:space="preserve">Kelley &amp; </w:t>
                                  </w:r>
                                  <w:proofErr w:type="spellStart"/>
                                  <w:r>
                                    <w:t>Jonkman’s</w:t>
                                  </w:r>
                                  <w:proofErr w:type="spellEnd"/>
                                  <w:r>
                                    <w:t xml:space="preserve"> </w:t>
                                  </w:r>
                                  <w:r w:rsidRPr="00E752FD">
                                    <w:t>overview of TurbSim</w:t>
                                  </w:r>
                                  <w:r>
                                    <w:t>,</w:t>
                                  </w:r>
                                  <w:r w:rsidRPr="00E752FD">
                                    <w:t xml:space="preserve"> in PDF format</w:t>
                                  </w:r>
                                  <w:r>
                                    <w:t xml:space="preserve"> [</w:t>
                                  </w:r>
                                  <w:r>
                                    <w:fldChar w:fldCharType="begin" w:fldLock="1"/>
                                  </w:r>
                                  <w:r>
                                    <w:instrText xml:space="preserve"> REF Reference_Overview \h  \* MERGEFORMAT </w:instrText>
                                  </w:r>
                                  <w:r>
                                    <w:fldChar w:fldCharType="separate"/>
                                  </w:r>
                                  <w:r>
                                    <w:t>9</w:t>
                                  </w:r>
                                  <w:r>
                                    <w:fldChar w:fldCharType="end"/>
                                  </w:r>
                                  <w:r>
                                    <w:t>]</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Source\*.*</w:t>
                                  </w:r>
                                </w:p>
                              </w:tc>
                              <w:tc>
                                <w:tcPr>
                                  <w:tcW w:w="3771" w:type="pct"/>
                                  <w:vAlign w:val="center"/>
                                </w:tcPr>
                                <w:p w:rsidR="00337164" w:rsidRDefault="00337164" w:rsidP="007A72F4">
                                  <w:pPr>
                                    <w:pStyle w:val="NRELTableContent"/>
                                  </w:pPr>
                                  <w:r w:rsidRPr="00E752FD">
                                    <w:t>The Fortran source code for TurbSim</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Test\*.*</w:t>
                                  </w:r>
                                </w:p>
                              </w:tc>
                              <w:tc>
                                <w:tcPr>
                                  <w:tcW w:w="3771" w:type="pct"/>
                                  <w:vAlign w:val="center"/>
                                </w:tcPr>
                                <w:p w:rsidR="00337164" w:rsidRDefault="00337164" w:rsidP="007A72F4">
                                  <w:pPr>
                                    <w:pStyle w:val="NRELTableContent"/>
                                  </w:pPr>
                                  <w:r w:rsidRPr="00E752FD">
                                    <w:t>Files used to run and manage the certification tests and  MATLAB® scripts for reading TurbSim data</w:t>
                                  </w:r>
                                </w:p>
                              </w:tc>
                            </w:tr>
                            <w:tr w:rsidR="00337164" w:rsidTr="00746229">
                              <w:trPr>
                                <w:tblCellSpacing w:w="7" w:type="dxa"/>
                                <w:jc w:val="center"/>
                              </w:trPr>
                              <w:tc>
                                <w:tcPr>
                                  <w:tcW w:w="1207" w:type="pct"/>
                                  <w:vAlign w:val="center"/>
                                </w:tcPr>
                                <w:p w:rsidR="00337164" w:rsidRDefault="00337164" w:rsidP="007A72F4">
                                  <w:pPr>
                                    <w:pStyle w:val="NRELTableContent"/>
                                    <w:rPr>
                                      <w:noProof/>
                                    </w:rPr>
                                  </w:pPr>
                                  <w:r>
                                    <w:rPr>
                                      <w:noProof/>
                                    </w:rPr>
                                    <w:t>Test\EventData\*.*</w:t>
                                  </w:r>
                                </w:p>
                              </w:tc>
                              <w:tc>
                                <w:tcPr>
                                  <w:tcW w:w="3771" w:type="pct"/>
                                  <w:vAlign w:val="center"/>
                                </w:tcPr>
                                <w:p w:rsidR="00337164" w:rsidRDefault="00337164" w:rsidP="007A72F4">
                                  <w:pPr>
                                    <w:pStyle w:val="NRELTableContent"/>
                                    <w:rPr>
                                      <w:noProof/>
                                    </w:rPr>
                                  </w:pPr>
                                  <w:r>
                                    <w:rPr>
                                      <w:noProof/>
                                    </w:rPr>
                                    <w:t>Files used to run the certification tests with coherent turbulence</w:t>
                                  </w:r>
                                </w:p>
                              </w:tc>
                            </w:tr>
                            <w:tr w:rsidR="00337164" w:rsidTr="00746229">
                              <w:trPr>
                                <w:tblCellSpacing w:w="7" w:type="dxa"/>
                                <w:jc w:val="center"/>
                              </w:trPr>
                              <w:tc>
                                <w:tcPr>
                                  <w:tcW w:w="1207" w:type="pct"/>
                                  <w:tcBorders>
                                    <w:bottom w:val="single" w:sz="8" w:space="0" w:color="auto"/>
                                  </w:tcBorders>
                                  <w:vAlign w:val="center"/>
                                </w:tcPr>
                                <w:p w:rsidR="00337164" w:rsidRDefault="00337164" w:rsidP="007A72F4">
                                  <w:pPr>
                                    <w:pStyle w:val="NRELTableContent"/>
                                    <w:rPr>
                                      <w:noProof/>
                                    </w:rPr>
                                  </w:pPr>
                                  <w:r>
                                    <w:rPr>
                                      <w:noProof/>
                                    </w:rPr>
                                    <w:t>Test\TstFiles\*.*</w:t>
                                  </w:r>
                                </w:p>
                              </w:tc>
                              <w:tc>
                                <w:tcPr>
                                  <w:tcW w:w="3771" w:type="pct"/>
                                  <w:tcBorders>
                                    <w:bottom w:val="single" w:sz="8" w:space="0" w:color="auto"/>
                                  </w:tcBorders>
                                  <w:vAlign w:val="center"/>
                                </w:tcPr>
                                <w:p w:rsidR="00337164" w:rsidRDefault="00337164" w:rsidP="007A72F4">
                                  <w:pPr>
                                    <w:pStyle w:val="NRELTableContent"/>
                                    <w:rPr>
                                      <w:noProof/>
                                    </w:rPr>
                                  </w:pPr>
                                  <w:r>
                                    <w:rPr>
                                      <w:noProof/>
                                    </w:rPr>
                                    <w:t>NREL results for the certification tests</w:t>
                                  </w:r>
                                </w:p>
                              </w:tc>
                            </w:tr>
                          </w:tbl>
                          <w:p w:rsidR="00337164" w:rsidRDefault="00337164" w:rsidP="009E67CF"/>
                        </w:txbxContent>
                      </wps:txbx>
                      <wps:bodyPr rot="0" vert="horz" wrap="none" lIns="91440" tIns="0" rIns="91440" bIns="0" anchor="b" anchorCtr="0" upright="1">
                        <a:noAutofit/>
                      </wps:bodyPr>
                    </wps:wsp>
                  </a:graphicData>
                </a:graphic>
              </wp:inline>
            </w:drawing>
          </mc:Choice>
          <mc:Fallback>
            <w:pict>
              <v:shape id="Text Box 16" o:spid="_x0000_s1031" type="#_x0000_t202" alt="Text Box: Table 1.  Files in the TurbSim Archive" style="width:468pt;height:396.55pt;visibility:visible;mso-wrap-style:non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" filled="f" stroked="f">
                <v:textbox inset=",0,,0">
                  <w:txbxContent>
                    <w:p w:rsidR="00337164" w:rsidRDefault="00337164" w:rsidP="009E67CF">
                      <w:pPr>
                        <w:pStyle w:val="NRELTableCaption"/>
                      </w:pPr>
                      <w:bookmarkStart w:id="60" w:name="Table_ArchiveFiles"/>
                      <w:bookmarkStart w:id="61" w:name="_Toc238955050"/>
                      <w:bookmarkStart w:id="62" w:name="_Toc399876317"/>
                      <w:bookmarkStart w:id="63" w:name="_Toc452622699"/>
                      <w:proofErr w:type="gramStart"/>
                      <w:r>
                        <w:t xml:space="preserve">Table </w:t>
                      </w:r>
                      <w:fldSimple w:instr=" SEQ Table \* ARABIC ">
                        <w:r w:rsidR="00526B2A">
                          <w:rPr>
                            <w:noProof/>
                          </w:rPr>
                          <w:t>1</w:t>
                        </w:r>
                      </w:fldSimple>
                      <w:bookmarkEnd w:id="60"/>
                      <w:r>
                        <w:t>.</w:t>
                      </w:r>
                      <w:proofErr w:type="gramEnd"/>
                      <w:r>
                        <w:t xml:space="preserve"> Files in the TurbSim Archive</w:t>
                      </w:r>
                      <w:bookmarkEnd w:id="61"/>
                      <w:bookmarkEnd w:id="62"/>
                      <w:bookmarkEnd w:id="63"/>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337164" w:rsidTr="00746229">
                        <w:trPr>
                          <w:tblCellSpacing w:w="7" w:type="dxa"/>
                          <w:jc w:val="center"/>
                        </w:trPr>
                        <w:tc>
                          <w:tcPr>
                            <w:tcW w:w="1207" w:type="pct"/>
                            <w:tcBorders>
                              <w:top w:val="single" w:sz="8" w:space="0" w:color="auto"/>
                              <w:bottom w:val="single" w:sz="8" w:space="0" w:color="auto"/>
                            </w:tcBorders>
                            <w:vAlign w:val="center"/>
                          </w:tcPr>
                          <w:p w:rsidR="00337164" w:rsidRDefault="00337164"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337164" w:rsidRDefault="00337164" w:rsidP="009E67CF">
                            <w:pPr>
                              <w:pStyle w:val="NRELTableHeader"/>
                              <w:rPr>
                                <w:noProof/>
                              </w:rPr>
                            </w:pPr>
                            <w:r w:rsidRPr="00E752FD">
                              <w:rPr>
                                <w:noProof/>
                              </w:rPr>
                              <w:t>Description</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ArcFiles.txt</w:t>
                            </w:r>
                          </w:p>
                        </w:tc>
                        <w:tc>
                          <w:tcPr>
                            <w:tcW w:w="3771" w:type="pct"/>
                            <w:vAlign w:val="center"/>
                          </w:tcPr>
                          <w:p w:rsidR="00337164" w:rsidRDefault="00337164" w:rsidP="007A72F4">
                            <w:pPr>
                              <w:pStyle w:val="NRELTableContent"/>
                            </w:pPr>
                            <w:r w:rsidRPr="00E752FD">
                              <w:t>The list of files that are written to the archive</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Archive.bat</w:t>
                            </w:r>
                          </w:p>
                        </w:tc>
                        <w:tc>
                          <w:tcPr>
                            <w:tcW w:w="3771" w:type="pct"/>
                            <w:vAlign w:val="center"/>
                          </w:tcPr>
                          <w:p w:rsidR="00337164" w:rsidRDefault="00337164" w:rsidP="007A72F4">
                            <w:pPr>
                              <w:pStyle w:val="NRELTableContent"/>
                            </w:pPr>
                            <w:r w:rsidRPr="00E752FD">
                              <w:t>The batch file that creates the archive</w:t>
                            </w:r>
                          </w:p>
                        </w:tc>
                      </w:tr>
                      <w:tr w:rsidR="00337164" w:rsidTr="00746229">
                        <w:trPr>
                          <w:tblCellSpacing w:w="7" w:type="dxa"/>
                          <w:jc w:val="center"/>
                        </w:trPr>
                        <w:tc>
                          <w:tcPr>
                            <w:tcW w:w="1207" w:type="pct"/>
                            <w:tcBorders>
                              <w:bottom w:val="single" w:sz="8" w:space="0" w:color="auto"/>
                            </w:tcBorders>
                            <w:vAlign w:val="center"/>
                          </w:tcPr>
                          <w:p w:rsidR="00337164" w:rsidRDefault="00337164" w:rsidP="007A72F4">
                            <w:pPr>
                              <w:pStyle w:val="NRELTableContent"/>
                            </w:pPr>
                            <w:r w:rsidRPr="00E752FD">
                              <w:t>ChangeLog.txt</w:t>
                            </w:r>
                          </w:p>
                        </w:tc>
                        <w:tc>
                          <w:tcPr>
                            <w:tcW w:w="3771" w:type="pct"/>
                            <w:tcBorders>
                              <w:bottom w:val="single" w:sz="8" w:space="0" w:color="auto"/>
                            </w:tcBorders>
                            <w:vAlign w:val="center"/>
                          </w:tcPr>
                          <w:p w:rsidR="00337164" w:rsidRDefault="00337164" w:rsidP="007A72F4">
                            <w:pPr>
                              <w:pStyle w:val="NRELTableContent"/>
                            </w:pPr>
                            <w:r w:rsidRPr="00E752FD">
                              <w:t>The list of changes to TurbSim</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Disclaimer.txt</w:t>
                            </w:r>
                          </w:p>
                        </w:tc>
                        <w:tc>
                          <w:tcPr>
                            <w:tcW w:w="3771" w:type="pct"/>
                            <w:vAlign w:val="center"/>
                          </w:tcPr>
                          <w:p w:rsidR="00337164" w:rsidRDefault="00337164" w:rsidP="007A72F4">
                            <w:pPr>
                              <w:pStyle w:val="NRELTableContent"/>
                            </w:pPr>
                            <w:r>
                              <w:t>The</w:t>
                            </w:r>
                            <w:r w:rsidRPr="00E752FD">
                              <w:t xml:space="preserve"> software disclaimer</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RunTurbSim.pl</w:t>
                            </w:r>
                          </w:p>
                        </w:tc>
                        <w:tc>
                          <w:tcPr>
                            <w:tcW w:w="3771" w:type="pct"/>
                            <w:vAlign w:val="center"/>
                          </w:tcPr>
                          <w:p w:rsidR="00337164" w:rsidRDefault="00337164" w:rsidP="007A72F4">
                            <w:pPr>
                              <w:pStyle w:val="NRELTableContent"/>
                            </w:pPr>
                            <w:r w:rsidRPr="00E752FD">
                              <w:t xml:space="preserve">A sample </w:t>
                            </w:r>
                            <w:r>
                              <w:t>P</w:t>
                            </w:r>
                            <w:r w:rsidRPr="00E752FD">
                              <w:t>erl script used to run TurbSim, using a different seed each time</w:t>
                            </w:r>
                          </w:p>
                        </w:tc>
                      </w:tr>
                      <w:tr w:rsidR="00337164" w:rsidTr="00746229">
                        <w:trPr>
                          <w:tblCellSpacing w:w="7" w:type="dxa"/>
                          <w:jc w:val="center"/>
                        </w:trPr>
                        <w:tc>
                          <w:tcPr>
                            <w:tcW w:w="1207" w:type="pct"/>
                            <w:tcBorders>
                              <w:bottom w:val="single" w:sz="8" w:space="0" w:color="auto"/>
                            </w:tcBorders>
                            <w:vAlign w:val="center"/>
                          </w:tcPr>
                          <w:p w:rsidR="00337164" w:rsidRDefault="00337164" w:rsidP="007A72F4">
                            <w:pPr>
                              <w:pStyle w:val="NRELTableContent"/>
                            </w:pPr>
                            <w:r w:rsidRPr="00E752FD">
                              <w:t>TurbSim.exe</w:t>
                            </w:r>
                          </w:p>
                        </w:tc>
                        <w:tc>
                          <w:tcPr>
                            <w:tcW w:w="3771" w:type="pct"/>
                            <w:tcBorders>
                              <w:bottom w:val="single" w:sz="8" w:space="0" w:color="auto"/>
                            </w:tcBorders>
                            <w:vAlign w:val="center"/>
                          </w:tcPr>
                          <w:p w:rsidR="00337164" w:rsidRDefault="00337164" w:rsidP="007A72F4">
                            <w:pPr>
                              <w:pStyle w:val="NRELTableContent"/>
                            </w:pPr>
                            <w:r w:rsidRPr="00E752FD">
                              <w:t>The TurbSim program for 32-bit Windows® platforms</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TurbSim64.exe</w:t>
                            </w:r>
                          </w:p>
                        </w:tc>
                        <w:tc>
                          <w:tcPr>
                            <w:tcW w:w="3771" w:type="pct"/>
                            <w:vAlign w:val="center"/>
                          </w:tcPr>
                          <w:p w:rsidR="00337164" w:rsidRDefault="00337164" w:rsidP="007A72F4">
                            <w:pPr>
                              <w:pStyle w:val="NRELTableContent"/>
                            </w:pPr>
                            <w:r w:rsidRPr="00E752FD">
                              <w:t>The TurbSim program for 64-bit Windows® platforms</w:t>
                            </w:r>
                          </w:p>
                        </w:tc>
                      </w:tr>
                      <w:tr w:rsidR="00337164" w:rsidTr="00746229">
                        <w:trPr>
                          <w:tblCellSpacing w:w="7" w:type="dxa"/>
                          <w:jc w:val="center"/>
                        </w:trPr>
                        <w:tc>
                          <w:tcPr>
                            <w:tcW w:w="1207" w:type="pct"/>
                            <w:vAlign w:val="center"/>
                          </w:tcPr>
                          <w:p w:rsidR="00337164" w:rsidRDefault="00337164" w:rsidP="007A72F4">
                            <w:pPr>
                              <w:pStyle w:val="NRELTableContent"/>
                            </w:pPr>
                            <w:proofErr w:type="spellStart"/>
                            <w:r w:rsidRPr="00E752FD">
                              <w:t>TurbSim.inp</w:t>
                            </w:r>
                            <w:proofErr w:type="spellEnd"/>
                          </w:p>
                        </w:tc>
                        <w:tc>
                          <w:tcPr>
                            <w:tcW w:w="3771" w:type="pct"/>
                            <w:vAlign w:val="center"/>
                          </w:tcPr>
                          <w:p w:rsidR="00337164" w:rsidRDefault="00337164" w:rsidP="007A72F4">
                            <w:pPr>
                              <w:pStyle w:val="NRELTableContent"/>
                            </w:pPr>
                            <w:r w:rsidRPr="00E752FD">
                              <w:t>A sample input file</w:t>
                            </w:r>
                          </w:p>
                        </w:tc>
                      </w:tr>
                      <w:tr w:rsidR="00337164" w:rsidTr="00746229">
                        <w:trPr>
                          <w:tblCellSpacing w:w="7" w:type="dxa"/>
                          <w:jc w:val="center"/>
                        </w:trPr>
                        <w:tc>
                          <w:tcPr>
                            <w:tcW w:w="1207" w:type="pct"/>
                            <w:tcBorders>
                              <w:bottom w:val="single" w:sz="8" w:space="0" w:color="auto"/>
                            </w:tcBorders>
                            <w:vAlign w:val="center"/>
                          </w:tcPr>
                          <w:p w:rsidR="00337164" w:rsidRPr="00E752FD" w:rsidRDefault="00337164" w:rsidP="007A72F4">
                            <w:pPr>
                              <w:pStyle w:val="NRELTableContent"/>
                            </w:pPr>
                            <w:proofErr w:type="spellStart"/>
                            <w:r>
                              <w:t>TurbSim_Hydro.inp</w:t>
                            </w:r>
                            <w:proofErr w:type="spellEnd"/>
                          </w:p>
                        </w:tc>
                        <w:tc>
                          <w:tcPr>
                            <w:tcW w:w="3771" w:type="pct"/>
                            <w:tcBorders>
                              <w:bottom w:val="single" w:sz="8" w:space="0" w:color="auto"/>
                            </w:tcBorders>
                            <w:vAlign w:val="center"/>
                          </w:tcPr>
                          <w:p w:rsidR="00337164" w:rsidRPr="00E752FD" w:rsidRDefault="00337164" w:rsidP="007A72F4">
                            <w:pPr>
                              <w:pStyle w:val="NRELTableContent"/>
                            </w:pPr>
                            <w:r>
                              <w:t>A sample input file with parameters set for the TIDAL model (for MHK use only)</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TurbSim.pdf</w:t>
                            </w:r>
                          </w:p>
                        </w:tc>
                        <w:tc>
                          <w:tcPr>
                            <w:tcW w:w="3771" w:type="pct"/>
                            <w:vAlign w:val="center"/>
                          </w:tcPr>
                          <w:p w:rsidR="00337164" w:rsidRDefault="00337164" w:rsidP="007A72F4">
                            <w:pPr>
                              <w:pStyle w:val="NRELTableContent"/>
                            </w:pPr>
                            <w:r w:rsidRPr="00E752FD">
                              <w:t>The user’s guide in PDF format</w:t>
                            </w:r>
                          </w:p>
                        </w:tc>
                      </w:tr>
                      <w:tr w:rsidR="00337164" w:rsidTr="00746229">
                        <w:trPr>
                          <w:tblCellSpacing w:w="7" w:type="dxa"/>
                          <w:jc w:val="center"/>
                        </w:trPr>
                        <w:tc>
                          <w:tcPr>
                            <w:tcW w:w="1207" w:type="pct"/>
                            <w:vAlign w:val="center"/>
                          </w:tcPr>
                          <w:p w:rsidR="00337164" w:rsidRDefault="00337164" w:rsidP="007A72F4">
                            <w:pPr>
                              <w:pStyle w:val="NRELTableContent"/>
                            </w:pPr>
                            <w:proofErr w:type="spellStart"/>
                            <w:r w:rsidRPr="00E752FD">
                              <w:t>TurbSim_AD.ctp</w:t>
                            </w:r>
                            <w:proofErr w:type="spellEnd"/>
                          </w:p>
                        </w:tc>
                        <w:tc>
                          <w:tcPr>
                            <w:tcW w:w="3771" w:type="pct"/>
                            <w:vAlign w:val="center"/>
                          </w:tcPr>
                          <w:p w:rsidR="00337164" w:rsidRDefault="00337164" w:rsidP="007A72F4">
                            <w:pPr>
                              <w:pStyle w:val="NRELTableContent"/>
                            </w:pPr>
                            <w:r w:rsidRPr="00E752FD">
                              <w:t>A sample AeroDyn coherent turbulence parameter input file</w:t>
                            </w:r>
                          </w:p>
                        </w:tc>
                      </w:tr>
                      <w:tr w:rsidR="00337164" w:rsidTr="00746229">
                        <w:trPr>
                          <w:tblCellSpacing w:w="7" w:type="dxa"/>
                          <w:jc w:val="center"/>
                        </w:trPr>
                        <w:tc>
                          <w:tcPr>
                            <w:tcW w:w="1207" w:type="pct"/>
                            <w:tcBorders>
                              <w:bottom w:val="single" w:sz="8" w:space="0" w:color="auto"/>
                            </w:tcBorders>
                            <w:vAlign w:val="center"/>
                          </w:tcPr>
                          <w:p w:rsidR="00337164" w:rsidRDefault="00337164" w:rsidP="007A72F4">
                            <w:pPr>
                              <w:pStyle w:val="NRELTableContent"/>
                            </w:pPr>
                            <w:r w:rsidRPr="00E752FD">
                              <w:t>TurbSimOverview.pdf</w:t>
                            </w:r>
                          </w:p>
                        </w:tc>
                        <w:tc>
                          <w:tcPr>
                            <w:tcW w:w="3771" w:type="pct"/>
                            <w:tcBorders>
                              <w:bottom w:val="single" w:sz="8" w:space="0" w:color="auto"/>
                            </w:tcBorders>
                            <w:vAlign w:val="center"/>
                          </w:tcPr>
                          <w:p w:rsidR="00337164" w:rsidRDefault="00337164" w:rsidP="007A72F4">
                            <w:pPr>
                              <w:pStyle w:val="NRELTableContent"/>
                            </w:pPr>
                            <w:r>
                              <w:t xml:space="preserve">Kelley &amp; </w:t>
                            </w:r>
                            <w:proofErr w:type="spellStart"/>
                            <w:r>
                              <w:t>Jonkman’s</w:t>
                            </w:r>
                            <w:proofErr w:type="spellEnd"/>
                            <w:r>
                              <w:t xml:space="preserve"> </w:t>
                            </w:r>
                            <w:r w:rsidRPr="00E752FD">
                              <w:t>overview of TurbSim</w:t>
                            </w:r>
                            <w:r>
                              <w:t>,</w:t>
                            </w:r>
                            <w:r w:rsidRPr="00E752FD">
                              <w:t xml:space="preserve"> in PDF format</w:t>
                            </w:r>
                            <w:r>
                              <w:t xml:space="preserve"> [</w:t>
                            </w:r>
                            <w:r>
                              <w:fldChar w:fldCharType="begin" w:fldLock="1"/>
                            </w:r>
                            <w:r>
                              <w:instrText xml:space="preserve"> REF Reference_Overview \h  \* MERGEFORMAT </w:instrText>
                            </w:r>
                            <w:r>
                              <w:fldChar w:fldCharType="separate"/>
                            </w:r>
                            <w:r>
                              <w:t>9</w:t>
                            </w:r>
                            <w:r>
                              <w:fldChar w:fldCharType="end"/>
                            </w:r>
                            <w:r>
                              <w:t>]</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Source\*.*</w:t>
                            </w:r>
                          </w:p>
                        </w:tc>
                        <w:tc>
                          <w:tcPr>
                            <w:tcW w:w="3771" w:type="pct"/>
                            <w:vAlign w:val="center"/>
                          </w:tcPr>
                          <w:p w:rsidR="00337164" w:rsidRDefault="00337164" w:rsidP="007A72F4">
                            <w:pPr>
                              <w:pStyle w:val="NRELTableContent"/>
                            </w:pPr>
                            <w:r w:rsidRPr="00E752FD">
                              <w:t>The Fortran source code for TurbSim</w:t>
                            </w:r>
                          </w:p>
                        </w:tc>
                      </w:tr>
                      <w:tr w:rsidR="00337164" w:rsidTr="00746229">
                        <w:trPr>
                          <w:tblCellSpacing w:w="7" w:type="dxa"/>
                          <w:jc w:val="center"/>
                        </w:trPr>
                        <w:tc>
                          <w:tcPr>
                            <w:tcW w:w="1207" w:type="pct"/>
                            <w:vAlign w:val="center"/>
                          </w:tcPr>
                          <w:p w:rsidR="00337164" w:rsidRDefault="00337164" w:rsidP="007A72F4">
                            <w:pPr>
                              <w:pStyle w:val="NRELTableContent"/>
                            </w:pPr>
                            <w:r w:rsidRPr="00E752FD">
                              <w:t>Test\*.*</w:t>
                            </w:r>
                          </w:p>
                        </w:tc>
                        <w:tc>
                          <w:tcPr>
                            <w:tcW w:w="3771" w:type="pct"/>
                            <w:vAlign w:val="center"/>
                          </w:tcPr>
                          <w:p w:rsidR="00337164" w:rsidRDefault="00337164" w:rsidP="007A72F4">
                            <w:pPr>
                              <w:pStyle w:val="NRELTableContent"/>
                            </w:pPr>
                            <w:r w:rsidRPr="00E752FD">
                              <w:t>Files used to run and manage the certification tests and  MATLAB® scripts for reading TurbSim data</w:t>
                            </w:r>
                          </w:p>
                        </w:tc>
                      </w:tr>
                      <w:tr w:rsidR="00337164" w:rsidTr="00746229">
                        <w:trPr>
                          <w:tblCellSpacing w:w="7" w:type="dxa"/>
                          <w:jc w:val="center"/>
                        </w:trPr>
                        <w:tc>
                          <w:tcPr>
                            <w:tcW w:w="1207" w:type="pct"/>
                            <w:vAlign w:val="center"/>
                          </w:tcPr>
                          <w:p w:rsidR="00337164" w:rsidRDefault="00337164" w:rsidP="007A72F4">
                            <w:pPr>
                              <w:pStyle w:val="NRELTableContent"/>
                              <w:rPr>
                                <w:noProof/>
                              </w:rPr>
                            </w:pPr>
                            <w:r>
                              <w:rPr>
                                <w:noProof/>
                              </w:rPr>
                              <w:t>Test\EventData\*.*</w:t>
                            </w:r>
                          </w:p>
                        </w:tc>
                        <w:tc>
                          <w:tcPr>
                            <w:tcW w:w="3771" w:type="pct"/>
                            <w:vAlign w:val="center"/>
                          </w:tcPr>
                          <w:p w:rsidR="00337164" w:rsidRDefault="00337164" w:rsidP="007A72F4">
                            <w:pPr>
                              <w:pStyle w:val="NRELTableContent"/>
                              <w:rPr>
                                <w:noProof/>
                              </w:rPr>
                            </w:pPr>
                            <w:r>
                              <w:rPr>
                                <w:noProof/>
                              </w:rPr>
                              <w:t>Files used to run the certification tests with coherent turbulence</w:t>
                            </w:r>
                          </w:p>
                        </w:tc>
                      </w:tr>
                      <w:tr w:rsidR="00337164" w:rsidTr="00746229">
                        <w:trPr>
                          <w:tblCellSpacing w:w="7" w:type="dxa"/>
                          <w:jc w:val="center"/>
                        </w:trPr>
                        <w:tc>
                          <w:tcPr>
                            <w:tcW w:w="1207" w:type="pct"/>
                            <w:tcBorders>
                              <w:bottom w:val="single" w:sz="8" w:space="0" w:color="auto"/>
                            </w:tcBorders>
                            <w:vAlign w:val="center"/>
                          </w:tcPr>
                          <w:p w:rsidR="00337164" w:rsidRDefault="00337164" w:rsidP="007A72F4">
                            <w:pPr>
                              <w:pStyle w:val="NRELTableContent"/>
                              <w:rPr>
                                <w:noProof/>
                              </w:rPr>
                            </w:pPr>
                            <w:r>
                              <w:rPr>
                                <w:noProof/>
                              </w:rPr>
                              <w:t>Test\TstFiles\*.*</w:t>
                            </w:r>
                          </w:p>
                        </w:tc>
                        <w:tc>
                          <w:tcPr>
                            <w:tcW w:w="3771" w:type="pct"/>
                            <w:tcBorders>
                              <w:bottom w:val="single" w:sz="8" w:space="0" w:color="auto"/>
                            </w:tcBorders>
                            <w:vAlign w:val="center"/>
                          </w:tcPr>
                          <w:p w:rsidR="00337164" w:rsidRDefault="00337164" w:rsidP="007A72F4">
                            <w:pPr>
                              <w:pStyle w:val="NRELTableContent"/>
                              <w:rPr>
                                <w:noProof/>
                              </w:rPr>
                            </w:pPr>
                            <w:r>
                              <w:rPr>
                                <w:noProof/>
                              </w:rPr>
                              <w:t>NREL results for the certification tests</w:t>
                            </w:r>
                          </w:p>
                        </w:tc>
                      </w:tr>
                    </w:tbl>
                    <w:p w:rsidR="00337164" w:rsidRDefault="00337164" w:rsidP="009E67CF"/>
                  </w:txbxContent>
                </v:textbox>
                <w10:anchorlock/>
              </v:shape>
            </w:pict>
          </mc:Fallback>
        </mc:AlternateContent>
      </w:r>
    </w:p>
    <w:p w:rsidR="00213913" w:rsidRDefault="00213913" w:rsidP="00886D7A">
      <w:pPr>
        <w:pStyle w:val="NRELHead01"/>
      </w:pPr>
      <w:bookmarkStart w:id="64" w:name="_Toc108431529"/>
      <w:bookmarkStart w:id="65" w:name="_Toc111947835"/>
      <w:bookmarkStart w:id="66" w:name="_Toc399876202"/>
      <w:bookmarkStart w:id="67" w:name="_Toc452622590"/>
      <w:r>
        <w:lastRenderedPageBreak/>
        <w:t>Certification Test</w:t>
      </w:r>
      <w:bookmarkEnd w:id="64"/>
      <w:bookmarkEnd w:id="65"/>
      <w:bookmarkEnd w:id="66"/>
      <w:bookmarkEnd w:id="67"/>
    </w:p>
    <w:p w:rsidR="00213913" w:rsidRDefault="00213913" w:rsidP="00886D7A">
      <w:pPr>
        <w:pStyle w:val="NRELBodyText"/>
      </w:pPr>
      <w:r w:rsidRPr="00886D7A">
        <w:rPr>
          <w:rStyle w:val="NRELBodyTextCharChar"/>
        </w:rPr>
        <w:t>Before using TurbSim for the first time, run the certification testing program. It is a batch file called “CertTest.bat” and is located in the “Test” folder. To test the installation, edit “CertTest.bat” and set the environment variables found near the top of the file to settings that are compatible with your system. You probably will have to change only the “Editor” variable. Then</w:t>
      </w:r>
      <w:r>
        <w:t xml:space="preserve"> open a command window, go to the Test folder, and type “CertTest” or—if you have MATLAB</w:t>
      </w:r>
      <w:r w:rsidR="006552D2">
        <w:t>® [</w:t>
      </w:r>
      <w:bookmarkStart w:id="68" w:name="Reference_MATLAB"/>
      <w:r w:rsidR="00144701">
        <w:fldChar w:fldCharType="begin"/>
      </w:r>
      <w:r w:rsidR="00144701">
        <w:instrText xml:space="preserve"> SEQ References \* MERGEFORMAT </w:instrText>
      </w:r>
      <w:r w:rsidR="00144701">
        <w:fldChar w:fldCharType="separate"/>
      </w:r>
      <w:r w:rsidR="007F0774">
        <w:rPr>
          <w:noProof/>
        </w:rPr>
        <w:t>12</w:t>
      </w:r>
      <w:r w:rsidR="00144701">
        <w:rPr>
          <w:noProof/>
        </w:rPr>
        <w:fldChar w:fldCharType="end"/>
      </w:r>
      <w:bookmarkEnd w:id="68"/>
      <w:r w:rsidR="006552D2">
        <w:rPr>
          <w:noProof/>
        </w:rPr>
        <w:t>]</w:t>
      </w:r>
      <w:r>
        <w:t xml:space="preserve"> installed on your computer and would like to see plots of the data—type “CertTest MATLAB.”</w:t>
      </w:r>
    </w:p>
    <w:p w:rsidR="00213913" w:rsidRDefault="00213913" w:rsidP="00886D7A">
      <w:pPr>
        <w:pStyle w:val="NRELBodyText"/>
      </w:pPr>
      <w:r>
        <w:t>When the certification testing program is run, TurbSim executes several times. The test procedure compares the new results to those stored in the “Test\</w:t>
      </w:r>
      <w:proofErr w:type="spellStart"/>
      <w:r>
        <w:t>TstFiles</w:t>
      </w:r>
      <w:proofErr w:type="spellEnd"/>
      <w:r>
        <w:t>” folder, and it writes the differences between the output files to a file called “</w:t>
      </w:r>
      <w:proofErr w:type="spellStart"/>
      <w:r>
        <w:t>CertTest.out</w:t>
      </w:r>
      <w:proofErr w:type="spellEnd"/>
      <w:r>
        <w:t>.” If you have specified the “MATLAB” option, MATLAB opens and plots many results. It might be necessary to close the MATLAB program before the test procedure can continue. Before finishing, the test procedure automatically opens the “</w:t>
      </w:r>
      <w:proofErr w:type="spellStart"/>
      <w:r>
        <w:t>CertTest.out</w:t>
      </w:r>
      <w:proofErr w:type="spellEnd"/>
      <w:r>
        <w:t>” file with the editor you specified with the “Editor” variable. Scan through the file; the only differences should be the date and time stamps in the headers of the files and the CPU time in the summary files. If you recompiled TurbSim with another compiler, some slight differences could appear in the last digit of many of the numbers.</w:t>
      </w:r>
    </w:p>
    <w:p w:rsidR="003048AC" w:rsidRDefault="003048AC" w:rsidP="003048AC">
      <w:pPr>
        <w:pStyle w:val="NRELHead01"/>
      </w:pPr>
      <w:bookmarkStart w:id="69" w:name="_Toc399876203"/>
      <w:bookmarkStart w:id="70" w:name="_Toc108431530"/>
      <w:bookmarkStart w:id="71" w:name="_Toc111947836"/>
      <w:bookmarkStart w:id="72" w:name="_Toc452622591"/>
      <w:commentRangeStart w:id="73"/>
      <w:r>
        <w:t>Compiling TurbSim</w:t>
      </w:r>
      <w:bookmarkEnd w:id="69"/>
      <w:commentRangeEnd w:id="73"/>
      <w:r w:rsidR="009E67CF">
        <w:rPr>
          <w:rStyle w:val="CommentReference"/>
          <w:rFonts w:asciiTheme="minorHAnsi" w:eastAsiaTheme="minorHAnsi" w:hAnsiTheme="minorHAnsi" w:cstheme="minorBidi"/>
          <w:b w:val="0"/>
          <w:color w:val="auto"/>
          <w:kern w:val="0"/>
        </w:rPr>
        <w:commentReference w:id="73"/>
      </w:r>
      <w:bookmarkEnd w:id="72"/>
    </w:p>
    <w:p w:rsidR="003048AC" w:rsidRDefault="003048AC" w:rsidP="003048AC">
      <w:pPr>
        <w:pStyle w:val="NRELBodyText"/>
      </w:pPr>
      <w:r>
        <w:t xml:space="preserve">It should not be necessary to compile TurbSim unless you want to make changes to the code or want to run TurbSim using a different operating system. The archive contains </w:t>
      </w:r>
      <w:proofErr w:type="gramStart"/>
      <w:r>
        <w:t>Fortran</w:t>
      </w:r>
      <w:proofErr w:type="gramEnd"/>
      <w:r>
        <w:t xml:space="preserve"> code specific to TurbSim. It also contains the Fortran FFTPACK version 4.1 </w:t>
      </w:r>
      <w:r w:rsidR="006552D2">
        <w:t>[</w:t>
      </w:r>
      <w:r>
        <w:fldChar w:fldCharType="begin" w:fldLock="1"/>
      </w:r>
      <w:r>
        <w:instrText xml:space="preserve"> REF Reference_FFTPACK \h  \* MERGEFORMAT </w:instrText>
      </w:r>
      <w:r>
        <w:fldChar w:fldCharType="separate"/>
      </w:r>
      <w:r w:rsidR="00255BEF">
        <w:t>9</w:t>
      </w:r>
      <w:r>
        <w:fldChar w:fldCharType="end"/>
      </w:r>
      <w:r w:rsidR="006552D2">
        <w:t>]</w:t>
      </w:r>
      <w:r>
        <w:t>, LAPACK version 3.0</w:t>
      </w:r>
      <w:r w:rsidR="006552D2">
        <w:t xml:space="preserve"> [</w:t>
      </w:r>
      <w:bookmarkStart w:id="74" w:name="Reference_LAPACK"/>
      <w:r w:rsidR="00144701">
        <w:fldChar w:fldCharType="begin"/>
      </w:r>
      <w:r w:rsidR="00144701">
        <w:instrText xml:space="preserve"> SEQ References \* MERGEFORMAT </w:instrText>
      </w:r>
      <w:r w:rsidR="00144701">
        <w:fldChar w:fldCharType="separate"/>
      </w:r>
      <w:r w:rsidR="007F0774">
        <w:rPr>
          <w:noProof/>
        </w:rPr>
        <w:t>13</w:t>
      </w:r>
      <w:r w:rsidR="00144701">
        <w:rPr>
          <w:noProof/>
        </w:rPr>
        <w:fldChar w:fldCharType="end"/>
      </w:r>
      <w:bookmarkEnd w:id="74"/>
      <w:r w:rsidR="006552D2">
        <w:rPr>
          <w:noProof/>
        </w:rPr>
        <w:t>]</w:t>
      </w:r>
      <w:r>
        <w:t>, BLAS</w:t>
      </w:r>
      <w:r w:rsidR="006552D2">
        <w:t xml:space="preserve"> [</w:t>
      </w:r>
      <w:bookmarkStart w:id="75" w:name="Reference_BLAS"/>
      <w:r w:rsidR="00144701">
        <w:fldChar w:fldCharType="begin"/>
      </w:r>
      <w:r w:rsidR="00144701">
        <w:instrText xml:space="preserve"> SEQ References \* MERGEFORMAT </w:instrText>
      </w:r>
      <w:r w:rsidR="00144701">
        <w:fldChar w:fldCharType="separate"/>
      </w:r>
      <w:r w:rsidR="007F0774">
        <w:rPr>
          <w:noProof/>
        </w:rPr>
        <w:t>14</w:t>
      </w:r>
      <w:r w:rsidR="00144701">
        <w:rPr>
          <w:noProof/>
        </w:rPr>
        <w:fldChar w:fldCharType="end"/>
      </w:r>
      <w:bookmarkEnd w:id="75"/>
      <w:r w:rsidR="006552D2">
        <w:rPr>
          <w:noProof/>
        </w:rPr>
        <w:t>]</w:t>
      </w:r>
      <w:r>
        <w:t>,</w:t>
      </w:r>
      <w:r w:rsidR="006552D2">
        <w:t xml:space="preserve"> [</w:t>
      </w:r>
      <w:bookmarkStart w:id="76" w:name="Reference_BLAS2"/>
      <w:r w:rsidR="00144701">
        <w:fldChar w:fldCharType="begin"/>
      </w:r>
      <w:r w:rsidR="00144701">
        <w:instrText xml:space="preserve"> SEQ References \* MERGEFORMAT </w:instrText>
      </w:r>
      <w:r w:rsidR="00144701">
        <w:fldChar w:fldCharType="separate"/>
      </w:r>
      <w:r w:rsidR="007F0774">
        <w:rPr>
          <w:noProof/>
        </w:rPr>
        <w:t>15</w:t>
      </w:r>
      <w:r w:rsidR="00144701">
        <w:rPr>
          <w:noProof/>
        </w:rPr>
        <w:fldChar w:fldCharType="end"/>
      </w:r>
      <w:bookmarkEnd w:id="76"/>
      <w:r w:rsidR="006552D2">
        <w:rPr>
          <w:noProof/>
        </w:rPr>
        <w:t>]</w:t>
      </w:r>
      <w:r>
        <w:t xml:space="preserve">, and </w:t>
      </w:r>
      <w:proofErr w:type="spellStart"/>
      <w:r>
        <w:t>RanLux</w:t>
      </w:r>
      <w:proofErr w:type="spellEnd"/>
      <w:r w:rsidR="006552D2">
        <w:t xml:space="preserve"> [</w:t>
      </w:r>
      <w:bookmarkStart w:id="77" w:name="Reference_RanLuxF90"/>
      <w:r w:rsidR="00144701">
        <w:fldChar w:fldCharType="begin"/>
      </w:r>
      <w:r w:rsidR="00144701">
        <w:instrText xml:space="preserve"> SEQ References \* MERGEFORMAT </w:instrText>
      </w:r>
      <w:r w:rsidR="00144701">
        <w:fldChar w:fldCharType="separate"/>
      </w:r>
      <w:r w:rsidR="007F0774">
        <w:rPr>
          <w:noProof/>
        </w:rPr>
        <w:t>16</w:t>
      </w:r>
      <w:r w:rsidR="00144701">
        <w:rPr>
          <w:noProof/>
        </w:rPr>
        <w:fldChar w:fldCharType="end"/>
      </w:r>
      <w:bookmarkEnd w:id="77"/>
      <w:r w:rsidR="006552D2">
        <w:rPr>
          <w:noProof/>
        </w:rPr>
        <w:t>]</w:t>
      </w:r>
      <w:r>
        <w:t xml:space="preserve"> routines that TurbSim uses. Users must also download the NWTC Subroutine Library version 2.04.00,</w:t>
      </w:r>
      <w:r w:rsidR="006552D2">
        <w:t xml:space="preserve"> [</w:t>
      </w:r>
      <w:bookmarkStart w:id="78" w:name="Reference_NWTCsubs"/>
      <w:r w:rsidR="00144701">
        <w:fldChar w:fldCharType="begin"/>
      </w:r>
      <w:r w:rsidR="00144701">
        <w:instrText xml:space="preserve"> SEQ References \* MERGEFORMAT </w:instrText>
      </w:r>
      <w:r w:rsidR="00144701">
        <w:fldChar w:fldCharType="separate"/>
      </w:r>
      <w:r w:rsidR="007F0774">
        <w:rPr>
          <w:noProof/>
        </w:rPr>
        <w:t>17</w:t>
      </w:r>
      <w:r w:rsidR="00144701">
        <w:rPr>
          <w:noProof/>
        </w:rPr>
        <w:fldChar w:fldCharType="end"/>
      </w:r>
      <w:bookmarkEnd w:id="78"/>
      <w:r w:rsidR="006552D2">
        <w:rPr>
          <w:noProof/>
        </w:rPr>
        <w:t>]</w:t>
      </w:r>
      <w:r>
        <w:t xml:space="preserve">, which TurbSim uses. It can be found under Miscellaneous Software on the NREL Web server page at </w:t>
      </w:r>
      <w:hyperlink r:id="rId83" w:history="1">
        <w:r>
          <w:rPr>
            <w:rStyle w:val="Hyperlink"/>
          </w:rPr>
          <w:t>http://nwtc.nrel.gov/</w:t>
        </w:r>
      </w:hyperlink>
      <w:r>
        <w:t>.</w:t>
      </w:r>
    </w:p>
    <w:p w:rsidR="003048AC" w:rsidRDefault="003048AC" w:rsidP="003048AC">
      <w:pPr>
        <w:pStyle w:val="NRELBodyText"/>
      </w:pPr>
      <w:r>
        <w:t>The code has been written primarily for the Intel® Visual Fortran compiler. To port TurbSim to another platform or compiler, it might be necessary to make changes in the NWTC Subroutine Library’s SysVF.f90 file and possibly the BLAS LSAME() function. If you have access to an optimized BLAS library, you are encouraged to link your code with it instead of using the reference BLAS routines included in the TurbSim archive.</w:t>
      </w:r>
    </w:p>
    <w:p w:rsidR="003048AC" w:rsidRDefault="003048AC" w:rsidP="003048AC">
      <w:pPr>
        <w:pStyle w:val="NRELHead01"/>
      </w:pPr>
      <w:bookmarkStart w:id="79" w:name="_Toc399876204"/>
      <w:bookmarkStart w:id="80" w:name="_Toc452622592"/>
      <w:r>
        <w:t xml:space="preserve">Using </w:t>
      </w:r>
      <w:bookmarkEnd w:id="70"/>
      <w:bookmarkEnd w:id="71"/>
      <w:r>
        <w:t>TurbSim</w:t>
      </w:r>
      <w:bookmarkEnd w:id="79"/>
      <w:bookmarkEnd w:id="80"/>
    </w:p>
    <w:p w:rsidR="00A40172" w:rsidRDefault="00A40172" w:rsidP="00A40172">
      <w:pPr>
        <w:pStyle w:val="NRELHead02"/>
      </w:pPr>
      <w:bookmarkStart w:id="81" w:name="_Toc452622593"/>
      <w:r>
        <w:t>Running the software</w:t>
      </w:r>
      <w:bookmarkEnd w:id="81"/>
    </w:p>
    <w:p w:rsidR="00A40172" w:rsidRDefault="003048AC" w:rsidP="003048AC">
      <w:pPr>
        <w:pStyle w:val="NRELBodyText"/>
      </w:pPr>
      <w:r>
        <w:t xml:space="preserve">To begin using TurbSim, a text input file is required. Sample input files—which can be modified—are contained in the TurbSim archive and in Appendix </w:t>
      </w:r>
      <w:r w:rsidRPr="003E5723">
        <w:fldChar w:fldCharType="begin" w:fldLock="1"/>
      </w:r>
      <w:r w:rsidRPr="003E5723">
        <w:instrText xml:space="preserve"> REF Appendix_TSInput_letter \h  \* MERGEFORMAT </w:instrText>
      </w:r>
      <w:r w:rsidRPr="003E5723">
        <w:fldChar w:fldCharType="separate"/>
      </w:r>
      <w:r w:rsidR="00255BEF" w:rsidRPr="00255BEF">
        <w:rPr>
          <w:bCs/>
        </w:rPr>
        <w:t>A</w:t>
      </w:r>
      <w:r w:rsidRPr="003E5723">
        <w:fldChar w:fldCharType="end"/>
      </w:r>
      <w:r>
        <w:t>.</w:t>
      </w:r>
      <w:r w:rsidR="00A40172">
        <w:t xml:space="preserve"> A quick-start guide for using the most basic turbulence is included in Appendix</w:t>
      </w:r>
      <w:r w:rsidR="00A40172" w:rsidRPr="006552D2">
        <w:t xml:space="preserve"> </w:t>
      </w:r>
      <w:r w:rsidR="00A40172" w:rsidRPr="006552D2">
        <w:fldChar w:fldCharType="begin" w:fldLock="1"/>
      </w:r>
      <w:r w:rsidR="00A40172" w:rsidRPr="006552D2">
        <w:instrText xml:space="preserve"> REF Appendix_Quick_letter \h  \* MERGEFORMAT </w:instrText>
      </w:r>
      <w:r w:rsidR="00A40172" w:rsidRPr="006552D2">
        <w:fldChar w:fldCharType="separate"/>
      </w:r>
      <w:r w:rsidR="00255BEF" w:rsidRPr="00255BEF">
        <w:rPr>
          <w:bCs/>
        </w:rPr>
        <w:t>B</w:t>
      </w:r>
      <w:r w:rsidR="00A40172" w:rsidRPr="006552D2">
        <w:fldChar w:fldCharType="end"/>
      </w:r>
      <w:r w:rsidR="00A40172">
        <w:t>.</w:t>
      </w:r>
    </w:p>
    <w:p w:rsidR="003048AC" w:rsidRPr="00DA0A9D" w:rsidRDefault="00A40172" w:rsidP="003048AC">
      <w:pPr>
        <w:pStyle w:val="NRELBodyText"/>
      </w:pPr>
      <w:r>
        <w:t>T</w:t>
      </w:r>
      <w:r w:rsidR="003048AC">
        <w:t>o run TurbSim enter “</w:t>
      </w:r>
      <w:proofErr w:type="spellStart"/>
      <w:r w:rsidR="003048AC">
        <w:t>turbsim</w:t>
      </w:r>
      <w:proofErr w:type="spellEnd"/>
      <w:r w:rsidR="003048AC">
        <w:t xml:space="preserve"> [/h] [&lt;</w:t>
      </w:r>
      <w:proofErr w:type="spellStart"/>
      <w:r w:rsidR="003048AC">
        <w:t>RootName.ext</w:t>
      </w:r>
      <w:proofErr w:type="spellEnd"/>
      <w:r w:rsidR="003048AC">
        <w:t>&gt;]” at a command prompt; /h and &lt;</w:t>
      </w:r>
      <w:proofErr w:type="spellStart"/>
      <w:r w:rsidR="003048AC">
        <w:t>RootName.ext</w:t>
      </w:r>
      <w:proofErr w:type="spellEnd"/>
      <w:r w:rsidR="003048AC">
        <w:t xml:space="preserve">&gt; are optional. The /h switch generates a help message, and </w:t>
      </w:r>
      <w:r w:rsidR="003048AC" w:rsidRPr="00DA0A9D">
        <w:t>&lt;</w:t>
      </w:r>
      <w:proofErr w:type="spellStart"/>
      <w:r w:rsidR="003048AC" w:rsidRPr="00DA0A9D">
        <w:t>RootName.ext</w:t>
      </w:r>
      <w:proofErr w:type="spellEnd"/>
      <w:r w:rsidR="003048AC" w:rsidRPr="00DA0A9D">
        <w:t>&gt;</w:t>
      </w:r>
      <w:r w:rsidR="003048AC">
        <w:rPr>
          <w:i/>
        </w:rPr>
        <w:t xml:space="preserve"> </w:t>
      </w:r>
      <w:r w:rsidR="003048AC">
        <w:t>is the name of the TurbSim input file. Following are two examples:</w:t>
      </w:r>
    </w:p>
    <w:p w:rsidR="003048AC" w:rsidRDefault="003048AC" w:rsidP="00717489">
      <w:pPr>
        <w:pStyle w:val="BodyTextIndent"/>
        <w:keepNext/>
        <w:numPr>
          <w:ilvl w:val="0"/>
          <w:numId w:val="8"/>
        </w:numPr>
        <w:spacing w:line="240" w:lineRule="auto"/>
        <w:ind w:left="360"/>
        <w:rPr>
          <w:rStyle w:val="Example"/>
          <w:rFonts w:cs="Courier New"/>
          <w:szCs w:val="24"/>
        </w:rPr>
      </w:pPr>
      <w:proofErr w:type="spellStart"/>
      <w:r w:rsidRPr="00397360">
        <w:rPr>
          <w:rStyle w:val="Example"/>
          <w:rFonts w:cs="Courier New"/>
          <w:szCs w:val="24"/>
        </w:rPr>
        <w:lastRenderedPageBreak/>
        <w:t>turbsim</w:t>
      </w:r>
      <w:proofErr w:type="spellEnd"/>
    </w:p>
    <w:p w:rsidR="003048AC" w:rsidRDefault="003048AC" w:rsidP="00DF745D">
      <w:pPr>
        <w:pStyle w:val="NRELBodyText"/>
      </w:pPr>
      <w:r w:rsidRPr="00DF745D">
        <w:t>This starts TurbSim and opens the input file “</w:t>
      </w:r>
      <w:proofErr w:type="spellStart"/>
      <w:r w:rsidRPr="00DF745D">
        <w:t>turbsim.inp</w:t>
      </w:r>
      <w:proofErr w:type="spellEnd"/>
      <w:r w:rsidRPr="00DF745D">
        <w:t>.” It is equivalent to entering</w:t>
      </w:r>
      <w:r>
        <w:t xml:space="preserve"> “</w:t>
      </w:r>
      <w:proofErr w:type="spellStart"/>
      <w:r w:rsidRPr="00397360">
        <w:rPr>
          <w:rStyle w:val="Example"/>
          <w:rFonts w:cs="Courier New"/>
        </w:rPr>
        <w:t>turbsim</w:t>
      </w:r>
      <w:proofErr w:type="spellEnd"/>
      <w:r w:rsidRPr="00397360">
        <w:rPr>
          <w:rStyle w:val="Example"/>
          <w:rFonts w:cs="Courier New"/>
        </w:rPr>
        <w:t> </w:t>
      </w:r>
      <w:proofErr w:type="spellStart"/>
      <w:r w:rsidRPr="00397360">
        <w:rPr>
          <w:rStyle w:val="Example"/>
          <w:rFonts w:cs="Courier New"/>
        </w:rPr>
        <w:t>turbsim.inp</w:t>
      </w:r>
      <w:proofErr w:type="spellEnd"/>
      <w:r w:rsidRPr="00E752FD">
        <w:t>.</w:t>
      </w:r>
      <w:r>
        <w:t>”</w:t>
      </w:r>
    </w:p>
    <w:p w:rsidR="003048AC" w:rsidRDefault="003048AC" w:rsidP="00717489">
      <w:pPr>
        <w:pStyle w:val="BodyTextIndent"/>
        <w:keepNext/>
        <w:numPr>
          <w:ilvl w:val="0"/>
          <w:numId w:val="8"/>
        </w:numPr>
        <w:spacing w:line="240" w:lineRule="auto"/>
        <w:ind w:left="360"/>
        <w:rPr>
          <w:rStyle w:val="Example"/>
        </w:rPr>
      </w:pPr>
      <w:proofErr w:type="spellStart"/>
      <w:r w:rsidRPr="007439F8">
        <w:rPr>
          <w:rStyle w:val="Example"/>
        </w:rPr>
        <w:t>turbsim</w:t>
      </w:r>
      <w:proofErr w:type="spellEnd"/>
      <w:r w:rsidRPr="007439F8">
        <w:rPr>
          <w:rStyle w:val="Example"/>
        </w:rPr>
        <w:t xml:space="preserve"> </w:t>
      </w:r>
      <w:proofErr w:type="spellStart"/>
      <w:r w:rsidRPr="007439F8">
        <w:rPr>
          <w:rStyle w:val="Example"/>
        </w:rPr>
        <w:t>myroot.tsm</w:t>
      </w:r>
      <w:proofErr w:type="spellEnd"/>
    </w:p>
    <w:p w:rsidR="003048AC" w:rsidRDefault="003048AC" w:rsidP="003048AC">
      <w:pPr>
        <w:pStyle w:val="NRELBodyText"/>
        <w:spacing w:after="200"/>
        <w:ind w:left="360"/>
      </w:pPr>
      <w:r w:rsidRPr="00E752FD">
        <w:t>This start</w:t>
      </w:r>
      <w:r>
        <w:t>s</w:t>
      </w:r>
      <w:r w:rsidRPr="00E752FD">
        <w:t xml:space="preserve"> TurbSim and open</w:t>
      </w:r>
      <w:r>
        <w:t>s</w:t>
      </w:r>
      <w:r w:rsidRPr="00E752FD">
        <w:t xml:space="preserve"> the input file </w:t>
      </w:r>
      <w:r>
        <w:t>“</w:t>
      </w:r>
      <w:proofErr w:type="spellStart"/>
      <w:r w:rsidRPr="00E752FD">
        <w:t>myroot.tsm</w:t>
      </w:r>
      <w:proofErr w:type="spellEnd"/>
      <w:r w:rsidRPr="00E752FD">
        <w:t>.</w:t>
      </w:r>
      <w:r>
        <w:t>”</w:t>
      </w:r>
    </w:p>
    <w:p w:rsidR="003048AC" w:rsidRDefault="003048AC" w:rsidP="003048AC">
      <w:pPr>
        <w:pStyle w:val="NRELBodyText"/>
      </w:pPr>
      <w:r>
        <w:t xml:space="preserve">All output files have the specified root file name and different </w:t>
      </w:r>
      <w:commentRangeStart w:id="82"/>
      <w:r>
        <w:t>extensions</w:t>
      </w:r>
      <w:commentRangeEnd w:id="82"/>
      <w:r w:rsidR="007C7E11">
        <w:rPr>
          <w:rStyle w:val="CommentReference"/>
          <w:rFonts w:asciiTheme="minorHAnsi" w:eastAsiaTheme="minorHAnsi" w:hAnsiTheme="minorHAnsi" w:cstheme="minorBidi"/>
          <w:color w:val="auto"/>
        </w:rPr>
        <w:commentReference w:id="82"/>
      </w:r>
      <w:r>
        <w:t>.</w:t>
      </w:r>
      <w:r w:rsidRPr="004F5DBA">
        <w:t xml:space="preserve"> </w:t>
      </w:r>
    </w:p>
    <w:p w:rsidR="007C7E11" w:rsidRDefault="007C7E11" w:rsidP="007C7E11">
      <w:pPr>
        <w:pStyle w:val="NRELFigureImageCentered"/>
      </w:pPr>
      <w:r>
        <w:rPr>
          <w:noProof/>
        </w:rPr>
        <mc:AlternateContent>
          <mc:Choice Requires="wps">
            <w:drawing>
              <wp:inline distT="0" distB="0" distL="0" distR="0" wp14:anchorId="66C2510F" wp14:editId="47ACA53C">
                <wp:extent cx="3847605" cy="2660072"/>
                <wp:effectExtent l="0" t="0" r="635" b="698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605" cy="2660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3048AC">
                            <w:pPr>
                              <w:pStyle w:val="NRELFigureImageCentered"/>
                            </w:pPr>
                            <w:r w:rsidRPr="004F5DBA">
                              <w:rPr>
                                <w:noProof/>
                              </w:rPr>
                              <w:drawing>
                                <wp:inline distT="0" distB="0" distL="0" distR="0" wp14:anchorId="57CFBBFA" wp14:editId="576B3817">
                                  <wp:extent cx="3623495" cy="2194560"/>
                                  <wp:effectExtent l="19050" t="0" r="0" b="0"/>
                                  <wp:docPr id="519"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4"/>
                                          <a:stretch>
                                            <a:fillRect/>
                                          </a:stretch>
                                        </pic:blipFill>
                                        <pic:spPr>
                                          <a:xfrm>
                                            <a:off x="0" y="0"/>
                                            <a:ext cx="3623495" cy="2194560"/>
                                          </a:xfrm>
                                          <a:prstGeom prst="rect">
                                            <a:avLst/>
                                          </a:prstGeom>
                                        </pic:spPr>
                                      </pic:pic>
                                    </a:graphicData>
                                  </a:graphic>
                                </wp:inline>
                              </w:drawing>
                            </w:r>
                          </w:p>
                          <w:p w:rsidR="00337164" w:rsidRPr="00EB488C" w:rsidRDefault="00337164" w:rsidP="003048AC">
                            <w:pPr>
                              <w:pStyle w:val="NRELFigureCaption"/>
                            </w:pPr>
                            <w:bookmarkStart w:id="83" w:name="_Toc335905336"/>
                            <w:bookmarkStart w:id="84" w:name="_Toc399876268"/>
                            <w:bookmarkStart w:id="85" w:name="_Toc452622655"/>
                            <w:proofErr w:type="gramStart"/>
                            <w:r w:rsidRPr="00EB488C">
                              <w:t xml:space="preserve">Figure </w:t>
                            </w:r>
                            <w:r w:rsidR="00D703A1">
                              <w:fldChar w:fldCharType="begin"/>
                            </w:r>
                            <w:r w:rsidR="00D703A1">
                              <w:instrText xml:space="preserve"> SEQ Figures \* MERGEFORMAT </w:instrText>
                            </w:r>
                            <w:r w:rsidR="00D703A1">
                              <w:fldChar w:fldCharType="separate"/>
                            </w:r>
                            <w:r w:rsidR="00526B2A">
                              <w:rPr>
                                <w:noProof/>
                              </w:rPr>
                              <w:t>2</w:t>
                            </w:r>
                            <w:r w:rsidR="00D703A1">
                              <w:rPr>
                                <w:noProof/>
                              </w:rPr>
                              <w:fldChar w:fldCharType="end"/>
                            </w:r>
                            <w:r w:rsidRPr="00EB488C">
                              <w:t>.</w:t>
                            </w:r>
                            <w:proofErr w:type="gramEnd"/>
                            <w:r w:rsidRPr="00EB488C">
                              <w:t xml:space="preserve"> Example TurbSim command line output</w:t>
                            </w:r>
                            <w:bookmarkEnd w:id="83"/>
                            <w:bookmarkEnd w:id="84"/>
                            <w:bookmarkEnd w:id="85"/>
                          </w:p>
                        </w:txbxContent>
                      </wps:txbx>
                      <wps:bodyPr rot="0" vert="horz" wrap="square" lIns="9144" tIns="45720" rIns="9144" bIns="9144" anchor="t" anchorCtr="0" upright="1">
                        <a:noAutofit/>
                      </wps:bodyPr>
                    </wps:wsp>
                  </a:graphicData>
                </a:graphic>
              </wp:inline>
            </w:drawing>
          </mc:Choice>
          <mc:Fallback>
            <w:pict>
              <v:shape id="Text Box 17" o:spid="_x0000_s1032" type="#_x0000_t202" style="width:302.95pt;height:20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" filled="f" stroked="f">
                <v:textbox inset=".72pt,,.72pt,.72pt">
                  <w:txbxContent>
                    <w:p w:rsidR="00337164" w:rsidRDefault="00337164" w:rsidP="003048AC">
                      <w:pPr>
                        <w:pStyle w:val="NRELFigureImageCentered"/>
                      </w:pPr>
                      <w:r w:rsidRPr="004F5DBA">
                        <w:rPr>
                          <w:noProof/>
                        </w:rPr>
                        <w:drawing>
                          <wp:inline distT="0" distB="0" distL="0" distR="0" wp14:anchorId="57CFBBFA" wp14:editId="576B3817">
                            <wp:extent cx="3623495" cy="2194560"/>
                            <wp:effectExtent l="19050" t="0" r="0" b="0"/>
                            <wp:docPr id="519"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4"/>
                                    <a:stretch>
                                      <a:fillRect/>
                                    </a:stretch>
                                  </pic:blipFill>
                                  <pic:spPr>
                                    <a:xfrm>
                                      <a:off x="0" y="0"/>
                                      <a:ext cx="3623495" cy="2194560"/>
                                    </a:xfrm>
                                    <a:prstGeom prst="rect">
                                      <a:avLst/>
                                    </a:prstGeom>
                                  </pic:spPr>
                                </pic:pic>
                              </a:graphicData>
                            </a:graphic>
                          </wp:inline>
                        </w:drawing>
                      </w:r>
                    </w:p>
                    <w:p w:rsidR="00337164" w:rsidRPr="00EB488C" w:rsidRDefault="00337164" w:rsidP="003048AC">
                      <w:pPr>
                        <w:pStyle w:val="NRELFigureCaption"/>
                      </w:pPr>
                      <w:bookmarkStart w:id="86" w:name="_Toc335905336"/>
                      <w:bookmarkStart w:id="87" w:name="_Toc399876268"/>
                      <w:bookmarkStart w:id="88" w:name="_Toc452622655"/>
                      <w:proofErr w:type="gramStart"/>
                      <w:r w:rsidRPr="00EB488C">
                        <w:t xml:space="preserve">Figure </w:t>
                      </w:r>
                      <w:r w:rsidR="00D703A1">
                        <w:fldChar w:fldCharType="begin"/>
                      </w:r>
                      <w:r w:rsidR="00D703A1">
                        <w:instrText xml:space="preserve"> SEQ Figures \* MERGEFORMAT </w:instrText>
                      </w:r>
                      <w:r w:rsidR="00D703A1">
                        <w:fldChar w:fldCharType="separate"/>
                      </w:r>
                      <w:r w:rsidR="00526B2A">
                        <w:rPr>
                          <w:noProof/>
                        </w:rPr>
                        <w:t>2</w:t>
                      </w:r>
                      <w:r w:rsidR="00D703A1">
                        <w:rPr>
                          <w:noProof/>
                        </w:rPr>
                        <w:fldChar w:fldCharType="end"/>
                      </w:r>
                      <w:r w:rsidRPr="00EB488C">
                        <w:t>.</w:t>
                      </w:r>
                      <w:proofErr w:type="gramEnd"/>
                      <w:r w:rsidRPr="00EB488C">
                        <w:t xml:space="preserve"> Example TurbSim command line output</w:t>
                      </w:r>
                      <w:bookmarkEnd w:id="86"/>
                      <w:bookmarkEnd w:id="87"/>
                      <w:bookmarkEnd w:id="88"/>
                    </w:p>
                  </w:txbxContent>
                </v:textbox>
                <w10:anchorlock/>
              </v:shape>
            </w:pict>
          </mc:Fallback>
        </mc:AlternateContent>
      </w:r>
    </w:p>
    <w:p w:rsidR="00A40172" w:rsidRDefault="00A40172" w:rsidP="00A40172">
      <w:pPr>
        <w:pStyle w:val="NRELHead02"/>
      </w:pPr>
      <w:bookmarkStart w:id="89" w:name="_Toc452622594"/>
      <w:r>
        <w:t>Coordinate Systems</w:t>
      </w:r>
      <w:bookmarkEnd w:id="89"/>
    </w:p>
    <w:p w:rsidR="00DC2FC1" w:rsidRDefault="003048AC" w:rsidP="003048AC">
      <w:pPr>
        <w:pStyle w:val="NRELBodyText"/>
      </w:pPr>
      <w:r>
        <w:t xml:space="preserve">Wind components are defined in two separate coordinate systems as described in </w:t>
      </w:r>
      <w:r>
        <w:fldChar w:fldCharType="begin" w:fldLock="1"/>
      </w:r>
      <w:r>
        <w:instrText xml:space="preserve"> REF Table_Components \h  \* MERGEFORMAT </w:instrText>
      </w:r>
      <w:r>
        <w:fldChar w:fldCharType="separate"/>
      </w:r>
      <w:r w:rsidR="00255BEF">
        <w:t xml:space="preserve">Table </w:t>
      </w:r>
      <w:r w:rsidR="00255BEF">
        <w:rPr>
          <w:noProof/>
        </w:rPr>
        <w:t>2</w:t>
      </w:r>
      <w:r>
        <w:fldChar w:fldCharType="end"/>
      </w:r>
      <w:r>
        <w:t xml:space="preserve"> and pictured in </w:t>
      </w:r>
      <w:r>
        <w:fldChar w:fldCharType="begin" w:fldLock="1"/>
      </w:r>
      <w:r>
        <w:instrText xml:space="preserve"> REF Figure_Coordinates \h  \* MERGEFORMAT </w:instrText>
      </w:r>
      <w:r>
        <w:fldChar w:fldCharType="separate"/>
      </w:r>
      <w:r w:rsidR="00255BEF">
        <w:t xml:space="preserve">Figure </w:t>
      </w:r>
      <w:r w:rsidR="00255BEF">
        <w:rPr>
          <w:noProof/>
        </w:rPr>
        <w:t>3</w:t>
      </w:r>
      <w:r>
        <w:fldChar w:fldCharType="end"/>
      </w:r>
      <w:r>
        <w:t xml:space="preserve">. TurbSim computes winds in a coordinate system aligned with the direction of the mean velocity vector at each point in space. The velocities are rotated to the inertial reference frame coordinate system before they are written to output files. </w:t>
      </w:r>
    </w:p>
    <w:p w:rsidR="003048AC" w:rsidRDefault="00DC2FC1" w:rsidP="003048AC">
      <w:pPr>
        <w:pStyle w:val="NRELBodyText"/>
      </w:pPr>
      <w:r>
        <w:rPr>
          <w:noProof/>
        </w:rPr>
        <w:lastRenderedPageBreak/>
        <mc:AlternateContent>
          <mc:Choice Requires="wps">
            <w:drawing>
              <wp:inline distT="0" distB="0" distL="0" distR="0" wp14:anchorId="454BC125" wp14:editId="063D73D3">
                <wp:extent cx="2743200" cy="3200400"/>
                <wp:effectExtent l="0" t="0" r="0" b="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DC2FC1">
                            <w:pPr>
                              <w:pStyle w:val="NRELTableCaption"/>
                            </w:pPr>
                            <w:bookmarkStart w:id="90" w:name="Table_Components"/>
                            <w:bookmarkStart w:id="91" w:name="_Toc238955051"/>
                            <w:bookmarkStart w:id="92" w:name="_Toc399876318"/>
                            <w:bookmarkStart w:id="93" w:name="_Toc452622700"/>
                            <w:proofErr w:type="gramStart"/>
                            <w:r>
                              <w:t xml:space="preserve">Table </w:t>
                            </w:r>
                            <w:fldSimple w:instr=" SEQ Table \* ARABIC ">
                              <w:r w:rsidR="00526B2A">
                                <w:rPr>
                                  <w:noProof/>
                                </w:rPr>
                                <w:t>2</w:t>
                              </w:r>
                            </w:fldSimple>
                            <w:bookmarkEnd w:id="90"/>
                            <w:r>
                              <w:t>.</w:t>
                            </w:r>
                            <w:proofErr w:type="gramEnd"/>
                            <w:r>
                              <w:t xml:space="preserve"> Definitions of TurbSim Wind-Component Coordinate Systems</w:t>
                            </w:r>
                            <w:bookmarkEnd w:id="91"/>
                            <w:bookmarkEnd w:id="92"/>
                            <w:bookmarkEnd w:id="93"/>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337164" w:rsidRPr="00FE4FF3" w:rsidTr="009E67CF">
                              <w:trPr>
                                <w:trHeight w:hRule="exact" w:val="20"/>
                                <w:tblCellSpacing w:w="7" w:type="dxa"/>
                                <w:jc w:val="center"/>
                              </w:trPr>
                              <w:tc>
                                <w:tcPr>
                                  <w:tcW w:w="3730" w:type="dxa"/>
                                  <w:gridSpan w:val="3"/>
                                  <w:noWrap/>
                                  <w:tcMar>
                                    <w:top w:w="14" w:type="dxa"/>
                                    <w:bottom w:w="14" w:type="dxa"/>
                                  </w:tcMar>
                                  <w:tcFitText/>
                                </w:tcPr>
                                <w:p w:rsidR="00337164" w:rsidRPr="00FE4FF3" w:rsidRDefault="00337164" w:rsidP="00746229">
                                  <w:pPr>
                                    <w:rPr>
                                      <w:i/>
                                    </w:rPr>
                                  </w:pPr>
                                </w:p>
                              </w:tc>
                            </w:tr>
                            <w:tr w:rsidR="00337164" w:rsidRPr="007439F8" w:rsidTr="009E67CF">
                              <w:trPr>
                                <w:tblCellSpacing w:w="7" w:type="dxa"/>
                                <w:jc w:val="center"/>
                              </w:trPr>
                              <w:tc>
                                <w:tcPr>
                                  <w:tcW w:w="3730" w:type="dxa"/>
                                  <w:gridSpan w:val="3"/>
                                  <w:tcBorders>
                                    <w:top w:val="single" w:sz="4" w:space="0" w:color="auto"/>
                                  </w:tcBorders>
                                  <w:vAlign w:val="bottom"/>
                                </w:tcPr>
                                <w:p w:rsidR="00337164" w:rsidRPr="007439F8" w:rsidRDefault="00337164" w:rsidP="009E67CF">
                                  <w:pPr>
                                    <w:pStyle w:val="NRELTableHeader"/>
                                  </w:pPr>
                                  <w:r w:rsidRPr="004179FA">
                                    <w:t>Inertial Reference Frame</w:t>
                                  </w:r>
                                </w:p>
                              </w:tc>
                            </w:tr>
                            <w:tr w:rsidR="00337164" w:rsidTr="009E67CF">
                              <w:trPr>
                                <w:tblCellSpacing w:w="7" w:type="dxa"/>
                                <w:jc w:val="center"/>
                              </w:trPr>
                              <w:tc>
                                <w:tcPr>
                                  <w:tcW w:w="327" w:type="dxa"/>
                                </w:tcPr>
                                <w:p w:rsidR="00337164" w:rsidRDefault="00337164" w:rsidP="009E67CF">
                                  <w:pPr>
                                    <w:pStyle w:val="NRELTableContent"/>
                                  </w:pPr>
                                </w:p>
                              </w:tc>
                              <w:tc>
                                <w:tcPr>
                                  <w:tcW w:w="541" w:type="dxa"/>
                                  <w:vAlign w:val="center"/>
                                </w:tcPr>
                                <w:p w:rsidR="00337164" w:rsidRPr="00D44AC1" w:rsidRDefault="00337164" w:rsidP="009E67CF">
                                  <w:pPr>
                                    <w:pStyle w:val="NRELTableContent"/>
                                    <w:rPr>
                                      <w:i/>
                                    </w:rPr>
                                  </w:pPr>
                                  <w:r w:rsidRPr="00D44AC1">
                                    <w:rPr>
                                      <w:i/>
                                    </w:rPr>
                                    <w:t>U</w:t>
                                  </w:r>
                                </w:p>
                              </w:tc>
                              <w:tc>
                                <w:tcPr>
                                  <w:tcW w:w="2834" w:type="dxa"/>
                                  <w:vAlign w:val="center"/>
                                </w:tcPr>
                                <w:p w:rsidR="00337164" w:rsidRDefault="00337164" w:rsidP="009E67CF">
                                  <w:pPr>
                                    <w:pStyle w:val="NRELTableContent"/>
                                  </w:pPr>
                                  <w:r>
                                    <w:t xml:space="preserve">Along positive </w:t>
                                  </w:r>
                                  <w:r w:rsidRPr="00D44AC1">
                                    <w:rPr>
                                      <w:i/>
                                    </w:rPr>
                                    <w:t>X</w:t>
                                  </w:r>
                                  <w:r>
                                    <w:t xml:space="preserve"> (nominally downwind)</w:t>
                                  </w:r>
                                </w:p>
                              </w:tc>
                            </w:tr>
                            <w:tr w:rsidR="00337164" w:rsidTr="009E67CF">
                              <w:trPr>
                                <w:tblCellSpacing w:w="7" w:type="dxa"/>
                                <w:jc w:val="center"/>
                              </w:trPr>
                              <w:tc>
                                <w:tcPr>
                                  <w:tcW w:w="327" w:type="dxa"/>
                                </w:tcPr>
                                <w:p w:rsidR="00337164" w:rsidRDefault="00337164" w:rsidP="009E67CF">
                                  <w:pPr>
                                    <w:pStyle w:val="NRELTableContent"/>
                                  </w:pPr>
                                </w:p>
                              </w:tc>
                              <w:tc>
                                <w:tcPr>
                                  <w:tcW w:w="541" w:type="dxa"/>
                                  <w:vAlign w:val="center"/>
                                </w:tcPr>
                                <w:p w:rsidR="00337164" w:rsidRPr="00D44AC1" w:rsidRDefault="00337164" w:rsidP="009E67CF">
                                  <w:pPr>
                                    <w:pStyle w:val="NRELTableContent"/>
                                    <w:rPr>
                                      <w:i/>
                                    </w:rPr>
                                  </w:pPr>
                                  <w:r w:rsidRPr="00D44AC1">
                                    <w:rPr>
                                      <w:i/>
                                    </w:rPr>
                                    <w:t>V</w:t>
                                  </w:r>
                                </w:p>
                              </w:tc>
                              <w:tc>
                                <w:tcPr>
                                  <w:tcW w:w="2834" w:type="dxa"/>
                                  <w:vAlign w:val="center"/>
                                </w:tcPr>
                                <w:p w:rsidR="00337164" w:rsidRDefault="00337164" w:rsidP="009E67CF">
                                  <w:pPr>
                                    <w:pStyle w:val="NRELTableContent"/>
                                  </w:pPr>
                                  <w:r>
                                    <w:t xml:space="preserve">Along positive </w:t>
                                  </w:r>
                                  <w:r w:rsidRPr="00D44AC1">
                                    <w:rPr>
                                      <w:i/>
                                    </w:rPr>
                                    <w:t>Y</w:t>
                                  </w:r>
                                  <w:r>
                                    <w:t xml:space="preserve"> (to the left when looking along </w:t>
                                  </w:r>
                                  <w:r w:rsidRPr="00D44AC1">
                                    <w:rPr>
                                      <w:i/>
                                    </w:rPr>
                                    <w:t>X</w:t>
                                  </w:r>
                                  <w:r>
                                    <w:t>)</w:t>
                                  </w:r>
                                </w:p>
                              </w:tc>
                            </w:tr>
                            <w:tr w:rsidR="00337164" w:rsidTr="009E67CF">
                              <w:trPr>
                                <w:tblCellSpacing w:w="7" w:type="dxa"/>
                                <w:jc w:val="center"/>
                              </w:trPr>
                              <w:tc>
                                <w:tcPr>
                                  <w:tcW w:w="327" w:type="dxa"/>
                                </w:tcPr>
                                <w:p w:rsidR="00337164" w:rsidRDefault="00337164" w:rsidP="009E67CF">
                                  <w:pPr>
                                    <w:pStyle w:val="NRELTableContent"/>
                                  </w:pPr>
                                </w:p>
                              </w:tc>
                              <w:tc>
                                <w:tcPr>
                                  <w:tcW w:w="541" w:type="dxa"/>
                                  <w:vAlign w:val="center"/>
                                </w:tcPr>
                                <w:p w:rsidR="00337164" w:rsidRPr="00D44AC1" w:rsidRDefault="00337164" w:rsidP="009E67CF">
                                  <w:pPr>
                                    <w:pStyle w:val="NRELTableContent"/>
                                    <w:rPr>
                                      <w:i/>
                                    </w:rPr>
                                  </w:pPr>
                                  <w:r w:rsidRPr="00D44AC1">
                                    <w:rPr>
                                      <w:i/>
                                    </w:rPr>
                                    <w:t>W</w:t>
                                  </w:r>
                                </w:p>
                              </w:tc>
                              <w:tc>
                                <w:tcPr>
                                  <w:tcW w:w="2834" w:type="dxa"/>
                                  <w:vAlign w:val="center"/>
                                </w:tcPr>
                                <w:p w:rsidR="00337164" w:rsidRDefault="00337164" w:rsidP="009E67CF">
                                  <w:pPr>
                                    <w:pStyle w:val="NRELTableContent"/>
                                  </w:pPr>
                                  <w:r>
                                    <w:t xml:space="preserve">Up, along positive </w:t>
                                  </w:r>
                                  <w:r w:rsidRPr="00D44AC1">
                                    <w:rPr>
                                      <w:i/>
                                    </w:rPr>
                                    <w:t>Z</w:t>
                                  </w:r>
                                  <w:r>
                                    <w:t xml:space="preserve"> (opposite gravity)</w:t>
                                  </w:r>
                                </w:p>
                              </w:tc>
                            </w:tr>
                            <w:tr w:rsidR="00337164" w:rsidRPr="00A80956" w:rsidTr="009E67CF">
                              <w:trPr>
                                <w:trHeight w:hRule="exact" w:val="20"/>
                                <w:tblCellSpacing w:w="7" w:type="dxa"/>
                                <w:jc w:val="center"/>
                              </w:trPr>
                              <w:tc>
                                <w:tcPr>
                                  <w:tcW w:w="3730" w:type="dxa"/>
                                  <w:gridSpan w:val="3"/>
                                  <w:noWrap/>
                                  <w:tcMar>
                                    <w:top w:w="14" w:type="dxa"/>
                                    <w:bottom w:w="14" w:type="dxa"/>
                                  </w:tcMar>
                                  <w:tcFitText/>
                                </w:tcPr>
                                <w:p w:rsidR="00337164" w:rsidRPr="00FE4FF3" w:rsidRDefault="00337164" w:rsidP="009E67CF">
                                  <w:pPr>
                                    <w:pStyle w:val="NRELTableContent"/>
                                    <w:rPr>
                                      <w:i/>
                                    </w:rPr>
                                  </w:pPr>
                                </w:p>
                              </w:tc>
                            </w:tr>
                            <w:tr w:rsidR="00337164" w:rsidRPr="007439F8" w:rsidTr="009E67CF">
                              <w:trPr>
                                <w:tblCellSpacing w:w="7" w:type="dxa"/>
                                <w:jc w:val="center"/>
                              </w:trPr>
                              <w:tc>
                                <w:tcPr>
                                  <w:tcW w:w="3730" w:type="dxa"/>
                                  <w:gridSpan w:val="3"/>
                                  <w:vAlign w:val="bottom"/>
                                </w:tcPr>
                                <w:p w:rsidR="00337164" w:rsidRPr="007439F8" w:rsidRDefault="00337164" w:rsidP="009E67CF">
                                  <w:pPr>
                                    <w:pStyle w:val="NRELTableHeader"/>
                                  </w:pPr>
                                  <w:r w:rsidRPr="004179FA">
                                    <w:t>Aligned with the Mean Wind</w:t>
                                  </w:r>
                                </w:p>
                              </w:tc>
                            </w:tr>
                            <w:tr w:rsidR="00337164" w:rsidTr="009E67CF">
                              <w:trPr>
                                <w:tblCellSpacing w:w="7" w:type="dxa"/>
                                <w:jc w:val="center"/>
                              </w:trPr>
                              <w:tc>
                                <w:tcPr>
                                  <w:tcW w:w="327" w:type="dxa"/>
                                </w:tcPr>
                                <w:p w:rsidR="00337164" w:rsidRDefault="00337164" w:rsidP="009E67CF">
                                  <w:pPr>
                                    <w:pStyle w:val="NRELTableContent"/>
                                  </w:pPr>
                                </w:p>
                              </w:tc>
                              <w:tc>
                                <w:tcPr>
                                  <w:tcW w:w="541" w:type="dxa"/>
                                  <w:vAlign w:val="center"/>
                                </w:tcPr>
                                <w:p w:rsidR="00337164" w:rsidRPr="00D44AC1" w:rsidRDefault="00337164" w:rsidP="009E67CF">
                                  <w:pPr>
                                    <w:pStyle w:val="NRELTableContent"/>
                                    <w:rPr>
                                      <w:i/>
                                    </w:rPr>
                                  </w:pPr>
                                  <w:r w:rsidRPr="00D44AC1">
                                    <w:rPr>
                                      <w:i/>
                                    </w:rPr>
                                    <w:t>u</w:t>
                                  </w:r>
                                </w:p>
                              </w:tc>
                              <w:tc>
                                <w:tcPr>
                                  <w:tcW w:w="2834" w:type="dxa"/>
                                  <w:vAlign w:val="center"/>
                                </w:tcPr>
                                <w:p w:rsidR="00337164" w:rsidRDefault="00337164" w:rsidP="009E67CF">
                                  <w:pPr>
                                    <w:pStyle w:val="NRELTableContent"/>
                                  </w:pPr>
                                  <w:proofErr w:type="spellStart"/>
                                  <w:r>
                                    <w:t>Streamwise</w:t>
                                  </w:r>
                                  <w:proofErr w:type="spellEnd"/>
                                  <w:r>
                                    <w:t xml:space="preserve"> (longitudinal)</w:t>
                                  </w:r>
                                </w:p>
                              </w:tc>
                            </w:tr>
                            <w:tr w:rsidR="00337164" w:rsidTr="009E67CF">
                              <w:trPr>
                                <w:tblCellSpacing w:w="7" w:type="dxa"/>
                                <w:jc w:val="center"/>
                              </w:trPr>
                              <w:tc>
                                <w:tcPr>
                                  <w:tcW w:w="327" w:type="dxa"/>
                                </w:tcPr>
                                <w:p w:rsidR="00337164" w:rsidRDefault="00337164" w:rsidP="009E67CF">
                                  <w:pPr>
                                    <w:pStyle w:val="NRELTableContent"/>
                                  </w:pPr>
                                </w:p>
                              </w:tc>
                              <w:tc>
                                <w:tcPr>
                                  <w:tcW w:w="541" w:type="dxa"/>
                                  <w:vAlign w:val="center"/>
                                </w:tcPr>
                                <w:p w:rsidR="00337164" w:rsidRPr="00D44AC1" w:rsidRDefault="00337164" w:rsidP="009E67CF">
                                  <w:pPr>
                                    <w:pStyle w:val="NRELTableContent"/>
                                    <w:rPr>
                                      <w:i/>
                                    </w:rPr>
                                  </w:pPr>
                                  <w:r w:rsidRPr="00D44AC1">
                                    <w:rPr>
                                      <w:i/>
                                    </w:rPr>
                                    <w:t>v</w:t>
                                  </w:r>
                                </w:p>
                              </w:tc>
                              <w:tc>
                                <w:tcPr>
                                  <w:tcW w:w="2834" w:type="dxa"/>
                                  <w:vAlign w:val="center"/>
                                </w:tcPr>
                                <w:p w:rsidR="00337164" w:rsidRDefault="00337164" w:rsidP="009E67CF">
                                  <w:pPr>
                                    <w:pStyle w:val="NRELTableContent"/>
                                  </w:pPr>
                                  <w:r>
                                    <w:t>Transverse (crosswise)</w:t>
                                  </w:r>
                                </w:p>
                              </w:tc>
                            </w:tr>
                            <w:tr w:rsidR="00337164" w:rsidTr="009E67CF">
                              <w:trPr>
                                <w:tblCellSpacing w:w="7" w:type="dxa"/>
                                <w:jc w:val="center"/>
                              </w:trPr>
                              <w:tc>
                                <w:tcPr>
                                  <w:tcW w:w="327" w:type="dxa"/>
                                  <w:tcBorders>
                                    <w:bottom w:val="single" w:sz="8" w:space="0" w:color="auto"/>
                                  </w:tcBorders>
                                </w:tcPr>
                                <w:p w:rsidR="00337164" w:rsidRDefault="00337164" w:rsidP="009E67CF">
                                  <w:pPr>
                                    <w:pStyle w:val="NRELTableContent"/>
                                  </w:pPr>
                                </w:p>
                              </w:tc>
                              <w:tc>
                                <w:tcPr>
                                  <w:tcW w:w="541" w:type="dxa"/>
                                  <w:tcBorders>
                                    <w:bottom w:val="single" w:sz="8" w:space="0" w:color="auto"/>
                                  </w:tcBorders>
                                  <w:vAlign w:val="center"/>
                                </w:tcPr>
                                <w:p w:rsidR="00337164" w:rsidRPr="00D44AC1" w:rsidRDefault="00337164" w:rsidP="009E67CF">
                                  <w:pPr>
                                    <w:pStyle w:val="NRELTableContent"/>
                                    <w:rPr>
                                      <w:i/>
                                    </w:rPr>
                                  </w:pPr>
                                  <w:r w:rsidRPr="00D44AC1">
                                    <w:rPr>
                                      <w:i/>
                                    </w:rPr>
                                    <w:t>w</w:t>
                                  </w:r>
                                </w:p>
                              </w:tc>
                              <w:tc>
                                <w:tcPr>
                                  <w:tcW w:w="2834" w:type="dxa"/>
                                  <w:tcBorders>
                                    <w:bottom w:val="single" w:sz="8" w:space="0" w:color="auto"/>
                                  </w:tcBorders>
                                  <w:vAlign w:val="center"/>
                                </w:tcPr>
                                <w:p w:rsidR="00337164" w:rsidRDefault="00337164" w:rsidP="009E67CF">
                                  <w:pPr>
                                    <w:pStyle w:val="NRELTableContent"/>
                                  </w:pPr>
                                  <w:r>
                                    <w:t>Vertical</w:t>
                                  </w:r>
                                </w:p>
                              </w:tc>
                            </w:tr>
                          </w:tbl>
                          <w:p w:rsidR="00337164" w:rsidRDefault="00337164" w:rsidP="00DC2FC1"/>
                        </w:txbxContent>
                      </wps:txbx>
                      <wps:bodyPr rot="0" vert="horz" wrap="square" lIns="9144" tIns="9144" rIns="9144" bIns="9144" anchor="t" anchorCtr="0" upright="1">
                        <a:noAutofit/>
                      </wps:bodyPr>
                    </wps:wsp>
                  </a:graphicData>
                </a:graphic>
              </wp:inline>
            </w:drawing>
          </mc:Choice>
          <mc:Fallback>
            <w:pict>
              <v:shape id="Text Box 22" o:spid="_x0000_s1033" type="#_x0000_t202" style="width:3in;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" filled="f" stroked="f">
                <v:textbox inset=".72pt,.72pt,.72pt,.72pt">
                  <w:txbxContent>
                    <w:p w:rsidR="00337164" w:rsidRDefault="00337164" w:rsidP="00DC2FC1">
                      <w:pPr>
                        <w:pStyle w:val="NRELTableCaption"/>
                      </w:pPr>
                      <w:bookmarkStart w:id="94" w:name="Table_Components"/>
                      <w:bookmarkStart w:id="95" w:name="_Toc238955051"/>
                      <w:bookmarkStart w:id="96" w:name="_Toc399876318"/>
                      <w:bookmarkStart w:id="97" w:name="_Toc452622700"/>
                      <w:proofErr w:type="gramStart"/>
                      <w:r>
                        <w:t xml:space="preserve">Table </w:t>
                      </w:r>
                      <w:fldSimple w:instr=" SEQ Table \* ARABIC ">
                        <w:r w:rsidR="00526B2A">
                          <w:rPr>
                            <w:noProof/>
                          </w:rPr>
                          <w:t>2</w:t>
                        </w:r>
                      </w:fldSimple>
                      <w:bookmarkEnd w:id="94"/>
                      <w:r>
                        <w:t>.</w:t>
                      </w:r>
                      <w:proofErr w:type="gramEnd"/>
                      <w:r>
                        <w:t xml:space="preserve"> Definitions of TurbSim Wind-Component Coordinate Systems</w:t>
                      </w:r>
                      <w:bookmarkEnd w:id="95"/>
                      <w:bookmarkEnd w:id="96"/>
                      <w:bookmarkEnd w:id="97"/>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337164" w:rsidRPr="00FE4FF3" w:rsidTr="009E67CF">
                        <w:trPr>
                          <w:trHeight w:hRule="exact" w:val="20"/>
                          <w:tblCellSpacing w:w="7" w:type="dxa"/>
                          <w:jc w:val="center"/>
                        </w:trPr>
                        <w:tc>
                          <w:tcPr>
                            <w:tcW w:w="3730" w:type="dxa"/>
                            <w:gridSpan w:val="3"/>
                            <w:noWrap/>
                            <w:tcMar>
                              <w:top w:w="14" w:type="dxa"/>
                              <w:bottom w:w="14" w:type="dxa"/>
                            </w:tcMar>
                            <w:tcFitText/>
                          </w:tcPr>
                          <w:p w:rsidR="00337164" w:rsidRPr="00FE4FF3" w:rsidRDefault="00337164" w:rsidP="00746229">
                            <w:pPr>
                              <w:rPr>
                                <w:i/>
                              </w:rPr>
                            </w:pPr>
                          </w:p>
                        </w:tc>
                      </w:tr>
                      <w:tr w:rsidR="00337164" w:rsidRPr="007439F8" w:rsidTr="009E67CF">
                        <w:trPr>
                          <w:tblCellSpacing w:w="7" w:type="dxa"/>
                          <w:jc w:val="center"/>
                        </w:trPr>
                        <w:tc>
                          <w:tcPr>
                            <w:tcW w:w="3730" w:type="dxa"/>
                            <w:gridSpan w:val="3"/>
                            <w:tcBorders>
                              <w:top w:val="single" w:sz="4" w:space="0" w:color="auto"/>
                            </w:tcBorders>
                            <w:vAlign w:val="bottom"/>
                          </w:tcPr>
                          <w:p w:rsidR="00337164" w:rsidRPr="007439F8" w:rsidRDefault="00337164" w:rsidP="009E67CF">
                            <w:pPr>
                              <w:pStyle w:val="NRELTableHeader"/>
                            </w:pPr>
                            <w:r w:rsidRPr="004179FA">
                              <w:t>Inertial Reference Frame</w:t>
                            </w:r>
                          </w:p>
                        </w:tc>
                      </w:tr>
                      <w:tr w:rsidR="00337164" w:rsidTr="009E67CF">
                        <w:trPr>
                          <w:tblCellSpacing w:w="7" w:type="dxa"/>
                          <w:jc w:val="center"/>
                        </w:trPr>
                        <w:tc>
                          <w:tcPr>
                            <w:tcW w:w="327" w:type="dxa"/>
                          </w:tcPr>
                          <w:p w:rsidR="00337164" w:rsidRDefault="00337164" w:rsidP="009E67CF">
                            <w:pPr>
                              <w:pStyle w:val="NRELTableContent"/>
                            </w:pPr>
                          </w:p>
                        </w:tc>
                        <w:tc>
                          <w:tcPr>
                            <w:tcW w:w="541" w:type="dxa"/>
                            <w:vAlign w:val="center"/>
                          </w:tcPr>
                          <w:p w:rsidR="00337164" w:rsidRPr="00D44AC1" w:rsidRDefault="00337164" w:rsidP="009E67CF">
                            <w:pPr>
                              <w:pStyle w:val="NRELTableContent"/>
                              <w:rPr>
                                <w:i/>
                              </w:rPr>
                            </w:pPr>
                            <w:r w:rsidRPr="00D44AC1">
                              <w:rPr>
                                <w:i/>
                              </w:rPr>
                              <w:t>U</w:t>
                            </w:r>
                          </w:p>
                        </w:tc>
                        <w:tc>
                          <w:tcPr>
                            <w:tcW w:w="2834" w:type="dxa"/>
                            <w:vAlign w:val="center"/>
                          </w:tcPr>
                          <w:p w:rsidR="00337164" w:rsidRDefault="00337164" w:rsidP="009E67CF">
                            <w:pPr>
                              <w:pStyle w:val="NRELTableContent"/>
                            </w:pPr>
                            <w:r>
                              <w:t xml:space="preserve">Along positive </w:t>
                            </w:r>
                            <w:r w:rsidRPr="00D44AC1">
                              <w:rPr>
                                <w:i/>
                              </w:rPr>
                              <w:t>X</w:t>
                            </w:r>
                            <w:r>
                              <w:t xml:space="preserve"> (nominally downwind)</w:t>
                            </w:r>
                          </w:p>
                        </w:tc>
                      </w:tr>
                      <w:tr w:rsidR="00337164" w:rsidTr="009E67CF">
                        <w:trPr>
                          <w:tblCellSpacing w:w="7" w:type="dxa"/>
                          <w:jc w:val="center"/>
                        </w:trPr>
                        <w:tc>
                          <w:tcPr>
                            <w:tcW w:w="327" w:type="dxa"/>
                          </w:tcPr>
                          <w:p w:rsidR="00337164" w:rsidRDefault="00337164" w:rsidP="009E67CF">
                            <w:pPr>
                              <w:pStyle w:val="NRELTableContent"/>
                            </w:pPr>
                          </w:p>
                        </w:tc>
                        <w:tc>
                          <w:tcPr>
                            <w:tcW w:w="541" w:type="dxa"/>
                            <w:vAlign w:val="center"/>
                          </w:tcPr>
                          <w:p w:rsidR="00337164" w:rsidRPr="00D44AC1" w:rsidRDefault="00337164" w:rsidP="009E67CF">
                            <w:pPr>
                              <w:pStyle w:val="NRELTableContent"/>
                              <w:rPr>
                                <w:i/>
                              </w:rPr>
                            </w:pPr>
                            <w:r w:rsidRPr="00D44AC1">
                              <w:rPr>
                                <w:i/>
                              </w:rPr>
                              <w:t>V</w:t>
                            </w:r>
                          </w:p>
                        </w:tc>
                        <w:tc>
                          <w:tcPr>
                            <w:tcW w:w="2834" w:type="dxa"/>
                            <w:vAlign w:val="center"/>
                          </w:tcPr>
                          <w:p w:rsidR="00337164" w:rsidRDefault="00337164" w:rsidP="009E67CF">
                            <w:pPr>
                              <w:pStyle w:val="NRELTableContent"/>
                            </w:pPr>
                            <w:r>
                              <w:t xml:space="preserve">Along positive </w:t>
                            </w:r>
                            <w:r w:rsidRPr="00D44AC1">
                              <w:rPr>
                                <w:i/>
                              </w:rPr>
                              <w:t>Y</w:t>
                            </w:r>
                            <w:r>
                              <w:t xml:space="preserve"> (to the left when looking along </w:t>
                            </w:r>
                            <w:r w:rsidRPr="00D44AC1">
                              <w:rPr>
                                <w:i/>
                              </w:rPr>
                              <w:t>X</w:t>
                            </w:r>
                            <w:r>
                              <w:t>)</w:t>
                            </w:r>
                          </w:p>
                        </w:tc>
                      </w:tr>
                      <w:tr w:rsidR="00337164" w:rsidTr="009E67CF">
                        <w:trPr>
                          <w:tblCellSpacing w:w="7" w:type="dxa"/>
                          <w:jc w:val="center"/>
                        </w:trPr>
                        <w:tc>
                          <w:tcPr>
                            <w:tcW w:w="327" w:type="dxa"/>
                          </w:tcPr>
                          <w:p w:rsidR="00337164" w:rsidRDefault="00337164" w:rsidP="009E67CF">
                            <w:pPr>
                              <w:pStyle w:val="NRELTableContent"/>
                            </w:pPr>
                          </w:p>
                        </w:tc>
                        <w:tc>
                          <w:tcPr>
                            <w:tcW w:w="541" w:type="dxa"/>
                            <w:vAlign w:val="center"/>
                          </w:tcPr>
                          <w:p w:rsidR="00337164" w:rsidRPr="00D44AC1" w:rsidRDefault="00337164" w:rsidP="009E67CF">
                            <w:pPr>
                              <w:pStyle w:val="NRELTableContent"/>
                              <w:rPr>
                                <w:i/>
                              </w:rPr>
                            </w:pPr>
                            <w:r w:rsidRPr="00D44AC1">
                              <w:rPr>
                                <w:i/>
                              </w:rPr>
                              <w:t>W</w:t>
                            </w:r>
                          </w:p>
                        </w:tc>
                        <w:tc>
                          <w:tcPr>
                            <w:tcW w:w="2834" w:type="dxa"/>
                            <w:vAlign w:val="center"/>
                          </w:tcPr>
                          <w:p w:rsidR="00337164" w:rsidRDefault="00337164" w:rsidP="009E67CF">
                            <w:pPr>
                              <w:pStyle w:val="NRELTableContent"/>
                            </w:pPr>
                            <w:r>
                              <w:t xml:space="preserve">Up, along positive </w:t>
                            </w:r>
                            <w:r w:rsidRPr="00D44AC1">
                              <w:rPr>
                                <w:i/>
                              </w:rPr>
                              <w:t>Z</w:t>
                            </w:r>
                            <w:r>
                              <w:t xml:space="preserve"> (opposite gravity)</w:t>
                            </w:r>
                          </w:p>
                        </w:tc>
                      </w:tr>
                      <w:tr w:rsidR="00337164" w:rsidRPr="00A80956" w:rsidTr="009E67CF">
                        <w:trPr>
                          <w:trHeight w:hRule="exact" w:val="20"/>
                          <w:tblCellSpacing w:w="7" w:type="dxa"/>
                          <w:jc w:val="center"/>
                        </w:trPr>
                        <w:tc>
                          <w:tcPr>
                            <w:tcW w:w="3730" w:type="dxa"/>
                            <w:gridSpan w:val="3"/>
                            <w:noWrap/>
                            <w:tcMar>
                              <w:top w:w="14" w:type="dxa"/>
                              <w:bottom w:w="14" w:type="dxa"/>
                            </w:tcMar>
                            <w:tcFitText/>
                          </w:tcPr>
                          <w:p w:rsidR="00337164" w:rsidRPr="00FE4FF3" w:rsidRDefault="00337164" w:rsidP="009E67CF">
                            <w:pPr>
                              <w:pStyle w:val="NRELTableContent"/>
                              <w:rPr>
                                <w:i/>
                              </w:rPr>
                            </w:pPr>
                          </w:p>
                        </w:tc>
                      </w:tr>
                      <w:tr w:rsidR="00337164" w:rsidRPr="007439F8" w:rsidTr="009E67CF">
                        <w:trPr>
                          <w:tblCellSpacing w:w="7" w:type="dxa"/>
                          <w:jc w:val="center"/>
                        </w:trPr>
                        <w:tc>
                          <w:tcPr>
                            <w:tcW w:w="3730" w:type="dxa"/>
                            <w:gridSpan w:val="3"/>
                            <w:vAlign w:val="bottom"/>
                          </w:tcPr>
                          <w:p w:rsidR="00337164" w:rsidRPr="007439F8" w:rsidRDefault="00337164" w:rsidP="009E67CF">
                            <w:pPr>
                              <w:pStyle w:val="NRELTableHeader"/>
                            </w:pPr>
                            <w:r w:rsidRPr="004179FA">
                              <w:t>Aligned with the Mean Wind</w:t>
                            </w:r>
                          </w:p>
                        </w:tc>
                      </w:tr>
                      <w:tr w:rsidR="00337164" w:rsidTr="009E67CF">
                        <w:trPr>
                          <w:tblCellSpacing w:w="7" w:type="dxa"/>
                          <w:jc w:val="center"/>
                        </w:trPr>
                        <w:tc>
                          <w:tcPr>
                            <w:tcW w:w="327" w:type="dxa"/>
                          </w:tcPr>
                          <w:p w:rsidR="00337164" w:rsidRDefault="00337164" w:rsidP="009E67CF">
                            <w:pPr>
                              <w:pStyle w:val="NRELTableContent"/>
                            </w:pPr>
                          </w:p>
                        </w:tc>
                        <w:tc>
                          <w:tcPr>
                            <w:tcW w:w="541" w:type="dxa"/>
                            <w:vAlign w:val="center"/>
                          </w:tcPr>
                          <w:p w:rsidR="00337164" w:rsidRPr="00D44AC1" w:rsidRDefault="00337164" w:rsidP="009E67CF">
                            <w:pPr>
                              <w:pStyle w:val="NRELTableContent"/>
                              <w:rPr>
                                <w:i/>
                              </w:rPr>
                            </w:pPr>
                            <w:r w:rsidRPr="00D44AC1">
                              <w:rPr>
                                <w:i/>
                              </w:rPr>
                              <w:t>u</w:t>
                            </w:r>
                          </w:p>
                        </w:tc>
                        <w:tc>
                          <w:tcPr>
                            <w:tcW w:w="2834" w:type="dxa"/>
                            <w:vAlign w:val="center"/>
                          </w:tcPr>
                          <w:p w:rsidR="00337164" w:rsidRDefault="00337164" w:rsidP="009E67CF">
                            <w:pPr>
                              <w:pStyle w:val="NRELTableContent"/>
                            </w:pPr>
                            <w:proofErr w:type="spellStart"/>
                            <w:r>
                              <w:t>Streamwise</w:t>
                            </w:r>
                            <w:proofErr w:type="spellEnd"/>
                            <w:r>
                              <w:t xml:space="preserve"> (longitudinal)</w:t>
                            </w:r>
                          </w:p>
                        </w:tc>
                      </w:tr>
                      <w:tr w:rsidR="00337164" w:rsidTr="009E67CF">
                        <w:trPr>
                          <w:tblCellSpacing w:w="7" w:type="dxa"/>
                          <w:jc w:val="center"/>
                        </w:trPr>
                        <w:tc>
                          <w:tcPr>
                            <w:tcW w:w="327" w:type="dxa"/>
                          </w:tcPr>
                          <w:p w:rsidR="00337164" w:rsidRDefault="00337164" w:rsidP="009E67CF">
                            <w:pPr>
                              <w:pStyle w:val="NRELTableContent"/>
                            </w:pPr>
                          </w:p>
                        </w:tc>
                        <w:tc>
                          <w:tcPr>
                            <w:tcW w:w="541" w:type="dxa"/>
                            <w:vAlign w:val="center"/>
                          </w:tcPr>
                          <w:p w:rsidR="00337164" w:rsidRPr="00D44AC1" w:rsidRDefault="00337164" w:rsidP="009E67CF">
                            <w:pPr>
                              <w:pStyle w:val="NRELTableContent"/>
                              <w:rPr>
                                <w:i/>
                              </w:rPr>
                            </w:pPr>
                            <w:r w:rsidRPr="00D44AC1">
                              <w:rPr>
                                <w:i/>
                              </w:rPr>
                              <w:t>v</w:t>
                            </w:r>
                          </w:p>
                        </w:tc>
                        <w:tc>
                          <w:tcPr>
                            <w:tcW w:w="2834" w:type="dxa"/>
                            <w:vAlign w:val="center"/>
                          </w:tcPr>
                          <w:p w:rsidR="00337164" w:rsidRDefault="00337164" w:rsidP="009E67CF">
                            <w:pPr>
                              <w:pStyle w:val="NRELTableContent"/>
                            </w:pPr>
                            <w:r>
                              <w:t>Transverse (crosswise)</w:t>
                            </w:r>
                          </w:p>
                        </w:tc>
                      </w:tr>
                      <w:tr w:rsidR="00337164" w:rsidTr="009E67CF">
                        <w:trPr>
                          <w:tblCellSpacing w:w="7" w:type="dxa"/>
                          <w:jc w:val="center"/>
                        </w:trPr>
                        <w:tc>
                          <w:tcPr>
                            <w:tcW w:w="327" w:type="dxa"/>
                            <w:tcBorders>
                              <w:bottom w:val="single" w:sz="8" w:space="0" w:color="auto"/>
                            </w:tcBorders>
                          </w:tcPr>
                          <w:p w:rsidR="00337164" w:rsidRDefault="00337164" w:rsidP="009E67CF">
                            <w:pPr>
                              <w:pStyle w:val="NRELTableContent"/>
                            </w:pPr>
                          </w:p>
                        </w:tc>
                        <w:tc>
                          <w:tcPr>
                            <w:tcW w:w="541" w:type="dxa"/>
                            <w:tcBorders>
                              <w:bottom w:val="single" w:sz="8" w:space="0" w:color="auto"/>
                            </w:tcBorders>
                            <w:vAlign w:val="center"/>
                          </w:tcPr>
                          <w:p w:rsidR="00337164" w:rsidRPr="00D44AC1" w:rsidRDefault="00337164" w:rsidP="009E67CF">
                            <w:pPr>
                              <w:pStyle w:val="NRELTableContent"/>
                              <w:rPr>
                                <w:i/>
                              </w:rPr>
                            </w:pPr>
                            <w:r w:rsidRPr="00D44AC1">
                              <w:rPr>
                                <w:i/>
                              </w:rPr>
                              <w:t>w</w:t>
                            </w:r>
                          </w:p>
                        </w:tc>
                        <w:tc>
                          <w:tcPr>
                            <w:tcW w:w="2834" w:type="dxa"/>
                            <w:tcBorders>
                              <w:bottom w:val="single" w:sz="8" w:space="0" w:color="auto"/>
                            </w:tcBorders>
                            <w:vAlign w:val="center"/>
                          </w:tcPr>
                          <w:p w:rsidR="00337164" w:rsidRDefault="00337164" w:rsidP="009E67CF">
                            <w:pPr>
                              <w:pStyle w:val="NRELTableContent"/>
                            </w:pPr>
                            <w:r>
                              <w:t>Vertical</w:t>
                            </w:r>
                          </w:p>
                        </w:tc>
                      </w:tr>
                    </w:tbl>
                    <w:p w:rsidR="00337164" w:rsidRDefault="00337164" w:rsidP="00DC2FC1"/>
                  </w:txbxContent>
                </v:textbox>
                <w10:anchorlock/>
              </v:shape>
            </w:pict>
          </mc:Fallback>
        </mc:AlternateContent>
      </w:r>
      <w:r>
        <w:rPr>
          <w:noProof/>
        </w:rPr>
        <mc:AlternateContent>
          <mc:Choice Requires="wps">
            <w:drawing>
              <wp:inline distT="0" distB="0" distL="0" distR="0" wp14:anchorId="7E910EC9" wp14:editId="1DF12A82">
                <wp:extent cx="3181985" cy="3200400"/>
                <wp:effectExtent l="0" t="0" r="0" b="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DC2FC1">
                            <w:pPr>
                              <w:pStyle w:val="NRELFigureImageCentered"/>
                            </w:pPr>
                            <w:r w:rsidRPr="003E76E4">
                              <w:rPr>
                                <w:noProof/>
                                <w:bdr w:val="single" w:sz="12" w:space="0" w:color="auto"/>
                              </w:rPr>
                              <w:drawing>
                                <wp:inline distT="0" distB="0" distL="0" distR="0" wp14:anchorId="79A90AF0" wp14:editId="65159498">
                                  <wp:extent cx="2724675" cy="2651760"/>
                                  <wp:effectExtent l="19050" t="0" r="0" b="0"/>
                                  <wp:docPr id="520" name="Picture 520"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337164" w:rsidRDefault="00337164" w:rsidP="00DC2FC1">
                            <w:pPr>
                              <w:pStyle w:val="NRELFigureCaption"/>
                            </w:pPr>
                            <w:bookmarkStart w:id="98" w:name="Figure_Coordinates"/>
                            <w:bookmarkStart w:id="99" w:name="_Toc335905337"/>
                            <w:bookmarkStart w:id="100" w:name="_Toc399876269"/>
                            <w:bookmarkStart w:id="101" w:name="_Toc452622656"/>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3</w:t>
                            </w:r>
                            <w:r w:rsidR="00D703A1">
                              <w:rPr>
                                <w:noProof/>
                              </w:rPr>
                              <w:fldChar w:fldCharType="end"/>
                            </w:r>
                            <w:bookmarkEnd w:id="98"/>
                            <w:r>
                              <w:t>.</w:t>
                            </w:r>
                            <w:proofErr w:type="gramEnd"/>
                            <w:r>
                              <w:t xml:space="preserve"> Coordinates of a TurbSim wind field with 15° horizontal and 8° vertical mean flow angles</w:t>
                            </w:r>
                            <w:bookmarkEnd w:id="99"/>
                            <w:bookmarkEnd w:id="100"/>
                            <w:bookmarkEnd w:id="101"/>
                          </w:p>
                        </w:txbxContent>
                      </wps:txbx>
                      <wps:bodyPr rot="0" vert="horz" wrap="square" lIns="9144" tIns="0" rIns="9144" bIns="9144" anchor="t" anchorCtr="0" upright="1">
                        <a:noAutofit/>
                      </wps:bodyPr>
                    </wps:wsp>
                  </a:graphicData>
                </a:graphic>
              </wp:inline>
            </w:drawing>
          </mc:Choice>
          <mc:Fallback>
            <w:pict>
              <v:shape id="Text Box 21" o:spid="_x0000_s1034" type="#_x0000_t202" style="width:250.5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" filled="f" stroked="f">
                <v:textbox inset=".72pt,0,.72pt,.72pt">
                  <w:txbxContent>
                    <w:p w:rsidR="00337164" w:rsidRDefault="00337164" w:rsidP="00DC2FC1">
                      <w:pPr>
                        <w:pStyle w:val="NRELFigureImageCentered"/>
                      </w:pPr>
                      <w:r w:rsidRPr="003E76E4">
                        <w:rPr>
                          <w:noProof/>
                          <w:bdr w:val="single" w:sz="12" w:space="0" w:color="auto"/>
                        </w:rPr>
                        <w:drawing>
                          <wp:inline distT="0" distB="0" distL="0" distR="0" wp14:anchorId="79A90AF0" wp14:editId="65159498">
                            <wp:extent cx="2724675" cy="2651760"/>
                            <wp:effectExtent l="19050" t="0" r="0" b="0"/>
                            <wp:docPr id="520" name="Picture 520"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337164" w:rsidRDefault="00337164" w:rsidP="00DC2FC1">
                      <w:pPr>
                        <w:pStyle w:val="NRELFigureCaption"/>
                      </w:pPr>
                      <w:bookmarkStart w:id="102" w:name="Figure_Coordinates"/>
                      <w:bookmarkStart w:id="103" w:name="_Toc335905337"/>
                      <w:bookmarkStart w:id="104" w:name="_Toc399876269"/>
                      <w:bookmarkStart w:id="105" w:name="_Toc452622656"/>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3</w:t>
                      </w:r>
                      <w:r w:rsidR="00D703A1">
                        <w:rPr>
                          <w:noProof/>
                        </w:rPr>
                        <w:fldChar w:fldCharType="end"/>
                      </w:r>
                      <w:bookmarkEnd w:id="102"/>
                      <w:r>
                        <w:t>.</w:t>
                      </w:r>
                      <w:proofErr w:type="gramEnd"/>
                      <w:r>
                        <w:t xml:space="preserve"> Coordinates of a TurbSim wind field with 15° horizontal and 8° vertical mean flow angles</w:t>
                      </w:r>
                      <w:bookmarkEnd w:id="103"/>
                      <w:bookmarkEnd w:id="104"/>
                      <w:bookmarkEnd w:id="105"/>
                    </w:p>
                  </w:txbxContent>
                </v:textbox>
                <w10:anchorlock/>
              </v:shape>
            </w:pict>
          </mc:Fallback>
        </mc:AlternateContent>
      </w:r>
    </w:p>
    <w:p w:rsidR="003048AC" w:rsidRDefault="003048AC" w:rsidP="003048AC">
      <w:pPr>
        <w:pStyle w:val="NRELHead01"/>
      </w:pPr>
      <w:bookmarkStart w:id="106" w:name="_Toc108431531"/>
      <w:bookmarkStart w:id="107" w:name="_Toc111947837"/>
      <w:bookmarkStart w:id="108" w:name="Heading_InputFileParameters"/>
      <w:bookmarkStart w:id="109" w:name="_Toc399876205"/>
      <w:bookmarkStart w:id="110" w:name="_Toc452622595"/>
      <w:r>
        <w:t>Input Fil</w:t>
      </w:r>
      <w:r w:rsidR="005B60E3">
        <w:t>es</w:t>
      </w:r>
      <w:bookmarkEnd w:id="106"/>
      <w:bookmarkEnd w:id="107"/>
      <w:bookmarkEnd w:id="108"/>
      <w:bookmarkEnd w:id="109"/>
      <w:bookmarkEnd w:id="110"/>
    </w:p>
    <w:p w:rsidR="00DC2FC1" w:rsidRDefault="003048AC" w:rsidP="003048AC">
      <w:pPr>
        <w:pStyle w:val="NRELBodyText"/>
      </w:pPr>
      <w:r>
        <w:t>TurbSim reads text input file</w:t>
      </w:r>
      <w:r w:rsidR="00DC2FC1">
        <w:t>s</w:t>
      </w:r>
      <w:r>
        <w:t xml:space="preserve"> to set the parameters required for the program to execute. </w:t>
      </w:r>
      <w:r w:rsidR="00DC2FC1">
        <w:t>Most of the parameters are contained in the primary TurbSim input file; certain options may require parameters from secondary input files. All of these files are described below.</w:t>
      </w:r>
    </w:p>
    <w:p w:rsidR="00DC2FC1" w:rsidRDefault="00DC2FC1" w:rsidP="00DC2FC1">
      <w:pPr>
        <w:pStyle w:val="NRELBodyText"/>
      </w:pPr>
      <w:r>
        <w:t>TurbSim assumes that parameters are located on specific lines in its input file(s), so do not add or remove lines from the sample input files included in the archive. None of the input parameters are case sensitive.</w:t>
      </w:r>
    </w:p>
    <w:p w:rsidR="003048AC" w:rsidRDefault="00DC2FC1" w:rsidP="003048AC">
      <w:pPr>
        <w:pStyle w:val="NRELBodyText"/>
      </w:pPr>
      <w:r>
        <w:t>Each line in the input file that contains a parameter also contains</w:t>
      </w:r>
      <w:r w:rsidR="003048AC">
        <w:t xml:space="preserve"> its name, a description, and the units for that parameter. The names of the parameters are provided for reference, but TurbSim does not read those names from the input file. Note that other programs or scripts that generate TurbSim input files, however, can and </w:t>
      </w:r>
      <w:r w:rsidR="003048AC">
        <w:rPr>
          <w:i/>
        </w:rPr>
        <w:t>do</w:t>
      </w:r>
      <w:r w:rsidR="003048AC">
        <w:t xml:space="preserve"> use these parameter names.</w:t>
      </w:r>
    </w:p>
    <w:p w:rsidR="005B60E3" w:rsidRDefault="005B60E3" w:rsidP="005B60E3">
      <w:pPr>
        <w:pStyle w:val="NRELHead02"/>
      </w:pPr>
      <w:bookmarkStart w:id="111" w:name="_Toc452622596"/>
      <w:r>
        <w:t>Primary Input File</w:t>
      </w:r>
      <w:bookmarkEnd w:id="111"/>
    </w:p>
    <w:p w:rsidR="003048AC" w:rsidRDefault="00DC2FC1" w:rsidP="003048AC">
      <w:pPr>
        <w:pStyle w:val="NRELBodyText"/>
      </w:pPr>
      <w:r>
        <w:t xml:space="preserve">The parameters in </w:t>
      </w:r>
      <w:proofErr w:type="spellStart"/>
      <w:r>
        <w:t>TurbSim’s</w:t>
      </w:r>
      <w:proofErr w:type="spellEnd"/>
      <w:r>
        <w:t xml:space="preserve"> primary input file are divided into several sections (discussed below). </w:t>
      </w:r>
      <w:r w:rsidR="003048AC">
        <w:t xml:space="preserve">The text of an example TurbSim input file is included in Appendix </w:t>
      </w:r>
      <w:r w:rsidR="003048AC" w:rsidRPr="006552D2">
        <w:fldChar w:fldCharType="begin" w:fldLock="1"/>
      </w:r>
      <w:r w:rsidR="003048AC" w:rsidRPr="006552D2">
        <w:instrText xml:space="preserve"> REF Appendix_TSInput_letter \h  \* MERGEFORMAT </w:instrText>
      </w:r>
      <w:r w:rsidR="003048AC" w:rsidRPr="006552D2">
        <w:fldChar w:fldCharType="separate"/>
      </w:r>
      <w:r w:rsidR="00255BEF" w:rsidRPr="00255BEF">
        <w:rPr>
          <w:bCs/>
        </w:rPr>
        <w:t>A</w:t>
      </w:r>
      <w:r w:rsidR="003048AC" w:rsidRPr="006552D2">
        <w:fldChar w:fldCharType="end"/>
      </w:r>
      <w:r w:rsidR="003048AC">
        <w:t xml:space="preserve"> of this guide.</w:t>
      </w:r>
    </w:p>
    <w:p w:rsidR="003048AC" w:rsidRDefault="003048AC" w:rsidP="005B60E3">
      <w:pPr>
        <w:pStyle w:val="NRELHead03"/>
      </w:pPr>
      <w:bookmarkStart w:id="112" w:name="_Toc108431532"/>
      <w:bookmarkStart w:id="113" w:name="_Toc111947838"/>
      <w:bookmarkStart w:id="114" w:name="Heading_RuntimeOpts"/>
      <w:bookmarkStart w:id="115" w:name="_Toc399876206"/>
      <w:r>
        <w:t>Runtime Options</w:t>
      </w:r>
      <w:bookmarkEnd w:id="112"/>
      <w:bookmarkEnd w:id="113"/>
      <w:bookmarkEnd w:id="114"/>
      <w:bookmarkEnd w:id="115"/>
    </w:p>
    <w:p w:rsidR="003048AC" w:rsidRDefault="003048AC" w:rsidP="0029024F">
      <w:pPr>
        <w:pStyle w:val="NRELBodyText"/>
      </w:pPr>
      <w:r>
        <w:t xml:space="preserve">The </w:t>
      </w:r>
      <w:r>
        <w:fldChar w:fldCharType="begin" w:fldLock="1"/>
      </w:r>
      <w:r>
        <w:instrText xml:space="preserve"> REF Heading_RuntimeOpts \h </w:instrText>
      </w:r>
      <w:r w:rsidR="0029024F">
        <w:instrText xml:space="preserve"> \* MERGEFORMAT </w:instrText>
      </w:r>
      <w:r>
        <w:fldChar w:fldCharType="separate"/>
      </w:r>
      <w:r w:rsidR="00255BEF">
        <w:t>Runtime Options</w:t>
      </w:r>
      <w:r>
        <w:fldChar w:fldCharType="end"/>
      </w:r>
      <w:r>
        <w:t xml:space="preserve"> section initializes the pseudorandom number generator (</w:t>
      </w:r>
      <w:proofErr w:type="spellStart"/>
      <w:r>
        <w:t>pRNG</w:t>
      </w:r>
      <w:proofErr w:type="spellEnd"/>
      <w:r>
        <w:t xml:space="preserve">) and tells TurbSim what type of output to generate. Appendix </w:t>
      </w:r>
      <w:r w:rsidRPr="003E5723">
        <w:fldChar w:fldCharType="begin" w:fldLock="1"/>
      </w:r>
      <w:r w:rsidRPr="003E5723">
        <w:instrText xml:space="preserve"> REF Appendix_Charts_letter \h </w:instrText>
      </w:r>
      <w:r w:rsidR="0029024F" w:rsidRPr="003E5723">
        <w:instrText xml:space="preserve"> \* MERGEFORMAT </w:instrText>
      </w:r>
      <w:r w:rsidRPr="003E5723">
        <w:fldChar w:fldCharType="separate"/>
      </w:r>
      <w:r w:rsidR="00255BEF" w:rsidRPr="00255BEF">
        <w:rPr>
          <w:bCs/>
        </w:rPr>
        <w:t>C</w:t>
      </w:r>
      <w:r w:rsidRPr="003E5723">
        <w:fldChar w:fldCharType="end"/>
      </w:r>
      <w:r>
        <w:t xml:space="preserve"> contains a flow chart showing the function of the input parameters from this section. Users</w:t>
      </w:r>
      <w:r w:rsidRPr="00E102D7">
        <w:t xml:space="preserve"> can </w:t>
      </w:r>
      <w:r>
        <w:t>choose</w:t>
      </w:r>
      <w:r w:rsidRPr="00E102D7">
        <w:t xml:space="preserve"> any combination of output types</w:t>
      </w:r>
      <w:r>
        <w:t xml:space="preserve"> listed in this section, but at least one output file must be generated to successfully run the code. T</w:t>
      </w:r>
      <w:r w:rsidRPr="006552D2">
        <w:t xml:space="preserve">he </w:t>
      </w:r>
      <w:r w:rsidRPr="006552D2">
        <w:fldChar w:fldCharType="begin" w:fldLock="1"/>
      </w:r>
      <w:r w:rsidRPr="006552D2">
        <w:instrText xml:space="preserve"> REF Heading_OutputFiles \h  \* MERGEFORMAT </w:instrText>
      </w:r>
      <w:r w:rsidRPr="006552D2">
        <w:fldChar w:fldCharType="separate"/>
      </w:r>
      <w:r w:rsidR="00255BEF" w:rsidRPr="00255BEF">
        <w:rPr>
          <w:bCs/>
        </w:rPr>
        <w:t>Output Files</w:t>
      </w:r>
      <w:r w:rsidRPr="006552D2">
        <w:fldChar w:fldCharType="end"/>
      </w:r>
      <w:r>
        <w:t xml:space="preserve"> section of this guide provides more complete descriptions of these file types.</w:t>
      </w:r>
    </w:p>
    <w:p w:rsidR="003048AC" w:rsidRPr="006814D2" w:rsidRDefault="003048AC" w:rsidP="005B60E3">
      <w:pPr>
        <w:pStyle w:val="NRELHead04"/>
      </w:pPr>
      <w:r>
        <w:lastRenderedPageBreak/>
        <w:t>Echo</w:t>
      </w:r>
      <w:r w:rsidRPr="006814D2">
        <w:t xml:space="preserve">: </w:t>
      </w:r>
      <w:r>
        <w:t>Echo input data to &lt;</w:t>
      </w:r>
      <w:proofErr w:type="spellStart"/>
      <w:r>
        <w:t>RootName</w:t>
      </w:r>
      <w:proofErr w:type="spellEnd"/>
      <w:r>
        <w:t>&gt;.</w:t>
      </w:r>
      <w:proofErr w:type="spellStart"/>
      <w:r>
        <w:t>ech</w:t>
      </w:r>
      <w:proofErr w:type="spellEnd"/>
      <w:r>
        <w:t xml:space="preserve"> [-]</w:t>
      </w:r>
    </w:p>
    <w:p w:rsidR="003048AC" w:rsidRDefault="003048AC" w:rsidP="0029024F">
      <w:pPr>
        <w:pStyle w:val="NRELBodyText"/>
      </w:pPr>
      <w:r>
        <w:t xml:space="preserve">This input parameter is used for debugging purposes. When “true”, the program will echo the variables to a file with </w:t>
      </w:r>
      <w:proofErr w:type="gramStart"/>
      <w:r>
        <w:t>a</w:t>
      </w:r>
      <w:proofErr w:type="gramEnd"/>
      <w:r>
        <w:t xml:space="preserve"> “.</w:t>
      </w:r>
      <w:proofErr w:type="spellStart"/>
      <w:r>
        <w:t>ech</w:t>
      </w:r>
      <w:proofErr w:type="spellEnd"/>
      <w:r>
        <w:t>” extension each time the program reads a line from the input file. When “false”, the “.</w:t>
      </w:r>
      <w:proofErr w:type="spellStart"/>
      <w:r>
        <w:t>ech</w:t>
      </w:r>
      <w:proofErr w:type="spellEnd"/>
      <w:r>
        <w:t xml:space="preserve">” file is not created. </w:t>
      </w:r>
    </w:p>
    <w:p w:rsidR="003048AC" w:rsidRPr="006814D2" w:rsidRDefault="003048AC" w:rsidP="005B60E3">
      <w:pPr>
        <w:pStyle w:val="NRELHead04"/>
      </w:pPr>
      <w:r w:rsidRPr="006814D2">
        <w:t>RandSeed1: The First Random Seed</w:t>
      </w:r>
      <w:r>
        <w:t xml:space="preserve"> [-]</w:t>
      </w:r>
    </w:p>
    <w:p w:rsidR="003048AC" w:rsidRDefault="003048AC" w:rsidP="0029024F">
      <w:pPr>
        <w:pStyle w:val="NRELBodyText"/>
      </w:pPr>
      <w:r>
        <w:t xml:space="preserve">This input parameter is used in conjunction with the next parameter, </w:t>
      </w:r>
      <w:r w:rsidRPr="00E752FD">
        <w:rPr>
          <w:i/>
        </w:rPr>
        <w:t>RandSeed2</w:t>
      </w:r>
      <w:r>
        <w:t xml:space="preserve">; it tells TurbSim how to initialize the </w:t>
      </w:r>
      <w:proofErr w:type="spellStart"/>
      <w:r>
        <w:t>pRNG</w:t>
      </w:r>
      <w:proofErr w:type="spellEnd"/>
      <w:r>
        <w:t>. This random seed must be an integer between –2147483648 and 2147483647 (inclusive).</w:t>
      </w:r>
    </w:p>
    <w:p w:rsidR="003048AC" w:rsidRPr="007A7540" w:rsidRDefault="003048AC" w:rsidP="0029024F">
      <w:pPr>
        <w:pStyle w:val="NRELBodyText"/>
      </w:pPr>
      <w:r w:rsidRPr="00E63CBB">
        <w:t xml:space="preserve">The random numbers generated by the </w:t>
      </w:r>
      <w:proofErr w:type="spellStart"/>
      <w:r w:rsidRPr="00E63CBB">
        <w:t>pRNG</w:t>
      </w:r>
      <w:proofErr w:type="spellEnd"/>
      <w:r w:rsidRPr="00E63CBB">
        <w:t xml:space="preserve"> are used to create random phases (one per frequency per grid point per wind component) for the velocity time series.</w:t>
      </w:r>
      <w:r>
        <w:t xml:space="preserve"> When </w:t>
      </w:r>
      <w:r w:rsidRPr="00E63CBB">
        <w:t xml:space="preserve">the </w:t>
      </w:r>
      <w:proofErr w:type="spellStart"/>
      <w:r w:rsidRPr="00E63CBB">
        <w:t>pRNG</w:t>
      </w:r>
      <w:proofErr w:type="spellEnd"/>
      <w:r w:rsidRPr="00E63CBB">
        <w:t xml:space="preserve"> </w:t>
      </w:r>
      <w:r>
        <w:t xml:space="preserve">is initialized </w:t>
      </w:r>
      <w:r w:rsidRPr="00E63CBB">
        <w:t>in the same way (</w:t>
      </w:r>
      <w:r w:rsidRPr="004179FA">
        <w:t>i.e.</w:t>
      </w:r>
      <w:r>
        <w:t>,</w:t>
      </w:r>
      <w:r w:rsidRPr="00E63CBB">
        <w:rPr>
          <w:i/>
        </w:rPr>
        <w:t xml:space="preserve"> RandSeed1</w:t>
      </w:r>
      <w:r w:rsidRPr="00E63CBB">
        <w:t xml:space="preserve"> and </w:t>
      </w:r>
      <w:r w:rsidRPr="00E63CBB">
        <w:rPr>
          <w:i/>
        </w:rPr>
        <w:t>RandSeed2</w:t>
      </w:r>
      <w:r w:rsidRPr="00E63CBB">
        <w:t xml:space="preserve"> are not changed)</w:t>
      </w:r>
      <w:r>
        <w:t>,</w:t>
      </w:r>
      <w:r w:rsidRPr="00E63CBB">
        <w:t xml:space="preserve"> the user </w:t>
      </w:r>
      <w:r>
        <w:t xml:space="preserve">can reproduce </w:t>
      </w:r>
      <w:r w:rsidRPr="00E63CBB">
        <w:t>the same random phases between runs, which is useful in comparing the effects of changes to other input parameters.</w:t>
      </w:r>
      <w:r>
        <w:t xml:space="preserve"> </w:t>
      </w:r>
      <w:r w:rsidRPr="00E63CBB">
        <w:t xml:space="preserve">Random numbers also </w:t>
      </w:r>
      <w:r>
        <w:t xml:space="preserve">are </w:t>
      </w:r>
      <w:r w:rsidRPr="00E63CBB">
        <w:t xml:space="preserve">used to generate some default input values and </w:t>
      </w:r>
      <w:r>
        <w:t>the</w:t>
      </w:r>
      <w:r w:rsidRPr="00E63CBB">
        <w:t xml:space="preserve"> superimposed coherent structures for the non-IEC spectral models.</w:t>
      </w:r>
    </w:p>
    <w:p w:rsidR="00746229" w:rsidRPr="001D688A" w:rsidRDefault="00746229" w:rsidP="005B60E3">
      <w:pPr>
        <w:pStyle w:val="NRELHead04"/>
      </w:pPr>
      <w:r w:rsidRPr="001D688A">
        <w:t>RandSeed2:</w:t>
      </w:r>
      <w:r>
        <w:t xml:space="preserve"> </w:t>
      </w:r>
      <w:r w:rsidRPr="001D688A">
        <w:t xml:space="preserve">The </w:t>
      </w:r>
      <w:r>
        <w:t>S</w:t>
      </w:r>
      <w:r w:rsidRPr="001D688A">
        <w:t xml:space="preserve">econd </w:t>
      </w:r>
      <w:r>
        <w:t>R</w:t>
      </w:r>
      <w:r w:rsidRPr="001D688A">
        <w:t xml:space="preserve">andom </w:t>
      </w:r>
      <w:r>
        <w:t>S</w:t>
      </w:r>
      <w:r w:rsidRPr="001D688A">
        <w:t xml:space="preserve">eed </w:t>
      </w:r>
      <w:r>
        <w:t>or</w:t>
      </w:r>
      <w:r w:rsidRPr="001D688A">
        <w:t xml:space="preserve"> </w:t>
      </w:r>
      <w:proofErr w:type="spellStart"/>
      <w:r w:rsidRPr="001D688A">
        <w:t>pRNG</w:t>
      </w:r>
      <w:proofErr w:type="spellEnd"/>
      <w:r w:rsidRPr="001D688A">
        <w:t xml:space="preserve"> to </w:t>
      </w:r>
      <w:r>
        <w:t>U</w:t>
      </w:r>
      <w:r w:rsidRPr="001D688A">
        <w:t>se</w:t>
      </w:r>
      <w:r>
        <w:t xml:space="preserve"> [-]</w:t>
      </w:r>
    </w:p>
    <w:p w:rsidR="00746229" w:rsidRDefault="00746229" w:rsidP="00746229">
      <w:pPr>
        <w:pStyle w:val="NRELBodyText"/>
      </w:pPr>
      <w:r>
        <w:t xml:space="preserve">This input parameter indicates which of three available </w:t>
      </w:r>
      <w:proofErr w:type="spellStart"/>
      <w:r>
        <w:t>pRNGs</w:t>
      </w:r>
      <w:proofErr w:type="spellEnd"/>
      <w:r>
        <w:t xml:space="preserve"> to use. This value is a second random seed or the strings “RNSNLW” or “</w:t>
      </w:r>
      <w:proofErr w:type="spellStart"/>
      <w:r>
        <w:t>RanLux</w:t>
      </w:r>
      <w:proofErr w:type="spellEnd"/>
      <w:r>
        <w:t xml:space="preserve">.” Using </w:t>
      </w:r>
      <w:proofErr w:type="spellStart"/>
      <w:r>
        <w:t>RanLux</w:t>
      </w:r>
      <w:proofErr w:type="spellEnd"/>
      <w:r>
        <w:t xml:space="preserve"> is recommended because initial tests show that it seems to be the best behaved of the three generators.</w:t>
      </w:r>
    </w:p>
    <w:p w:rsidR="00746229" w:rsidRDefault="00746229" w:rsidP="00746229">
      <w:pPr>
        <w:pStyle w:val="NRELBodyText"/>
      </w:pPr>
      <w:r>
        <w:t xml:space="preserve">If </w:t>
      </w:r>
      <w:r w:rsidRPr="00E752FD">
        <w:rPr>
          <w:i/>
        </w:rPr>
        <w:t>RandSeed2</w:t>
      </w:r>
      <w:r>
        <w:t xml:space="preserve"> is a random seed, it must be an integer between –2147483648 and 2147483647 (inclusive). TurbSim then uses the two seeds to initialize the intrinsic </w:t>
      </w:r>
      <w:proofErr w:type="spellStart"/>
      <w:r>
        <w:t>pRNG</w:t>
      </w:r>
      <w:proofErr w:type="spellEnd"/>
      <w:r>
        <w:t>—which uses two separate congruential generators together to produce a period of about 10</w:t>
      </w:r>
      <w:r w:rsidRPr="009D0DB6">
        <w:rPr>
          <w:vertAlign w:val="superscript"/>
        </w:rPr>
        <w:t>18</w:t>
      </w:r>
      <w:r>
        <w:t xml:space="preserve">. This intrinsic </w:t>
      </w:r>
      <w:proofErr w:type="spellStart"/>
      <w:r>
        <w:t>pRNG</w:t>
      </w:r>
      <w:proofErr w:type="spellEnd"/>
      <w:r>
        <w:t xml:space="preserve"> is based on an algorithm developed by Pierre </w:t>
      </w:r>
      <w:proofErr w:type="spellStart"/>
      <w:r>
        <w:t>L’ecuyer</w:t>
      </w:r>
      <w:proofErr w:type="spellEnd"/>
      <w:r w:rsidR="006552D2">
        <w:t xml:space="preserve"> [</w:t>
      </w:r>
      <w:bookmarkStart w:id="116" w:name="Reference_Lecuyer"/>
      <w:r w:rsidR="00144701">
        <w:fldChar w:fldCharType="begin"/>
      </w:r>
      <w:r w:rsidR="00144701">
        <w:instrText xml:space="preserve"> SEQ References \* MERGEFORMAT </w:instrText>
      </w:r>
      <w:r w:rsidR="00144701">
        <w:fldChar w:fldCharType="separate"/>
      </w:r>
      <w:r w:rsidR="007F0774">
        <w:rPr>
          <w:noProof/>
        </w:rPr>
        <w:t>18</w:t>
      </w:r>
      <w:r w:rsidR="00144701">
        <w:rPr>
          <w:noProof/>
        </w:rPr>
        <w:fldChar w:fldCharType="end"/>
      </w:r>
      <w:bookmarkEnd w:id="116"/>
      <w:r w:rsidR="006552D2">
        <w:rPr>
          <w:noProof/>
        </w:rPr>
        <w:t>]</w:t>
      </w:r>
      <w:r>
        <w:t xml:space="preserve"> and is identical to the one found in </w:t>
      </w:r>
      <w:proofErr w:type="spellStart"/>
      <w:r>
        <w:t>SNwind</w:t>
      </w:r>
      <w:proofErr w:type="spellEnd"/>
      <w:r>
        <w:t>.</w:t>
      </w:r>
    </w:p>
    <w:p w:rsidR="00746229" w:rsidRDefault="00746229" w:rsidP="00746229">
      <w:pPr>
        <w:pStyle w:val="NRELBodyText"/>
      </w:pPr>
      <w:r>
        <w:t xml:space="preserve">If </w:t>
      </w:r>
      <w:r w:rsidRPr="00E752FD">
        <w:rPr>
          <w:i/>
        </w:rPr>
        <w:t>RandSeed2</w:t>
      </w:r>
      <w:r>
        <w:t xml:space="preserve"> is</w:t>
      </w:r>
      <w:r w:rsidRPr="009E4241">
        <w:t xml:space="preserve"> </w:t>
      </w:r>
      <w:r>
        <w:t>the string “RNSNLW,” TurbSim generates random numbers using the algorithm found in SNLWIND and SNLWIND-3D. It is initialized with only one seed.</w:t>
      </w:r>
    </w:p>
    <w:p w:rsidR="00746229" w:rsidRDefault="00746229" w:rsidP="00746229">
      <w:pPr>
        <w:pStyle w:val="NRELBodyText"/>
      </w:pPr>
      <w:r>
        <w:t xml:space="preserve">If </w:t>
      </w:r>
      <w:r w:rsidRPr="00E752FD">
        <w:rPr>
          <w:i/>
        </w:rPr>
        <w:t>RandSeed2</w:t>
      </w:r>
      <w:r>
        <w:t xml:space="preserve"> is the string “</w:t>
      </w:r>
      <w:proofErr w:type="spellStart"/>
      <w:r>
        <w:t>RanLux</w:t>
      </w:r>
      <w:proofErr w:type="spellEnd"/>
      <w:r>
        <w:t xml:space="preserve">,” TurbSim uses </w:t>
      </w:r>
      <w:proofErr w:type="spellStart"/>
      <w:r>
        <w:t>Lüscher’s</w:t>
      </w:r>
      <w:proofErr w:type="spellEnd"/>
      <w:r>
        <w:t xml:space="preserve"> level 3 “Luxury Pseudorandom Numbers”</w:t>
      </w:r>
      <w:r w:rsidR="006552D2">
        <w:t xml:space="preserve"> [</w:t>
      </w:r>
      <w:bookmarkStart w:id="117" w:name="Reference_RanLux1"/>
      <w:r w:rsidR="00144701">
        <w:fldChar w:fldCharType="begin"/>
      </w:r>
      <w:r w:rsidR="00144701">
        <w:instrText xml:space="preserve"> SEQ References \* MERGEFORMAT </w:instrText>
      </w:r>
      <w:r w:rsidR="00144701">
        <w:fldChar w:fldCharType="separate"/>
      </w:r>
      <w:r w:rsidR="007F0774">
        <w:rPr>
          <w:noProof/>
        </w:rPr>
        <w:t>19</w:t>
      </w:r>
      <w:r w:rsidR="00144701">
        <w:rPr>
          <w:noProof/>
        </w:rPr>
        <w:fldChar w:fldCharType="end"/>
      </w:r>
      <w:bookmarkEnd w:id="117"/>
      <w:r w:rsidR="006552D2">
        <w:rPr>
          <w:noProof/>
        </w:rPr>
        <w:t>]</w:t>
      </w:r>
      <w:r>
        <w:t>,</w:t>
      </w:r>
      <w:r w:rsidR="006552D2">
        <w:t xml:space="preserve"> [</w:t>
      </w:r>
      <w:bookmarkStart w:id="118" w:name="Reference_RanLux2"/>
      <w:r w:rsidR="00144701">
        <w:fldChar w:fldCharType="begin"/>
      </w:r>
      <w:r w:rsidR="00144701">
        <w:instrText xml:space="preserve"> SEQ References \* MERGEFORMAT </w:instrText>
      </w:r>
      <w:r w:rsidR="00144701">
        <w:fldChar w:fldCharType="separate"/>
      </w:r>
      <w:r w:rsidR="007F0774">
        <w:rPr>
          <w:noProof/>
        </w:rPr>
        <w:t>20</w:t>
      </w:r>
      <w:r w:rsidR="00144701">
        <w:rPr>
          <w:noProof/>
        </w:rPr>
        <w:fldChar w:fldCharType="end"/>
      </w:r>
      <w:bookmarkEnd w:id="118"/>
      <w:r w:rsidR="006552D2">
        <w:rPr>
          <w:noProof/>
        </w:rPr>
        <w:t>]</w:t>
      </w:r>
      <w:r>
        <w:t xml:space="preserve">. This </w:t>
      </w:r>
      <w:proofErr w:type="spellStart"/>
      <w:r>
        <w:t>pRNG</w:t>
      </w:r>
      <w:proofErr w:type="spellEnd"/>
      <w:r>
        <w:t xml:space="preserve"> is based on a subtract-and-borrow algorithm with a period on the order of about 10</w:t>
      </w:r>
      <w:r w:rsidRPr="00892A14">
        <w:rPr>
          <w:vertAlign w:val="superscript"/>
        </w:rPr>
        <w:t>171</w:t>
      </w:r>
      <w:r>
        <w:t xml:space="preserve"> and is modified by throwing numbers away to destroy correlations. This </w:t>
      </w:r>
      <w:proofErr w:type="spellStart"/>
      <w:r>
        <w:t>pRNG</w:t>
      </w:r>
      <w:proofErr w:type="spellEnd"/>
      <w:r>
        <w:t xml:space="preserve"> is initialized with only one seed.</w:t>
      </w:r>
    </w:p>
    <w:p w:rsidR="00746229" w:rsidRDefault="00746229" w:rsidP="005B60E3">
      <w:pPr>
        <w:pStyle w:val="NRELHead04"/>
      </w:pPr>
      <w:proofErr w:type="spellStart"/>
      <w:r>
        <w:t>WrBHHTP</w:t>
      </w:r>
      <w:proofErr w:type="spellEnd"/>
      <w:r>
        <w:t>: Write Binary Hub-Height Turbulence Parameters? [T/F]</w:t>
      </w:r>
    </w:p>
    <w:p w:rsidR="00746229" w:rsidRDefault="00746229" w:rsidP="00746229">
      <w:pPr>
        <w:pStyle w:val="NRELBodyText"/>
      </w:pPr>
      <w:r>
        <w:t>This parameter must be either “true” or “false.” Setting this output option to “true” generates a binary file with a “</w:t>
      </w:r>
      <w:r w:rsidRPr="004179FA">
        <w:t>.bin”</w:t>
      </w:r>
      <w:r>
        <w:rPr>
          <w:i/>
        </w:rPr>
        <w:t xml:space="preserve"> </w:t>
      </w:r>
      <w:r>
        <w:t>extension. The file contains time series of wind data and turbulence parameters from the center grid point at hub height (HH).</w:t>
      </w:r>
    </w:p>
    <w:p w:rsidR="00746229" w:rsidRDefault="00746229" w:rsidP="005B60E3">
      <w:pPr>
        <w:pStyle w:val="NRELHead04"/>
      </w:pPr>
      <w:proofErr w:type="spellStart"/>
      <w:r w:rsidRPr="006814D2">
        <w:t>WrFHHTP</w:t>
      </w:r>
      <w:proofErr w:type="spellEnd"/>
      <w:r>
        <w:t>: Write Formatted Hub-Height Turbulence Parameters? [T/F]</w:t>
      </w:r>
    </w:p>
    <w:p w:rsidR="00746229" w:rsidRDefault="00746229" w:rsidP="00746229">
      <w:pPr>
        <w:pStyle w:val="NRELBodyText"/>
      </w:pPr>
      <w:r>
        <w:t>This “true” or “false”</w:t>
      </w:r>
      <w:r w:rsidRPr="004179FA">
        <w:rPr>
          <w:i/>
        </w:rPr>
        <w:t xml:space="preserve"> </w:t>
      </w:r>
      <w:r>
        <w:t xml:space="preserve">parameter is similar to the previous parameter, </w:t>
      </w:r>
      <w:proofErr w:type="spellStart"/>
      <w:r>
        <w:rPr>
          <w:i/>
        </w:rPr>
        <w:t>WrBHHTP</w:t>
      </w:r>
      <w:proofErr w:type="spellEnd"/>
      <w:r>
        <w:t>. When set to “true,” it generates a file containing time series of wind data and turbulence parameters from the center grid point at hub height. This file is formatted (i.e., human-readable text) and has a “</w:t>
      </w:r>
      <w:r w:rsidRPr="004179FA">
        <w:t>.</w:t>
      </w:r>
      <w:proofErr w:type="spellStart"/>
      <w:r w:rsidRPr="004179FA">
        <w:t>dat</w:t>
      </w:r>
      <w:proofErr w:type="spellEnd"/>
      <w:r>
        <w:t>” extension.</w:t>
      </w:r>
    </w:p>
    <w:p w:rsidR="00746229" w:rsidRDefault="00746229" w:rsidP="005B60E3">
      <w:pPr>
        <w:pStyle w:val="NRELHead04"/>
      </w:pPr>
      <w:proofErr w:type="spellStart"/>
      <w:r>
        <w:lastRenderedPageBreak/>
        <w:t>WrADHH</w:t>
      </w:r>
      <w:proofErr w:type="spellEnd"/>
      <w:r>
        <w:t>: Write AeroDyn Hub-Height Files? [T/F]</w:t>
      </w:r>
    </w:p>
    <w:p w:rsidR="00746229" w:rsidRDefault="00746229" w:rsidP="00746229">
      <w:pPr>
        <w:pStyle w:val="NRELBodyText"/>
      </w:pPr>
      <w:r>
        <w:t xml:space="preserve">This “true” or “false” parameter provides an option to generate time series in the AeroDyn </w:t>
      </w:r>
      <w:r w:rsidR="00F76EF6">
        <w:t>v13 hub-height format; this format is called “uniform wind” in InflowWind</w:t>
      </w:r>
      <w:r>
        <w:t>. These files have an “</w:t>
      </w:r>
      <w:r w:rsidRPr="004179FA">
        <w:t>.</w:t>
      </w:r>
      <w:proofErr w:type="spellStart"/>
      <w:r w:rsidRPr="004179FA">
        <w:t>hh</w:t>
      </w:r>
      <w:proofErr w:type="spellEnd"/>
      <w:r>
        <w:t>” extension.</w:t>
      </w:r>
    </w:p>
    <w:p w:rsidR="00746229" w:rsidRDefault="00746229" w:rsidP="005B60E3">
      <w:pPr>
        <w:pStyle w:val="NRELHead04"/>
      </w:pPr>
      <w:proofErr w:type="spellStart"/>
      <w:r>
        <w:t>WrADFF</w:t>
      </w:r>
      <w:proofErr w:type="spellEnd"/>
      <w:r>
        <w:t>: Write AeroDyn Full-Field Files? [T/F]</w:t>
      </w:r>
    </w:p>
    <w:p w:rsidR="00746229" w:rsidRDefault="00746229" w:rsidP="00746229">
      <w:pPr>
        <w:pStyle w:val="NRELBodyText"/>
      </w:pPr>
      <w:r>
        <w:t>This parameter must be either “true” or “false.” It provides the option to generate binary, full-field (FF) time series in a forma</w:t>
      </w:r>
      <w:r w:rsidR="00F76EF6">
        <w:t>t designed to be read by InflowWind (formerly AeroDyn)</w:t>
      </w:r>
      <w:r>
        <w:t>. This</w:t>
      </w:r>
      <w:r w:rsidRPr="00726347">
        <w:t xml:space="preserve"> format </w:t>
      </w:r>
      <w:r>
        <w:t xml:space="preserve">is </w:t>
      </w:r>
      <w:r w:rsidRPr="00726347">
        <w:t>unique to TurbSim and provides an encoding scheme designed to give maximum resolution.</w:t>
      </w:r>
      <w:r>
        <w:t xml:space="preserve"> </w:t>
      </w:r>
      <w:r w:rsidRPr="00726347">
        <w:t xml:space="preserve">It contains all the information necessary to decode the time series in one file, but it is not compatible with </w:t>
      </w:r>
      <w:r w:rsidRPr="000E38C3">
        <w:t>GH</w:t>
      </w:r>
      <w:r>
        <w:t xml:space="preserve"> </w:t>
      </w:r>
      <w:r w:rsidRPr="000E38C3">
        <w:t>Bladed</w:t>
      </w:r>
      <w:r w:rsidRPr="00726347">
        <w:t>.</w:t>
      </w:r>
      <w:r>
        <w:t xml:space="preserve"> These files have a </w:t>
      </w:r>
      <w:r w:rsidRPr="00C54396">
        <w:t>“</w:t>
      </w:r>
      <w:r w:rsidRPr="004179FA">
        <w:t>.</w:t>
      </w:r>
      <w:proofErr w:type="spellStart"/>
      <w:r w:rsidRPr="004179FA">
        <w:t>bts</w:t>
      </w:r>
      <w:proofErr w:type="spellEnd"/>
      <w:r w:rsidRPr="004179FA">
        <w:t>”</w:t>
      </w:r>
      <w:r>
        <w:t xml:space="preserve"> extension.</w:t>
      </w:r>
    </w:p>
    <w:p w:rsidR="00746229" w:rsidRDefault="00746229" w:rsidP="005B60E3">
      <w:pPr>
        <w:pStyle w:val="NRELHead04"/>
      </w:pPr>
      <w:proofErr w:type="spellStart"/>
      <w:r>
        <w:t>WrBLFF</w:t>
      </w:r>
      <w:proofErr w:type="spellEnd"/>
      <w:r>
        <w:t>: Write Bladed-Style Full-Field Files? [T/F]</w:t>
      </w:r>
    </w:p>
    <w:p w:rsidR="00746229" w:rsidRDefault="00746229" w:rsidP="00746229">
      <w:pPr>
        <w:pStyle w:val="NRELBodyText"/>
      </w:pPr>
      <w:r>
        <w:t xml:space="preserve">Like the </w:t>
      </w:r>
      <w:proofErr w:type="spellStart"/>
      <w:r>
        <w:rPr>
          <w:i/>
        </w:rPr>
        <w:t>WrADFF</w:t>
      </w:r>
      <w:proofErr w:type="spellEnd"/>
      <w:r w:rsidRPr="00E160E4">
        <w:t xml:space="preserve"> </w:t>
      </w:r>
      <w:r>
        <w:t>parameter</w:t>
      </w:r>
      <w:r w:rsidRPr="00E752FD">
        <w:t>, t</w:t>
      </w:r>
      <w:r>
        <w:t xml:space="preserve">he </w:t>
      </w:r>
      <w:proofErr w:type="spellStart"/>
      <w:r>
        <w:rPr>
          <w:i/>
        </w:rPr>
        <w:t>WrBLFF</w:t>
      </w:r>
      <w:proofErr w:type="spellEnd"/>
      <w:r>
        <w:rPr>
          <w:i/>
        </w:rPr>
        <w:t xml:space="preserve"> </w:t>
      </w:r>
      <w:r>
        <w:t xml:space="preserve">“true” or “false” parameter also provides the option to generate binary, full-field (FF) time series in a format designed to be read by </w:t>
      </w:r>
      <w:r w:rsidR="00F76EF6">
        <w:t>InflowWind (formerly AeroDyn)</w:t>
      </w:r>
      <w:r>
        <w:t xml:space="preserve">. This format is compatible with </w:t>
      </w:r>
      <w:r w:rsidRPr="000E38C3">
        <w:t>GH</w:t>
      </w:r>
      <w:r>
        <w:t xml:space="preserve"> </w:t>
      </w:r>
      <w:r w:rsidRPr="000E38C3">
        <w:t>Bladed</w:t>
      </w:r>
      <w:r>
        <w:rPr>
          <w:i/>
        </w:rPr>
        <w:t xml:space="preserve">, </w:t>
      </w:r>
      <w:r>
        <w:t xml:space="preserve">but in some cases the encoding scheme provides less resolution than the files generated by </w:t>
      </w:r>
      <w:proofErr w:type="spellStart"/>
      <w:r>
        <w:rPr>
          <w:i/>
        </w:rPr>
        <w:t>WrADFF</w:t>
      </w:r>
      <w:proofErr w:type="spellEnd"/>
      <w:r>
        <w:rPr>
          <w:i/>
        </w:rPr>
        <w:t>.</w:t>
      </w:r>
      <w:r>
        <w:t xml:space="preserve"> These files have a “</w:t>
      </w:r>
      <w:r w:rsidRPr="004179FA">
        <w:t>.</w:t>
      </w:r>
      <w:proofErr w:type="spellStart"/>
      <w:r w:rsidRPr="004179FA">
        <w:t>wnd</w:t>
      </w:r>
      <w:proofErr w:type="spellEnd"/>
      <w:r w:rsidRPr="004179FA">
        <w:t>”</w:t>
      </w:r>
      <w:r>
        <w:rPr>
          <w:i/>
        </w:rPr>
        <w:t xml:space="preserve"> </w:t>
      </w:r>
      <w:r>
        <w:t>extension.</w:t>
      </w:r>
    </w:p>
    <w:p w:rsidR="00746229" w:rsidRDefault="00746229" w:rsidP="005B60E3">
      <w:pPr>
        <w:pStyle w:val="NRELHead04"/>
      </w:pPr>
      <w:r>
        <w:rPr>
          <w:noProof/>
        </w:rPr>
        <mc:AlternateContent>
          <mc:Choice Requires="wps">
            <w:drawing>
              <wp:anchor distT="45720" distB="91440" distL="114300" distR="114300" simplePos="0" relativeHeight="251680768" behindDoc="0" locked="0" layoutInCell="1" allowOverlap="1" wp14:anchorId="47F88FDF" wp14:editId="25B44544">
                <wp:simplePos x="0" y="0"/>
                <wp:positionH relativeFrom="margin">
                  <wp:align>right</wp:align>
                </wp:positionH>
                <wp:positionV relativeFrom="margin">
                  <wp:align>bottom</wp:align>
                </wp:positionV>
                <wp:extent cx="1566545" cy="2254250"/>
                <wp:effectExtent l="0" t="0" r="0" b="317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2254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71443DFF" wp14:editId="620B63CF">
                                  <wp:extent cx="1317013" cy="1494430"/>
                                  <wp:effectExtent l="0" t="0" r="0" b="0"/>
                                  <wp:docPr id="52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86"/>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337164" w:rsidRPr="00A44633" w:rsidRDefault="00337164" w:rsidP="00746229">
                            <w:pPr>
                              <w:pStyle w:val="NRELFigureCaption"/>
                            </w:pPr>
                            <w:bookmarkStart w:id="119" w:name="Figure_Tower"/>
                            <w:bookmarkStart w:id="120" w:name="_Toc335905338"/>
                            <w:bookmarkStart w:id="121" w:name="_Toc399876270"/>
                            <w:bookmarkStart w:id="122" w:name="_Toc452622657"/>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4</w:t>
                            </w:r>
                            <w:r w:rsidR="00D703A1">
                              <w:rPr>
                                <w:noProof/>
                              </w:rPr>
                              <w:fldChar w:fldCharType="end"/>
                            </w:r>
                            <w:bookmarkEnd w:id="119"/>
                            <w:r>
                              <w:t>.</w:t>
                            </w:r>
                            <w:proofErr w:type="gramEnd"/>
                            <w:r>
                              <w:t xml:space="preserve"> Example of tower points below a rectangular grid</w:t>
                            </w:r>
                            <w:bookmarkEnd w:id="120"/>
                            <w:bookmarkEnd w:id="121"/>
                            <w:bookmarkEnd w:id="122"/>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5" type="#_x0000_t202" style="position:absolute;margin-left:72.15pt;margin-top:0;width:123.35pt;height:177.5pt;z-index:251680768;visibility:visible;mso-wrap-style:square;mso-width-percent:0;mso-height-percent:0;mso-wrap-distance-left:9pt;mso-wrap-distance-top:3.6pt;mso-wrap-distance-right:9pt;mso-wrap-distance-bottom:7.2pt;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" stroked="f">
                <v:textbox inset="3.6pt,,3.6pt">
                  <w:txbxContent>
                    <w:p w:rsidR="00337164" w:rsidRDefault="00337164"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71443DFF" wp14:editId="620B63CF">
                            <wp:extent cx="1317013" cy="1494430"/>
                            <wp:effectExtent l="0" t="0" r="0" b="0"/>
                            <wp:docPr id="52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86"/>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337164" w:rsidRPr="00A44633" w:rsidRDefault="00337164" w:rsidP="00746229">
                      <w:pPr>
                        <w:pStyle w:val="NRELFigureCaption"/>
                      </w:pPr>
                      <w:bookmarkStart w:id="123" w:name="Figure_Tower"/>
                      <w:bookmarkStart w:id="124" w:name="_Toc335905338"/>
                      <w:bookmarkStart w:id="125" w:name="_Toc399876270"/>
                      <w:bookmarkStart w:id="126" w:name="_Toc452622657"/>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4</w:t>
                      </w:r>
                      <w:r w:rsidR="00D703A1">
                        <w:rPr>
                          <w:noProof/>
                        </w:rPr>
                        <w:fldChar w:fldCharType="end"/>
                      </w:r>
                      <w:bookmarkEnd w:id="123"/>
                      <w:r>
                        <w:t>.</w:t>
                      </w:r>
                      <w:proofErr w:type="gramEnd"/>
                      <w:r>
                        <w:t xml:space="preserve"> Example of tower points below a rectangular grid</w:t>
                      </w:r>
                      <w:bookmarkEnd w:id="124"/>
                      <w:bookmarkEnd w:id="125"/>
                      <w:bookmarkEnd w:id="126"/>
                    </w:p>
                  </w:txbxContent>
                </v:textbox>
                <w10:wrap type="square" anchorx="margin" anchory="margin"/>
              </v:shape>
            </w:pict>
          </mc:Fallback>
        </mc:AlternateContent>
      </w:r>
      <w:proofErr w:type="spellStart"/>
      <w:r>
        <w:t>WrADTWR</w:t>
      </w:r>
      <w:proofErr w:type="spellEnd"/>
      <w:r>
        <w:t>: Generate AeroDyn Tower Points? [T/F]</w:t>
      </w:r>
    </w:p>
    <w:p w:rsidR="00746229" w:rsidRDefault="00746229" w:rsidP="00746229">
      <w:pPr>
        <w:pStyle w:val="NRELBodyText"/>
      </w:pPr>
      <w:r w:rsidRPr="00E752FD">
        <w:t xml:space="preserve">The </w:t>
      </w:r>
      <w:proofErr w:type="spellStart"/>
      <w:r w:rsidRPr="006F6659">
        <w:rPr>
          <w:i/>
        </w:rPr>
        <w:t>WrADTWR</w:t>
      </w:r>
      <w:proofErr w:type="spellEnd"/>
      <w:r w:rsidRPr="00E752FD">
        <w:t xml:space="preserve"> </w:t>
      </w:r>
      <w:r>
        <w:t>“true” or “false” parameter determines whether</w:t>
      </w:r>
      <w:r w:rsidRPr="00E752FD">
        <w:t xml:space="preserve"> </w:t>
      </w:r>
      <w:r>
        <w:t xml:space="preserve">TurbSim generates </w:t>
      </w:r>
      <w:r w:rsidRPr="00E752FD">
        <w:t xml:space="preserve">binary tower time series, </w:t>
      </w:r>
      <w:r>
        <w:t xml:space="preserve">which </w:t>
      </w:r>
      <w:r w:rsidRPr="00E752FD">
        <w:t>contain points in a line at the tower centerline from the bottom of the rectangular grid to the ground.</w:t>
      </w:r>
      <w:r>
        <w:t xml:space="preserve"> </w:t>
      </w:r>
      <w:r>
        <w:fldChar w:fldCharType="begin" w:fldLock="1"/>
      </w:r>
      <w:r>
        <w:instrText xml:space="preserve"> REF Figure_Tower \h </w:instrText>
      </w:r>
      <w:r>
        <w:fldChar w:fldCharType="separate"/>
      </w:r>
      <w:r w:rsidR="00255BEF">
        <w:t xml:space="preserve">Figure </w:t>
      </w:r>
      <w:r w:rsidR="00255BEF">
        <w:rPr>
          <w:noProof/>
        </w:rPr>
        <w:t>4</w:t>
      </w:r>
      <w:r>
        <w:fldChar w:fldCharType="end"/>
      </w:r>
      <w:r>
        <w:t xml:space="preserve"> shows an example of the location of tower points. </w:t>
      </w:r>
      <w:r w:rsidRPr="00E752FD">
        <w:t xml:space="preserve">If </w:t>
      </w:r>
      <w:r>
        <w:t>a user chooses</w:t>
      </w:r>
      <w:r w:rsidRPr="00E752FD">
        <w:t xml:space="preserve"> to output FF time series in the format unique to TurbSim</w:t>
      </w:r>
      <w:r>
        <w:t xml:space="preserve"> using </w:t>
      </w:r>
      <w:proofErr w:type="spellStart"/>
      <w:r>
        <w:rPr>
          <w:i/>
        </w:rPr>
        <w:t>WrADFF</w:t>
      </w:r>
      <w:proofErr w:type="spellEnd"/>
      <w:r>
        <w:rPr>
          <w:i/>
        </w:rPr>
        <w:t xml:space="preserve"> </w:t>
      </w:r>
      <w:r>
        <w:t>(“</w:t>
      </w:r>
      <w:r w:rsidRPr="004179FA">
        <w:t>.</w:t>
      </w:r>
      <w:proofErr w:type="spellStart"/>
      <w:r w:rsidRPr="004179FA">
        <w:t>bts</w:t>
      </w:r>
      <w:proofErr w:type="spellEnd"/>
      <w:r>
        <w:t>”</w:t>
      </w:r>
      <w:r w:rsidRPr="004179FA">
        <w:t xml:space="preserve"> </w:t>
      </w:r>
      <w:r>
        <w:t>files</w:t>
      </w:r>
      <w:r w:rsidRPr="00E752FD">
        <w:t xml:space="preserve">), these tower points </w:t>
      </w:r>
      <w:r>
        <w:t>are</w:t>
      </w:r>
      <w:r w:rsidRPr="00E752FD">
        <w:t xml:space="preserve"> added to the FF binary output file.</w:t>
      </w:r>
      <w:r>
        <w:t xml:space="preserve"> </w:t>
      </w:r>
      <w:r w:rsidRPr="00E752FD">
        <w:t>Otherwise, a separate tower</w:t>
      </w:r>
      <w:r>
        <w:t>-</w:t>
      </w:r>
      <w:r w:rsidRPr="00E752FD">
        <w:t xml:space="preserve">points binary file </w:t>
      </w:r>
      <w:r>
        <w:t xml:space="preserve">is </w:t>
      </w:r>
      <w:r w:rsidRPr="00E752FD">
        <w:t xml:space="preserve">created using an encoding scheme similar to the </w:t>
      </w:r>
      <w:r w:rsidRPr="000E38C3">
        <w:t>Bladed</w:t>
      </w:r>
      <w:r>
        <w:t xml:space="preserve">-style </w:t>
      </w:r>
      <w:r w:rsidRPr="00E752FD">
        <w:t>FF file format</w:t>
      </w:r>
      <w:r>
        <w:t xml:space="preserve"> used in the “</w:t>
      </w:r>
      <w:r w:rsidRPr="004179FA">
        <w:t>.</w:t>
      </w:r>
      <w:proofErr w:type="spellStart"/>
      <w:r w:rsidRPr="004179FA">
        <w:t>wnd</w:t>
      </w:r>
      <w:proofErr w:type="spellEnd"/>
      <w:r w:rsidRPr="004179FA">
        <w:t>”</w:t>
      </w:r>
      <w:r>
        <w:rPr>
          <w:i/>
        </w:rPr>
        <w:t xml:space="preserve"> </w:t>
      </w:r>
      <w:r>
        <w:t xml:space="preserve">files (generated with parameter </w:t>
      </w:r>
      <w:r>
        <w:rPr>
          <w:i/>
        </w:rPr>
        <w:t>WRBLFF</w:t>
      </w:r>
      <w:r w:rsidRPr="001C79D4">
        <w:t>)</w:t>
      </w:r>
      <w:r w:rsidRPr="00E752FD">
        <w:t>.</w:t>
      </w:r>
      <w:r>
        <w:t xml:space="preserve"> This extra binary file for the tower points has a </w:t>
      </w:r>
      <w:r w:rsidRPr="004A255C">
        <w:t>“</w:t>
      </w:r>
      <w:r w:rsidRPr="004179FA">
        <w:t>.</w:t>
      </w:r>
      <w:proofErr w:type="spellStart"/>
      <w:r w:rsidRPr="004179FA">
        <w:t>twr</w:t>
      </w:r>
      <w:proofErr w:type="spellEnd"/>
      <w:r w:rsidRPr="004179FA">
        <w:t>”</w:t>
      </w:r>
      <w:r>
        <w:t xml:space="preserve"> extension.</w:t>
      </w:r>
    </w:p>
    <w:p w:rsidR="00746229" w:rsidRDefault="00746229" w:rsidP="005B60E3">
      <w:pPr>
        <w:pStyle w:val="NRELHead04"/>
      </w:pPr>
      <w:proofErr w:type="spellStart"/>
      <w:r>
        <w:t>WrFMTFF</w:t>
      </w:r>
      <w:proofErr w:type="spellEnd"/>
      <w:r>
        <w:t>: Write Formatted Full-Field Files? [T/F]</w:t>
      </w:r>
    </w:p>
    <w:p w:rsidR="00746229" w:rsidRDefault="00746229" w:rsidP="00746229">
      <w:pPr>
        <w:pStyle w:val="NRELBodyText"/>
      </w:pPr>
      <w:r>
        <w:t>This “true” or “false” output option determines whether TurbSim generates FF time series in SNLWIND-3D human-readable format. One file is generated for each wind component, and the three files have extensions “</w:t>
      </w:r>
      <w:r w:rsidRPr="00F264BD">
        <w:t>.</w:t>
      </w:r>
      <w:r w:rsidRPr="004179FA">
        <w:t>u</w:t>
      </w:r>
      <w:r w:rsidRPr="00F264BD">
        <w:t>,</w:t>
      </w:r>
      <w:r>
        <w:t>”</w:t>
      </w:r>
      <w:r w:rsidRPr="00F264BD">
        <w:t xml:space="preserve"> </w:t>
      </w:r>
      <w:r>
        <w:t>“</w:t>
      </w:r>
      <w:r w:rsidRPr="004179FA">
        <w:t>.v</w:t>
      </w:r>
      <w:r w:rsidRPr="00F264BD">
        <w:t>,</w:t>
      </w:r>
      <w:r>
        <w:t>”</w:t>
      </w:r>
      <w:r w:rsidRPr="00F264BD">
        <w:t xml:space="preserve"> and </w:t>
      </w:r>
      <w:r>
        <w:t>“</w:t>
      </w:r>
      <w:r w:rsidRPr="004179FA">
        <w:t>.w</w:t>
      </w:r>
      <w:r>
        <w:rPr>
          <w:i/>
        </w:rPr>
        <w:t>,</w:t>
      </w:r>
      <w:r w:rsidRPr="004179FA">
        <w:t>”</w:t>
      </w:r>
      <w:r>
        <w:rPr>
          <w:i/>
        </w:rPr>
        <w:t xml:space="preserve"> </w:t>
      </w:r>
      <w:r>
        <w:t xml:space="preserve">respectively. Please note that </w:t>
      </w:r>
      <w:r w:rsidR="00F76EF6">
        <w:t>InflowWind</w:t>
      </w:r>
      <w:r>
        <w:t xml:space="preserve"> cannot read these text files.</w:t>
      </w:r>
    </w:p>
    <w:p w:rsidR="00746229" w:rsidRDefault="00746229" w:rsidP="005B60E3">
      <w:pPr>
        <w:pStyle w:val="NRELHead04"/>
      </w:pPr>
      <w:proofErr w:type="spellStart"/>
      <w:r>
        <w:t>WrACT</w:t>
      </w:r>
      <w:proofErr w:type="spellEnd"/>
      <w:r>
        <w:t>: Write Coherent Turbulence Files? [T/F]</w:t>
      </w:r>
    </w:p>
    <w:p w:rsidR="00746229" w:rsidRDefault="00746229" w:rsidP="00746229">
      <w:pPr>
        <w:pStyle w:val="NRELBodyText"/>
      </w:pPr>
      <w:r>
        <w:t xml:space="preserve">This “true” or “false” parameter indicates whether coherent </w:t>
      </w:r>
      <w:r w:rsidRPr="0025072A">
        <w:t xml:space="preserve">turbulence </w:t>
      </w:r>
      <w:r>
        <w:t>should be generated, creating time-step files</w:t>
      </w:r>
      <w:r w:rsidRPr="0025072A">
        <w:t xml:space="preserve"> in AeroDyn</w:t>
      </w:r>
      <w:r w:rsidR="00F76EF6">
        <w:t xml:space="preserve"> v13</w:t>
      </w:r>
      <w:r w:rsidRPr="0025072A">
        <w:t xml:space="preserve"> form</w:t>
      </w:r>
      <w:r>
        <w:t>at</w:t>
      </w:r>
      <w:r w:rsidRPr="0025072A">
        <w:t>.</w:t>
      </w:r>
      <w:r>
        <w:t xml:space="preserve"> </w:t>
      </w:r>
      <w:r w:rsidRPr="0025072A">
        <w:t xml:space="preserve">The coherent turbulence feature </w:t>
      </w:r>
      <w:r>
        <w:t xml:space="preserve">is not available with the IEC or TIDAL spectral models. For the other spectral models, the feature is available only </w:t>
      </w:r>
      <w:r w:rsidRPr="0025072A">
        <w:t xml:space="preserve">when the gradient Richardson number </w:t>
      </w:r>
      <w:r>
        <w:t xml:space="preserve">(input parameter </w:t>
      </w:r>
      <w:r>
        <w:rPr>
          <w:i/>
        </w:rPr>
        <w:t>RICH_NO</w:t>
      </w:r>
      <w:r w:rsidRPr="00B34EBC">
        <w:t>)</w:t>
      </w:r>
      <w:r>
        <w:rPr>
          <w:i/>
        </w:rPr>
        <w:t xml:space="preserve"> </w:t>
      </w:r>
      <w:r w:rsidRPr="0025072A">
        <w:t>is greater than –0.05.</w:t>
      </w:r>
      <w:r>
        <w:t xml:space="preserve"> The mean wind speed at the top of the coherent structure also must be greater than the mean wind speed at the bottom of the coherent structure. The </w:t>
      </w:r>
      <w:r>
        <w:fldChar w:fldCharType="begin" w:fldLock="1"/>
      </w:r>
      <w:r>
        <w:instrText xml:space="preserve"> REF Heading_CTSparameters \h </w:instrText>
      </w:r>
      <w:r>
        <w:fldChar w:fldCharType="separate"/>
      </w:r>
      <w:r w:rsidR="00255BEF">
        <w:t xml:space="preserve">Coherent </w:t>
      </w:r>
      <w:r w:rsidR="00255BEF">
        <w:lastRenderedPageBreak/>
        <w:t>Turbulence Scaling Parameters</w:t>
      </w:r>
      <w:r>
        <w:fldChar w:fldCharType="end"/>
      </w:r>
      <w:r>
        <w:t xml:space="preserve"> section of the input file discusses how to set the coherent structure location.</w:t>
      </w:r>
    </w:p>
    <w:p w:rsidR="00746229" w:rsidRPr="00327271" w:rsidRDefault="00746229" w:rsidP="00746229">
      <w:pPr>
        <w:pStyle w:val="NRELBodyText"/>
      </w:pPr>
      <w:r>
        <w:t>The coherent turbulence time-step files, which have a “</w:t>
      </w:r>
      <w:r w:rsidRPr="004179FA">
        <w:t>.</w:t>
      </w:r>
      <w:proofErr w:type="spellStart"/>
      <w:r w:rsidRPr="004179FA">
        <w:t>cts</w:t>
      </w:r>
      <w:proofErr w:type="spellEnd"/>
      <w:r w:rsidRPr="004179FA">
        <w:t xml:space="preserve">” </w:t>
      </w:r>
      <w:r>
        <w:t xml:space="preserve">extension, are intended to be superimposed on background FF turbulence files. As a result, </w:t>
      </w:r>
      <w:r w:rsidRPr="0025072A">
        <w:t xml:space="preserve">TurbSim </w:t>
      </w:r>
      <w:r>
        <w:t>also creates</w:t>
      </w:r>
      <w:r w:rsidRPr="0025072A">
        <w:t xml:space="preserve"> binary FF time series </w:t>
      </w:r>
      <w:r>
        <w:t>(</w:t>
      </w:r>
      <w:proofErr w:type="spellStart"/>
      <w:r>
        <w:rPr>
          <w:i/>
        </w:rPr>
        <w:t>WrBLFF</w:t>
      </w:r>
      <w:proofErr w:type="spellEnd"/>
      <w:r>
        <w:rPr>
          <w:i/>
        </w:rPr>
        <w:t xml:space="preserve"> </w:t>
      </w:r>
      <w:r>
        <w:t xml:space="preserve">or </w:t>
      </w:r>
      <w:proofErr w:type="spellStart"/>
      <w:r>
        <w:rPr>
          <w:i/>
        </w:rPr>
        <w:t>WrADFF</w:t>
      </w:r>
      <w:proofErr w:type="spellEnd"/>
      <w:r w:rsidRPr="00822510">
        <w:t xml:space="preserve">) </w:t>
      </w:r>
      <w:r w:rsidRPr="0025072A">
        <w:t xml:space="preserve">when a coherent turbulence </w:t>
      </w:r>
      <w:r>
        <w:t>time-step</w:t>
      </w:r>
      <w:r w:rsidRPr="0025072A">
        <w:t xml:space="preserve"> file is requested.</w:t>
      </w:r>
      <w:r>
        <w:t xml:space="preserve"> </w:t>
      </w:r>
      <w:r w:rsidRPr="0025072A">
        <w:t xml:space="preserve">If no FF time series </w:t>
      </w:r>
      <w:r>
        <w:t xml:space="preserve">format </w:t>
      </w:r>
      <w:r w:rsidRPr="0025072A">
        <w:t>has been specified, TurbSim create</w:t>
      </w:r>
      <w:r>
        <w:t>s</w:t>
      </w:r>
      <w:r w:rsidRPr="0025072A">
        <w:t xml:space="preserve"> </w:t>
      </w:r>
      <w:r>
        <w:t xml:space="preserve">a </w:t>
      </w:r>
      <w:r w:rsidRPr="000E38C3">
        <w:t>GH</w:t>
      </w:r>
      <w:r>
        <w:t xml:space="preserve"> </w:t>
      </w:r>
      <w:r w:rsidRPr="000E38C3">
        <w:t>Bladed</w:t>
      </w:r>
      <w:r w:rsidRPr="0025072A">
        <w:t>-style binary FF file</w:t>
      </w:r>
      <w:r>
        <w:t xml:space="preserve"> (</w:t>
      </w:r>
      <w:proofErr w:type="spellStart"/>
      <w:r>
        <w:rPr>
          <w:i/>
        </w:rPr>
        <w:t>WrBLFF</w:t>
      </w:r>
      <w:proofErr w:type="spellEnd"/>
      <w:r>
        <w:rPr>
          <w:i/>
        </w:rPr>
        <w:t xml:space="preserve"> </w:t>
      </w:r>
      <w:r>
        <w:t>“</w:t>
      </w:r>
      <w:r w:rsidRPr="004A59B0">
        <w:t>.</w:t>
      </w:r>
      <w:proofErr w:type="spellStart"/>
      <w:r w:rsidRPr="004A59B0">
        <w:t>wnd</w:t>
      </w:r>
      <w:proofErr w:type="spellEnd"/>
      <w:r>
        <w:t xml:space="preserve">” </w:t>
      </w:r>
      <w:proofErr w:type="gramStart"/>
      <w:r>
        <w:t>file</w:t>
      </w:r>
      <w:proofErr w:type="gramEnd"/>
      <w:r w:rsidRPr="00822510">
        <w:t>)</w:t>
      </w:r>
      <w:r w:rsidRPr="0025072A">
        <w:t>.</w:t>
      </w:r>
      <w:r>
        <w:t xml:space="preserve"> For more information on using these “</w:t>
      </w:r>
      <w:r w:rsidRPr="004179FA">
        <w:t>.</w:t>
      </w:r>
      <w:proofErr w:type="spellStart"/>
      <w:r w:rsidRPr="004179FA">
        <w:t>cts</w:t>
      </w:r>
      <w:proofErr w:type="spellEnd"/>
      <w:r>
        <w:t>”</w:t>
      </w:r>
      <w:r w:rsidRPr="00380AAA">
        <w:t xml:space="preserve"> </w:t>
      </w:r>
      <w:r>
        <w:t xml:space="preserve">files, see the </w:t>
      </w:r>
      <w:r>
        <w:fldChar w:fldCharType="begin" w:fldLock="1"/>
      </w:r>
      <w:r>
        <w:instrText xml:space="preserve"> REF Heading_CTP_AeroDyn \h </w:instrText>
      </w:r>
      <w:r>
        <w:fldChar w:fldCharType="separate"/>
      </w:r>
      <w:r w:rsidR="00255BEF">
        <w:t>Using Coherent Turbulence Time-Step Files with AeroDyn v13</w:t>
      </w:r>
      <w:r>
        <w:fldChar w:fldCharType="end"/>
      </w:r>
      <w:r>
        <w:t xml:space="preserve"> section in this guide.</w:t>
      </w:r>
    </w:p>
    <w:p w:rsidR="00746229" w:rsidRDefault="00746229" w:rsidP="005B60E3">
      <w:pPr>
        <w:pStyle w:val="NRELHead04"/>
      </w:pPr>
      <w:r>
        <w:t>Clockwise: Does the Turbine Rotate Clockwise? [T/F]</w:t>
      </w:r>
    </w:p>
    <w:p w:rsidR="00746229" w:rsidRPr="00327271" w:rsidRDefault="00746229" w:rsidP="00746229">
      <w:pPr>
        <w:pStyle w:val="NRELBodyText"/>
        <w:rPr>
          <w:i/>
        </w:rPr>
      </w:pPr>
      <w:r>
        <w:t xml:space="preserve">This true” or “false” parameter is a flag to indicate whether the turbine rotates in a clockwise direction when looking downwind. This feature determines the order in which the horizontal grid points of the </w:t>
      </w:r>
      <w:r w:rsidRPr="000E38C3">
        <w:t>Bladed</w:t>
      </w:r>
      <w:r>
        <w:t xml:space="preserve">-style FF files are written (the parameter </w:t>
      </w:r>
      <w:proofErr w:type="spellStart"/>
      <w:r w:rsidRPr="00E752FD">
        <w:rPr>
          <w:i/>
        </w:rPr>
        <w:t>WrBLFF</w:t>
      </w:r>
      <w:proofErr w:type="spellEnd"/>
      <w:r>
        <w:t xml:space="preserve"> must be “true”). Because </w:t>
      </w:r>
      <w:r w:rsidR="00F76EF6">
        <w:t>InflowWind</w:t>
      </w:r>
      <w:r>
        <w:t xml:space="preserve"> also reads the </w:t>
      </w:r>
      <w:r w:rsidRPr="000E38C3">
        <w:t>Bladed</w:t>
      </w:r>
      <w:r>
        <w:t xml:space="preserve">-style FF files based on the direction of rotation, this flag does not affect the results when used with </w:t>
      </w:r>
      <w:r w:rsidR="00F76EF6">
        <w:t>InflowWind</w:t>
      </w:r>
      <w:r>
        <w:t xml:space="preserve">. This parameter probably is useful only for comparing FF results between </w:t>
      </w:r>
      <w:r w:rsidR="00F76EF6">
        <w:t xml:space="preserve">older versions of </w:t>
      </w:r>
      <w:r w:rsidRPr="000E38C3">
        <w:t>Bladed</w:t>
      </w:r>
      <w:r>
        <w:t xml:space="preserve"> </w:t>
      </w:r>
      <w:r>
        <w:rPr>
          <w:iCs/>
        </w:rPr>
        <w:t>and</w:t>
      </w:r>
      <w:r w:rsidR="00F76EF6">
        <w:rPr>
          <w:iCs/>
        </w:rPr>
        <w:t xml:space="preserve"> InflowWind-based simulators</w:t>
      </w:r>
      <w:r w:rsidRPr="00327271">
        <w:rPr>
          <w:iCs/>
        </w:rPr>
        <w:t>.</w:t>
      </w:r>
    </w:p>
    <w:p w:rsidR="00746229" w:rsidRPr="00E63CBB" w:rsidRDefault="00746229" w:rsidP="005B60E3">
      <w:pPr>
        <w:pStyle w:val="NRELHead04"/>
      </w:pPr>
      <w:proofErr w:type="spellStart"/>
      <w:r w:rsidRPr="00E63CBB">
        <w:t>ScaleIEC</w:t>
      </w:r>
      <w:proofErr w:type="spellEnd"/>
      <w:r w:rsidRPr="00E63CBB">
        <w:t xml:space="preserve">: Scale IEC </w:t>
      </w:r>
      <w:r>
        <w:t>T</w:t>
      </w:r>
      <w:r w:rsidRPr="00E63CBB">
        <w:t xml:space="preserve">urbulence to </w:t>
      </w:r>
      <w:r>
        <w:t>E</w:t>
      </w:r>
      <w:r w:rsidRPr="00E63CBB">
        <w:t xml:space="preserve">xact </w:t>
      </w:r>
      <w:r>
        <w:t>S</w:t>
      </w:r>
      <w:r w:rsidRPr="00E63CBB">
        <w:t xml:space="preserve">tandard </w:t>
      </w:r>
      <w:r>
        <w:t>D</w:t>
      </w:r>
      <w:r w:rsidRPr="00E63CBB">
        <w:t>eviations? [</w:t>
      </w:r>
      <w:proofErr w:type="gramStart"/>
      <w:r w:rsidRPr="00E63CBB">
        <w:t>0</w:t>
      </w:r>
      <w:proofErr w:type="gramEnd"/>
      <w:r w:rsidRPr="00E63CBB">
        <w:t>, 1, or 2]</w:t>
      </w:r>
    </w:p>
    <w:p w:rsidR="00746229" w:rsidRPr="00E63CBB" w:rsidRDefault="00746229" w:rsidP="00746229">
      <w:pPr>
        <w:pStyle w:val="NRELBodyText"/>
      </w:pPr>
      <w:r w:rsidRPr="00E63CBB">
        <w:t xml:space="preserve">The </w:t>
      </w:r>
      <w:proofErr w:type="spellStart"/>
      <w:r w:rsidRPr="00E63CBB">
        <w:rPr>
          <w:i/>
        </w:rPr>
        <w:t>ScaleIEC</w:t>
      </w:r>
      <w:proofErr w:type="spellEnd"/>
      <w:r w:rsidRPr="00E63CBB">
        <w:rPr>
          <w:i/>
        </w:rPr>
        <w:t xml:space="preserve"> </w:t>
      </w:r>
      <w:r w:rsidRPr="00E63CBB">
        <w:t>parameter is a switch</w:t>
      </w:r>
      <w:r w:rsidRPr="00E63CBB">
        <w:rPr>
          <w:i/>
        </w:rPr>
        <w:t xml:space="preserve"> </w:t>
      </w:r>
      <w:r w:rsidRPr="00E63CBB">
        <w:t>to tell how to scale the time-domain velocity output of the IEC spectral models and is applicable to only the IECKAI and IECVKM spectral models.</w:t>
      </w:r>
      <w:r>
        <w:t xml:space="preserve"> </w:t>
      </w:r>
      <w:r w:rsidRPr="00E63CBB">
        <w:t xml:space="preserve">For numerical reasons, the turbulence intensity (TI) of the IEC spectral models—without this scaling—usually </w:t>
      </w:r>
      <w:r>
        <w:t xml:space="preserve">is </w:t>
      </w:r>
      <w:r w:rsidRPr="00E63CBB">
        <w:t>slightly less than the specified value.</w:t>
      </w:r>
      <w:r>
        <w:t xml:space="preserve"> </w:t>
      </w:r>
      <w:r w:rsidRPr="00E63CBB">
        <w:t>Increasing the time series length and/or decreasing the size of the time step results in values closer to the specified TI.</w:t>
      </w:r>
      <w:r>
        <w:t xml:space="preserve"> </w:t>
      </w:r>
      <w:r w:rsidRPr="00E63CBB">
        <w:t>Different random seeds produce a Gaussian distribution of TI in the longitudinal wind component, due to the spatial coherence.</w:t>
      </w:r>
      <w:r>
        <w:t xml:space="preserve"> </w:t>
      </w:r>
      <w:r w:rsidRPr="00E63CBB">
        <w:t>To get the exact specified value of TI, the time series are multiplied by a scaling factor determined by the ratio of the target to the actual calculated standard deviation.</w:t>
      </w:r>
    </w:p>
    <w:p w:rsidR="006B6307" w:rsidRDefault="00746229" w:rsidP="00746229">
      <w:pPr>
        <w:pStyle w:val="NRELBodyText"/>
        <w:rPr>
          <w:noProof/>
        </w:rPr>
      </w:pPr>
      <w:r w:rsidRPr="00E63CBB">
        <w:t xml:space="preserve">When </w:t>
      </w:r>
      <w:proofErr w:type="spellStart"/>
      <w:r w:rsidRPr="00E63CBB">
        <w:rPr>
          <w:i/>
        </w:rPr>
        <w:t>ScaleIEC</w:t>
      </w:r>
      <w:proofErr w:type="spellEnd"/>
      <w:r w:rsidRPr="00E63CBB">
        <w:rPr>
          <w:i/>
        </w:rPr>
        <w:t xml:space="preserve"> </w:t>
      </w:r>
      <w:r w:rsidRPr="00E63CBB">
        <w:t>is set to “0</w:t>
      </w:r>
      <w:r>
        <w:t>,</w:t>
      </w:r>
      <w:r w:rsidRPr="00E63CBB">
        <w:t>” no scaling takes place in the time domain.</w:t>
      </w:r>
      <w:r>
        <w:t xml:space="preserve"> </w:t>
      </w:r>
      <w:r w:rsidRPr="00E63CBB">
        <w:t>The result is the variation in TI discussed above.</w:t>
      </w:r>
      <w:r>
        <w:t xml:space="preserve"> </w:t>
      </w:r>
      <w:r w:rsidRPr="00E63CBB">
        <w:t xml:space="preserve">When the </w:t>
      </w:r>
      <w:proofErr w:type="spellStart"/>
      <w:r w:rsidRPr="00E63CBB">
        <w:rPr>
          <w:i/>
        </w:rPr>
        <w:t>ScaleIEC</w:t>
      </w:r>
      <w:proofErr w:type="spellEnd"/>
      <w:r w:rsidRPr="00E63CBB">
        <w:rPr>
          <w:i/>
        </w:rPr>
        <w:t xml:space="preserve"> </w:t>
      </w:r>
      <w:r w:rsidRPr="00E63CBB">
        <w:t xml:space="preserve">switch </w:t>
      </w:r>
      <w:r>
        <w:t>has a</w:t>
      </w:r>
      <w:r w:rsidRPr="00E63CBB">
        <w:t xml:space="preserve"> value </w:t>
      </w:r>
      <w:r>
        <w:t xml:space="preserve">of </w:t>
      </w:r>
      <w:r w:rsidRPr="00E63CBB">
        <w:t>“1</w:t>
      </w:r>
      <w:r>
        <w:t>,</w:t>
      </w:r>
      <w:r w:rsidRPr="00E63CBB">
        <w:t>” the time series at each simulated point use the same scaling factor with a different factor for each wind component.</w:t>
      </w:r>
      <w:r>
        <w:t xml:space="preserve"> </w:t>
      </w:r>
      <w:r w:rsidRPr="00E63CBB">
        <w:t>Those three scaling factors (</w:t>
      </w:r>
      <w:r>
        <w:t xml:space="preserve">one each for </w:t>
      </w:r>
      <w:r w:rsidRPr="00E63CBB">
        <w:rPr>
          <w:i/>
        </w:rPr>
        <w:t>u</w:t>
      </w:r>
      <w:r w:rsidRPr="00E63CBB">
        <w:t xml:space="preserve">, </w:t>
      </w:r>
      <w:r w:rsidRPr="00E63CBB">
        <w:rPr>
          <w:i/>
        </w:rPr>
        <w:t>v</w:t>
      </w:r>
      <w:r w:rsidRPr="00E63CBB">
        <w:t xml:space="preserve">, and </w:t>
      </w:r>
      <w:r w:rsidRPr="00E63CBB">
        <w:rPr>
          <w:i/>
        </w:rPr>
        <w:t>w</w:t>
      </w:r>
      <w:r w:rsidRPr="00E63CBB">
        <w:t xml:space="preserve">) are determined so that the standard deviations in wind speed (and thus TI) at the hub point </w:t>
      </w:r>
      <w:r>
        <w:t>are</w:t>
      </w:r>
      <w:r w:rsidRPr="00E63CBB">
        <w:t xml:space="preserve"> the exact value specified for the </w:t>
      </w:r>
      <w:proofErr w:type="spellStart"/>
      <w:r w:rsidRPr="00E63CBB">
        <w:rPr>
          <w:i/>
        </w:rPr>
        <w:t>AnalysisTime</w:t>
      </w:r>
      <w:proofErr w:type="spellEnd"/>
      <w:r w:rsidRPr="00E63CBB">
        <w:rPr>
          <w:i/>
        </w:rPr>
        <w:t>-</w:t>
      </w:r>
      <w:r w:rsidRPr="00E63CBB">
        <w:t xml:space="preserve">length time series </w:t>
      </w:r>
      <w:r>
        <w:t xml:space="preserve">that is </w:t>
      </w:r>
      <w:r w:rsidRPr="00E63CBB">
        <w:t>generated.</w:t>
      </w:r>
      <w:r>
        <w:t xml:space="preserve"> </w:t>
      </w:r>
      <w:r w:rsidRPr="00E63CBB">
        <w:t>The TI at the other simulated points will vary.</w:t>
      </w:r>
      <w:r>
        <w:t xml:space="preserve"> </w:t>
      </w:r>
      <w:r w:rsidRPr="00E63CBB">
        <w:t xml:space="preserve">When </w:t>
      </w:r>
      <w:proofErr w:type="spellStart"/>
      <w:r w:rsidRPr="00E63CBB">
        <w:rPr>
          <w:i/>
        </w:rPr>
        <w:t>ScaleIEC</w:t>
      </w:r>
      <w:proofErr w:type="spellEnd"/>
      <w:r w:rsidRPr="00E63CBB">
        <w:rPr>
          <w:i/>
        </w:rPr>
        <w:t xml:space="preserve"> </w:t>
      </w:r>
      <w:r w:rsidRPr="00E63CBB">
        <w:t>is “2</w:t>
      </w:r>
      <w:r>
        <w:t>,</w:t>
      </w:r>
      <w:r w:rsidRPr="00E63CBB">
        <w:t xml:space="preserve">” the time series at each simulated point in space </w:t>
      </w:r>
      <w:r>
        <w:t>is</w:t>
      </w:r>
      <w:r w:rsidRPr="00E63CBB">
        <w:t xml:space="preserve"> scaled independently (</w:t>
      </w:r>
      <w:r w:rsidRPr="004179FA">
        <w:t>i.e.</w:t>
      </w:r>
      <w:r>
        <w:t>,</w:t>
      </w:r>
      <w:r w:rsidRPr="00E63CBB">
        <w:t xml:space="preserve"> each point and each component has its own scaling factor) so that the TI is the exact specified value at </w:t>
      </w:r>
      <w:r w:rsidRPr="00E63CBB">
        <w:rPr>
          <w:i/>
        </w:rPr>
        <w:t>each</w:t>
      </w:r>
      <w:r w:rsidRPr="00E63CBB">
        <w:t xml:space="preserve"> point.</w:t>
      </w:r>
      <w:r>
        <w:t xml:space="preserve"> </w:t>
      </w:r>
      <w:r w:rsidRPr="00E63CBB">
        <w:t>This scaling method alter</w:t>
      </w:r>
      <w:r>
        <w:t>s</w:t>
      </w:r>
      <w:r w:rsidRPr="00E63CBB">
        <w:t xml:space="preserve"> the coherence between points.</w:t>
      </w:r>
      <w:r>
        <w:t xml:space="preserve"> </w:t>
      </w:r>
      <w:r>
        <w:fldChar w:fldCharType="begin" w:fldLock="1"/>
      </w:r>
      <w:r>
        <w:instrText xml:space="preserve"> REF Table_ScaleIEC \h  \* MERGEFORMAT </w:instrText>
      </w:r>
      <w:r>
        <w:fldChar w:fldCharType="separate"/>
      </w:r>
      <w:r w:rsidR="00255BEF">
        <w:t>Table 3</w:t>
      </w:r>
      <w:r>
        <w:fldChar w:fldCharType="end"/>
      </w:r>
      <w:r w:rsidRPr="00E63CBB">
        <w:t xml:space="preserve"> summarizes the valid input values.</w:t>
      </w:r>
      <w:r w:rsidR="006B6307" w:rsidRPr="006B6307">
        <w:rPr>
          <w:noProof/>
        </w:rPr>
        <w:t xml:space="preserve"> </w:t>
      </w:r>
    </w:p>
    <w:p w:rsidR="00746229" w:rsidRPr="0062295F" w:rsidRDefault="006B6307" w:rsidP="00746229">
      <w:pPr>
        <w:pStyle w:val="NRELBodyText"/>
      </w:pPr>
      <w:r>
        <w:rPr>
          <w:noProof/>
        </w:rPr>
        <w:lastRenderedPageBreak/>
        <mc:AlternateContent>
          <mc:Choice Requires="wps">
            <w:drawing>
              <wp:inline distT="0" distB="0" distL="0" distR="0" wp14:anchorId="0FD200B9" wp14:editId="06726378">
                <wp:extent cx="5943600" cy="1890395"/>
                <wp:effectExtent l="0" t="0" r="0" b="1460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0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6B6307">
                            <w:pPr>
                              <w:pStyle w:val="NRELTableCaption"/>
                            </w:pPr>
                            <w:bookmarkStart w:id="127" w:name="Table_ScaleIEC"/>
                            <w:bookmarkStart w:id="128" w:name="_Toc238955052"/>
                            <w:bookmarkStart w:id="129" w:name="_Toc399876319"/>
                            <w:bookmarkStart w:id="130" w:name="_Toc452622701"/>
                            <w:proofErr w:type="gramStart"/>
                            <w:r>
                              <w:t xml:space="preserve">Table </w:t>
                            </w:r>
                            <w:fldSimple w:instr=" SEQ Table \* ARABIC ">
                              <w:r w:rsidR="00526B2A">
                                <w:rPr>
                                  <w:noProof/>
                                </w:rPr>
                                <w:t>3</w:t>
                              </w:r>
                            </w:fldSimple>
                            <w:bookmarkEnd w:id="127"/>
                            <w:r>
                              <w:t>.</w:t>
                            </w:r>
                            <w:proofErr w:type="gramEnd"/>
                            <w:r>
                              <w:t xml:space="preserve"> Valid </w:t>
                            </w:r>
                            <w:proofErr w:type="spellStart"/>
                            <w:r w:rsidRPr="008743D0">
                              <w:rPr>
                                <w:i/>
                              </w:rPr>
                              <w:t>ScaleIEC</w:t>
                            </w:r>
                            <w:proofErr w:type="spellEnd"/>
                            <w:r>
                              <w:t xml:space="preserve"> </w:t>
                            </w:r>
                            <w:bookmarkEnd w:id="128"/>
                            <w:r>
                              <w:t>Values</w:t>
                            </w:r>
                            <w:bookmarkEnd w:id="129"/>
                            <w:bookmarkEnd w:id="130"/>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337164" w:rsidTr="00746229">
                              <w:trPr>
                                <w:jc w:val="center"/>
                              </w:trPr>
                              <w:tc>
                                <w:tcPr>
                                  <w:tcW w:w="758" w:type="pct"/>
                                  <w:tcBorders>
                                    <w:top w:val="single" w:sz="6" w:space="0" w:color="auto"/>
                                    <w:bottom w:val="single" w:sz="6" w:space="0" w:color="auto"/>
                                  </w:tcBorders>
                                  <w:vAlign w:val="center"/>
                                </w:tcPr>
                                <w:p w:rsidR="00337164" w:rsidRDefault="00337164"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337164" w:rsidRDefault="00337164" w:rsidP="00C32E10">
                                  <w:pPr>
                                    <w:pStyle w:val="NRELTableHeader"/>
                                    <w:rPr>
                                      <w:noProof/>
                                    </w:rPr>
                                  </w:pPr>
                                  <w:r w:rsidRPr="00E752FD">
                                    <w:rPr>
                                      <w:noProof/>
                                    </w:rPr>
                                    <w:t>Description</w:t>
                                  </w:r>
                                </w:p>
                              </w:tc>
                            </w:tr>
                            <w:tr w:rsidR="00337164" w:rsidTr="00746229">
                              <w:trPr>
                                <w:jc w:val="center"/>
                              </w:trPr>
                              <w:tc>
                                <w:tcPr>
                                  <w:tcW w:w="758" w:type="pct"/>
                                  <w:vAlign w:val="center"/>
                                </w:tcPr>
                                <w:p w:rsidR="00337164" w:rsidRDefault="00337164" w:rsidP="00C32E10">
                                  <w:pPr>
                                    <w:pStyle w:val="NRELTableContent"/>
                                  </w:pPr>
                                  <w:r>
                                    <w:t>0</w:t>
                                  </w:r>
                                </w:p>
                              </w:tc>
                              <w:tc>
                                <w:tcPr>
                                  <w:tcW w:w="4242" w:type="pct"/>
                                  <w:vAlign w:val="center"/>
                                </w:tcPr>
                                <w:p w:rsidR="00337164" w:rsidRDefault="00337164" w:rsidP="00C32E10">
                                  <w:pPr>
                                    <w:pStyle w:val="NRELTableContent"/>
                                  </w:pPr>
                                  <w:r>
                                    <w:t>No scaling: time series will remain as generated.</w:t>
                                  </w:r>
                                </w:p>
                              </w:tc>
                            </w:tr>
                            <w:tr w:rsidR="00337164" w:rsidTr="00746229">
                              <w:trPr>
                                <w:jc w:val="center"/>
                              </w:trPr>
                              <w:tc>
                                <w:tcPr>
                                  <w:tcW w:w="758" w:type="pct"/>
                                  <w:vAlign w:val="center"/>
                                </w:tcPr>
                                <w:p w:rsidR="00337164" w:rsidRDefault="00337164" w:rsidP="00C32E10">
                                  <w:pPr>
                                    <w:pStyle w:val="NRELTableContent"/>
                                  </w:pPr>
                                  <w:r>
                                    <w:t>1</w:t>
                                  </w:r>
                                </w:p>
                              </w:tc>
                              <w:tc>
                                <w:tcPr>
                                  <w:tcW w:w="4242" w:type="pct"/>
                                  <w:vAlign w:val="center"/>
                                </w:tcPr>
                                <w:p w:rsidR="00337164" w:rsidRDefault="00337164" w:rsidP="00C32E10">
                                  <w:pPr>
                                    <w:pStyle w:val="NRELTableContent"/>
                                  </w:pPr>
                                  <w:r>
                                    <w:t xml:space="preserve">Scaling by HH value: </w:t>
                                  </w:r>
                                  <w:proofErr w:type="spellStart"/>
                                  <w:r>
                                    <w:t>all time</w:t>
                                  </w:r>
                                  <w:proofErr w:type="spellEnd"/>
                                  <w:r>
                                    <w:t xml:space="preserv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337164" w:rsidTr="00746229">
                              <w:trPr>
                                <w:jc w:val="center"/>
                              </w:trPr>
                              <w:tc>
                                <w:tcPr>
                                  <w:tcW w:w="758" w:type="pct"/>
                                  <w:tcBorders>
                                    <w:bottom w:val="single" w:sz="6" w:space="0" w:color="auto"/>
                                  </w:tcBorders>
                                  <w:vAlign w:val="center"/>
                                </w:tcPr>
                                <w:p w:rsidR="00337164" w:rsidRDefault="00337164" w:rsidP="00C32E10">
                                  <w:pPr>
                                    <w:pStyle w:val="NRELTableContent"/>
                                  </w:pPr>
                                  <w:r>
                                    <w:t>2</w:t>
                                  </w:r>
                                </w:p>
                              </w:tc>
                              <w:tc>
                                <w:tcPr>
                                  <w:tcW w:w="4242" w:type="pct"/>
                                  <w:tcBorders>
                                    <w:bottom w:val="single" w:sz="6" w:space="0" w:color="auto"/>
                                  </w:tcBorders>
                                  <w:vAlign w:val="center"/>
                                </w:tcPr>
                                <w:p w:rsidR="00337164" w:rsidRDefault="00337164" w:rsidP="00C32E10">
                                  <w:pPr>
                                    <w:pStyle w:val="NRELTableContent"/>
                                  </w:pPr>
                                  <w:r>
                                    <w:t xml:space="preserve">Independent scaling: </w:t>
                                  </w:r>
                                  <w:proofErr w:type="spellStart"/>
                                  <w:r>
                                    <w:t>all time</w:t>
                                  </w:r>
                                  <w:proofErr w:type="spellEnd"/>
                                  <w:r>
                                    <w:t xml:space="preserve"> series will be modified independently; scaling factors vary by point and component</w:t>
                                  </w:r>
                                  <w:proofErr w:type="gramStart"/>
                                  <w:r>
                                    <w:t xml:space="preserve">.  </w:t>
                                  </w:r>
                                  <w:proofErr w:type="gramEnd"/>
                                  <w:r>
                                    <w:t>Each point will have the exact specified TI.</w:t>
                                  </w:r>
                                </w:p>
                              </w:tc>
                            </w:tr>
                          </w:tbl>
                          <w:p w:rsidR="00337164" w:rsidRDefault="00337164" w:rsidP="006B6307"/>
                        </w:txbxContent>
                      </wps:txbx>
                      <wps:bodyPr rot="0" vert="horz" wrap="square" lIns="91440" tIns="91440" rIns="91440" bIns="0" anchor="b" anchorCtr="0" upright="1">
                        <a:noAutofit/>
                      </wps:bodyPr>
                    </wps:wsp>
                  </a:graphicData>
                </a:graphic>
              </wp:inline>
            </w:drawing>
          </mc:Choice>
          <mc:Fallback>
            <w:pict>
              <v:shape id="Text Box 23" o:spid="_x0000_s1036" type="#_x0000_t202" style="width:468pt;height:148.8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" filled="f" stroked="f">
                <v:textbox inset=",7.2pt,,0">
                  <w:txbxContent>
                    <w:p w:rsidR="00337164" w:rsidRDefault="00337164" w:rsidP="006B6307">
                      <w:pPr>
                        <w:pStyle w:val="NRELTableCaption"/>
                      </w:pPr>
                      <w:bookmarkStart w:id="131" w:name="Table_ScaleIEC"/>
                      <w:bookmarkStart w:id="132" w:name="_Toc238955052"/>
                      <w:bookmarkStart w:id="133" w:name="_Toc399876319"/>
                      <w:bookmarkStart w:id="134" w:name="_Toc452622701"/>
                      <w:proofErr w:type="gramStart"/>
                      <w:r>
                        <w:t xml:space="preserve">Table </w:t>
                      </w:r>
                      <w:fldSimple w:instr=" SEQ Table \* ARABIC ">
                        <w:r w:rsidR="00526B2A">
                          <w:rPr>
                            <w:noProof/>
                          </w:rPr>
                          <w:t>3</w:t>
                        </w:r>
                      </w:fldSimple>
                      <w:bookmarkEnd w:id="131"/>
                      <w:r>
                        <w:t>.</w:t>
                      </w:r>
                      <w:proofErr w:type="gramEnd"/>
                      <w:r>
                        <w:t xml:space="preserve"> Valid </w:t>
                      </w:r>
                      <w:proofErr w:type="spellStart"/>
                      <w:r w:rsidRPr="008743D0">
                        <w:rPr>
                          <w:i/>
                        </w:rPr>
                        <w:t>ScaleIEC</w:t>
                      </w:r>
                      <w:proofErr w:type="spellEnd"/>
                      <w:r>
                        <w:t xml:space="preserve"> </w:t>
                      </w:r>
                      <w:bookmarkEnd w:id="132"/>
                      <w:r>
                        <w:t>Values</w:t>
                      </w:r>
                      <w:bookmarkEnd w:id="133"/>
                      <w:bookmarkEnd w:id="134"/>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337164" w:rsidTr="00746229">
                        <w:trPr>
                          <w:jc w:val="center"/>
                        </w:trPr>
                        <w:tc>
                          <w:tcPr>
                            <w:tcW w:w="758" w:type="pct"/>
                            <w:tcBorders>
                              <w:top w:val="single" w:sz="6" w:space="0" w:color="auto"/>
                              <w:bottom w:val="single" w:sz="6" w:space="0" w:color="auto"/>
                            </w:tcBorders>
                            <w:vAlign w:val="center"/>
                          </w:tcPr>
                          <w:p w:rsidR="00337164" w:rsidRDefault="00337164"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337164" w:rsidRDefault="00337164" w:rsidP="00C32E10">
                            <w:pPr>
                              <w:pStyle w:val="NRELTableHeader"/>
                              <w:rPr>
                                <w:noProof/>
                              </w:rPr>
                            </w:pPr>
                            <w:r w:rsidRPr="00E752FD">
                              <w:rPr>
                                <w:noProof/>
                              </w:rPr>
                              <w:t>Description</w:t>
                            </w:r>
                          </w:p>
                        </w:tc>
                      </w:tr>
                      <w:tr w:rsidR="00337164" w:rsidTr="00746229">
                        <w:trPr>
                          <w:jc w:val="center"/>
                        </w:trPr>
                        <w:tc>
                          <w:tcPr>
                            <w:tcW w:w="758" w:type="pct"/>
                            <w:vAlign w:val="center"/>
                          </w:tcPr>
                          <w:p w:rsidR="00337164" w:rsidRDefault="00337164" w:rsidP="00C32E10">
                            <w:pPr>
                              <w:pStyle w:val="NRELTableContent"/>
                            </w:pPr>
                            <w:r>
                              <w:t>0</w:t>
                            </w:r>
                          </w:p>
                        </w:tc>
                        <w:tc>
                          <w:tcPr>
                            <w:tcW w:w="4242" w:type="pct"/>
                            <w:vAlign w:val="center"/>
                          </w:tcPr>
                          <w:p w:rsidR="00337164" w:rsidRDefault="00337164" w:rsidP="00C32E10">
                            <w:pPr>
                              <w:pStyle w:val="NRELTableContent"/>
                            </w:pPr>
                            <w:r>
                              <w:t>No scaling: time series will remain as generated.</w:t>
                            </w:r>
                          </w:p>
                        </w:tc>
                      </w:tr>
                      <w:tr w:rsidR="00337164" w:rsidTr="00746229">
                        <w:trPr>
                          <w:jc w:val="center"/>
                        </w:trPr>
                        <w:tc>
                          <w:tcPr>
                            <w:tcW w:w="758" w:type="pct"/>
                            <w:vAlign w:val="center"/>
                          </w:tcPr>
                          <w:p w:rsidR="00337164" w:rsidRDefault="00337164" w:rsidP="00C32E10">
                            <w:pPr>
                              <w:pStyle w:val="NRELTableContent"/>
                            </w:pPr>
                            <w:r>
                              <w:t>1</w:t>
                            </w:r>
                          </w:p>
                        </w:tc>
                        <w:tc>
                          <w:tcPr>
                            <w:tcW w:w="4242" w:type="pct"/>
                            <w:vAlign w:val="center"/>
                          </w:tcPr>
                          <w:p w:rsidR="00337164" w:rsidRDefault="00337164" w:rsidP="00C32E10">
                            <w:pPr>
                              <w:pStyle w:val="NRELTableContent"/>
                            </w:pPr>
                            <w:r>
                              <w:t xml:space="preserve">Scaling by HH value: </w:t>
                            </w:r>
                            <w:proofErr w:type="spellStart"/>
                            <w:r>
                              <w:t>all time</w:t>
                            </w:r>
                            <w:proofErr w:type="spellEnd"/>
                            <w:r>
                              <w:t xml:space="preserv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337164" w:rsidTr="00746229">
                        <w:trPr>
                          <w:jc w:val="center"/>
                        </w:trPr>
                        <w:tc>
                          <w:tcPr>
                            <w:tcW w:w="758" w:type="pct"/>
                            <w:tcBorders>
                              <w:bottom w:val="single" w:sz="6" w:space="0" w:color="auto"/>
                            </w:tcBorders>
                            <w:vAlign w:val="center"/>
                          </w:tcPr>
                          <w:p w:rsidR="00337164" w:rsidRDefault="00337164" w:rsidP="00C32E10">
                            <w:pPr>
                              <w:pStyle w:val="NRELTableContent"/>
                            </w:pPr>
                            <w:r>
                              <w:t>2</w:t>
                            </w:r>
                          </w:p>
                        </w:tc>
                        <w:tc>
                          <w:tcPr>
                            <w:tcW w:w="4242" w:type="pct"/>
                            <w:tcBorders>
                              <w:bottom w:val="single" w:sz="6" w:space="0" w:color="auto"/>
                            </w:tcBorders>
                            <w:vAlign w:val="center"/>
                          </w:tcPr>
                          <w:p w:rsidR="00337164" w:rsidRDefault="00337164" w:rsidP="00C32E10">
                            <w:pPr>
                              <w:pStyle w:val="NRELTableContent"/>
                            </w:pPr>
                            <w:r>
                              <w:t xml:space="preserve">Independent scaling: </w:t>
                            </w:r>
                            <w:proofErr w:type="spellStart"/>
                            <w:r>
                              <w:t>all time</w:t>
                            </w:r>
                            <w:proofErr w:type="spellEnd"/>
                            <w:r>
                              <w:t xml:space="preserve"> series will be modified independently; scaling factors vary by point and component</w:t>
                            </w:r>
                            <w:proofErr w:type="gramStart"/>
                            <w:r>
                              <w:t xml:space="preserve">.  </w:t>
                            </w:r>
                            <w:proofErr w:type="gramEnd"/>
                            <w:r>
                              <w:t>Each point will have the exact specified TI.</w:t>
                            </w:r>
                          </w:p>
                        </w:tc>
                      </w:tr>
                    </w:tbl>
                    <w:p w:rsidR="00337164" w:rsidRDefault="00337164" w:rsidP="006B6307"/>
                  </w:txbxContent>
                </v:textbox>
                <w10:anchorlock/>
              </v:shape>
            </w:pict>
          </mc:Fallback>
        </mc:AlternateContent>
      </w:r>
    </w:p>
    <w:p w:rsidR="00746229" w:rsidRDefault="00746229" w:rsidP="005B60E3">
      <w:pPr>
        <w:pStyle w:val="NRELHead03"/>
      </w:pPr>
      <w:bookmarkStart w:id="135" w:name="_Toc108431533"/>
      <w:bookmarkStart w:id="136" w:name="_Toc111947839"/>
      <w:bookmarkStart w:id="137" w:name="Heading_TurbineSpecs"/>
      <w:bookmarkStart w:id="138" w:name="_Toc399876207"/>
      <w:r>
        <w:t>Turbine/Model Specifications</w:t>
      </w:r>
      <w:bookmarkEnd w:id="135"/>
      <w:bookmarkEnd w:id="136"/>
      <w:bookmarkEnd w:id="137"/>
      <w:bookmarkEnd w:id="138"/>
    </w:p>
    <w:p w:rsidR="00746229" w:rsidRDefault="00746229" w:rsidP="001B0EB1">
      <w:pPr>
        <w:pStyle w:val="NRELBodyText"/>
      </w:pPr>
      <w:r>
        <w:t xml:space="preserve">The </w:t>
      </w:r>
      <w:r>
        <w:fldChar w:fldCharType="begin" w:fldLock="1"/>
      </w:r>
      <w:r>
        <w:instrText xml:space="preserve"> REF Heading_TurbineSpecs \h </w:instrText>
      </w:r>
      <w:r w:rsidR="001B0EB1">
        <w:instrText xml:space="preserve"> \* MERGEFORMAT </w:instrText>
      </w:r>
      <w:r>
        <w:fldChar w:fldCharType="separate"/>
      </w:r>
      <w:r w:rsidR="00255BEF">
        <w:t>Turbine/Model Specifications</w:t>
      </w:r>
      <w:r>
        <w:fldChar w:fldCharType="end"/>
      </w:r>
      <w:r>
        <w:t xml:space="preserve"> section of the TurbSim input file determines the size and shape of the grid where time series is generated. It also determines the time/frequency content of the resulting time series and sets the mean flow angles. Appendix </w:t>
      </w:r>
      <w:r w:rsidRPr="003E5723">
        <w:fldChar w:fldCharType="begin" w:fldLock="1"/>
      </w:r>
      <w:r w:rsidRPr="003E5723">
        <w:instrText xml:space="preserve"> REF Appendix_Charts_letter \h </w:instrText>
      </w:r>
      <w:r w:rsidR="001B0EB1" w:rsidRPr="003E5723">
        <w:instrText xml:space="preserve"> \* MERGEFORMAT </w:instrText>
      </w:r>
      <w:r w:rsidRPr="003E5723">
        <w:fldChar w:fldCharType="separate"/>
      </w:r>
      <w:r w:rsidR="00255BEF" w:rsidRPr="00255BEF">
        <w:rPr>
          <w:bCs/>
        </w:rPr>
        <w:t>C</w:t>
      </w:r>
      <w:r w:rsidRPr="003E5723">
        <w:fldChar w:fldCharType="end"/>
      </w:r>
      <w:r>
        <w:t xml:space="preserve"> contains a flow chart showing the function of the input parameters from this section.</w:t>
      </w:r>
    </w:p>
    <w:p w:rsidR="00746229" w:rsidRDefault="00746229" w:rsidP="005B60E3">
      <w:pPr>
        <w:pStyle w:val="NRELHead04"/>
      </w:pPr>
      <w:proofErr w:type="spellStart"/>
      <w:r w:rsidRPr="00772BC7">
        <w:t>NumGrid_Z</w:t>
      </w:r>
      <w:proofErr w:type="spellEnd"/>
      <w:r w:rsidRPr="00772BC7">
        <w:t xml:space="preserve">: Number of </w:t>
      </w:r>
      <w:r>
        <w:t>V</w:t>
      </w:r>
      <w:r w:rsidRPr="00772BC7">
        <w:t xml:space="preserve">ertical </w:t>
      </w:r>
      <w:r>
        <w:t>G</w:t>
      </w:r>
      <w:r w:rsidRPr="00772BC7">
        <w:t xml:space="preserve">rid </w:t>
      </w:r>
      <w:r>
        <w:t>P</w:t>
      </w:r>
      <w:r w:rsidRPr="00772BC7">
        <w:t>oints [-]</w:t>
      </w:r>
    </w:p>
    <w:p w:rsidR="00746229" w:rsidRPr="00602776" w:rsidRDefault="00746229" w:rsidP="001B0EB1">
      <w:pPr>
        <w:pStyle w:val="NRELBodyText"/>
      </w:pPr>
      <w:r>
        <w:t xml:space="preserve">This input parameter is the number of grid points to generate in the vertical direction. It must be an integer greater than 1. Unlike </w:t>
      </w:r>
      <w:proofErr w:type="spellStart"/>
      <w:r>
        <w:t>SNwind</w:t>
      </w:r>
      <w:proofErr w:type="spellEnd"/>
      <w:r>
        <w:t xml:space="preserve">, which accepted only even numbers, TurbSim allows </w:t>
      </w:r>
      <w:r w:rsidRPr="00E63CBB">
        <w:t>both even and odd grid-point sizes.</w:t>
      </w:r>
      <w:r>
        <w:t xml:space="preserve"> </w:t>
      </w:r>
      <w:r w:rsidRPr="00E63CBB">
        <w:t>TurbSim always generate</w:t>
      </w:r>
      <w:r>
        <w:t>s</w:t>
      </w:r>
      <w:r w:rsidRPr="00E63CBB">
        <w:t xml:space="preserve"> a point at the hub, regardless of where the other grid points are located.</w:t>
      </w:r>
      <w:r>
        <w:t xml:space="preserve"> </w:t>
      </w:r>
      <w:r w:rsidRPr="00E63CBB">
        <w:t xml:space="preserve">(Note that this “extra” hub point is not contained the in binary FF files generated when </w:t>
      </w:r>
      <w:proofErr w:type="spellStart"/>
      <w:r w:rsidRPr="00E63CBB">
        <w:rPr>
          <w:i/>
        </w:rPr>
        <w:t>WrBLFF</w:t>
      </w:r>
      <w:proofErr w:type="spellEnd"/>
      <w:r w:rsidRPr="00E63CBB">
        <w:rPr>
          <w:i/>
        </w:rPr>
        <w:t xml:space="preserve"> </w:t>
      </w:r>
      <w:r w:rsidRPr="00E63CBB">
        <w:t xml:space="preserve">or </w:t>
      </w:r>
      <w:proofErr w:type="spellStart"/>
      <w:r w:rsidRPr="00E63CBB">
        <w:rPr>
          <w:i/>
        </w:rPr>
        <w:t>WrADFF</w:t>
      </w:r>
      <w:proofErr w:type="spellEnd"/>
      <w:r w:rsidRPr="00E63CBB">
        <w:t xml:space="preserve"> are set.)</w:t>
      </w:r>
    </w:p>
    <w:p w:rsidR="00746229" w:rsidRDefault="00746229" w:rsidP="005B60E3">
      <w:pPr>
        <w:pStyle w:val="NRELHead04"/>
      </w:pPr>
      <w:proofErr w:type="spellStart"/>
      <w:r>
        <w:t>NumGrid_Y</w:t>
      </w:r>
      <w:proofErr w:type="spellEnd"/>
      <w:r>
        <w:t>: Number of Horizontal Grid Points [-]</w:t>
      </w:r>
    </w:p>
    <w:p w:rsidR="00746229" w:rsidRDefault="00746229" w:rsidP="001B0EB1">
      <w:pPr>
        <w:pStyle w:val="NRELBodyText"/>
      </w:pPr>
      <w:r>
        <w:t xml:space="preserve">This parameter indicates the number of grid points in the horizontal direction, and it must be an integer greater than 1. If </w:t>
      </w:r>
      <w:proofErr w:type="spellStart"/>
      <w:r>
        <w:rPr>
          <w:i/>
        </w:rPr>
        <w:t>NumGrid_Y</w:t>
      </w:r>
      <w:proofErr w:type="spellEnd"/>
      <w:r>
        <w:t xml:space="preserve"> is an odd number, points fall along the undeflected tower centerline.</w:t>
      </w:r>
    </w:p>
    <w:p w:rsidR="00746229" w:rsidRDefault="00746229" w:rsidP="005B60E3">
      <w:pPr>
        <w:pStyle w:val="NRELHead04"/>
      </w:pPr>
      <w:proofErr w:type="spellStart"/>
      <w:r>
        <w:t>TimeStep</w:t>
      </w:r>
      <w:proofErr w:type="spellEnd"/>
      <w:r>
        <w:t>: Time Step [s]</w:t>
      </w:r>
    </w:p>
    <w:p w:rsidR="00746229" w:rsidRDefault="00746229" w:rsidP="001B0EB1">
      <w:pPr>
        <w:pStyle w:val="NRELBodyText"/>
      </w:pPr>
      <w:r>
        <w:t xml:space="preserve">The </w:t>
      </w:r>
      <w:proofErr w:type="spellStart"/>
      <w:r w:rsidRPr="00E752FD">
        <w:rPr>
          <w:i/>
        </w:rPr>
        <w:t>TimeStep</w:t>
      </w:r>
      <w:proofErr w:type="spellEnd"/>
      <w:r>
        <w:t xml:space="preserve"> parameter is the time step in seconds (i.e., </w:t>
      </w:r>
      <w:r w:rsidRPr="008B410D">
        <w:rPr>
          <w:position w:val="-6"/>
        </w:rPr>
        <w:object w:dxaOrig="300" w:dyaOrig="279">
          <v:shape id="_x0000_i1025" type="#_x0000_t75" style="width:15.95pt;height:15.35pt" o:ole="">
            <v:imagedata r:id="rId87" o:title=""/>
          </v:shape>
          <o:OLEObject Type="Embed" ProgID="Equation.DSMT4" ShapeID="_x0000_i1025" DrawAspect="Content" ObjectID="_1526366085" r:id="rId88"/>
        </w:object>
      </w:r>
      <w:r w:rsidRPr="004179FA">
        <w:t>)</w:t>
      </w:r>
      <w:r>
        <w:t xml:space="preserve">. It is set to 0.05 seconds in the sample input files, and that value is recommended for most simulations. The time step determines the maximum frequency, </w:t>
      </w:r>
      <w:r w:rsidRPr="004A3C63">
        <w:rPr>
          <w:position w:val="-12"/>
        </w:rPr>
        <w:object w:dxaOrig="440" w:dyaOrig="360">
          <v:shape id="_x0000_i1026" type="#_x0000_t75" style="width:24.2pt;height:19.5pt" o:ole="">
            <v:imagedata r:id="rId89" o:title=""/>
          </v:shape>
          <o:OLEObject Type="Embed" ProgID="Equation.DSMT4" ShapeID="_x0000_i1026" DrawAspect="Content" ObjectID="_1526366086" r:id="rId90"/>
        </w:object>
      </w:r>
      <w:r>
        <w:t xml:space="preserve">, used in the computation of the inverse FFT: </w:t>
      </w:r>
    </w:p>
    <w:p w:rsidR="00746229" w:rsidRDefault="00746229" w:rsidP="00746229">
      <w:pPr>
        <w:pStyle w:val="MTDisplayEquation"/>
      </w:pPr>
      <w:r>
        <w:tab/>
      </w:r>
      <w:r w:rsidRPr="00971FBA">
        <w:rPr>
          <w:position w:val="-18"/>
        </w:rPr>
        <w:object w:dxaOrig="1100" w:dyaOrig="480">
          <v:shape id="_x0000_i1027" type="#_x0000_t75" style="width:56.05pt;height:24.2pt" o:ole="">
            <v:imagedata r:id="rId91" o:title=""/>
          </v:shape>
          <o:OLEObject Type="Embed" ProgID="Equation.DSMT4" ShapeID="_x0000_i1027" DrawAspect="Content" ObjectID="_1526366087" r:id="rId92"/>
        </w:object>
      </w:r>
      <w:r>
        <w:tab/>
      </w:r>
      <w:r>
        <w:fldChar w:fldCharType="begin"/>
      </w:r>
      <w:r>
        <w:instrText xml:space="preserve"> SEQ Eqn  \n \# "(0)" \* MERGEFORMAT  \* MERGEFORMAT </w:instrText>
      </w:r>
      <w:r>
        <w:fldChar w:fldCharType="separate"/>
      </w:r>
      <w:r w:rsidR="007F0774">
        <w:rPr>
          <w:noProof/>
        </w:rPr>
        <w:t>(1)</w:t>
      </w:r>
      <w:r>
        <w:fldChar w:fldCharType="end"/>
      </w:r>
    </w:p>
    <w:p w:rsidR="00746229" w:rsidRDefault="00746229" w:rsidP="005B60E3">
      <w:pPr>
        <w:pStyle w:val="NRELHead04"/>
      </w:pPr>
      <w:proofErr w:type="spellStart"/>
      <w:r>
        <w:t>AnalysisTime</w:t>
      </w:r>
      <w:proofErr w:type="spellEnd"/>
      <w:r>
        <w:t>: Length of Analysis [s]</w:t>
      </w:r>
    </w:p>
    <w:p w:rsidR="00746229" w:rsidRPr="00517934" w:rsidRDefault="00746229" w:rsidP="001B0EB1">
      <w:pPr>
        <w:pStyle w:val="NRELBodyText"/>
      </w:pPr>
      <w:r>
        <w:t xml:space="preserve">The </w:t>
      </w:r>
      <w:proofErr w:type="spellStart"/>
      <w:r>
        <w:rPr>
          <w:i/>
        </w:rPr>
        <w:t>AnalysisTime</w:t>
      </w:r>
      <w:proofErr w:type="spellEnd"/>
      <w:r>
        <w:t xml:space="preserve"> parameter is the length in seconds of the data to be analyzed (i.e., </w:t>
      </w:r>
      <w:proofErr w:type="spellStart"/>
      <w:r w:rsidRPr="00DA3849">
        <w:rPr>
          <w:i/>
        </w:rPr>
        <w:t>t</w:t>
      </w:r>
      <w:r w:rsidRPr="00DA3849">
        <w:rPr>
          <w:vertAlign w:val="subscript"/>
        </w:rPr>
        <w:t>max</w:t>
      </w:r>
      <w:proofErr w:type="spellEnd"/>
      <w:r>
        <w:t>). This number dictates the frequencies which</w:t>
      </w:r>
      <w:r>
        <w:rPr>
          <w:i/>
        </w:rPr>
        <w:t xml:space="preserve"> </w:t>
      </w:r>
      <w:r>
        <w:t xml:space="preserve">are used to generate the output time series. The following equations relate </w:t>
      </w:r>
      <w:proofErr w:type="spellStart"/>
      <w:r>
        <w:rPr>
          <w:i/>
        </w:rPr>
        <w:t>AnalysisTime</w:t>
      </w:r>
      <w:proofErr w:type="spellEnd"/>
      <w:r>
        <w:rPr>
          <w:i/>
        </w:rPr>
        <w:t xml:space="preserve"> </w:t>
      </w:r>
      <w:r>
        <w:t xml:space="preserve">to the frequency, </w:t>
      </w:r>
      <w:r>
        <w:rPr>
          <w:i/>
        </w:rPr>
        <w:t>f</w:t>
      </w:r>
      <w:r>
        <w:t xml:space="preserve">, and the number of frequencies, </w:t>
      </w:r>
      <w:proofErr w:type="spellStart"/>
      <w:r>
        <w:rPr>
          <w:i/>
        </w:rPr>
        <w:t>NumFreq</w:t>
      </w:r>
      <w:proofErr w:type="spellEnd"/>
      <w:r>
        <w:t>:</w:t>
      </w:r>
    </w:p>
    <w:p w:rsidR="00746229" w:rsidRDefault="00746229" w:rsidP="00746229">
      <w:pPr>
        <w:pStyle w:val="MTDisplayEquation"/>
      </w:pPr>
      <w:r>
        <w:tab/>
      </w:r>
      <w:r w:rsidRPr="00356F1F">
        <w:rPr>
          <w:position w:val="-28"/>
        </w:rPr>
        <w:object w:dxaOrig="1780" w:dyaOrig="639">
          <v:shape id="_x0000_i1028" type="#_x0000_t75" style="width:87.95pt;height:33.05pt" o:ole="">
            <v:imagedata r:id="rId93" o:title=""/>
          </v:shape>
          <o:OLEObject Type="Embed" ProgID="Equation.DSMT4" ShapeID="_x0000_i1028" DrawAspect="Content" ObjectID="_1526366088" r:id="rId94"/>
        </w:object>
      </w:r>
      <w:r>
        <w:tab/>
      </w:r>
      <w:r>
        <w:fldChar w:fldCharType="begin"/>
      </w:r>
      <w:r>
        <w:instrText xml:space="preserve"> SEQ Eqn  \n \# "(0)" \* MERGEFORMAT  \* MERGEFORMAT </w:instrText>
      </w:r>
      <w:r>
        <w:fldChar w:fldCharType="separate"/>
      </w:r>
      <w:r w:rsidR="007F0774">
        <w:rPr>
          <w:noProof/>
        </w:rPr>
        <w:t>(2)</w:t>
      </w:r>
      <w:r>
        <w:fldChar w:fldCharType="end"/>
      </w:r>
    </w:p>
    <w:p w:rsidR="00746229" w:rsidRDefault="00746229" w:rsidP="00746229">
      <w:pPr>
        <w:pStyle w:val="MTDisplayEquation"/>
      </w:pPr>
      <w:r>
        <w:lastRenderedPageBreak/>
        <w:tab/>
      </w:r>
      <w:r w:rsidRPr="00B23DA9">
        <w:rPr>
          <w:position w:val="-28"/>
        </w:rPr>
        <w:object w:dxaOrig="2400" w:dyaOrig="639">
          <v:shape id="_x0000_i1029" type="#_x0000_t75" style="width:119.75pt;height:33.05pt" o:ole="">
            <v:imagedata r:id="rId95" o:title=""/>
          </v:shape>
          <o:OLEObject Type="Embed" ProgID="Equation.DSMT4" ShapeID="_x0000_i1029" DrawAspect="Content" ObjectID="_1526366089" r:id="rId96"/>
        </w:object>
      </w:r>
      <w:r>
        <w:tab/>
      </w:r>
      <w:r>
        <w:fldChar w:fldCharType="begin"/>
      </w:r>
      <w:r>
        <w:instrText xml:space="preserve"> SEQ Eqn  \n \# "(0)" \* MERGEFORMAT  \* MERGEFORMAT </w:instrText>
      </w:r>
      <w:r>
        <w:fldChar w:fldCharType="separate"/>
      </w:r>
      <w:r w:rsidR="007F0774">
        <w:rPr>
          <w:noProof/>
        </w:rPr>
        <w:t>(3)</w:t>
      </w:r>
      <w:r>
        <w:rPr>
          <w:noProof/>
        </w:rPr>
        <w:fldChar w:fldCharType="end"/>
      </w:r>
    </w:p>
    <w:p w:rsidR="00746229" w:rsidRDefault="00746229" w:rsidP="001B0EB1">
      <w:pPr>
        <w:pStyle w:val="NRELBodyText"/>
      </w:pPr>
      <w:r>
        <w:t xml:space="preserve">It is recommended that </w:t>
      </w:r>
      <w:proofErr w:type="spellStart"/>
      <w:r>
        <w:rPr>
          <w:i/>
        </w:rPr>
        <w:t>AnalysisTime</w:t>
      </w:r>
      <w:proofErr w:type="spellEnd"/>
      <w:r>
        <w:t xml:space="preserve"> be at least 600 seconds. To speed up the inverse FFT computations, TurbSim might add a few extra time steps to ensure that the number of analysis time steps is a product of small prime numbers. Extra time steps also are added if the length of the output time series is less than the </w:t>
      </w:r>
      <w:proofErr w:type="spellStart"/>
      <w:r>
        <w:rPr>
          <w:i/>
        </w:rPr>
        <w:t>AnalysisTime</w:t>
      </w:r>
      <w:proofErr w:type="spellEnd"/>
      <w:r>
        <w:t xml:space="preserve"> (see the discussion of the </w:t>
      </w:r>
      <w:proofErr w:type="spellStart"/>
      <w:r>
        <w:rPr>
          <w:i/>
        </w:rPr>
        <w:t>UsableTime</w:t>
      </w:r>
      <w:proofErr w:type="spellEnd"/>
      <w:r>
        <w:rPr>
          <w:i/>
        </w:rPr>
        <w:t xml:space="preserve"> </w:t>
      </w:r>
      <w:r w:rsidRPr="00E752FD">
        <w:t>parameter</w:t>
      </w:r>
      <w:r>
        <w:t xml:space="preserve"> below</w:t>
      </w:r>
      <w:r w:rsidRPr="007354DD">
        <w:t>).</w:t>
      </w:r>
    </w:p>
    <w:p w:rsidR="00746229" w:rsidRDefault="00746229" w:rsidP="005B60E3">
      <w:pPr>
        <w:pStyle w:val="NRELHead04"/>
      </w:pPr>
      <w:proofErr w:type="spellStart"/>
      <w:r>
        <w:t>UsableTime</w:t>
      </w:r>
      <w:proofErr w:type="spellEnd"/>
      <w:r>
        <w:t>: Usable Time Series Length [s]</w:t>
      </w:r>
    </w:p>
    <w:p w:rsidR="00746229" w:rsidRDefault="00746229" w:rsidP="001B0EB1">
      <w:pPr>
        <w:pStyle w:val="NRELBodyText"/>
      </w:pPr>
      <w:r>
        <w:t xml:space="preserve">This parameter is the usable length (in seconds) of the data to output. This number differs slightly from the actual amount of data that TurbSim outputs. Because </w:t>
      </w:r>
      <w:r w:rsidR="00F76EF6">
        <w:t>InflowWind</w:t>
      </w:r>
      <w:r>
        <w:t xml:space="preserve"> requires that there be data both upwind and downwind of the tower in case the turbine is yawed, it mandates that there be </w:t>
      </w:r>
      <w:r w:rsidR="00F76EF6">
        <w:t>enough</w:t>
      </w:r>
      <w:r>
        <w:t xml:space="preserve"> data in the FF files to shift the data to ensure that the turbine resides entirely within the wind-data domain. When </w:t>
      </w:r>
      <w:proofErr w:type="spellStart"/>
      <w:r>
        <w:rPr>
          <w:i/>
        </w:rPr>
        <w:t>UsableTime</w:t>
      </w:r>
      <w:proofErr w:type="spellEnd"/>
      <w:r>
        <w:rPr>
          <w:i/>
        </w:rPr>
        <w:t xml:space="preserve"> </w:t>
      </w:r>
      <w:r>
        <w:t xml:space="preserve">is input as a number, TurbSim adds the amount of time equal to the grid width divided by the mean HH wind speed, </w:t>
      </w:r>
      <w:r w:rsidRPr="00C327FF">
        <w:rPr>
          <w:position w:val="-14"/>
        </w:rPr>
        <w:object w:dxaOrig="440" w:dyaOrig="420">
          <v:shape id="_x0000_i1030" type="#_x0000_t75" style="width:19.5pt;height:19.5pt" o:ole="">
            <v:imagedata r:id="rId97" o:title=""/>
          </v:shape>
          <o:OLEObject Type="Embed" ProgID="Equation.DSMT4" ShapeID="_x0000_i1030" DrawAspect="Content" ObjectID="_1526366090" r:id="rId98"/>
        </w:object>
      </w:r>
      <w:r>
        <w:t>, to the requested amount of usable time:</w:t>
      </w:r>
    </w:p>
    <w:p w:rsidR="00746229" w:rsidRDefault="00746229" w:rsidP="00746229">
      <w:pPr>
        <w:pStyle w:val="MTDisplayEquation"/>
      </w:pPr>
      <w:r>
        <w:tab/>
      </w:r>
      <w:r w:rsidRPr="007E3D40">
        <w:rPr>
          <w:position w:val="-32"/>
        </w:rPr>
        <w:object w:dxaOrig="3879" w:dyaOrig="700">
          <v:shape id="_x0000_i1031" type="#_x0000_t75" style="width:195.9pt;height:34.25pt" o:ole="">
            <v:imagedata r:id="rId99" o:title=""/>
          </v:shape>
          <o:OLEObject Type="Embed" ProgID="Equation.DSMT4" ShapeID="_x0000_i1031" DrawAspect="Content" ObjectID="_1526366091" r:id="rId100"/>
        </w:object>
      </w:r>
      <w:r>
        <w:tab/>
      </w:r>
      <w:r>
        <w:fldChar w:fldCharType="begin"/>
      </w:r>
      <w:r>
        <w:instrText xml:space="preserve"> SEQ Eqn  \n \# "(0)" \* MERGEFORMAT  \* MERGEFORMAT </w:instrText>
      </w:r>
      <w:r>
        <w:fldChar w:fldCharType="separate"/>
      </w:r>
      <w:r w:rsidR="007F0774">
        <w:rPr>
          <w:noProof/>
        </w:rPr>
        <w:t>(4)</w:t>
      </w:r>
      <w:r>
        <w:fldChar w:fldCharType="end"/>
      </w:r>
    </w:p>
    <w:p w:rsidR="00746229" w:rsidRDefault="00746229" w:rsidP="001B0EB1">
      <w:pPr>
        <w:pStyle w:val="NRELBodyText"/>
      </w:pPr>
      <w:r>
        <w:t>The analysis time must be at least as large as the output time:</w:t>
      </w:r>
    </w:p>
    <w:p w:rsidR="00746229" w:rsidRDefault="00746229" w:rsidP="00746229">
      <w:pPr>
        <w:pStyle w:val="MTDisplayEquation"/>
      </w:pPr>
      <w:r>
        <w:tab/>
      </w:r>
      <w:r w:rsidRPr="007E3D40">
        <w:rPr>
          <w:position w:val="-10"/>
        </w:rPr>
        <w:object w:dxaOrig="2780" w:dyaOrig="320">
          <v:shape id="_x0000_i1032" type="#_x0000_t75" style="width:140.4pt;height:15.95pt" o:ole="">
            <v:imagedata r:id="rId101" o:title=""/>
          </v:shape>
          <o:OLEObject Type="Embed" ProgID="Equation.DSMT4" ShapeID="_x0000_i1032" DrawAspect="Content" ObjectID="_1526366092" r:id="rId102"/>
        </w:object>
      </w:r>
      <w:r>
        <w:tab/>
      </w:r>
      <w:r>
        <w:fldChar w:fldCharType="begin"/>
      </w:r>
      <w:r>
        <w:instrText xml:space="preserve"> SEQ Eqn  \n \# "(0)" \* MERGEFORMAT  \* MERGEFORMAT </w:instrText>
      </w:r>
      <w:r>
        <w:fldChar w:fldCharType="separate"/>
      </w:r>
      <w:r w:rsidR="007F0774">
        <w:rPr>
          <w:noProof/>
        </w:rPr>
        <w:t>(5)</w:t>
      </w:r>
      <w:r>
        <w:fldChar w:fldCharType="end"/>
      </w:r>
    </w:p>
    <w:p w:rsidR="00746229" w:rsidRDefault="00746229" w:rsidP="001B0EB1">
      <w:pPr>
        <w:pStyle w:val="NRELBodyText"/>
      </w:pPr>
      <w:r>
        <w:t xml:space="preserve">If necessary, TurbSim increases </w:t>
      </w:r>
      <w:proofErr w:type="spellStart"/>
      <w:r>
        <w:rPr>
          <w:i/>
        </w:rPr>
        <w:t>AnalysisTime</w:t>
      </w:r>
      <w:proofErr w:type="spellEnd"/>
      <w:r>
        <w:rPr>
          <w:i/>
        </w:rPr>
        <w:t xml:space="preserve"> </w:t>
      </w:r>
      <w:r>
        <w:t>to satisfy this relationship.</w:t>
      </w:r>
      <w:r w:rsidRPr="009F6FC5">
        <w:t xml:space="preserve"> </w:t>
      </w:r>
    </w:p>
    <w:p w:rsidR="00746229" w:rsidRDefault="00746229" w:rsidP="001B0EB1">
      <w:pPr>
        <w:pStyle w:val="NRELBodyText"/>
      </w:pPr>
      <w:r>
        <w:t xml:space="preserve">To output all of the </w:t>
      </w:r>
      <w:proofErr w:type="spellStart"/>
      <w:r w:rsidRPr="004259CC">
        <w:rPr>
          <w:i/>
        </w:rPr>
        <w:t>AnalysisTime</w:t>
      </w:r>
      <w:proofErr w:type="spellEnd"/>
      <w:r>
        <w:t xml:space="preserve"> time series without adding the additional </w:t>
      </w:r>
      <w:r w:rsidRPr="00F60F23">
        <w:rPr>
          <w:position w:val="-8"/>
        </w:rPr>
        <w:object w:dxaOrig="1600" w:dyaOrig="420">
          <v:shape id="_x0000_i1033" type="#_x0000_t75" style="width:80.9pt;height:20.65pt" o:ole="">
            <v:imagedata r:id="rId103" o:title=""/>
          </v:shape>
          <o:OLEObject Type="Embed" ProgID="Equation.DSMT4" ShapeID="_x0000_i1033" DrawAspect="Content" ObjectID="_1526366093" r:id="rId104"/>
        </w:object>
      </w:r>
      <w:r>
        <w:t xml:space="preserve"> output time, enter the string “ALL”. When </w:t>
      </w:r>
      <w:proofErr w:type="spellStart"/>
      <w:r>
        <w:rPr>
          <w:i/>
        </w:rPr>
        <w:t>UsableTime</w:t>
      </w:r>
      <w:proofErr w:type="spellEnd"/>
      <w:r>
        <w:t xml:space="preserve"> is “ALL”, the output file is periodic in time (the period is equal to the </w:t>
      </w:r>
      <w:proofErr w:type="spellStart"/>
      <w:r>
        <w:rPr>
          <w:i/>
        </w:rPr>
        <w:t>AnalysisTime</w:t>
      </w:r>
      <w:proofErr w:type="spellEnd"/>
      <w:r w:rsidRPr="00F60F23">
        <w:t>)</w:t>
      </w:r>
      <w:r>
        <w:t>, which allows the wind file to be repeated for the extra amount of time required for startup transitions and the small amount of time required in case the turbine is yawed.</w:t>
      </w:r>
    </w:p>
    <w:p w:rsidR="00746229" w:rsidRDefault="00746229" w:rsidP="005B60E3">
      <w:pPr>
        <w:pStyle w:val="NRELHead04"/>
      </w:pPr>
      <w:proofErr w:type="spellStart"/>
      <w:r>
        <w:t>HubHt</w:t>
      </w:r>
      <w:proofErr w:type="spellEnd"/>
      <w:r>
        <w:t>: Turbine Hub Height [m]</w:t>
      </w:r>
    </w:p>
    <w:p w:rsidR="00746229" w:rsidRDefault="00746229" w:rsidP="001B0EB1">
      <w:pPr>
        <w:pStyle w:val="NRELBodyText"/>
      </w:pPr>
      <w:r>
        <w:t xml:space="preserve">The </w:t>
      </w:r>
      <w:proofErr w:type="spellStart"/>
      <w:r w:rsidRPr="00493D7D">
        <w:rPr>
          <w:i/>
        </w:rPr>
        <w:t>HubHt</w:t>
      </w:r>
      <w:proofErr w:type="spellEnd"/>
      <w:r>
        <w:t xml:space="preserve"> parameter is </w:t>
      </w:r>
      <w:r w:rsidRPr="00493D7D">
        <w:t>hub</w:t>
      </w:r>
      <w:r>
        <w:t xml:space="preserve"> height of the turbine for which the inflow is being generated. TurbSim uses the metric system so enter the value in meters. This parameter is used as a reference height for determining the grid location.</w:t>
      </w:r>
    </w:p>
    <w:p w:rsidR="001B0EB1" w:rsidRDefault="001B0EB1" w:rsidP="005B60E3">
      <w:pPr>
        <w:pStyle w:val="NRELHead04"/>
      </w:pPr>
      <w:proofErr w:type="spellStart"/>
      <w:r>
        <w:t>GridHeight</w:t>
      </w:r>
      <w:proofErr w:type="spellEnd"/>
      <w:r>
        <w:t>: Height of the Grid [m]</w:t>
      </w:r>
    </w:p>
    <w:p w:rsidR="001B0EB1" w:rsidRDefault="001B0EB1" w:rsidP="001B0EB1">
      <w:pPr>
        <w:pStyle w:val="NRELBodyText"/>
      </w:pPr>
      <w:r>
        <w:t xml:space="preserve">This parameter is the distance (in meters) between the top and bottom of the grid. The top of the grid is assumed to be aligned with the top of the rotor disk (see </w:t>
      </w:r>
      <w:r w:rsidRPr="00E17589">
        <w:fldChar w:fldCharType="begin" w:fldLock="1"/>
      </w:r>
      <w:r w:rsidRPr="00E17589">
        <w:instrText xml:space="preserve"> REF Figure_GridRotor \h  \* MERGEFORMAT </w:instrText>
      </w:r>
      <w:r w:rsidRPr="00E17589">
        <w:fldChar w:fldCharType="separate"/>
      </w:r>
      <w:r w:rsidR="00255BEF" w:rsidRPr="00255BEF">
        <w:rPr>
          <w:bCs/>
        </w:rPr>
        <w:t>Figure 5</w:t>
      </w:r>
      <w:r w:rsidRPr="00E17589">
        <w:fldChar w:fldCharType="end"/>
      </w:r>
      <w:r>
        <w:t xml:space="preserve">), and because all points of the grid must be above ground level, </w:t>
      </w:r>
      <w:r w:rsidRPr="00956C75">
        <w:rPr>
          <w:position w:val="-12"/>
        </w:rPr>
        <w:object w:dxaOrig="2060" w:dyaOrig="360">
          <v:shape id="_x0000_i1034" type="#_x0000_t75" style="width:102.7pt;height:19.5pt" o:ole="">
            <v:imagedata r:id="rId105" o:title=""/>
          </v:shape>
          <o:OLEObject Type="Embed" ProgID="Equation.DSMT4" ShapeID="_x0000_i1034" DrawAspect="Content" ObjectID="_1526366094" r:id="rId106"/>
        </w:object>
      </w:r>
      <w:r>
        <w:t>.</w:t>
      </w:r>
    </w:p>
    <w:p w:rsidR="001B0EB1" w:rsidRDefault="001B0EB1" w:rsidP="001B0EB1">
      <w:pPr>
        <w:pStyle w:val="NRELBodyText"/>
      </w:pPr>
      <w:r>
        <w:t xml:space="preserve">When choosing a value for </w:t>
      </w:r>
      <w:proofErr w:type="spellStart"/>
      <w:r>
        <w:rPr>
          <w:i/>
        </w:rPr>
        <w:t>GridHeight</w:t>
      </w:r>
      <w:proofErr w:type="spellEnd"/>
      <w:r w:rsidRPr="00FD59B2">
        <w:t xml:space="preserve">, </w:t>
      </w:r>
      <w:r>
        <w:t xml:space="preserve">keep in mind that </w:t>
      </w:r>
      <w:r w:rsidR="00F76EF6">
        <w:t>InflowWind</w:t>
      </w:r>
      <w:r>
        <w:t xml:space="preserve"> does not allow any part of the blade—including all system displacements—to lie outside the FF grid. The grid height must </w:t>
      </w:r>
      <w:r>
        <w:lastRenderedPageBreak/>
        <w:t xml:space="preserve">be large enough to encompass the entire rotor disk of FF files. See the parameter </w:t>
      </w:r>
      <w:proofErr w:type="spellStart"/>
      <w:r>
        <w:rPr>
          <w:i/>
        </w:rPr>
        <w:t>GridWidth</w:t>
      </w:r>
      <w:proofErr w:type="spellEnd"/>
      <w:r>
        <w:t xml:space="preserve"> for further discussion.</w:t>
      </w:r>
    </w:p>
    <w:p w:rsidR="001B0EB1" w:rsidRDefault="001B0EB1" w:rsidP="005B60E3">
      <w:pPr>
        <w:pStyle w:val="NRELHead04"/>
      </w:pPr>
      <w:proofErr w:type="spellStart"/>
      <w:r>
        <w:t>GridWidth</w:t>
      </w:r>
      <w:proofErr w:type="spellEnd"/>
      <w:r>
        <w:t>: Width of the Grid [m]</w:t>
      </w:r>
    </w:p>
    <w:p w:rsidR="001B0EB1" w:rsidRDefault="001B0EB1" w:rsidP="001B0EB1">
      <w:pPr>
        <w:pStyle w:val="NRELBodyText"/>
      </w:pPr>
      <w:r>
        <w:t xml:space="preserve">This parameter is the width of the grid in meters. The rotor is assumed to be centered horizontally on the grid. If you are generating FF files for </w:t>
      </w:r>
      <w:r w:rsidR="00F76EF6">
        <w:t>FAST simulations</w:t>
      </w:r>
      <w:r>
        <w:t>, the grid width—like the height—must be large enough to ensure that no part of the blade lies outside the grid, even when the system is displaced.</w:t>
      </w:r>
    </w:p>
    <w:p w:rsidR="001B0EB1" w:rsidRDefault="001B0EB1" w:rsidP="001B0EB1">
      <w:pPr>
        <w:pStyle w:val="NRELBodyText"/>
      </w:pPr>
      <w:r>
        <w:t xml:space="preserve">TurbSim assumes that the diameter of the rotor disk is the smaller of the </w:t>
      </w:r>
      <w:proofErr w:type="spellStart"/>
      <w:r>
        <w:rPr>
          <w:i/>
        </w:rPr>
        <w:t>GridHeight</w:t>
      </w:r>
      <w:proofErr w:type="spellEnd"/>
      <w:r>
        <w:rPr>
          <w:i/>
        </w:rPr>
        <w:t xml:space="preserve"> </w:t>
      </w:r>
      <w:r>
        <w:t xml:space="preserve">and </w:t>
      </w:r>
      <w:proofErr w:type="spellStart"/>
      <w:r>
        <w:rPr>
          <w:i/>
        </w:rPr>
        <w:t>GridWidth</w:t>
      </w:r>
      <w:proofErr w:type="spellEnd"/>
      <w:r>
        <w:rPr>
          <w:i/>
        </w:rPr>
        <w:t xml:space="preserve"> </w:t>
      </w:r>
      <w:r>
        <w:t xml:space="preserve">values. Because </w:t>
      </w:r>
      <w:r w:rsidR="00F76EF6">
        <w:t>InflowWind</w:t>
      </w:r>
      <w:r>
        <w:t xml:space="preserve"> must interpolate within the grid for any point at which it needs wind speeds (</w:t>
      </w:r>
      <w:r w:rsidRPr="004179FA">
        <w:t>i.e.</w:t>
      </w:r>
      <w:r w:rsidRPr="00FB5400">
        <w:t>,</w:t>
      </w:r>
      <w:r>
        <w:t xml:space="preserve"> </w:t>
      </w:r>
      <w:r w:rsidR="00F76EF6">
        <w:t xml:space="preserve">InflowWind </w:t>
      </w:r>
      <w:r>
        <w:t xml:space="preserve">cannot extrapolate), </w:t>
      </w:r>
      <w:proofErr w:type="spellStart"/>
      <w:r>
        <w:rPr>
          <w:i/>
        </w:rPr>
        <w:t>GridHeight</w:t>
      </w:r>
      <w:proofErr w:type="spellEnd"/>
      <w:r>
        <w:t xml:space="preserve"> and </w:t>
      </w:r>
      <w:proofErr w:type="spellStart"/>
      <w:r>
        <w:rPr>
          <w:i/>
        </w:rPr>
        <w:t>GridWidth</w:t>
      </w:r>
      <w:proofErr w:type="spellEnd"/>
      <w:r>
        <w:rPr>
          <w:i/>
        </w:rPr>
        <w:t xml:space="preserve"> </w:t>
      </w:r>
      <w:r>
        <w:t>should be larger than the rotor diameter. In fact, AeroDyn warns users if the grid width and height are not at least 10% larger than the rotor diameter. For turbines that move a lot during simulation (</w:t>
      </w:r>
      <w:r w:rsidRPr="00D66D1F">
        <w:t>e.g.</w:t>
      </w:r>
      <w:r>
        <w:t>, floating wind turbines), the grid might have to be even larger.</w:t>
      </w:r>
    </w:p>
    <w:p w:rsidR="001B0EB1" w:rsidRDefault="001B0EB1" w:rsidP="001B0EB1">
      <w:pPr>
        <w:pStyle w:val="NRELBodyText"/>
      </w:pPr>
      <w:r>
        <w:t xml:space="preserve">As pictured in </w:t>
      </w:r>
      <w:r>
        <w:fldChar w:fldCharType="begin" w:fldLock="1"/>
      </w:r>
      <w:r>
        <w:instrText xml:space="preserve"> REF Figure_GridRotor \h </w:instrText>
      </w:r>
      <w:r>
        <w:fldChar w:fldCharType="separate"/>
      </w:r>
      <w:r w:rsidR="00255BEF">
        <w:t xml:space="preserve">Figure </w:t>
      </w:r>
      <w:r w:rsidR="00255BEF">
        <w:rPr>
          <w:noProof/>
        </w:rPr>
        <w:t>5</w:t>
      </w:r>
      <w:r>
        <w:fldChar w:fldCharType="end"/>
      </w:r>
      <w:r>
        <w:t>, the hub is in the horizontal center of the grid, and the turbine hub height plus assumed rotor radius determines the top of the grid.</w:t>
      </w:r>
    </w:p>
    <w:p w:rsidR="006B6307" w:rsidRDefault="006B6307" w:rsidP="006B6307">
      <w:pPr>
        <w:pStyle w:val="NRELBodyText"/>
      </w:pPr>
      <w:r>
        <w:rPr>
          <w:noProof/>
        </w:rPr>
        <mc:AlternateContent>
          <mc:Choice Requires="wps">
            <w:drawing>
              <wp:inline distT="0" distB="0" distL="0" distR="0" wp14:anchorId="6D5EB727" wp14:editId="65A534B9">
                <wp:extent cx="1828800" cy="1828800"/>
                <wp:effectExtent l="0" t="0" r="0" b="0"/>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337164" w:rsidRDefault="00337164" w:rsidP="00B25618">
                            <w:pPr>
                              <w:pStyle w:val="NRELFigureImageCentered"/>
                              <w:pBdr>
                                <w:top w:val="single" w:sz="12" w:space="1" w:color="auto"/>
                                <w:left w:val="single" w:sz="12" w:space="4" w:color="auto"/>
                                <w:bottom w:val="single" w:sz="12" w:space="1" w:color="auto"/>
                                <w:right w:val="single" w:sz="12" w:space="4" w:color="auto"/>
                              </w:pBdr>
                            </w:pPr>
                            <w:r w:rsidRPr="00493D7D">
                              <w:rPr>
                                <w:noProof/>
                              </w:rPr>
                              <w:drawing>
                                <wp:inline distT="0" distB="0" distL="0" distR="0" wp14:anchorId="75B2FFB3" wp14:editId="6F08613F">
                                  <wp:extent cx="3846720" cy="1371600"/>
                                  <wp:effectExtent l="19050" t="0" r="1380" b="0"/>
                                  <wp:docPr id="522"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7" cstate="print"/>
                                          <a:srcRect t="-5423"/>
                                          <a:stretch>
                                            <a:fillRect/>
                                          </a:stretch>
                                        </pic:blipFill>
                                        <pic:spPr bwMode="auto">
                                          <a:xfrm>
                                            <a:off x="0" y="0"/>
                                            <a:ext cx="3846720" cy="1371600"/>
                                          </a:xfrm>
                                          <a:prstGeom prst="rect">
                                            <a:avLst/>
                                          </a:prstGeom>
                                          <a:noFill/>
                                        </pic:spPr>
                                      </pic:pic>
                                    </a:graphicData>
                                  </a:graphic>
                                </wp:inline>
                              </w:drawing>
                            </w:r>
                          </w:p>
                          <w:p w:rsidR="00337164" w:rsidRDefault="00337164" w:rsidP="00B25618">
                            <w:pPr>
                              <w:pStyle w:val="NRELFigureImageCentered"/>
                              <w:pBdr>
                                <w:top w:val="single" w:sz="12" w:space="1" w:color="auto"/>
                                <w:left w:val="single" w:sz="12" w:space="4" w:color="auto"/>
                                <w:bottom w:val="single" w:sz="12" w:space="1" w:color="auto"/>
                                <w:right w:val="single" w:sz="12" w:space="4" w:color="auto"/>
                              </w:pBdr>
                              <w:rPr>
                                <w:noProof/>
                              </w:rPr>
                            </w:pPr>
                            <w:r>
                              <w:rPr>
                                <w:noProof/>
                              </w:rPr>
                              <w:tab/>
                              <w:t>Height = Width</w:t>
                            </w:r>
                            <w:r>
                              <w:rPr>
                                <w:noProof/>
                              </w:rPr>
                              <w:tab/>
                              <w:t>Height &gt; Width</w:t>
                            </w:r>
                            <w:r>
                              <w:rPr>
                                <w:noProof/>
                              </w:rPr>
                              <w:tab/>
                              <w:t>Height &lt; Width</w:t>
                            </w:r>
                          </w:p>
                          <w:p w:rsidR="00337164" w:rsidRPr="00AB0827" w:rsidRDefault="00337164" w:rsidP="00144701">
                            <w:pPr>
                              <w:pStyle w:val="NRELFigureCaption"/>
                            </w:pPr>
                            <w:bookmarkStart w:id="139" w:name="Figure_GridRotor"/>
                            <w:bookmarkStart w:id="140" w:name="_Toc452622658"/>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5</w:t>
                            </w:r>
                            <w:r w:rsidR="00D703A1">
                              <w:rPr>
                                <w:noProof/>
                              </w:rPr>
                              <w:fldChar w:fldCharType="end"/>
                            </w:r>
                            <w:bookmarkEnd w:id="139"/>
                            <w:r>
                              <w:t>.</w:t>
                            </w:r>
                            <w:proofErr w:type="gramEnd"/>
                            <w:r>
                              <w:t xml:space="preserve"> Example grid and rotor placements: the circles pictured here are the rotor diameters assumed by TurbSim; the actual rotor diameter(s) will be smaller than pictured</w:t>
                            </w:r>
                            <w:bookmarkEnd w:id="14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6"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" filled="f" stroked="f" strokeweight=".5pt">
                <v:textbox style="mso-fit-shape-to-text:t">
                  <w:txbxContent>
                    <w:p w:rsidR="00337164" w:rsidRDefault="00337164" w:rsidP="00B25618">
                      <w:pPr>
                        <w:pStyle w:val="NRELFigureImageCentered"/>
                        <w:pBdr>
                          <w:top w:val="single" w:sz="12" w:space="1" w:color="auto"/>
                          <w:left w:val="single" w:sz="12" w:space="4" w:color="auto"/>
                          <w:bottom w:val="single" w:sz="12" w:space="1" w:color="auto"/>
                          <w:right w:val="single" w:sz="12" w:space="4" w:color="auto"/>
                        </w:pBdr>
                      </w:pPr>
                      <w:r w:rsidRPr="00493D7D">
                        <w:rPr>
                          <w:noProof/>
                        </w:rPr>
                        <w:drawing>
                          <wp:inline distT="0" distB="0" distL="0" distR="0" wp14:anchorId="75B2FFB3" wp14:editId="6F08613F">
                            <wp:extent cx="3846720" cy="1371600"/>
                            <wp:effectExtent l="19050" t="0" r="1380" b="0"/>
                            <wp:docPr id="522"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7" cstate="print"/>
                                    <a:srcRect t="-5423"/>
                                    <a:stretch>
                                      <a:fillRect/>
                                    </a:stretch>
                                  </pic:blipFill>
                                  <pic:spPr bwMode="auto">
                                    <a:xfrm>
                                      <a:off x="0" y="0"/>
                                      <a:ext cx="3846720" cy="1371600"/>
                                    </a:xfrm>
                                    <a:prstGeom prst="rect">
                                      <a:avLst/>
                                    </a:prstGeom>
                                    <a:noFill/>
                                  </pic:spPr>
                                </pic:pic>
                              </a:graphicData>
                            </a:graphic>
                          </wp:inline>
                        </w:drawing>
                      </w:r>
                    </w:p>
                    <w:p w:rsidR="00337164" w:rsidRDefault="00337164" w:rsidP="00B25618">
                      <w:pPr>
                        <w:pStyle w:val="NRELFigureImageCentered"/>
                        <w:pBdr>
                          <w:top w:val="single" w:sz="12" w:space="1" w:color="auto"/>
                          <w:left w:val="single" w:sz="12" w:space="4" w:color="auto"/>
                          <w:bottom w:val="single" w:sz="12" w:space="1" w:color="auto"/>
                          <w:right w:val="single" w:sz="12" w:space="4" w:color="auto"/>
                        </w:pBdr>
                        <w:rPr>
                          <w:noProof/>
                        </w:rPr>
                      </w:pPr>
                      <w:r>
                        <w:rPr>
                          <w:noProof/>
                        </w:rPr>
                        <w:tab/>
                        <w:t>Height = Width</w:t>
                      </w:r>
                      <w:r>
                        <w:rPr>
                          <w:noProof/>
                        </w:rPr>
                        <w:tab/>
                        <w:t>Height &gt; Width</w:t>
                      </w:r>
                      <w:r>
                        <w:rPr>
                          <w:noProof/>
                        </w:rPr>
                        <w:tab/>
                        <w:t>Height &lt; Width</w:t>
                      </w:r>
                    </w:p>
                    <w:p w:rsidR="00337164" w:rsidRPr="00AB0827" w:rsidRDefault="00337164" w:rsidP="00144701">
                      <w:pPr>
                        <w:pStyle w:val="NRELFigureCaption"/>
                      </w:pPr>
                      <w:bookmarkStart w:id="141" w:name="Figure_GridRotor"/>
                      <w:bookmarkStart w:id="142" w:name="_Toc452622658"/>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5</w:t>
                      </w:r>
                      <w:r w:rsidR="00D703A1">
                        <w:rPr>
                          <w:noProof/>
                        </w:rPr>
                        <w:fldChar w:fldCharType="end"/>
                      </w:r>
                      <w:bookmarkEnd w:id="141"/>
                      <w:r>
                        <w:t>.</w:t>
                      </w:r>
                      <w:proofErr w:type="gramEnd"/>
                      <w:r>
                        <w:t xml:space="preserve"> Example grid and rotor placements: the circles pictured here are the rotor diameters assumed by TurbSim; the actual rotor diameter(s) will be smaller than pictured</w:t>
                      </w:r>
                      <w:bookmarkEnd w:id="142"/>
                    </w:p>
                  </w:txbxContent>
                </v:textbox>
                <w10:anchorlock/>
              </v:shape>
            </w:pict>
          </mc:Fallback>
        </mc:AlternateContent>
      </w:r>
    </w:p>
    <w:p w:rsidR="001B0EB1" w:rsidRDefault="001B0EB1" w:rsidP="005B60E3">
      <w:pPr>
        <w:pStyle w:val="NRELHead04"/>
      </w:pPr>
      <w:proofErr w:type="spellStart"/>
      <w:r>
        <w:t>VFlowAng</w:t>
      </w:r>
      <w:proofErr w:type="spellEnd"/>
      <w:r>
        <w:t>: Mean Vertical Flow Angle [°]</w:t>
      </w:r>
    </w:p>
    <w:p w:rsidR="001B0EB1" w:rsidRPr="00E63CBB" w:rsidRDefault="001B0EB1" w:rsidP="001B0EB1">
      <w:pPr>
        <w:pStyle w:val="NRELBodyText"/>
      </w:pPr>
      <w:r>
        <w:t xml:space="preserve">This parameter is the mean vertical angle of the wind, which is constant across the entire grid. Enter the angle in degrees, and do not exceed 45° in magnitude. A positive value means that the wind is blowing uphill; a negative value indicates that the wind is blowing downhill. See </w:t>
      </w:r>
      <w:proofErr w:type="spellStart"/>
      <w:r>
        <w:rPr>
          <w:i/>
        </w:rPr>
        <w:t>HFlowAng</w:t>
      </w:r>
      <w:proofErr w:type="spellEnd"/>
      <w:r>
        <w:rPr>
          <w:i/>
        </w:rPr>
        <w:t xml:space="preserve"> </w:t>
      </w:r>
      <w:r>
        <w:t xml:space="preserve">and </w:t>
      </w:r>
      <w:r>
        <w:fldChar w:fldCharType="begin" w:fldLock="1"/>
      </w:r>
      <w:r>
        <w:instrText xml:space="preserve"> REF Figure_ADgridMarch \h </w:instrText>
      </w:r>
      <w:r>
        <w:fldChar w:fldCharType="separate"/>
      </w:r>
      <w:r w:rsidR="00255BEF">
        <w:t xml:space="preserve">Figure </w:t>
      </w:r>
      <w:r w:rsidR="00255BEF">
        <w:rPr>
          <w:noProof/>
        </w:rPr>
        <w:t>6</w:t>
      </w:r>
      <w:r>
        <w:fldChar w:fldCharType="end"/>
      </w:r>
      <w:r>
        <w:t xml:space="preserve"> for more details.</w:t>
      </w:r>
    </w:p>
    <w:p w:rsidR="001B0EB1" w:rsidRDefault="001B0EB1" w:rsidP="005B60E3">
      <w:pPr>
        <w:pStyle w:val="NRELHead04"/>
      </w:pPr>
      <w:proofErr w:type="spellStart"/>
      <w:r>
        <w:t>HFlowAng</w:t>
      </w:r>
      <w:proofErr w:type="spellEnd"/>
      <w:r>
        <w:t>: Mean Horizontal Flow Angle [°]</w:t>
      </w:r>
    </w:p>
    <w:p w:rsidR="001B0EB1" w:rsidRPr="00B81705" w:rsidRDefault="001B0EB1" w:rsidP="001B0EB1">
      <w:pPr>
        <w:pStyle w:val="NRELBodyText"/>
      </w:pPr>
      <w:r>
        <w:t xml:space="preserve">This parameter is the mean horizontal (crosswise) angle of the wind in degrees. In all cases except the GP_LLJ model, </w:t>
      </w:r>
      <w:r w:rsidRPr="00E752FD">
        <w:t>the</w:t>
      </w:r>
      <w:r>
        <w:t xml:space="preserve"> horizontal flow angle is constant across the entire grid. For the GP_LLJ model, which introduces direction shear with height, </w:t>
      </w:r>
      <w:proofErr w:type="spellStart"/>
      <w:r>
        <w:rPr>
          <w:i/>
        </w:rPr>
        <w:t>HFlowAng</w:t>
      </w:r>
      <w:proofErr w:type="spellEnd"/>
      <w:r>
        <w:rPr>
          <w:i/>
        </w:rPr>
        <w:t xml:space="preserve"> </w:t>
      </w:r>
      <w:r>
        <w:t>is the horizontal angle at hub height.</w:t>
      </w:r>
    </w:p>
    <w:p w:rsidR="001B0EB1" w:rsidRPr="001B0EB1" w:rsidRDefault="001B0EB1" w:rsidP="001B0EB1">
      <w:pPr>
        <w:pStyle w:val="NRELBodyText"/>
      </w:pPr>
      <w:r>
        <w:t xml:space="preserve">The mean flow angles </w:t>
      </w:r>
      <w:proofErr w:type="spellStart"/>
      <w:r>
        <w:rPr>
          <w:i/>
        </w:rPr>
        <w:t>VFlowAng</w:t>
      </w:r>
      <w:proofErr w:type="spellEnd"/>
      <w:r>
        <w:rPr>
          <w:i/>
        </w:rPr>
        <w:t xml:space="preserve"> </w:t>
      </w:r>
      <w:r>
        <w:t xml:space="preserve">and </w:t>
      </w:r>
      <w:proofErr w:type="spellStart"/>
      <w:r>
        <w:rPr>
          <w:i/>
        </w:rPr>
        <w:t>HFlowAng</w:t>
      </w:r>
      <w:proofErr w:type="spellEnd"/>
      <w:r>
        <w:rPr>
          <w:i/>
        </w:rPr>
        <w:t xml:space="preserve"> </w:t>
      </w:r>
      <w:r>
        <w:t xml:space="preserve">are used to rotate the wind from its alignment with the mean flow to the inertial reference frame. Users should be cautious, however, because </w:t>
      </w:r>
      <w:r w:rsidR="00F76EF6">
        <w:lastRenderedPageBreak/>
        <w:t>InflowWind</w:t>
      </w:r>
      <w:r w:rsidRPr="001B0EB1">
        <w:t xml:space="preserve">—in its implementation of Taylor’s frozen turbulence hypothesis—marches FF grids through the turbine along the positive X axis at the mean hub-height wind speed, without regard to the flow angles </w:t>
      </w:r>
      <w:r w:rsidR="00F76EF6">
        <w:t xml:space="preserve">used in TurbSim </w:t>
      </w:r>
      <w:r w:rsidRPr="001B0EB1">
        <w:t xml:space="preserve">(see </w:t>
      </w:r>
      <w:r w:rsidRPr="001B0EB1">
        <w:fldChar w:fldCharType="begin" w:fldLock="1"/>
      </w:r>
      <w:r w:rsidRPr="001B0EB1">
        <w:instrText xml:space="preserve"> REF Figure_ADgridMarch \h </w:instrText>
      </w:r>
      <w:r w:rsidRPr="001B0EB1">
        <w:fldChar w:fldCharType="separate"/>
      </w:r>
      <w:r w:rsidR="00255BEF">
        <w:t xml:space="preserve">Figure </w:t>
      </w:r>
      <w:r w:rsidR="00255BEF">
        <w:rPr>
          <w:noProof/>
        </w:rPr>
        <w:t>6</w:t>
      </w:r>
      <w:r w:rsidRPr="001B0EB1">
        <w:fldChar w:fldCharType="end"/>
      </w:r>
      <w:r w:rsidRPr="001B0EB1">
        <w:t xml:space="preserve">). This could give strange results if the mean flow angles are not small (for example, if </w:t>
      </w:r>
      <w:proofErr w:type="spellStart"/>
      <w:r w:rsidRPr="006B63AD">
        <w:rPr>
          <w:i/>
        </w:rPr>
        <w:t>HFlowAng</w:t>
      </w:r>
      <w:proofErr w:type="spellEnd"/>
      <w:r w:rsidRPr="001B0EB1">
        <w:t xml:space="preserve"> = 180°, the grids move through the turbine in the opposite direction the wind is blowing). We recommend </w:t>
      </w:r>
      <w:r w:rsidR="00F76EF6">
        <w:t xml:space="preserve">setting the propagation direction in InflowWind or </w:t>
      </w:r>
      <w:r w:rsidRPr="001B0EB1">
        <w:t xml:space="preserve">using a yaw error in the turbine simulation rather than using the </w:t>
      </w:r>
      <w:proofErr w:type="spellStart"/>
      <w:r w:rsidRPr="006B63AD">
        <w:rPr>
          <w:i/>
        </w:rPr>
        <w:t>HFlowAng</w:t>
      </w:r>
      <w:proofErr w:type="spellEnd"/>
      <w:r w:rsidRPr="001B0EB1">
        <w:t xml:space="preserve"> parameter and using only small angles (e.g., less than 10°) for </w:t>
      </w:r>
      <w:proofErr w:type="spellStart"/>
      <w:r w:rsidRPr="006B63AD">
        <w:rPr>
          <w:i/>
        </w:rPr>
        <w:t>VFlowAng</w:t>
      </w:r>
      <w:proofErr w:type="spellEnd"/>
      <w:r w:rsidRPr="001B0EB1">
        <w:t>.</w:t>
      </w:r>
    </w:p>
    <w:p w:rsidR="00A966A4" w:rsidRDefault="006B63AD" w:rsidP="005B60E3">
      <w:pPr>
        <w:pStyle w:val="NRELHead03"/>
      </w:pPr>
      <w:bookmarkStart w:id="143" w:name="_Toc399876208"/>
      <w:bookmarkStart w:id="144" w:name="Heading_MetBndryConditions"/>
      <w:r>
        <w:rPr>
          <w:noProof/>
        </w:rPr>
        <mc:AlternateContent>
          <mc:Choice Requires="wps">
            <w:drawing>
              <wp:anchor distT="0" distB="0" distL="114300" distR="114300" simplePos="0" relativeHeight="251689984" behindDoc="0" locked="0" layoutInCell="1" allowOverlap="1" wp14:anchorId="0DE48A15" wp14:editId="1391F82F">
                <wp:simplePos x="0" y="0"/>
                <wp:positionH relativeFrom="margin">
                  <wp:align>right</wp:align>
                </wp:positionH>
                <wp:positionV relativeFrom="margin">
                  <wp:align>top</wp:align>
                </wp:positionV>
                <wp:extent cx="2971800" cy="8229600"/>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2971800" cy="822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37164" w:rsidRDefault="00337164" w:rsidP="00AF580C">
                            <w:pPr>
                              <w:pStyle w:val="NRELFigureImageCentered"/>
                              <w:rPr>
                                <w:noProof/>
                              </w:rPr>
                            </w:pPr>
                            <w:r>
                              <w:rPr>
                                <w:noProof/>
                              </w:rPr>
                              <w:drawing>
                                <wp:inline distT="0" distB="0" distL="0" distR="0" wp14:anchorId="1032CE66" wp14:editId="0824EB56">
                                  <wp:extent cx="2788920" cy="2121408"/>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88920" cy="2121408"/>
                                          </a:xfrm>
                                          <a:prstGeom prst="rect">
                                            <a:avLst/>
                                          </a:prstGeom>
                                          <a:noFill/>
                                          <a:ln>
                                            <a:noFill/>
                                          </a:ln>
                                        </pic:spPr>
                                      </pic:pic>
                                    </a:graphicData>
                                  </a:graphic>
                                </wp:inline>
                              </w:drawing>
                            </w:r>
                            <w:r>
                              <w:rPr>
                                <w:noProof/>
                              </w:rPr>
                              <w:drawing>
                                <wp:inline distT="0" distB="0" distL="0" distR="0" wp14:anchorId="0B64F246" wp14:editId="3AAF2B77">
                                  <wp:extent cx="2802890" cy="2339340"/>
                                  <wp:effectExtent l="0" t="0" r="0" b="381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02890" cy="2339340"/>
                                          </a:xfrm>
                                          <a:prstGeom prst="rect">
                                            <a:avLst/>
                                          </a:prstGeom>
                                          <a:noFill/>
                                          <a:ln>
                                            <a:noFill/>
                                          </a:ln>
                                        </pic:spPr>
                                      </pic:pic>
                                    </a:graphicData>
                                  </a:graphic>
                                </wp:inline>
                              </w:drawing>
                            </w:r>
                            <w:r>
                              <w:rPr>
                                <w:noProof/>
                              </w:rPr>
                              <w:drawing>
                                <wp:inline distT="0" distB="0" distL="0" distR="0" wp14:anchorId="6D234B5F" wp14:editId="7E0F5EDD">
                                  <wp:extent cx="2791460" cy="2320338"/>
                                  <wp:effectExtent l="0" t="0" r="8890" b="381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1460" cy="2320338"/>
                                          </a:xfrm>
                                          <a:prstGeom prst="rect">
                                            <a:avLst/>
                                          </a:prstGeom>
                                          <a:noFill/>
                                          <a:ln>
                                            <a:noFill/>
                                          </a:ln>
                                        </pic:spPr>
                                      </pic:pic>
                                    </a:graphicData>
                                  </a:graphic>
                                </wp:inline>
                              </w:drawing>
                            </w:r>
                          </w:p>
                          <w:p w:rsidR="00337164" w:rsidRDefault="00337164" w:rsidP="00AF580C">
                            <w:pPr>
                              <w:pStyle w:val="NRELFigureCaption"/>
                            </w:pPr>
                            <w:bookmarkStart w:id="145" w:name="Figure_ADgridMarch"/>
                            <w:bookmarkStart w:id="146" w:name="_Toc452622659"/>
                            <w:proofErr w:type="gramStart"/>
                            <w:r>
                              <w:t xml:space="preserve">Figure </w:t>
                            </w:r>
                            <w:r w:rsidR="00D703A1">
                              <w:fldChar w:fldCharType="begin"/>
                            </w:r>
                            <w:r w:rsidR="00D703A1">
                              <w:instrText xml:space="preserve"> SEQ Figures \* MERGEFOR</w:instrText>
                            </w:r>
                            <w:r w:rsidR="00D703A1">
                              <w:instrText xml:space="preserve">MAT </w:instrText>
                            </w:r>
                            <w:r w:rsidR="00D703A1">
                              <w:fldChar w:fldCharType="separate"/>
                            </w:r>
                            <w:r w:rsidR="00526B2A">
                              <w:rPr>
                                <w:noProof/>
                              </w:rPr>
                              <w:t>6</w:t>
                            </w:r>
                            <w:r w:rsidR="00D703A1">
                              <w:rPr>
                                <w:noProof/>
                              </w:rPr>
                              <w:fldChar w:fldCharType="end"/>
                            </w:r>
                            <w:bookmarkEnd w:id="145"/>
                            <w:r>
                              <w:t>.</w:t>
                            </w:r>
                            <w:proofErr w:type="gramEnd"/>
                            <w:r>
                              <w:t xml:space="preserve"> Example of TurbSim grids as implemented in </w:t>
                            </w:r>
                            <w:r w:rsidR="00255BEF">
                              <w:t>InflowWind</w:t>
                            </w:r>
                            <w:r>
                              <w:t xml:space="preserve">: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proofErr w:type="spellStart"/>
                            <w:r w:rsidRPr="00897266">
                              <w:rPr>
                                <w:i/>
                              </w:rPr>
                              <w:t>VFlowAng</w:t>
                            </w:r>
                            <w:proofErr w:type="spellEnd"/>
                            <w:r w:rsidRPr="00897266">
                              <w:rPr>
                                <w:i/>
                              </w:rPr>
                              <w:t> = </w:t>
                            </w:r>
                            <w:r w:rsidRPr="00897266">
                              <w:t xml:space="preserve">8° and </w:t>
                            </w:r>
                            <w:proofErr w:type="spellStart"/>
                            <w:r w:rsidRPr="00897266">
                              <w:rPr>
                                <w:i/>
                              </w:rPr>
                              <w:t>HFlowAng</w:t>
                            </w:r>
                            <w:proofErr w:type="spellEnd"/>
                            <w:r w:rsidRPr="00897266">
                              <w:t> = </w:t>
                            </w:r>
                            <w:r>
                              <w:t>1</w:t>
                            </w:r>
                            <w:r w:rsidRPr="00897266">
                              <w:t>5°</w:t>
                            </w:r>
                            <w:bookmarkEnd w:id="146"/>
                          </w:p>
                          <w:p w:rsidR="00337164" w:rsidRPr="00AF580C" w:rsidRDefault="00337164" w:rsidP="00AF580C">
                            <w:pPr>
                              <w:pStyle w:val="NRELFigureCaption"/>
                            </w:pP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5" o:spid="_x0000_s1038" type="#_x0000_t202" style="position:absolute;margin-left:182.8pt;margin-top:0;width:234pt;height:9in;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" fillcolor="white [3201]" stroked="f" strokeweight=".5pt">
                <v:textbox inset="3.6pt,,3.6pt">
                  <w:txbxContent>
                    <w:p w:rsidR="00337164" w:rsidRDefault="00337164" w:rsidP="00AF580C">
                      <w:pPr>
                        <w:pStyle w:val="NRELFigureImageCentered"/>
                        <w:rPr>
                          <w:noProof/>
                        </w:rPr>
                      </w:pPr>
                      <w:r>
                        <w:rPr>
                          <w:noProof/>
                        </w:rPr>
                        <w:drawing>
                          <wp:inline distT="0" distB="0" distL="0" distR="0" wp14:anchorId="1032CE66" wp14:editId="0824EB56">
                            <wp:extent cx="2788920" cy="2121408"/>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88920" cy="2121408"/>
                                    </a:xfrm>
                                    <a:prstGeom prst="rect">
                                      <a:avLst/>
                                    </a:prstGeom>
                                    <a:noFill/>
                                    <a:ln>
                                      <a:noFill/>
                                    </a:ln>
                                  </pic:spPr>
                                </pic:pic>
                              </a:graphicData>
                            </a:graphic>
                          </wp:inline>
                        </w:drawing>
                      </w:r>
                      <w:r>
                        <w:rPr>
                          <w:noProof/>
                        </w:rPr>
                        <w:drawing>
                          <wp:inline distT="0" distB="0" distL="0" distR="0" wp14:anchorId="0B64F246" wp14:editId="3AAF2B77">
                            <wp:extent cx="2802890" cy="2339340"/>
                            <wp:effectExtent l="0" t="0" r="0" b="381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02890" cy="2339340"/>
                                    </a:xfrm>
                                    <a:prstGeom prst="rect">
                                      <a:avLst/>
                                    </a:prstGeom>
                                    <a:noFill/>
                                    <a:ln>
                                      <a:noFill/>
                                    </a:ln>
                                  </pic:spPr>
                                </pic:pic>
                              </a:graphicData>
                            </a:graphic>
                          </wp:inline>
                        </w:drawing>
                      </w:r>
                      <w:r>
                        <w:rPr>
                          <w:noProof/>
                        </w:rPr>
                        <w:drawing>
                          <wp:inline distT="0" distB="0" distL="0" distR="0" wp14:anchorId="6D234B5F" wp14:editId="7E0F5EDD">
                            <wp:extent cx="2791460" cy="2320338"/>
                            <wp:effectExtent l="0" t="0" r="8890" b="381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1460" cy="2320338"/>
                                    </a:xfrm>
                                    <a:prstGeom prst="rect">
                                      <a:avLst/>
                                    </a:prstGeom>
                                    <a:noFill/>
                                    <a:ln>
                                      <a:noFill/>
                                    </a:ln>
                                  </pic:spPr>
                                </pic:pic>
                              </a:graphicData>
                            </a:graphic>
                          </wp:inline>
                        </w:drawing>
                      </w:r>
                    </w:p>
                    <w:p w:rsidR="00337164" w:rsidRDefault="00337164" w:rsidP="00AF580C">
                      <w:pPr>
                        <w:pStyle w:val="NRELFigureCaption"/>
                      </w:pPr>
                      <w:bookmarkStart w:id="147" w:name="Figure_ADgridMarch"/>
                      <w:bookmarkStart w:id="148" w:name="_Toc452622659"/>
                      <w:proofErr w:type="gramStart"/>
                      <w:r>
                        <w:t xml:space="preserve">Figure </w:t>
                      </w:r>
                      <w:r w:rsidR="00D703A1">
                        <w:fldChar w:fldCharType="begin"/>
                      </w:r>
                      <w:r w:rsidR="00D703A1">
                        <w:instrText xml:space="preserve"> SEQ Figures \* MERGEFOR</w:instrText>
                      </w:r>
                      <w:r w:rsidR="00D703A1">
                        <w:instrText xml:space="preserve">MAT </w:instrText>
                      </w:r>
                      <w:r w:rsidR="00D703A1">
                        <w:fldChar w:fldCharType="separate"/>
                      </w:r>
                      <w:r w:rsidR="00526B2A">
                        <w:rPr>
                          <w:noProof/>
                        </w:rPr>
                        <w:t>6</w:t>
                      </w:r>
                      <w:r w:rsidR="00D703A1">
                        <w:rPr>
                          <w:noProof/>
                        </w:rPr>
                        <w:fldChar w:fldCharType="end"/>
                      </w:r>
                      <w:bookmarkEnd w:id="147"/>
                      <w:r>
                        <w:t>.</w:t>
                      </w:r>
                      <w:proofErr w:type="gramEnd"/>
                      <w:r>
                        <w:t xml:space="preserve"> Example of TurbSim grids as implemented in </w:t>
                      </w:r>
                      <w:r w:rsidR="00255BEF">
                        <w:t>InflowWind</w:t>
                      </w:r>
                      <w:r>
                        <w:t xml:space="preserve">: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proofErr w:type="spellStart"/>
                      <w:r w:rsidRPr="00897266">
                        <w:rPr>
                          <w:i/>
                        </w:rPr>
                        <w:t>VFlowAng</w:t>
                      </w:r>
                      <w:proofErr w:type="spellEnd"/>
                      <w:r w:rsidRPr="00897266">
                        <w:rPr>
                          <w:i/>
                        </w:rPr>
                        <w:t> = </w:t>
                      </w:r>
                      <w:r w:rsidRPr="00897266">
                        <w:t xml:space="preserve">8° and </w:t>
                      </w:r>
                      <w:proofErr w:type="spellStart"/>
                      <w:r w:rsidRPr="00897266">
                        <w:rPr>
                          <w:i/>
                        </w:rPr>
                        <w:t>HFlowAng</w:t>
                      </w:r>
                      <w:proofErr w:type="spellEnd"/>
                      <w:r w:rsidRPr="00897266">
                        <w:t> = </w:t>
                      </w:r>
                      <w:r>
                        <w:t>1</w:t>
                      </w:r>
                      <w:r w:rsidRPr="00897266">
                        <w:t>5°</w:t>
                      </w:r>
                      <w:bookmarkEnd w:id="148"/>
                    </w:p>
                    <w:p w:rsidR="00337164" w:rsidRPr="00AF580C" w:rsidRDefault="00337164" w:rsidP="00AF580C">
                      <w:pPr>
                        <w:pStyle w:val="NRELFigureCaption"/>
                      </w:pPr>
                    </w:p>
                  </w:txbxContent>
                </v:textbox>
                <w10:wrap type="square" anchorx="margin" anchory="margin"/>
              </v:shape>
            </w:pict>
          </mc:Fallback>
        </mc:AlternateContent>
      </w:r>
      <w:r w:rsidR="00A966A4">
        <w:t>Meteorological Boundary Conditions</w:t>
      </w:r>
      <w:bookmarkEnd w:id="143"/>
      <w:bookmarkEnd w:id="144"/>
    </w:p>
    <w:p w:rsidR="00A966A4" w:rsidRPr="006B63AD" w:rsidRDefault="006B63AD" w:rsidP="003C1040">
      <w:pPr>
        <w:pStyle w:val="NRELBodyText"/>
        <w:rPr>
          <w:rStyle w:val="NRELBodyTextCharChar"/>
        </w:rPr>
      </w:pPr>
      <w:r>
        <w:t>The</w:t>
      </w:r>
      <w:r w:rsidR="003C1040">
        <w:t xml:space="preserve"> </w:t>
      </w:r>
      <w:r w:rsidR="003C1040">
        <w:fldChar w:fldCharType="begin" w:fldLock="1"/>
      </w:r>
      <w:r w:rsidR="003C1040">
        <w:instrText xml:space="preserve"> REF Heading_MetBndryConditions \h </w:instrText>
      </w:r>
      <w:r w:rsidR="003C1040">
        <w:fldChar w:fldCharType="separate"/>
      </w:r>
      <w:r w:rsidR="00255BEF">
        <w:t>Meteorological Boundary Conditions</w:t>
      </w:r>
      <w:r w:rsidR="003C1040">
        <w:fldChar w:fldCharType="end"/>
      </w:r>
      <w:r w:rsidR="00A966A4">
        <w:t xml:space="preserve"> </w:t>
      </w:r>
      <w:r w:rsidR="00A966A4" w:rsidRPr="006B63AD">
        <w:rPr>
          <w:rStyle w:val="NRELBodyTextCharChar"/>
        </w:rPr>
        <w:t xml:space="preserve">section of the TurbSim input file sets the spectral model to simulate, determines the mean wind speeds, and sets the boundary conditions for the spectral models defined in the IEC standards. Appendix </w:t>
      </w:r>
      <w:r w:rsidR="00A966A4" w:rsidRPr="00E17589">
        <w:rPr>
          <w:rStyle w:val="NRELBodyTextCharChar"/>
        </w:rPr>
        <w:fldChar w:fldCharType="begin" w:fldLock="1"/>
      </w:r>
      <w:r w:rsidR="00A966A4" w:rsidRPr="00E17589">
        <w:rPr>
          <w:rStyle w:val="NRELBodyTextCharChar"/>
        </w:rPr>
        <w:instrText xml:space="preserve"> REF Appendix_Charts_letter \h </w:instrText>
      </w:r>
      <w:r w:rsidRPr="00E17589">
        <w:rPr>
          <w:rStyle w:val="NRELBodyTextCharChar"/>
        </w:rPr>
        <w:instrText xml:space="preserve"> \* MERGEFORMAT </w:instrText>
      </w:r>
      <w:r w:rsidR="00A966A4" w:rsidRPr="00E17589">
        <w:rPr>
          <w:rStyle w:val="NRELBodyTextCharChar"/>
        </w:rPr>
      </w:r>
      <w:r w:rsidR="00A966A4" w:rsidRPr="00E17589">
        <w:rPr>
          <w:rStyle w:val="NRELBodyTextCharChar"/>
        </w:rPr>
        <w:fldChar w:fldCharType="separate"/>
      </w:r>
      <w:r w:rsidR="00255BEF" w:rsidRPr="00255BEF">
        <w:rPr>
          <w:rStyle w:val="NRELBodyTextCharChar"/>
          <w:bCs/>
        </w:rPr>
        <w:t>C</w:t>
      </w:r>
      <w:r w:rsidR="00A966A4" w:rsidRPr="00E17589">
        <w:rPr>
          <w:rStyle w:val="NRELBodyTextCharChar"/>
        </w:rPr>
        <w:fldChar w:fldCharType="end"/>
      </w:r>
      <w:r w:rsidR="00A966A4" w:rsidRPr="006B63AD">
        <w:rPr>
          <w:rStyle w:val="NRELBodyTextCharChar"/>
        </w:rPr>
        <w:t xml:space="preserve"> contains flow charts showing the function of the input parameters from this section.</w:t>
      </w:r>
    </w:p>
    <w:p w:rsidR="00A966A4" w:rsidRDefault="00A966A4" w:rsidP="008E6EFD">
      <w:pPr>
        <w:pStyle w:val="NRELHead04"/>
      </w:pPr>
      <w:proofErr w:type="spellStart"/>
      <w:r w:rsidRPr="00772BC7">
        <w:t>TurbModel</w:t>
      </w:r>
      <w:proofErr w:type="spellEnd"/>
      <w:r w:rsidRPr="00772BC7">
        <w:t xml:space="preserve">: Turbulence </w:t>
      </w:r>
      <w:r>
        <w:t>M</w:t>
      </w:r>
      <w:r w:rsidRPr="00772BC7">
        <w:t>odel [-]</w:t>
      </w:r>
    </w:p>
    <w:p w:rsidR="00A966A4" w:rsidRDefault="00A966A4" w:rsidP="006B63AD">
      <w:pPr>
        <w:pStyle w:val="NRELBodyText"/>
      </w:pPr>
      <w:r>
        <w:t xml:space="preserve">The </w:t>
      </w:r>
      <w:proofErr w:type="spellStart"/>
      <w:r>
        <w:rPr>
          <w:i/>
        </w:rPr>
        <w:t>TurbModel</w:t>
      </w:r>
      <w:proofErr w:type="spellEnd"/>
      <w:r>
        <w:t xml:space="preserve"> parameter tells TurbSim which spectral model it should use. Enter the six</w:t>
      </w:r>
      <w:r>
        <w:noBreakHyphen/>
        <w:t xml:space="preserve">character input value of the desired spectral model. Valid values are found in </w:t>
      </w:r>
      <w:r>
        <w:fldChar w:fldCharType="begin" w:fldLock="1"/>
      </w:r>
      <w:r>
        <w:instrText xml:space="preserve"> REF Table_SpecModelCodes \h </w:instrText>
      </w:r>
      <w:r w:rsidR="006B63AD">
        <w:instrText xml:space="preserve"> \* MERGEFORMAT </w:instrText>
      </w:r>
      <w:r>
        <w:fldChar w:fldCharType="separate"/>
      </w:r>
      <w:r w:rsidR="00255BEF">
        <w:t xml:space="preserve">Table </w:t>
      </w:r>
      <w:r w:rsidR="00255BEF">
        <w:rPr>
          <w:noProof/>
        </w:rPr>
        <w:t>4</w:t>
      </w:r>
      <w:r>
        <w:fldChar w:fldCharType="end"/>
      </w:r>
      <w:r>
        <w:t xml:space="preserve">. For more information on these models, see the </w:t>
      </w:r>
      <w:r w:rsidRPr="00E17589">
        <w:fldChar w:fldCharType="begin" w:fldLock="1"/>
      </w:r>
      <w:r w:rsidRPr="00E17589">
        <w:instrText xml:space="preserve"> REF Heading_SpectralModels \h </w:instrText>
      </w:r>
      <w:r w:rsidR="006B63AD" w:rsidRPr="00E17589">
        <w:instrText xml:space="preserve"> \* MERGEFORMAT </w:instrText>
      </w:r>
      <w:r w:rsidRPr="00E17589">
        <w:fldChar w:fldCharType="separate"/>
      </w:r>
      <w:r w:rsidR="00255BEF" w:rsidRPr="00255BEF">
        <w:rPr>
          <w:bCs/>
        </w:rPr>
        <w:t>Spectral Models</w:t>
      </w:r>
      <w:r w:rsidRPr="00E17589">
        <w:fldChar w:fldCharType="end"/>
      </w:r>
      <w:r>
        <w:t xml:space="preserve"> section in this document.</w:t>
      </w:r>
    </w:p>
    <w:p w:rsidR="00A966A4" w:rsidRDefault="00A966A4" w:rsidP="008E6EFD">
      <w:pPr>
        <w:pStyle w:val="NRELHead04"/>
      </w:pPr>
      <w:proofErr w:type="spellStart"/>
      <w:r>
        <w:t>UserFile</w:t>
      </w:r>
      <w:proofErr w:type="spellEnd"/>
      <w:r w:rsidRPr="00772BC7">
        <w:t xml:space="preserve">: </w:t>
      </w:r>
      <w:r>
        <w:t xml:space="preserve">Name of the User Spectra or Time-Series Input File </w:t>
      </w:r>
      <w:r w:rsidRPr="00772BC7">
        <w:t>[-]</w:t>
      </w:r>
    </w:p>
    <w:p w:rsidR="00A966A4" w:rsidRPr="001522FA" w:rsidRDefault="00A966A4" w:rsidP="006B63AD">
      <w:pPr>
        <w:pStyle w:val="NRELBodyText"/>
      </w:pPr>
      <w:r w:rsidRPr="0059647F">
        <w:t xml:space="preserve">The </w:t>
      </w:r>
      <w:proofErr w:type="spellStart"/>
      <w:r>
        <w:rPr>
          <w:i/>
        </w:rPr>
        <w:t>UserFile</w:t>
      </w:r>
      <w:proofErr w:type="spellEnd"/>
      <w:r w:rsidRPr="0059647F">
        <w:t xml:space="preserve"> parameter tells TurbSim</w:t>
      </w:r>
      <w:r>
        <w:t xml:space="preserve"> the name of the input file that contains user-defined spectra inputs or user time-series input data. If </w:t>
      </w:r>
      <w:proofErr w:type="spellStart"/>
      <w:r>
        <w:rPr>
          <w:i/>
        </w:rPr>
        <w:t>UserFile</w:t>
      </w:r>
      <w:proofErr w:type="spellEnd"/>
      <w:r>
        <w:rPr>
          <w:i/>
        </w:rPr>
        <w:t xml:space="preserve"> </w:t>
      </w:r>
      <w:r w:rsidRPr="001522FA">
        <w:t>contains</w:t>
      </w:r>
      <w:r>
        <w:rPr>
          <w:i/>
        </w:rPr>
        <w:t xml:space="preserve"> </w:t>
      </w:r>
      <w:r>
        <w:t xml:space="preserve">a relative path, that path will be considered relative to the primary TurbSim input file. </w:t>
      </w:r>
      <w:proofErr w:type="spellStart"/>
      <w:r>
        <w:rPr>
          <w:i/>
        </w:rPr>
        <w:t>UserFile</w:t>
      </w:r>
      <w:proofErr w:type="spellEnd"/>
      <w:r>
        <w:rPr>
          <w:i/>
        </w:rPr>
        <w:t xml:space="preserve"> </w:t>
      </w:r>
      <w:r>
        <w:t xml:space="preserve">is unused if </w:t>
      </w:r>
      <w:proofErr w:type="spellStart"/>
      <w:r>
        <w:rPr>
          <w:i/>
        </w:rPr>
        <w:t>TurbModel</w:t>
      </w:r>
      <w:proofErr w:type="spellEnd"/>
      <w:r>
        <w:t xml:space="preserve"> is</w:t>
      </w:r>
      <w:r w:rsidRPr="0059647F">
        <w:t xml:space="preserve"> </w:t>
      </w:r>
      <w:r>
        <w:t xml:space="preserve">not </w:t>
      </w:r>
      <w:r>
        <w:rPr>
          <w:i/>
        </w:rPr>
        <w:t xml:space="preserve">TIMESR </w:t>
      </w:r>
      <w:r>
        <w:t xml:space="preserve">or </w:t>
      </w:r>
      <w:r>
        <w:rPr>
          <w:i/>
        </w:rPr>
        <w:t>USRINP</w:t>
      </w:r>
      <w:r>
        <w:t>.</w:t>
      </w:r>
      <w:r w:rsidR="00013080">
        <w:t xml:space="preserve"> See sections </w:t>
      </w:r>
      <w:r w:rsidR="00FA363F">
        <w:t>“</w:t>
      </w:r>
      <w:r w:rsidR="00013080">
        <w:fldChar w:fldCharType="begin" w:fldLock="1"/>
      </w:r>
      <w:r w:rsidR="00013080">
        <w:instrText xml:space="preserve"> REF Heading_Spectra_File \h </w:instrText>
      </w:r>
      <w:r w:rsidR="00013080">
        <w:fldChar w:fldCharType="separate"/>
      </w:r>
      <w:r w:rsidR="00255BEF">
        <w:t>Input File for User-Defined Spectra</w:t>
      </w:r>
      <w:r w:rsidR="00013080">
        <w:fldChar w:fldCharType="end"/>
      </w:r>
      <w:r w:rsidR="00FA363F">
        <w:t>”</w:t>
      </w:r>
      <w:r>
        <w:t xml:space="preserve"> </w:t>
      </w:r>
      <w:r w:rsidR="00013080">
        <w:lastRenderedPageBreak/>
        <w:t xml:space="preserve">and </w:t>
      </w:r>
      <w:r w:rsidR="00FA363F">
        <w:t>“</w:t>
      </w:r>
      <w:r w:rsidR="00013080">
        <w:fldChar w:fldCharType="begin" w:fldLock="1"/>
      </w:r>
      <w:r w:rsidR="00013080">
        <w:instrText xml:space="preserve"> REF Heading_TimeSer_File \h </w:instrText>
      </w:r>
      <w:r w:rsidR="00013080">
        <w:fldChar w:fldCharType="separate"/>
      </w:r>
      <w:r w:rsidR="00255BEF">
        <w:t>Input File for User-Defined Time Series</w:t>
      </w:r>
      <w:r w:rsidR="00013080">
        <w:fldChar w:fldCharType="end"/>
      </w:r>
      <w:r w:rsidR="00FA363F">
        <w:t>” (below)</w:t>
      </w:r>
      <w:r w:rsidR="00013080">
        <w:t xml:space="preserve"> for details on the formats of these input files.</w:t>
      </w:r>
    </w:p>
    <w:p w:rsidR="00401200" w:rsidRDefault="00013080" w:rsidP="00401200">
      <w:pPr>
        <w:pStyle w:val="NRELFigureImageCentered"/>
      </w:pPr>
      <w:r>
        <w:rPr>
          <w:noProof/>
        </w:rPr>
        <mc:AlternateContent>
          <mc:Choice Requires="wps">
            <w:drawing>
              <wp:inline distT="0" distB="0" distL="0" distR="0" wp14:anchorId="61EAF186" wp14:editId="0D408257">
                <wp:extent cx="5943600" cy="4360460"/>
                <wp:effectExtent l="0" t="0" r="0" b="2540"/>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360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5A795C">
                            <w:pPr>
                              <w:pStyle w:val="NRELTableCaption"/>
                            </w:pPr>
                            <w:bookmarkStart w:id="149" w:name="Table_SpecModelCodes"/>
                            <w:bookmarkStart w:id="150" w:name="_Toc238955053"/>
                            <w:bookmarkStart w:id="151" w:name="_Toc399876321"/>
                            <w:bookmarkStart w:id="152" w:name="_Toc452622702"/>
                            <w:proofErr w:type="gramStart"/>
                            <w:r>
                              <w:t xml:space="preserve">Table </w:t>
                            </w:r>
                            <w:fldSimple w:instr=" SEQ Table \* ARABIC ">
                              <w:r w:rsidR="00526B2A">
                                <w:rPr>
                                  <w:noProof/>
                                </w:rPr>
                                <w:t>4</w:t>
                              </w:r>
                            </w:fldSimple>
                            <w:bookmarkEnd w:id="149"/>
                            <w:r>
                              <w:t>.</w:t>
                            </w:r>
                            <w:proofErr w:type="gramEnd"/>
                            <w:r>
                              <w:t xml:space="preserve"> Valid TurbSim Turbulence (Spectral) Models</w:t>
                            </w:r>
                            <w:bookmarkEnd w:id="150"/>
                            <w:bookmarkEnd w:id="151"/>
                            <w:bookmarkEnd w:id="152"/>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337164" w:rsidTr="00AB455B">
                              <w:trPr>
                                <w:tblCellSpacing w:w="7" w:type="dxa"/>
                                <w:jc w:val="center"/>
                              </w:trPr>
                              <w:tc>
                                <w:tcPr>
                                  <w:tcW w:w="1955" w:type="pct"/>
                                  <w:tcBorders>
                                    <w:top w:val="single" w:sz="6" w:space="0" w:color="auto"/>
                                    <w:bottom w:val="single" w:sz="6" w:space="0" w:color="auto"/>
                                  </w:tcBorders>
                                  <w:vAlign w:val="center"/>
                                </w:tcPr>
                                <w:p w:rsidR="00337164" w:rsidRDefault="00337164"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337164" w:rsidRDefault="00337164" w:rsidP="00C32E10">
                                  <w:pPr>
                                    <w:pStyle w:val="NRELTableHeader"/>
                                    <w:rPr>
                                      <w:noProof/>
                                    </w:rPr>
                                  </w:pPr>
                                  <w:r w:rsidRPr="00E752FD">
                                    <w:rPr>
                                      <w:noProof/>
                                    </w:rPr>
                                    <w:t>Description</w:t>
                                  </w:r>
                                </w:p>
                              </w:tc>
                            </w:tr>
                            <w:tr w:rsidR="00337164" w:rsidTr="00AB455B">
                              <w:trPr>
                                <w:tblCellSpacing w:w="7" w:type="dxa"/>
                                <w:jc w:val="center"/>
                              </w:trPr>
                              <w:tc>
                                <w:tcPr>
                                  <w:tcW w:w="1955" w:type="pct"/>
                                  <w:vAlign w:val="center"/>
                                </w:tcPr>
                                <w:p w:rsidR="00337164" w:rsidRDefault="00337164" w:rsidP="00AB455B">
                                  <w:pPr>
                                    <w:pStyle w:val="NRELTableContent"/>
                                  </w:pPr>
                                  <w:r>
                                    <w:t>API</w:t>
                                  </w:r>
                                </w:p>
                              </w:tc>
                              <w:tc>
                                <w:tcPr>
                                  <w:tcW w:w="3022" w:type="pct"/>
                                  <w:vAlign w:val="center"/>
                                </w:tcPr>
                                <w:p w:rsidR="00337164" w:rsidRDefault="00337164" w:rsidP="00AB455B">
                                  <w:pPr>
                                    <w:pStyle w:val="NRELTableContent"/>
                                  </w:pPr>
                                  <w:r w:rsidRPr="00255BEF">
                                    <w:t>API model for hurricane winds</w:t>
                                  </w:r>
                                </w:p>
                              </w:tc>
                            </w:tr>
                            <w:tr w:rsidR="00337164" w:rsidTr="00AB455B">
                              <w:trPr>
                                <w:tblCellSpacing w:w="7" w:type="dxa"/>
                                <w:jc w:val="center"/>
                              </w:trPr>
                              <w:tc>
                                <w:tcPr>
                                  <w:tcW w:w="1955" w:type="pct"/>
                                  <w:vAlign w:val="center"/>
                                </w:tcPr>
                                <w:p w:rsidR="00337164" w:rsidRDefault="00337164" w:rsidP="00C32E10">
                                  <w:pPr>
                                    <w:pStyle w:val="NRELTableContent"/>
                                  </w:pPr>
                                  <w:r>
                                    <w:t>GP_LLJ</w:t>
                                  </w:r>
                                </w:p>
                              </w:tc>
                              <w:tc>
                                <w:tcPr>
                                  <w:tcW w:w="3022" w:type="pct"/>
                                  <w:vAlign w:val="center"/>
                                </w:tcPr>
                                <w:p w:rsidR="00337164" w:rsidRDefault="00337164" w:rsidP="00C32E10">
                                  <w:pPr>
                                    <w:pStyle w:val="NRELTableContent"/>
                                  </w:pPr>
                                  <w:r>
                                    <w:t>NREL Great Plains low-level jet</w:t>
                                  </w:r>
                                </w:p>
                              </w:tc>
                            </w:tr>
                            <w:tr w:rsidR="00337164" w:rsidTr="00AB455B">
                              <w:trPr>
                                <w:tblCellSpacing w:w="7" w:type="dxa"/>
                                <w:jc w:val="center"/>
                              </w:trPr>
                              <w:tc>
                                <w:tcPr>
                                  <w:tcW w:w="1955" w:type="pct"/>
                                  <w:vAlign w:val="center"/>
                                </w:tcPr>
                                <w:p w:rsidR="00337164" w:rsidRDefault="00337164" w:rsidP="00C32E10">
                                  <w:pPr>
                                    <w:pStyle w:val="NRELTableContent"/>
                                  </w:pPr>
                                  <w:r>
                                    <w:t>IECKAI</w:t>
                                  </w:r>
                                </w:p>
                              </w:tc>
                              <w:tc>
                                <w:tcPr>
                                  <w:tcW w:w="3022" w:type="pct"/>
                                  <w:vAlign w:val="center"/>
                                </w:tcPr>
                                <w:p w:rsidR="00337164" w:rsidRDefault="00337164" w:rsidP="00C32E10">
                                  <w:pPr>
                                    <w:pStyle w:val="NRELTableContent"/>
                                  </w:pPr>
                                  <w:r>
                                    <w:t xml:space="preserve">IEC </w:t>
                                  </w:r>
                                  <w:proofErr w:type="spellStart"/>
                                  <w:r>
                                    <w:t>Kaimal</w:t>
                                  </w:r>
                                  <w:proofErr w:type="spellEnd"/>
                                </w:p>
                              </w:tc>
                            </w:tr>
                            <w:tr w:rsidR="00337164" w:rsidTr="00F7460F">
                              <w:trPr>
                                <w:tblCellSpacing w:w="7" w:type="dxa"/>
                                <w:jc w:val="center"/>
                              </w:trPr>
                              <w:tc>
                                <w:tcPr>
                                  <w:tcW w:w="1955" w:type="pct"/>
                                  <w:tcBorders>
                                    <w:bottom w:val="single" w:sz="6" w:space="0" w:color="auto"/>
                                  </w:tcBorders>
                                  <w:vAlign w:val="center"/>
                                </w:tcPr>
                                <w:p w:rsidR="00337164" w:rsidRDefault="00337164" w:rsidP="00C32E10">
                                  <w:pPr>
                                    <w:pStyle w:val="NRELTableContent"/>
                                  </w:pPr>
                                  <w:r>
                                    <w:t>IECVKM</w:t>
                                  </w:r>
                                </w:p>
                              </w:tc>
                              <w:tc>
                                <w:tcPr>
                                  <w:tcW w:w="3022" w:type="pct"/>
                                  <w:tcBorders>
                                    <w:bottom w:val="single" w:sz="6" w:space="0" w:color="auto"/>
                                  </w:tcBorders>
                                  <w:vAlign w:val="center"/>
                                </w:tcPr>
                                <w:p w:rsidR="00337164" w:rsidRDefault="00337164" w:rsidP="00C32E10">
                                  <w:pPr>
                                    <w:pStyle w:val="NRELTableContent"/>
                                  </w:pPr>
                                  <w:r>
                                    <w:t xml:space="preserve">IEC von Karman </w:t>
                                  </w:r>
                                </w:p>
                              </w:tc>
                            </w:tr>
                            <w:tr w:rsidR="00337164" w:rsidTr="00AB455B">
                              <w:trPr>
                                <w:tblCellSpacing w:w="7" w:type="dxa"/>
                                <w:jc w:val="center"/>
                              </w:trPr>
                              <w:tc>
                                <w:tcPr>
                                  <w:tcW w:w="1955" w:type="pct"/>
                                  <w:vAlign w:val="center"/>
                                </w:tcPr>
                                <w:p w:rsidR="00337164" w:rsidRDefault="00337164" w:rsidP="00C32E10">
                                  <w:pPr>
                                    <w:pStyle w:val="NRELTableContent"/>
                                  </w:pPr>
                                  <w:r>
                                    <w:t>NONE</w:t>
                                  </w:r>
                                </w:p>
                              </w:tc>
                              <w:tc>
                                <w:tcPr>
                                  <w:tcW w:w="3022" w:type="pct"/>
                                  <w:vAlign w:val="center"/>
                                </w:tcPr>
                                <w:p w:rsidR="00337164" w:rsidRDefault="00337164" w:rsidP="00895F49">
                                  <w:pPr>
                                    <w:pStyle w:val="NRELTableContent"/>
                                  </w:pPr>
                                  <w:r>
                                    <w:t>Steady winds (used only for testing)</w:t>
                                  </w:r>
                                </w:p>
                              </w:tc>
                            </w:tr>
                            <w:tr w:rsidR="00337164" w:rsidTr="00AB455B">
                              <w:trPr>
                                <w:tblCellSpacing w:w="7" w:type="dxa"/>
                                <w:jc w:val="center"/>
                              </w:trPr>
                              <w:tc>
                                <w:tcPr>
                                  <w:tcW w:w="1955" w:type="pct"/>
                                  <w:vAlign w:val="center"/>
                                </w:tcPr>
                                <w:p w:rsidR="00337164" w:rsidRDefault="00337164" w:rsidP="00C32E10">
                                  <w:pPr>
                                    <w:pStyle w:val="NRELTableContent"/>
                                  </w:pPr>
                                  <w:r>
                                    <w:t>NWTCUP</w:t>
                                  </w:r>
                                  <w:r w:rsidRPr="00E752FD" w:rsidDel="00F04A49">
                                    <w:t xml:space="preserve"> </w:t>
                                  </w:r>
                                </w:p>
                              </w:tc>
                              <w:tc>
                                <w:tcPr>
                                  <w:tcW w:w="3022" w:type="pct"/>
                                  <w:vAlign w:val="center"/>
                                </w:tcPr>
                                <w:p w:rsidR="00337164" w:rsidRDefault="00337164" w:rsidP="00C32E10">
                                  <w:pPr>
                                    <w:pStyle w:val="NRELTableContent"/>
                                  </w:pPr>
                                  <w:r>
                                    <w:t>NREL National Wind Technology Center</w:t>
                                  </w:r>
                                </w:p>
                              </w:tc>
                            </w:tr>
                            <w:tr w:rsidR="00337164" w:rsidTr="00AB455B">
                              <w:trPr>
                                <w:tblCellSpacing w:w="7" w:type="dxa"/>
                                <w:jc w:val="center"/>
                              </w:trPr>
                              <w:tc>
                                <w:tcPr>
                                  <w:tcW w:w="1955" w:type="pct"/>
                                  <w:vAlign w:val="center"/>
                                </w:tcPr>
                                <w:p w:rsidR="00337164" w:rsidRDefault="00337164" w:rsidP="00C32E10">
                                  <w:pPr>
                                    <w:pStyle w:val="NRELTableContent"/>
                                  </w:pPr>
                                  <w:r>
                                    <w:t>SMOOTH</w:t>
                                  </w:r>
                                </w:p>
                              </w:tc>
                              <w:tc>
                                <w:tcPr>
                                  <w:tcW w:w="3022" w:type="pct"/>
                                  <w:vAlign w:val="center"/>
                                </w:tcPr>
                                <w:p w:rsidR="00337164" w:rsidRDefault="00337164" w:rsidP="00C32E10">
                                  <w:pPr>
                                    <w:pStyle w:val="NRELTableContent"/>
                                  </w:pPr>
                                  <w:proofErr w:type="spellStart"/>
                                  <w:r>
                                    <w:t>Risø</w:t>
                                  </w:r>
                                  <w:proofErr w:type="spellEnd"/>
                                  <w:r>
                                    <w:t xml:space="preserve"> smooth terrain </w:t>
                                  </w:r>
                                </w:p>
                              </w:tc>
                            </w:tr>
                            <w:tr w:rsidR="00337164" w:rsidTr="00F7460F">
                              <w:trPr>
                                <w:tblCellSpacing w:w="7" w:type="dxa"/>
                                <w:jc w:val="center"/>
                              </w:trPr>
                              <w:tc>
                                <w:tcPr>
                                  <w:tcW w:w="1955" w:type="pct"/>
                                  <w:tcBorders>
                                    <w:bottom w:val="single" w:sz="6" w:space="0" w:color="auto"/>
                                  </w:tcBorders>
                                  <w:vAlign w:val="center"/>
                                </w:tcPr>
                                <w:p w:rsidR="00337164" w:rsidRDefault="00337164" w:rsidP="00AB455B">
                                  <w:pPr>
                                    <w:pStyle w:val="NRELTableContent"/>
                                  </w:pPr>
                                  <w:r>
                                    <w:t>TIDAL</w:t>
                                  </w:r>
                                </w:p>
                              </w:tc>
                              <w:tc>
                                <w:tcPr>
                                  <w:tcW w:w="3022" w:type="pct"/>
                                  <w:tcBorders>
                                    <w:bottom w:val="single" w:sz="6" w:space="0" w:color="auto"/>
                                  </w:tcBorders>
                                  <w:vAlign w:val="center"/>
                                </w:tcPr>
                                <w:p w:rsidR="00337164" w:rsidRDefault="00337164" w:rsidP="00AB455B">
                                  <w:pPr>
                                    <w:pStyle w:val="NRELTableContent"/>
                                  </w:pPr>
                                  <w:r>
                                    <w:t>Tidal channel turbulence model (water)</w:t>
                                  </w:r>
                                </w:p>
                              </w:tc>
                            </w:tr>
                            <w:tr w:rsidR="00337164" w:rsidTr="00AB455B">
                              <w:trPr>
                                <w:tblCellSpacing w:w="7" w:type="dxa"/>
                                <w:jc w:val="center"/>
                              </w:trPr>
                              <w:tc>
                                <w:tcPr>
                                  <w:tcW w:w="1955" w:type="pct"/>
                                  <w:vAlign w:val="center"/>
                                </w:tcPr>
                                <w:p w:rsidR="00337164" w:rsidRDefault="00337164" w:rsidP="00AB455B">
                                  <w:pPr>
                                    <w:pStyle w:val="NRELTableContent"/>
                                  </w:pPr>
                                  <w:r>
                                    <w:t>TIMESR</w:t>
                                  </w:r>
                                </w:p>
                              </w:tc>
                              <w:tc>
                                <w:tcPr>
                                  <w:tcW w:w="3022" w:type="pct"/>
                                  <w:vAlign w:val="center"/>
                                </w:tcPr>
                                <w:p w:rsidR="00337164" w:rsidRDefault="00337164" w:rsidP="00AB455B">
                                  <w:pPr>
                                    <w:pStyle w:val="NRELTableContent"/>
                                  </w:pPr>
                                  <w:r>
                                    <w:t>User defined using time-series data</w:t>
                                  </w:r>
                                </w:p>
                              </w:tc>
                            </w:tr>
                            <w:tr w:rsidR="00337164" w:rsidTr="00AB455B">
                              <w:trPr>
                                <w:tblCellSpacing w:w="7" w:type="dxa"/>
                                <w:jc w:val="center"/>
                              </w:trPr>
                              <w:tc>
                                <w:tcPr>
                                  <w:tcW w:w="1955" w:type="pct"/>
                                  <w:vAlign w:val="center"/>
                                </w:tcPr>
                                <w:p w:rsidR="00337164" w:rsidRDefault="00337164" w:rsidP="00AB455B">
                                  <w:pPr>
                                    <w:pStyle w:val="NRELTableContent"/>
                                  </w:pPr>
                                  <w:r>
                                    <w:t>USRINP</w:t>
                                  </w:r>
                                </w:p>
                              </w:tc>
                              <w:tc>
                                <w:tcPr>
                                  <w:tcW w:w="3022" w:type="pct"/>
                                  <w:vAlign w:val="center"/>
                                </w:tcPr>
                                <w:p w:rsidR="00337164" w:rsidRDefault="00337164" w:rsidP="00AB455B">
                                  <w:pPr>
                                    <w:pStyle w:val="NRELTableContent"/>
                                  </w:pPr>
                                  <w:r>
                                    <w:t>User defined using velocity spectra</w:t>
                                  </w:r>
                                </w:p>
                              </w:tc>
                            </w:tr>
                            <w:tr w:rsidR="00337164" w:rsidTr="00F7460F">
                              <w:trPr>
                                <w:tblCellSpacing w:w="7" w:type="dxa"/>
                                <w:jc w:val="center"/>
                              </w:trPr>
                              <w:tc>
                                <w:tcPr>
                                  <w:tcW w:w="1955" w:type="pct"/>
                                  <w:tcBorders>
                                    <w:bottom w:val="single" w:sz="6" w:space="0" w:color="auto"/>
                                  </w:tcBorders>
                                  <w:vAlign w:val="center"/>
                                </w:tcPr>
                                <w:p w:rsidR="00337164" w:rsidRDefault="00337164" w:rsidP="00AB455B">
                                  <w:pPr>
                                    <w:pStyle w:val="NRELTableContent"/>
                                  </w:pPr>
                                  <w:r>
                                    <w:t>USRVKM</w:t>
                                  </w:r>
                                </w:p>
                              </w:tc>
                              <w:tc>
                                <w:tcPr>
                                  <w:tcW w:w="3022" w:type="pct"/>
                                  <w:tcBorders>
                                    <w:bottom w:val="single" w:sz="6" w:space="0" w:color="auto"/>
                                  </w:tcBorders>
                                  <w:vAlign w:val="center"/>
                                </w:tcPr>
                                <w:p w:rsidR="00337164" w:rsidRDefault="00337164" w:rsidP="00AB455B">
                                  <w:pPr>
                                    <w:pStyle w:val="NRELTableContent"/>
                                  </w:pPr>
                                  <w:r>
                                    <w:t>von Karman model with user defined scaling profiles</w:t>
                                  </w:r>
                                </w:p>
                              </w:tc>
                            </w:tr>
                            <w:tr w:rsidR="00337164" w:rsidTr="00AB455B">
                              <w:trPr>
                                <w:tblCellSpacing w:w="7" w:type="dxa"/>
                                <w:jc w:val="center"/>
                              </w:trPr>
                              <w:tc>
                                <w:tcPr>
                                  <w:tcW w:w="1955" w:type="pct"/>
                                  <w:vAlign w:val="center"/>
                                </w:tcPr>
                                <w:p w:rsidR="00337164" w:rsidRDefault="00337164" w:rsidP="00AB455B">
                                  <w:pPr>
                                    <w:pStyle w:val="NRELTableContent"/>
                                  </w:pPr>
                                  <w:r>
                                    <w:t>WF_07D</w:t>
                                  </w:r>
                                </w:p>
                              </w:tc>
                              <w:tc>
                                <w:tcPr>
                                  <w:tcW w:w="3022" w:type="pct"/>
                                  <w:vAlign w:val="center"/>
                                </w:tcPr>
                                <w:p w:rsidR="00337164" w:rsidRDefault="00337164" w:rsidP="00AB455B">
                                  <w:pPr>
                                    <w:pStyle w:val="NRELTableContent"/>
                                  </w:pPr>
                                  <w:r>
                                    <w:t>NREL wind farm: 7 rotor-diameters downwind</w:t>
                                  </w:r>
                                </w:p>
                              </w:tc>
                            </w:tr>
                            <w:tr w:rsidR="00337164" w:rsidTr="00AB455B">
                              <w:trPr>
                                <w:tblCellSpacing w:w="7" w:type="dxa"/>
                                <w:jc w:val="center"/>
                              </w:trPr>
                              <w:tc>
                                <w:tcPr>
                                  <w:tcW w:w="1955" w:type="pct"/>
                                  <w:vAlign w:val="center"/>
                                </w:tcPr>
                                <w:p w:rsidR="00337164" w:rsidRDefault="00337164" w:rsidP="00AB455B">
                                  <w:pPr>
                                    <w:pStyle w:val="NRELTableContent"/>
                                  </w:pPr>
                                  <w:r>
                                    <w:t>WF_14D</w:t>
                                  </w:r>
                                </w:p>
                              </w:tc>
                              <w:tc>
                                <w:tcPr>
                                  <w:tcW w:w="3022" w:type="pct"/>
                                  <w:vAlign w:val="center"/>
                                </w:tcPr>
                                <w:p w:rsidR="00337164" w:rsidRDefault="00337164" w:rsidP="00AB455B">
                                  <w:pPr>
                                    <w:pStyle w:val="NRELTableContent"/>
                                  </w:pPr>
                                  <w:r>
                                    <w:t>NREL wind farm: 14 rotor-diameters downwind</w:t>
                                  </w:r>
                                </w:p>
                              </w:tc>
                            </w:tr>
                            <w:tr w:rsidR="00337164" w:rsidTr="00AB455B">
                              <w:trPr>
                                <w:tblCellSpacing w:w="7" w:type="dxa"/>
                                <w:jc w:val="center"/>
                              </w:trPr>
                              <w:tc>
                                <w:tcPr>
                                  <w:tcW w:w="1955" w:type="pct"/>
                                  <w:tcBorders>
                                    <w:bottom w:val="single" w:sz="6" w:space="0" w:color="auto"/>
                                  </w:tcBorders>
                                  <w:vAlign w:val="center"/>
                                </w:tcPr>
                                <w:p w:rsidR="00337164" w:rsidRDefault="00337164" w:rsidP="00AB455B">
                                  <w:pPr>
                                    <w:pStyle w:val="NRELTableContent"/>
                                  </w:pPr>
                                  <w:r>
                                    <w:t>WF_UPW</w:t>
                                  </w:r>
                                </w:p>
                              </w:tc>
                              <w:tc>
                                <w:tcPr>
                                  <w:tcW w:w="3022" w:type="pct"/>
                                  <w:tcBorders>
                                    <w:bottom w:val="single" w:sz="6" w:space="0" w:color="auto"/>
                                  </w:tcBorders>
                                  <w:vAlign w:val="center"/>
                                </w:tcPr>
                                <w:p w:rsidR="00337164" w:rsidRDefault="00337164" w:rsidP="00AB455B">
                                  <w:pPr>
                                    <w:pStyle w:val="NRELTableContent"/>
                                  </w:pPr>
                                  <w:r>
                                    <w:t>NREL wind farm: upwind</w:t>
                                  </w:r>
                                </w:p>
                              </w:tc>
                            </w:tr>
                          </w:tbl>
                          <w:p w:rsidR="00337164" w:rsidRDefault="00337164" w:rsidP="00A966A4"/>
                        </w:txbxContent>
                      </wps:txbx>
                      <wps:bodyPr rot="0" vert="horz" wrap="square" lIns="91440" tIns="137160" rIns="91440" bIns="0" anchor="t" anchorCtr="0" upright="1">
                        <a:noAutofit/>
                      </wps:bodyPr>
                    </wps:wsp>
                  </a:graphicData>
                </a:graphic>
              </wp:inline>
            </w:drawing>
          </mc:Choice>
          <mc:Fallback>
            <w:pict>
              <v:shape id="Text Box 224" o:spid="_x0000_s1039" type="#_x0000_t202" style="width:468pt;height:3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" filled="f" stroked="f">
                <v:textbox inset=",10.8pt,,0">
                  <w:txbxContent>
                    <w:p w:rsidR="00337164" w:rsidRDefault="00337164" w:rsidP="005A795C">
                      <w:pPr>
                        <w:pStyle w:val="NRELTableCaption"/>
                      </w:pPr>
                      <w:bookmarkStart w:id="153" w:name="Table_SpecModelCodes"/>
                      <w:bookmarkStart w:id="154" w:name="_Toc238955053"/>
                      <w:bookmarkStart w:id="155" w:name="_Toc399876321"/>
                      <w:bookmarkStart w:id="156" w:name="_Toc452622702"/>
                      <w:proofErr w:type="gramStart"/>
                      <w:r>
                        <w:t xml:space="preserve">Table </w:t>
                      </w:r>
                      <w:fldSimple w:instr=" SEQ Table \* ARABIC ">
                        <w:r w:rsidR="00526B2A">
                          <w:rPr>
                            <w:noProof/>
                          </w:rPr>
                          <w:t>4</w:t>
                        </w:r>
                      </w:fldSimple>
                      <w:bookmarkEnd w:id="153"/>
                      <w:r>
                        <w:t>.</w:t>
                      </w:r>
                      <w:proofErr w:type="gramEnd"/>
                      <w:r>
                        <w:t xml:space="preserve"> Valid TurbSim Turbulence (Spectral) Models</w:t>
                      </w:r>
                      <w:bookmarkEnd w:id="154"/>
                      <w:bookmarkEnd w:id="155"/>
                      <w:bookmarkEnd w:id="156"/>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337164" w:rsidTr="00AB455B">
                        <w:trPr>
                          <w:tblCellSpacing w:w="7" w:type="dxa"/>
                          <w:jc w:val="center"/>
                        </w:trPr>
                        <w:tc>
                          <w:tcPr>
                            <w:tcW w:w="1955" w:type="pct"/>
                            <w:tcBorders>
                              <w:top w:val="single" w:sz="6" w:space="0" w:color="auto"/>
                              <w:bottom w:val="single" w:sz="6" w:space="0" w:color="auto"/>
                            </w:tcBorders>
                            <w:vAlign w:val="center"/>
                          </w:tcPr>
                          <w:p w:rsidR="00337164" w:rsidRDefault="00337164"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337164" w:rsidRDefault="00337164" w:rsidP="00C32E10">
                            <w:pPr>
                              <w:pStyle w:val="NRELTableHeader"/>
                              <w:rPr>
                                <w:noProof/>
                              </w:rPr>
                            </w:pPr>
                            <w:r w:rsidRPr="00E752FD">
                              <w:rPr>
                                <w:noProof/>
                              </w:rPr>
                              <w:t>Description</w:t>
                            </w:r>
                          </w:p>
                        </w:tc>
                      </w:tr>
                      <w:tr w:rsidR="00337164" w:rsidTr="00AB455B">
                        <w:trPr>
                          <w:tblCellSpacing w:w="7" w:type="dxa"/>
                          <w:jc w:val="center"/>
                        </w:trPr>
                        <w:tc>
                          <w:tcPr>
                            <w:tcW w:w="1955" w:type="pct"/>
                            <w:vAlign w:val="center"/>
                          </w:tcPr>
                          <w:p w:rsidR="00337164" w:rsidRDefault="00337164" w:rsidP="00AB455B">
                            <w:pPr>
                              <w:pStyle w:val="NRELTableContent"/>
                            </w:pPr>
                            <w:r>
                              <w:t>API</w:t>
                            </w:r>
                          </w:p>
                        </w:tc>
                        <w:tc>
                          <w:tcPr>
                            <w:tcW w:w="3022" w:type="pct"/>
                            <w:vAlign w:val="center"/>
                          </w:tcPr>
                          <w:p w:rsidR="00337164" w:rsidRDefault="00337164" w:rsidP="00AB455B">
                            <w:pPr>
                              <w:pStyle w:val="NRELTableContent"/>
                            </w:pPr>
                            <w:r w:rsidRPr="00255BEF">
                              <w:t>API model for hurricane winds</w:t>
                            </w:r>
                          </w:p>
                        </w:tc>
                      </w:tr>
                      <w:tr w:rsidR="00337164" w:rsidTr="00AB455B">
                        <w:trPr>
                          <w:tblCellSpacing w:w="7" w:type="dxa"/>
                          <w:jc w:val="center"/>
                        </w:trPr>
                        <w:tc>
                          <w:tcPr>
                            <w:tcW w:w="1955" w:type="pct"/>
                            <w:vAlign w:val="center"/>
                          </w:tcPr>
                          <w:p w:rsidR="00337164" w:rsidRDefault="00337164" w:rsidP="00C32E10">
                            <w:pPr>
                              <w:pStyle w:val="NRELTableContent"/>
                            </w:pPr>
                            <w:r>
                              <w:t>GP_LLJ</w:t>
                            </w:r>
                          </w:p>
                        </w:tc>
                        <w:tc>
                          <w:tcPr>
                            <w:tcW w:w="3022" w:type="pct"/>
                            <w:vAlign w:val="center"/>
                          </w:tcPr>
                          <w:p w:rsidR="00337164" w:rsidRDefault="00337164" w:rsidP="00C32E10">
                            <w:pPr>
                              <w:pStyle w:val="NRELTableContent"/>
                            </w:pPr>
                            <w:r>
                              <w:t>NREL Great Plains low-level jet</w:t>
                            </w:r>
                          </w:p>
                        </w:tc>
                      </w:tr>
                      <w:tr w:rsidR="00337164" w:rsidTr="00AB455B">
                        <w:trPr>
                          <w:tblCellSpacing w:w="7" w:type="dxa"/>
                          <w:jc w:val="center"/>
                        </w:trPr>
                        <w:tc>
                          <w:tcPr>
                            <w:tcW w:w="1955" w:type="pct"/>
                            <w:vAlign w:val="center"/>
                          </w:tcPr>
                          <w:p w:rsidR="00337164" w:rsidRDefault="00337164" w:rsidP="00C32E10">
                            <w:pPr>
                              <w:pStyle w:val="NRELTableContent"/>
                            </w:pPr>
                            <w:r>
                              <w:t>IECKAI</w:t>
                            </w:r>
                          </w:p>
                        </w:tc>
                        <w:tc>
                          <w:tcPr>
                            <w:tcW w:w="3022" w:type="pct"/>
                            <w:vAlign w:val="center"/>
                          </w:tcPr>
                          <w:p w:rsidR="00337164" w:rsidRDefault="00337164" w:rsidP="00C32E10">
                            <w:pPr>
                              <w:pStyle w:val="NRELTableContent"/>
                            </w:pPr>
                            <w:r>
                              <w:t xml:space="preserve">IEC </w:t>
                            </w:r>
                            <w:proofErr w:type="spellStart"/>
                            <w:r>
                              <w:t>Kaimal</w:t>
                            </w:r>
                            <w:proofErr w:type="spellEnd"/>
                          </w:p>
                        </w:tc>
                      </w:tr>
                      <w:tr w:rsidR="00337164" w:rsidTr="00F7460F">
                        <w:trPr>
                          <w:tblCellSpacing w:w="7" w:type="dxa"/>
                          <w:jc w:val="center"/>
                        </w:trPr>
                        <w:tc>
                          <w:tcPr>
                            <w:tcW w:w="1955" w:type="pct"/>
                            <w:tcBorders>
                              <w:bottom w:val="single" w:sz="6" w:space="0" w:color="auto"/>
                            </w:tcBorders>
                            <w:vAlign w:val="center"/>
                          </w:tcPr>
                          <w:p w:rsidR="00337164" w:rsidRDefault="00337164" w:rsidP="00C32E10">
                            <w:pPr>
                              <w:pStyle w:val="NRELTableContent"/>
                            </w:pPr>
                            <w:r>
                              <w:t>IECVKM</w:t>
                            </w:r>
                          </w:p>
                        </w:tc>
                        <w:tc>
                          <w:tcPr>
                            <w:tcW w:w="3022" w:type="pct"/>
                            <w:tcBorders>
                              <w:bottom w:val="single" w:sz="6" w:space="0" w:color="auto"/>
                            </w:tcBorders>
                            <w:vAlign w:val="center"/>
                          </w:tcPr>
                          <w:p w:rsidR="00337164" w:rsidRDefault="00337164" w:rsidP="00C32E10">
                            <w:pPr>
                              <w:pStyle w:val="NRELTableContent"/>
                            </w:pPr>
                            <w:r>
                              <w:t xml:space="preserve">IEC von Karman </w:t>
                            </w:r>
                          </w:p>
                        </w:tc>
                      </w:tr>
                      <w:tr w:rsidR="00337164" w:rsidTr="00AB455B">
                        <w:trPr>
                          <w:tblCellSpacing w:w="7" w:type="dxa"/>
                          <w:jc w:val="center"/>
                        </w:trPr>
                        <w:tc>
                          <w:tcPr>
                            <w:tcW w:w="1955" w:type="pct"/>
                            <w:vAlign w:val="center"/>
                          </w:tcPr>
                          <w:p w:rsidR="00337164" w:rsidRDefault="00337164" w:rsidP="00C32E10">
                            <w:pPr>
                              <w:pStyle w:val="NRELTableContent"/>
                            </w:pPr>
                            <w:r>
                              <w:t>NONE</w:t>
                            </w:r>
                          </w:p>
                        </w:tc>
                        <w:tc>
                          <w:tcPr>
                            <w:tcW w:w="3022" w:type="pct"/>
                            <w:vAlign w:val="center"/>
                          </w:tcPr>
                          <w:p w:rsidR="00337164" w:rsidRDefault="00337164" w:rsidP="00895F49">
                            <w:pPr>
                              <w:pStyle w:val="NRELTableContent"/>
                            </w:pPr>
                            <w:r>
                              <w:t>Steady winds (used only for testing)</w:t>
                            </w:r>
                          </w:p>
                        </w:tc>
                      </w:tr>
                      <w:tr w:rsidR="00337164" w:rsidTr="00AB455B">
                        <w:trPr>
                          <w:tblCellSpacing w:w="7" w:type="dxa"/>
                          <w:jc w:val="center"/>
                        </w:trPr>
                        <w:tc>
                          <w:tcPr>
                            <w:tcW w:w="1955" w:type="pct"/>
                            <w:vAlign w:val="center"/>
                          </w:tcPr>
                          <w:p w:rsidR="00337164" w:rsidRDefault="00337164" w:rsidP="00C32E10">
                            <w:pPr>
                              <w:pStyle w:val="NRELTableContent"/>
                            </w:pPr>
                            <w:r>
                              <w:t>NWTCUP</w:t>
                            </w:r>
                            <w:r w:rsidRPr="00E752FD" w:rsidDel="00F04A49">
                              <w:t xml:space="preserve"> </w:t>
                            </w:r>
                          </w:p>
                        </w:tc>
                        <w:tc>
                          <w:tcPr>
                            <w:tcW w:w="3022" w:type="pct"/>
                            <w:vAlign w:val="center"/>
                          </w:tcPr>
                          <w:p w:rsidR="00337164" w:rsidRDefault="00337164" w:rsidP="00C32E10">
                            <w:pPr>
                              <w:pStyle w:val="NRELTableContent"/>
                            </w:pPr>
                            <w:r>
                              <w:t>NREL National Wind Technology Center</w:t>
                            </w:r>
                          </w:p>
                        </w:tc>
                      </w:tr>
                      <w:tr w:rsidR="00337164" w:rsidTr="00AB455B">
                        <w:trPr>
                          <w:tblCellSpacing w:w="7" w:type="dxa"/>
                          <w:jc w:val="center"/>
                        </w:trPr>
                        <w:tc>
                          <w:tcPr>
                            <w:tcW w:w="1955" w:type="pct"/>
                            <w:vAlign w:val="center"/>
                          </w:tcPr>
                          <w:p w:rsidR="00337164" w:rsidRDefault="00337164" w:rsidP="00C32E10">
                            <w:pPr>
                              <w:pStyle w:val="NRELTableContent"/>
                            </w:pPr>
                            <w:r>
                              <w:t>SMOOTH</w:t>
                            </w:r>
                          </w:p>
                        </w:tc>
                        <w:tc>
                          <w:tcPr>
                            <w:tcW w:w="3022" w:type="pct"/>
                            <w:vAlign w:val="center"/>
                          </w:tcPr>
                          <w:p w:rsidR="00337164" w:rsidRDefault="00337164" w:rsidP="00C32E10">
                            <w:pPr>
                              <w:pStyle w:val="NRELTableContent"/>
                            </w:pPr>
                            <w:proofErr w:type="spellStart"/>
                            <w:r>
                              <w:t>Risø</w:t>
                            </w:r>
                            <w:proofErr w:type="spellEnd"/>
                            <w:r>
                              <w:t xml:space="preserve"> smooth terrain </w:t>
                            </w:r>
                          </w:p>
                        </w:tc>
                      </w:tr>
                      <w:tr w:rsidR="00337164" w:rsidTr="00F7460F">
                        <w:trPr>
                          <w:tblCellSpacing w:w="7" w:type="dxa"/>
                          <w:jc w:val="center"/>
                        </w:trPr>
                        <w:tc>
                          <w:tcPr>
                            <w:tcW w:w="1955" w:type="pct"/>
                            <w:tcBorders>
                              <w:bottom w:val="single" w:sz="6" w:space="0" w:color="auto"/>
                            </w:tcBorders>
                            <w:vAlign w:val="center"/>
                          </w:tcPr>
                          <w:p w:rsidR="00337164" w:rsidRDefault="00337164" w:rsidP="00AB455B">
                            <w:pPr>
                              <w:pStyle w:val="NRELTableContent"/>
                            </w:pPr>
                            <w:r>
                              <w:t>TIDAL</w:t>
                            </w:r>
                          </w:p>
                        </w:tc>
                        <w:tc>
                          <w:tcPr>
                            <w:tcW w:w="3022" w:type="pct"/>
                            <w:tcBorders>
                              <w:bottom w:val="single" w:sz="6" w:space="0" w:color="auto"/>
                            </w:tcBorders>
                            <w:vAlign w:val="center"/>
                          </w:tcPr>
                          <w:p w:rsidR="00337164" w:rsidRDefault="00337164" w:rsidP="00AB455B">
                            <w:pPr>
                              <w:pStyle w:val="NRELTableContent"/>
                            </w:pPr>
                            <w:r>
                              <w:t>Tidal channel turbulence model (water)</w:t>
                            </w:r>
                          </w:p>
                        </w:tc>
                      </w:tr>
                      <w:tr w:rsidR="00337164" w:rsidTr="00AB455B">
                        <w:trPr>
                          <w:tblCellSpacing w:w="7" w:type="dxa"/>
                          <w:jc w:val="center"/>
                        </w:trPr>
                        <w:tc>
                          <w:tcPr>
                            <w:tcW w:w="1955" w:type="pct"/>
                            <w:vAlign w:val="center"/>
                          </w:tcPr>
                          <w:p w:rsidR="00337164" w:rsidRDefault="00337164" w:rsidP="00AB455B">
                            <w:pPr>
                              <w:pStyle w:val="NRELTableContent"/>
                            </w:pPr>
                            <w:r>
                              <w:t>TIMESR</w:t>
                            </w:r>
                          </w:p>
                        </w:tc>
                        <w:tc>
                          <w:tcPr>
                            <w:tcW w:w="3022" w:type="pct"/>
                            <w:vAlign w:val="center"/>
                          </w:tcPr>
                          <w:p w:rsidR="00337164" w:rsidRDefault="00337164" w:rsidP="00AB455B">
                            <w:pPr>
                              <w:pStyle w:val="NRELTableContent"/>
                            </w:pPr>
                            <w:r>
                              <w:t>User defined using time-series data</w:t>
                            </w:r>
                          </w:p>
                        </w:tc>
                      </w:tr>
                      <w:tr w:rsidR="00337164" w:rsidTr="00AB455B">
                        <w:trPr>
                          <w:tblCellSpacing w:w="7" w:type="dxa"/>
                          <w:jc w:val="center"/>
                        </w:trPr>
                        <w:tc>
                          <w:tcPr>
                            <w:tcW w:w="1955" w:type="pct"/>
                            <w:vAlign w:val="center"/>
                          </w:tcPr>
                          <w:p w:rsidR="00337164" w:rsidRDefault="00337164" w:rsidP="00AB455B">
                            <w:pPr>
                              <w:pStyle w:val="NRELTableContent"/>
                            </w:pPr>
                            <w:r>
                              <w:t>USRINP</w:t>
                            </w:r>
                          </w:p>
                        </w:tc>
                        <w:tc>
                          <w:tcPr>
                            <w:tcW w:w="3022" w:type="pct"/>
                            <w:vAlign w:val="center"/>
                          </w:tcPr>
                          <w:p w:rsidR="00337164" w:rsidRDefault="00337164" w:rsidP="00AB455B">
                            <w:pPr>
                              <w:pStyle w:val="NRELTableContent"/>
                            </w:pPr>
                            <w:r>
                              <w:t>User defined using velocity spectra</w:t>
                            </w:r>
                          </w:p>
                        </w:tc>
                      </w:tr>
                      <w:tr w:rsidR="00337164" w:rsidTr="00F7460F">
                        <w:trPr>
                          <w:tblCellSpacing w:w="7" w:type="dxa"/>
                          <w:jc w:val="center"/>
                        </w:trPr>
                        <w:tc>
                          <w:tcPr>
                            <w:tcW w:w="1955" w:type="pct"/>
                            <w:tcBorders>
                              <w:bottom w:val="single" w:sz="6" w:space="0" w:color="auto"/>
                            </w:tcBorders>
                            <w:vAlign w:val="center"/>
                          </w:tcPr>
                          <w:p w:rsidR="00337164" w:rsidRDefault="00337164" w:rsidP="00AB455B">
                            <w:pPr>
                              <w:pStyle w:val="NRELTableContent"/>
                            </w:pPr>
                            <w:r>
                              <w:t>USRVKM</w:t>
                            </w:r>
                          </w:p>
                        </w:tc>
                        <w:tc>
                          <w:tcPr>
                            <w:tcW w:w="3022" w:type="pct"/>
                            <w:tcBorders>
                              <w:bottom w:val="single" w:sz="6" w:space="0" w:color="auto"/>
                            </w:tcBorders>
                            <w:vAlign w:val="center"/>
                          </w:tcPr>
                          <w:p w:rsidR="00337164" w:rsidRDefault="00337164" w:rsidP="00AB455B">
                            <w:pPr>
                              <w:pStyle w:val="NRELTableContent"/>
                            </w:pPr>
                            <w:r>
                              <w:t>von Karman model with user defined scaling profiles</w:t>
                            </w:r>
                          </w:p>
                        </w:tc>
                      </w:tr>
                      <w:tr w:rsidR="00337164" w:rsidTr="00AB455B">
                        <w:trPr>
                          <w:tblCellSpacing w:w="7" w:type="dxa"/>
                          <w:jc w:val="center"/>
                        </w:trPr>
                        <w:tc>
                          <w:tcPr>
                            <w:tcW w:w="1955" w:type="pct"/>
                            <w:vAlign w:val="center"/>
                          </w:tcPr>
                          <w:p w:rsidR="00337164" w:rsidRDefault="00337164" w:rsidP="00AB455B">
                            <w:pPr>
                              <w:pStyle w:val="NRELTableContent"/>
                            </w:pPr>
                            <w:r>
                              <w:t>WF_07D</w:t>
                            </w:r>
                          </w:p>
                        </w:tc>
                        <w:tc>
                          <w:tcPr>
                            <w:tcW w:w="3022" w:type="pct"/>
                            <w:vAlign w:val="center"/>
                          </w:tcPr>
                          <w:p w:rsidR="00337164" w:rsidRDefault="00337164" w:rsidP="00AB455B">
                            <w:pPr>
                              <w:pStyle w:val="NRELTableContent"/>
                            </w:pPr>
                            <w:r>
                              <w:t>NREL wind farm: 7 rotor-diameters downwind</w:t>
                            </w:r>
                          </w:p>
                        </w:tc>
                      </w:tr>
                      <w:tr w:rsidR="00337164" w:rsidTr="00AB455B">
                        <w:trPr>
                          <w:tblCellSpacing w:w="7" w:type="dxa"/>
                          <w:jc w:val="center"/>
                        </w:trPr>
                        <w:tc>
                          <w:tcPr>
                            <w:tcW w:w="1955" w:type="pct"/>
                            <w:vAlign w:val="center"/>
                          </w:tcPr>
                          <w:p w:rsidR="00337164" w:rsidRDefault="00337164" w:rsidP="00AB455B">
                            <w:pPr>
                              <w:pStyle w:val="NRELTableContent"/>
                            </w:pPr>
                            <w:r>
                              <w:t>WF_14D</w:t>
                            </w:r>
                          </w:p>
                        </w:tc>
                        <w:tc>
                          <w:tcPr>
                            <w:tcW w:w="3022" w:type="pct"/>
                            <w:vAlign w:val="center"/>
                          </w:tcPr>
                          <w:p w:rsidR="00337164" w:rsidRDefault="00337164" w:rsidP="00AB455B">
                            <w:pPr>
                              <w:pStyle w:val="NRELTableContent"/>
                            </w:pPr>
                            <w:r>
                              <w:t>NREL wind farm: 14 rotor-diameters downwind</w:t>
                            </w:r>
                          </w:p>
                        </w:tc>
                      </w:tr>
                      <w:tr w:rsidR="00337164" w:rsidTr="00AB455B">
                        <w:trPr>
                          <w:tblCellSpacing w:w="7" w:type="dxa"/>
                          <w:jc w:val="center"/>
                        </w:trPr>
                        <w:tc>
                          <w:tcPr>
                            <w:tcW w:w="1955" w:type="pct"/>
                            <w:tcBorders>
                              <w:bottom w:val="single" w:sz="6" w:space="0" w:color="auto"/>
                            </w:tcBorders>
                            <w:vAlign w:val="center"/>
                          </w:tcPr>
                          <w:p w:rsidR="00337164" w:rsidRDefault="00337164" w:rsidP="00AB455B">
                            <w:pPr>
                              <w:pStyle w:val="NRELTableContent"/>
                            </w:pPr>
                            <w:r>
                              <w:t>WF_UPW</w:t>
                            </w:r>
                          </w:p>
                        </w:tc>
                        <w:tc>
                          <w:tcPr>
                            <w:tcW w:w="3022" w:type="pct"/>
                            <w:tcBorders>
                              <w:bottom w:val="single" w:sz="6" w:space="0" w:color="auto"/>
                            </w:tcBorders>
                            <w:vAlign w:val="center"/>
                          </w:tcPr>
                          <w:p w:rsidR="00337164" w:rsidRDefault="00337164" w:rsidP="00AB455B">
                            <w:pPr>
                              <w:pStyle w:val="NRELTableContent"/>
                            </w:pPr>
                            <w:r>
                              <w:t>NREL wind farm: upwind</w:t>
                            </w:r>
                          </w:p>
                        </w:tc>
                      </w:tr>
                    </w:tbl>
                    <w:p w:rsidR="00337164" w:rsidRDefault="00337164" w:rsidP="00A966A4"/>
                  </w:txbxContent>
                </v:textbox>
                <w10:anchorlock/>
              </v:shape>
            </w:pict>
          </mc:Fallback>
        </mc:AlternateContent>
      </w:r>
    </w:p>
    <w:p w:rsidR="00A966A4" w:rsidRDefault="00A966A4" w:rsidP="008E6EFD">
      <w:pPr>
        <w:pStyle w:val="NRELHead04"/>
      </w:pPr>
      <w:proofErr w:type="spellStart"/>
      <w:r>
        <w:t>IECstandard</w:t>
      </w:r>
      <w:proofErr w:type="spellEnd"/>
      <w:r>
        <w:t>: IEC Standard [-]</w:t>
      </w:r>
    </w:p>
    <w:p w:rsidR="00A966A4" w:rsidRDefault="00A966A4" w:rsidP="006B63AD">
      <w:pPr>
        <w:pStyle w:val="NRELBodyText"/>
      </w:pPr>
      <w:r>
        <w:t>This input parameter tells TurbSim which IEC standard to use. Enter “1” to use the scaling from the IEC 61400</w:t>
      </w:r>
      <w:r>
        <w:noBreakHyphen/>
        <w:t>1</w:t>
      </w:r>
      <w:r w:rsidR="0009680C">
        <w:t xml:space="preserve"> [</w:t>
      </w:r>
      <w:bookmarkStart w:id="157" w:name="Reference_IECed3"/>
      <w:r>
        <w:fldChar w:fldCharType="begin"/>
      </w:r>
      <w:r>
        <w:instrText xml:space="preserve"> SEQ References \* MERGEFORMAT </w:instrText>
      </w:r>
      <w:r>
        <w:fldChar w:fldCharType="separate"/>
      </w:r>
      <w:r w:rsidR="007F0774">
        <w:rPr>
          <w:noProof/>
        </w:rPr>
        <w:t>21</w:t>
      </w:r>
      <w:r>
        <w:rPr>
          <w:noProof/>
        </w:rPr>
        <w:fldChar w:fldCharType="end"/>
      </w:r>
      <w:bookmarkEnd w:id="157"/>
      <w:r w:rsidR="0009680C">
        <w:rPr>
          <w:noProof/>
        </w:rPr>
        <w:t>]</w:t>
      </w:r>
      <w:r>
        <w:t xml:space="preserve"> standard or enter “2” or “3” to use the scaling from the IEC 61400</w:t>
      </w:r>
      <w:r>
        <w:noBreakHyphen/>
        <w:t>2 (small wind turbine)</w:t>
      </w:r>
      <w:r w:rsidR="0009680C">
        <w:t xml:space="preserve"> [</w:t>
      </w:r>
      <w:bookmarkStart w:id="158" w:name="Reference_IEC2Small"/>
      <w:r>
        <w:fldChar w:fldCharType="begin"/>
      </w:r>
      <w:r>
        <w:instrText xml:space="preserve"> SEQ References \* MERGEFORMAT </w:instrText>
      </w:r>
      <w:r>
        <w:fldChar w:fldCharType="separate"/>
      </w:r>
      <w:r w:rsidR="007F0774">
        <w:rPr>
          <w:noProof/>
        </w:rPr>
        <w:t>22</w:t>
      </w:r>
      <w:r>
        <w:rPr>
          <w:noProof/>
        </w:rPr>
        <w:fldChar w:fldCharType="end"/>
      </w:r>
      <w:bookmarkEnd w:id="158"/>
      <w:r w:rsidR="0009680C">
        <w:t>]</w:t>
      </w:r>
      <w:r>
        <w:t xml:space="preserve"> or </w:t>
      </w:r>
      <w:r>
        <w:noBreakHyphen/>
        <w:t>3 (offshore wind turbine)</w:t>
      </w:r>
      <w:r w:rsidR="0009680C">
        <w:t xml:space="preserve"> [</w:t>
      </w:r>
      <w:bookmarkStart w:id="159" w:name="Reference_IEC3Offshore"/>
      <w:r>
        <w:fldChar w:fldCharType="begin"/>
      </w:r>
      <w:r>
        <w:instrText xml:space="preserve"> SEQ References \* MERGEFORMAT </w:instrText>
      </w:r>
      <w:r>
        <w:fldChar w:fldCharType="separate"/>
      </w:r>
      <w:r w:rsidR="007F0774">
        <w:rPr>
          <w:noProof/>
        </w:rPr>
        <w:t>23</w:t>
      </w:r>
      <w:r>
        <w:rPr>
          <w:noProof/>
        </w:rPr>
        <w:fldChar w:fldCharType="end"/>
      </w:r>
      <w:bookmarkEnd w:id="159"/>
      <w:r w:rsidR="0009680C">
        <w:t>]</w:t>
      </w:r>
      <w:r>
        <w:t xml:space="preserve"> standards. </w:t>
      </w:r>
      <w:proofErr w:type="gramStart"/>
      <w:r>
        <w:t xml:space="preserve">To use the scaling parameters from the second edition of </w:t>
      </w:r>
      <w:r w:rsidRPr="00893C80">
        <w:t>the IEC 61400</w:t>
      </w:r>
      <w:r>
        <w:noBreakHyphen/>
      </w:r>
      <w:r w:rsidRPr="00893C80">
        <w:t>1</w:t>
      </w:r>
      <w:r>
        <w:t xml:space="preserve"> standard</w:t>
      </w:r>
      <w:r w:rsidR="0009680C">
        <w:t xml:space="preserve"> [</w:t>
      </w:r>
      <w:bookmarkStart w:id="160" w:name="Reference_IECed2"/>
      <w:r>
        <w:fldChar w:fldCharType="begin"/>
      </w:r>
      <w:r>
        <w:instrText xml:space="preserve"> SEQ References \* MERGEFORMAT </w:instrText>
      </w:r>
      <w:r>
        <w:fldChar w:fldCharType="separate"/>
      </w:r>
      <w:r w:rsidR="007F0774">
        <w:rPr>
          <w:noProof/>
        </w:rPr>
        <w:t>24</w:t>
      </w:r>
      <w:r>
        <w:rPr>
          <w:noProof/>
        </w:rPr>
        <w:fldChar w:fldCharType="end"/>
      </w:r>
      <w:bookmarkEnd w:id="160"/>
      <w:r w:rsidR="0009680C">
        <w:rPr>
          <w:noProof/>
        </w:rPr>
        <w:t>]</w:t>
      </w:r>
      <w:r>
        <w:t>, follow the input with the string “</w:t>
      </w:r>
      <w:r>
        <w:noBreakHyphen/>
        <w:t>ED2” (i.e., “1</w:t>
      </w:r>
      <w:r>
        <w:noBreakHyphen/>
        <w:t>ED2”).</w:t>
      </w:r>
      <w:proofErr w:type="gramEnd"/>
      <w:r>
        <w:t xml:space="preserve"> Likewise, to use the scaling parameters from </w:t>
      </w:r>
      <w:r w:rsidRPr="003438F8">
        <w:t>IEC 61400</w:t>
      </w:r>
      <w:r>
        <w:noBreakHyphen/>
      </w:r>
      <w:r w:rsidRPr="003438F8">
        <w:t xml:space="preserve">1, </w:t>
      </w:r>
      <w:proofErr w:type="gramStart"/>
      <w:r>
        <w:t>3</w:t>
      </w:r>
      <w:r w:rsidRPr="00F73EF8">
        <w:rPr>
          <w:vertAlign w:val="superscript"/>
        </w:rPr>
        <w:t>rd</w:t>
      </w:r>
      <w:proofErr w:type="gramEnd"/>
      <w:r>
        <w:t xml:space="preserve"> ed. </w:t>
      </w:r>
      <w:r w:rsidR="0009680C">
        <w:t>[</w:t>
      </w:r>
      <w:r>
        <w:fldChar w:fldCharType="begin" w:fldLock="1"/>
      </w:r>
      <w:r>
        <w:instrText xml:space="preserve"> REF Reference_IECed3 \h  \* MERGEFORMAT </w:instrText>
      </w:r>
      <w:r>
        <w:fldChar w:fldCharType="separate"/>
      </w:r>
      <w:r w:rsidR="00255BEF" w:rsidRPr="00255BEF">
        <w:rPr>
          <w:bCs/>
        </w:rPr>
        <w:t>21</w:t>
      </w:r>
      <w:r>
        <w:fldChar w:fldCharType="end"/>
      </w:r>
      <w:r w:rsidR="0009680C">
        <w:t>]</w:t>
      </w:r>
      <w:r w:rsidRPr="0091707E">
        <w:t>,</w:t>
      </w:r>
      <w:r w:rsidRPr="003438F8">
        <w:t xml:space="preserve"> input the string “1</w:t>
      </w:r>
      <w:r>
        <w:noBreakHyphen/>
      </w:r>
      <w:r w:rsidRPr="003438F8">
        <w:t>ED3”.</w:t>
      </w:r>
      <w:r>
        <w:t xml:space="preserve"> If the 61400</w:t>
      </w:r>
      <w:r>
        <w:noBreakHyphen/>
        <w:t xml:space="preserve">1 edition number is not specified, </w:t>
      </w:r>
      <w:r w:rsidRPr="003438F8">
        <w:t>TurbSim use</w:t>
      </w:r>
      <w:r>
        <w:t>s</w:t>
      </w:r>
      <w:r w:rsidRPr="003438F8">
        <w:t xml:space="preserve"> the scaling from the third edition of IEC 61400</w:t>
      </w:r>
      <w:r>
        <w:noBreakHyphen/>
      </w:r>
      <w:r w:rsidRPr="003438F8">
        <w:t xml:space="preserve">1 for the </w:t>
      </w:r>
      <w:proofErr w:type="spellStart"/>
      <w:r w:rsidRPr="003438F8">
        <w:t>Kaimal</w:t>
      </w:r>
      <w:proofErr w:type="spellEnd"/>
      <w:r w:rsidRPr="003438F8">
        <w:t xml:space="preserve"> model and scaling from the standard’s second edition for the von Karman model</w:t>
      </w:r>
      <w:r>
        <w:t xml:space="preserve"> (</w:t>
      </w:r>
      <w:r w:rsidRPr="003438F8">
        <w:t>which is not</w:t>
      </w:r>
      <w:r>
        <w:t xml:space="preserve"> defined in the newer edition). This input parameter is used only if the spectral model is IECKAI or IECVKM.</w:t>
      </w:r>
    </w:p>
    <w:p w:rsidR="00A966A4" w:rsidRDefault="00A966A4" w:rsidP="008E6EFD">
      <w:pPr>
        <w:pStyle w:val="NRELHead04"/>
      </w:pPr>
      <w:proofErr w:type="spellStart"/>
      <w:r>
        <w:t>IECturbc</w:t>
      </w:r>
      <w:proofErr w:type="spellEnd"/>
      <w:r>
        <w:t>: IEC Turbulence [</w:t>
      </w:r>
      <w:proofErr w:type="gramStart"/>
      <w:r>
        <w:t>%</w:t>
      </w:r>
      <w:proofErr w:type="gramEnd"/>
      <w:r>
        <w:t>]</w:t>
      </w:r>
    </w:p>
    <w:p w:rsidR="00A966A4" w:rsidRDefault="00A966A4" w:rsidP="006B63AD">
      <w:pPr>
        <w:pStyle w:val="NRELBodyText"/>
      </w:pPr>
      <w:r>
        <w:t xml:space="preserve">The </w:t>
      </w:r>
      <w:proofErr w:type="spellStart"/>
      <w:r>
        <w:rPr>
          <w:i/>
        </w:rPr>
        <w:t>IECturbc</w:t>
      </w:r>
      <w:proofErr w:type="spellEnd"/>
      <w:r>
        <w:t xml:space="preserve"> parameter tells TurbSim what turbulence intensity you want to use with the IEC </w:t>
      </w:r>
      <w:proofErr w:type="spellStart"/>
      <w:r>
        <w:t>Kaimal</w:t>
      </w:r>
      <w:proofErr w:type="spellEnd"/>
      <w:r>
        <w:t xml:space="preserve"> or von Karman spectral models. Input values of “A,” “B,” or “C” correspond to the standard IEC categories of turbulence characteristics, with “A” being the most turbulent. </w:t>
      </w:r>
      <w:r>
        <w:fldChar w:fldCharType="begin" w:fldLock="1"/>
      </w:r>
      <w:r>
        <w:instrText xml:space="preserve"> REF Figure_IECTI \h </w:instrText>
      </w:r>
      <w:r>
        <w:fldChar w:fldCharType="separate"/>
      </w:r>
      <w:r w:rsidR="00255BEF">
        <w:t xml:space="preserve">Figure </w:t>
      </w:r>
      <w:r w:rsidR="00255BEF">
        <w:rPr>
          <w:noProof/>
        </w:rPr>
        <w:t>7</w:t>
      </w:r>
      <w:r>
        <w:fldChar w:fldCharType="end"/>
      </w:r>
      <w:r>
        <w:t xml:space="preserve"> contains the relationship between wind speed and standard deviation for the standard IEC categories and turbulence types. You can also specify the TI in percent instead of choosing the </w:t>
      </w:r>
      <w:r>
        <w:lastRenderedPageBreak/>
        <w:t xml:space="preserve">turbulence categories. In this case, the standard deviation of the longitudinal wind speed, </w:t>
      </w:r>
      <w:r w:rsidRPr="00845C4A">
        <w:rPr>
          <w:position w:val="-12"/>
        </w:rPr>
        <w:object w:dxaOrig="279" w:dyaOrig="360">
          <v:shape id="_x0000_i1035" type="#_x0000_t75" style="width:15.35pt;height:19.5pt" o:ole="">
            <v:imagedata r:id="rId111" o:title=""/>
          </v:shape>
          <o:OLEObject Type="Embed" ProgID="Equation.DSMT4" ShapeID="_x0000_i1035" DrawAspect="Content" ObjectID="_1526366095" r:id="rId112"/>
        </w:object>
      </w:r>
      <w:r>
        <w:t>, is calculated using the following equation:</w:t>
      </w:r>
    </w:p>
    <w:p w:rsidR="00A966A4" w:rsidRDefault="00A966A4" w:rsidP="00A966A4">
      <w:pPr>
        <w:pStyle w:val="MTDisplayEquation"/>
      </w:pPr>
      <w:r>
        <w:tab/>
      </w:r>
      <w:r w:rsidRPr="00845C4A">
        <w:rPr>
          <w:position w:val="-24"/>
        </w:rPr>
        <w:object w:dxaOrig="1900" w:dyaOrig="620">
          <v:shape id="_x0000_i1036" type="#_x0000_t75" style="width:92.65pt;height:33.05pt" o:ole="">
            <v:imagedata r:id="rId113" o:title=""/>
          </v:shape>
          <o:OLEObject Type="Embed" ProgID="Equation.DSMT4" ShapeID="_x0000_i1036" DrawAspect="Content" ObjectID="_1526366096" r:id="rId114"/>
        </w:object>
      </w:r>
      <w:r>
        <w:tab/>
      </w:r>
      <w:r>
        <w:fldChar w:fldCharType="begin"/>
      </w:r>
      <w:r>
        <w:instrText xml:space="preserve"> SEQ Eqn  \n \# "(0)" \* MERGEFORMAT  \* MERGEFORMAT </w:instrText>
      </w:r>
      <w:r>
        <w:fldChar w:fldCharType="separate"/>
      </w:r>
      <w:r w:rsidR="007F0774">
        <w:rPr>
          <w:noProof/>
        </w:rPr>
        <w:t>(6)</w:t>
      </w:r>
      <w:r>
        <w:fldChar w:fldCharType="end"/>
      </w:r>
    </w:p>
    <w:p w:rsidR="00A966A4" w:rsidRDefault="00A966A4" w:rsidP="006B63AD">
      <w:pPr>
        <w:pStyle w:val="NRELBodyText"/>
      </w:pPr>
      <w:r>
        <w:t xml:space="preserve">If you use the NWTCUP spectral model and enter the string “KHTEST” for the </w:t>
      </w:r>
      <w:proofErr w:type="spellStart"/>
      <w:r w:rsidRPr="00C84631">
        <w:rPr>
          <w:i/>
        </w:rPr>
        <w:t>IECturbc</w:t>
      </w:r>
      <w:proofErr w:type="spellEnd"/>
      <w:r>
        <w:t xml:space="preserve"> parameter, TurbSim creates a test wind field that can be used to see the effects of a KH billow. With this test function, TurbSim overrides the inputs for Richardson number (0.02); power-law coefficient (0.3); and billow type, size, and location. An LES-type billow centered on the rotor disk is scaled so that</w:t>
      </w:r>
      <w:r w:rsidRPr="00BF2C62">
        <w:t xml:space="preserve"> </w:t>
      </w:r>
      <w:r>
        <w:t>the billow achieves a bandwidth of at least 25 Hz and so that the expected maximum coherent turbulent kinetic energy (CTKE), defined as</w:t>
      </w:r>
    </w:p>
    <w:p w:rsidR="00A966A4" w:rsidRDefault="00A966A4" w:rsidP="00A966A4">
      <w:pPr>
        <w:pStyle w:val="MTDisplayEquation"/>
      </w:pPr>
      <w:r>
        <w:tab/>
      </w:r>
      <w:r w:rsidRPr="00BF2C62">
        <w:rPr>
          <w:position w:val="-16"/>
        </w:rPr>
        <w:object w:dxaOrig="3600" w:dyaOrig="520">
          <v:shape id="_x0000_i1037" type="#_x0000_t75" style="width:181.8pt;height:29.5pt" o:ole="">
            <v:imagedata r:id="rId115" o:title=""/>
          </v:shape>
          <o:OLEObject Type="Embed" ProgID="Equation.DSMT4" ShapeID="_x0000_i1037" DrawAspect="Content" ObjectID="_1526366097" r:id="rId116"/>
        </w:object>
      </w:r>
      <w:r>
        <w:tab/>
      </w:r>
      <w:bookmarkStart w:id="161" w:name="Eqn_CTKE"/>
      <w:r>
        <w:fldChar w:fldCharType="begin"/>
      </w:r>
      <w:r>
        <w:instrText xml:space="preserve"> SEQ Eqn  \n \# "(0)" \* MERGEFORMAT  \* MERGEFORMAT </w:instrText>
      </w:r>
      <w:r>
        <w:fldChar w:fldCharType="separate"/>
      </w:r>
      <w:r w:rsidR="007F0774">
        <w:rPr>
          <w:noProof/>
        </w:rPr>
        <w:t>(7)</w:t>
      </w:r>
      <w:r>
        <w:fldChar w:fldCharType="end"/>
      </w:r>
      <w:bookmarkEnd w:id="161"/>
    </w:p>
    <w:p w:rsidR="00A966A4" w:rsidRDefault="00A966A4" w:rsidP="006B63AD">
      <w:pPr>
        <w:pStyle w:val="NRELBodyText"/>
      </w:pPr>
      <w:proofErr w:type="gramStart"/>
      <w:r>
        <w:t>is</w:t>
      </w:r>
      <w:proofErr w:type="gramEnd"/>
      <w:r>
        <w:t xml:space="preserve"> at least 30 m</w:t>
      </w:r>
      <w:r>
        <w:rPr>
          <w:vertAlign w:val="superscript"/>
        </w:rPr>
        <w:t>2</w:t>
      </w:r>
      <w:r>
        <w:t>/s</w:t>
      </w:r>
      <w:r>
        <w:rPr>
          <w:vertAlign w:val="superscript"/>
        </w:rPr>
        <w:t>2</w:t>
      </w:r>
      <w:r>
        <w:t xml:space="preserve">. This billow lasts at least half of the usable length of the output time series, and starts a quarter of the way through the time series. An example of KHTEST is presented in </w:t>
      </w:r>
      <w:r w:rsidRPr="003B6151">
        <w:fldChar w:fldCharType="begin" w:fldLock="1"/>
      </w:r>
      <w:r w:rsidRPr="003B6151">
        <w:instrText xml:space="preserve"> REF Figure_khtest \h </w:instrText>
      </w:r>
      <w:r w:rsidR="006B63AD" w:rsidRPr="003B6151">
        <w:instrText xml:space="preserve"> \* MERGEFORMAT </w:instrText>
      </w:r>
      <w:r w:rsidRPr="003B6151">
        <w:fldChar w:fldCharType="separate"/>
      </w:r>
      <w:r w:rsidR="00255BEF" w:rsidRPr="00255BEF">
        <w:rPr>
          <w:bCs/>
        </w:rPr>
        <w:t>Figure 8</w:t>
      </w:r>
      <w:r w:rsidRPr="003B6151">
        <w:fldChar w:fldCharType="end"/>
      </w:r>
      <w:r>
        <w:t>.</w:t>
      </w:r>
    </w:p>
    <w:p w:rsidR="001B3863" w:rsidRDefault="00A966A4" w:rsidP="006B63AD">
      <w:pPr>
        <w:pStyle w:val="NRELBodyText"/>
        <w:rPr>
          <w:noProof/>
        </w:rPr>
      </w:pPr>
      <w:r>
        <w:t xml:space="preserve">The </w:t>
      </w:r>
      <w:proofErr w:type="spellStart"/>
      <w:r>
        <w:rPr>
          <w:i/>
        </w:rPr>
        <w:t>IECturbc</w:t>
      </w:r>
      <w:proofErr w:type="spellEnd"/>
      <w:r>
        <w:t xml:space="preserve"> parameter is not used for any other spectral model.</w:t>
      </w:r>
      <w:r w:rsidR="001B3863" w:rsidRPr="001B3863">
        <w:rPr>
          <w:noProof/>
        </w:rPr>
        <w:t xml:space="preserve"> </w:t>
      </w:r>
    </w:p>
    <w:p w:rsidR="001B3863" w:rsidRDefault="001B3863" w:rsidP="006B63AD">
      <w:pPr>
        <w:pStyle w:val="NRELBodyText"/>
        <w:rPr>
          <w:noProof/>
        </w:rPr>
      </w:pPr>
      <w:r>
        <w:rPr>
          <w:noProof/>
        </w:rPr>
        <mc:AlternateContent>
          <mc:Choice Requires="wps">
            <w:drawing>
              <wp:inline distT="0" distB="0" distL="0" distR="0" wp14:anchorId="7ED50337" wp14:editId="4CE95D59">
                <wp:extent cx="5943600" cy="3030220"/>
                <wp:effectExtent l="0" t="0" r="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30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4D074215" wp14:editId="2A7F0096">
                                  <wp:extent cx="4593893" cy="2419234"/>
                                  <wp:effectExtent l="19050" t="0" r="0" b="0"/>
                                  <wp:docPr id="527"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17"/>
                                          <a:srcRect l="2823" t="529" r="2811" b="926"/>
                                          <a:stretch>
                                            <a:fillRect/>
                                          </a:stretch>
                                        </pic:blipFill>
                                        <pic:spPr>
                                          <a:xfrm>
                                            <a:off x="0" y="0"/>
                                            <a:ext cx="4593893" cy="2419234"/>
                                          </a:xfrm>
                                          <a:prstGeom prst="rect">
                                            <a:avLst/>
                                          </a:prstGeom>
                                        </pic:spPr>
                                      </pic:pic>
                                    </a:graphicData>
                                  </a:graphic>
                                </wp:inline>
                              </w:drawing>
                            </w:r>
                          </w:p>
                          <w:p w:rsidR="00337164" w:rsidRPr="00A44633" w:rsidRDefault="00337164" w:rsidP="001B3863">
                            <w:pPr>
                              <w:pStyle w:val="NRELFigureCaption"/>
                            </w:pPr>
                            <w:bookmarkStart w:id="162" w:name="Figure_IECTI"/>
                            <w:bookmarkStart w:id="163" w:name="_Toc335905341"/>
                            <w:bookmarkStart w:id="164" w:name="_Toc399876274"/>
                            <w:bookmarkStart w:id="165" w:name="_Toc452622660"/>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7</w:t>
                            </w:r>
                            <w:r w:rsidR="00D703A1">
                              <w:rPr>
                                <w:noProof/>
                              </w:rPr>
                              <w:fldChar w:fldCharType="end"/>
                            </w:r>
                            <w:bookmarkEnd w:id="162"/>
                            <w:r>
                              <w:t>.</w:t>
                            </w:r>
                            <w:proofErr w:type="gramEnd"/>
                            <w:r>
                              <w:t xml:space="preserve"> Longitudinal wind-speed standard deviation and TI for IEC turbulence categories as functions of the mean hub-height wind speed, </w:t>
                            </w:r>
                            <w:proofErr w:type="spellStart"/>
                            <w:r w:rsidRPr="000C289E">
                              <w:rPr>
                                <w:i/>
                              </w:rPr>
                              <w:t>V</w:t>
                            </w:r>
                            <w:r w:rsidRPr="000C289E">
                              <w:rPr>
                                <w:i/>
                                <w:vertAlign w:val="subscript"/>
                              </w:rPr>
                              <w:t>hub</w:t>
                            </w:r>
                            <w:bookmarkEnd w:id="163"/>
                            <w:bookmarkEnd w:id="164"/>
                            <w:bookmarkEnd w:id="165"/>
                            <w:proofErr w:type="spellEnd"/>
                          </w:p>
                        </w:txbxContent>
                      </wps:txbx>
                      <wps:bodyPr rot="0" vert="horz" wrap="square" lIns="45720" tIns="0" rIns="45720" bIns="0" anchor="b" anchorCtr="0" upright="1">
                        <a:noAutofit/>
                      </wps:bodyPr>
                    </wps:wsp>
                  </a:graphicData>
                </a:graphic>
              </wp:inline>
            </w:drawing>
          </mc:Choice>
          <mc:Fallback>
            <w:pict>
              <v:shape id="Text Box 31" o:spid="_x0000_s1040" type="#_x0000_t202" style="width:468pt;height:238.6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" stroked="f">
                <v:textbox inset="3.6pt,0,3.6pt,0">
                  <w:txbxContent>
                    <w:p w:rsidR="00337164" w:rsidRDefault="00337164"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4D074215" wp14:editId="2A7F0096">
                            <wp:extent cx="4593893" cy="2419234"/>
                            <wp:effectExtent l="19050" t="0" r="0" b="0"/>
                            <wp:docPr id="527"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17"/>
                                    <a:srcRect l="2823" t="529" r="2811" b="926"/>
                                    <a:stretch>
                                      <a:fillRect/>
                                    </a:stretch>
                                  </pic:blipFill>
                                  <pic:spPr>
                                    <a:xfrm>
                                      <a:off x="0" y="0"/>
                                      <a:ext cx="4593893" cy="2419234"/>
                                    </a:xfrm>
                                    <a:prstGeom prst="rect">
                                      <a:avLst/>
                                    </a:prstGeom>
                                  </pic:spPr>
                                </pic:pic>
                              </a:graphicData>
                            </a:graphic>
                          </wp:inline>
                        </w:drawing>
                      </w:r>
                    </w:p>
                    <w:p w:rsidR="00337164" w:rsidRPr="00A44633" w:rsidRDefault="00337164" w:rsidP="001B3863">
                      <w:pPr>
                        <w:pStyle w:val="NRELFigureCaption"/>
                      </w:pPr>
                      <w:bookmarkStart w:id="166" w:name="Figure_IECTI"/>
                      <w:bookmarkStart w:id="167" w:name="_Toc335905341"/>
                      <w:bookmarkStart w:id="168" w:name="_Toc399876274"/>
                      <w:bookmarkStart w:id="169" w:name="_Toc452622660"/>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7</w:t>
                      </w:r>
                      <w:r w:rsidR="00D703A1">
                        <w:rPr>
                          <w:noProof/>
                        </w:rPr>
                        <w:fldChar w:fldCharType="end"/>
                      </w:r>
                      <w:bookmarkEnd w:id="166"/>
                      <w:r>
                        <w:t>.</w:t>
                      </w:r>
                      <w:proofErr w:type="gramEnd"/>
                      <w:r>
                        <w:t xml:space="preserve"> Longitudinal wind-speed standard deviation and TI for IEC turbulence categories as functions of the mean hub-height wind speed, </w:t>
                      </w:r>
                      <w:proofErr w:type="spellStart"/>
                      <w:r w:rsidRPr="000C289E">
                        <w:rPr>
                          <w:i/>
                        </w:rPr>
                        <w:t>V</w:t>
                      </w:r>
                      <w:r w:rsidRPr="000C289E">
                        <w:rPr>
                          <w:i/>
                          <w:vertAlign w:val="subscript"/>
                        </w:rPr>
                        <w:t>hub</w:t>
                      </w:r>
                      <w:bookmarkEnd w:id="167"/>
                      <w:bookmarkEnd w:id="168"/>
                      <w:bookmarkEnd w:id="169"/>
                      <w:proofErr w:type="spellEnd"/>
                    </w:p>
                  </w:txbxContent>
                </v:textbox>
                <w10:anchorlock/>
              </v:shape>
            </w:pict>
          </mc:Fallback>
        </mc:AlternateContent>
      </w:r>
    </w:p>
    <w:p w:rsidR="00A966A4" w:rsidRDefault="001B3863" w:rsidP="006B63AD">
      <w:pPr>
        <w:pStyle w:val="NRELBodyText"/>
      </w:pPr>
      <w:r>
        <w:rPr>
          <w:noProof/>
        </w:rPr>
        <w:lastRenderedPageBreak/>
        <mc:AlternateContent>
          <mc:Choice Requires="wps">
            <w:drawing>
              <wp:inline distT="0" distB="0" distL="0" distR="0" wp14:anchorId="2FAF0FA7" wp14:editId="69F837DB">
                <wp:extent cx="5943600" cy="1737360"/>
                <wp:effectExtent l="0" t="0" r="0" b="0"/>
                <wp:docPr id="234" name="Text Box 234"/>
                <wp:cNvGraphicFramePr/>
                <a:graphic xmlns:a="http://schemas.openxmlformats.org/drawingml/2006/main">
                  <a:graphicData uri="http://schemas.microsoft.com/office/word/2010/wordprocessingShape">
                    <wps:wsp>
                      <wps:cNvSpPr txBox="1"/>
                      <wps:spPr>
                        <a:xfrm>
                          <a:off x="0" y="0"/>
                          <a:ext cx="5943600" cy="1737360"/>
                        </a:xfrm>
                        <a:prstGeom prst="rect">
                          <a:avLst/>
                        </a:prstGeom>
                        <a:noFill/>
                        <a:ln w="6350">
                          <a:noFill/>
                        </a:ln>
                        <a:effectLst/>
                      </wps:spPr>
                      <wps:txbx>
                        <w:txbxContent>
                          <w:p w:rsidR="00337164" w:rsidRDefault="00337164"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090D2DBA" wp14:editId="599FDD36">
                                  <wp:extent cx="5193599" cy="1175221"/>
                                  <wp:effectExtent l="19050" t="0" r="7051" b="0"/>
                                  <wp:docPr id="528"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18" cstate="print"/>
                                          <a:srcRect l="1824" t="-2513" r="1937"/>
                                          <a:stretch>
                                            <a:fillRect/>
                                          </a:stretch>
                                        </pic:blipFill>
                                        <pic:spPr>
                                          <a:xfrm>
                                            <a:off x="0" y="0"/>
                                            <a:ext cx="5193599" cy="1175221"/>
                                          </a:xfrm>
                                          <a:prstGeom prst="rect">
                                            <a:avLst/>
                                          </a:prstGeom>
                                        </pic:spPr>
                                      </pic:pic>
                                    </a:graphicData>
                                  </a:graphic>
                                </wp:inline>
                              </w:drawing>
                            </w:r>
                          </w:p>
                          <w:p w:rsidR="00337164" w:rsidRPr="00C557A4" w:rsidRDefault="00337164" w:rsidP="001B3863">
                            <w:pPr>
                              <w:pStyle w:val="NRELFigureCaption"/>
                            </w:pPr>
                            <w:bookmarkStart w:id="170" w:name="Figure_khtest"/>
                            <w:bookmarkStart w:id="171" w:name="_Toc452622661"/>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8</w:t>
                            </w:r>
                            <w:r w:rsidR="00D703A1">
                              <w:rPr>
                                <w:noProof/>
                              </w:rPr>
                              <w:fldChar w:fldCharType="end"/>
                            </w:r>
                            <w:bookmarkEnd w:id="170"/>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7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4" o:spid="_x0000_s1041" type="#_x0000_t202" style="width:468pt;height:13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" filled="f" stroked="f" strokeweight=".5pt">
                <v:textbox>
                  <w:txbxContent>
                    <w:p w:rsidR="00337164" w:rsidRDefault="00337164"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090D2DBA" wp14:editId="599FDD36">
                            <wp:extent cx="5193599" cy="1175221"/>
                            <wp:effectExtent l="19050" t="0" r="7051" b="0"/>
                            <wp:docPr id="528"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18" cstate="print"/>
                                    <a:srcRect l="1824" t="-2513" r="1937"/>
                                    <a:stretch>
                                      <a:fillRect/>
                                    </a:stretch>
                                  </pic:blipFill>
                                  <pic:spPr>
                                    <a:xfrm>
                                      <a:off x="0" y="0"/>
                                      <a:ext cx="5193599" cy="1175221"/>
                                    </a:xfrm>
                                    <a:prstGeom prst="rect">
                                      <a:avLst/>
                                    </a:prstGeom>
                                  </pic:spPr>
                                </pic:pic>
                              </a:graphicData>
                            </a:graphic>
                          </wp:inline>
                        </w:drawing>
                      </w:r>
                    </w:p>
                    <w:p w:rsidR="00337164" w:rsidRPr="00C557A4" w:rsidRDefault="00337164" w:rsidP="001B3863">
                      <w:pPr>
                        <w:pStyle w:val="NRELFigureCaption"/>
                      </w:pPr>
                      <w:bookmarkStart w:id="172" w:name="Figure_khtest"/>
                      <w:bookmarkStart w:id="173" w:name="_Toc452622661"/>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8</w:t>
                      </w:r>
                      <w:r w:rsidR="00D703A1">
                        <w:rPr>
                          <w:noProof/>
                        </w:rPr>
                        <w:fldChar w:fldCharType="end"/>
                      </w:r>
                      <w:bookmarkEnd w:id="172"/>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73"/>
                    </w:p>
                  </w:txbxContent>
                </v:textbox>
                <w10:anchorlock/>
              </v:shape>
            </w:pict>
          </mc:Fallback>
        </mc:AlternateContent>
      </w:r>
    </w:p>
    <w:p w:rsidR="00A966A4" w:rsidRDefault="00A966A4" w:rsidP="008E6EFD">
      <w:pPr>
        <w:pStyle w:val="NRELHead04"/>
      </w:pPr>
      <w:proofErr w:type="spellStart"/>
      <w:r>
        <w:t>IEC_WindType</w:t>
      </w:r>
      <w:proofErr w:type="spellEnd"/>
      <w:r>
        <w:t>: IEC Turbulence Model [-]</w:t>
      </w:r>
    </w:p>
    <w:p w:rsidR="00E52B44" w:rsidRDefault="00A966A4" w:rsidP="00DF745D">
      <w:pPr>
        <w:pStyle w:val="NRELBodyText"/>
        <w:rPr>
          <w:noProof/>
        </w:rPr>
      </w:pPr>
      <w:r w:rsidRPr="00DF745D">
        <w:t xml:space="preserve">This parameter indicates which IEC wind model will be used. Valid entries, which are found in </w:t>
      </w:r>
      <w:r w:rsidRPr="006B63AD">
        <w:rPr>
          <w:rStyle w:val="NRELBodyTextCharChar"/>
        </w:rPr>
        <w:fldChar w:fldCharType="begin" w:fldLock="1"/>
      </w:r>
      <w:r w:rsidRPr="006B63AD">
        <w:rPr>
          <w:rStyle w:val="NRELBodyTextCharChar"/>
        </w:rPr>
        <w:instrText xml:space="preserve"> REF Table_WindType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Table 5</w:t>
      </w:r>
      <w:r w:rsidRPr="006B63AD">
        <w:rPr>
          <w:rStyle w:val="NRELBodyTextCharChar"/>
        </w:rPr>
        <w:fldChar w:fldCharType="end"/>
      </w:r>
      <w:r w:rsidRPr="00DF745D">
        <w:t>, include the Normal Turbulence Model (NTM), Extreme Turbulence Model (ETM),</w:t>
      </w:r>
      <w:r>
        <w:t xml:space="preserve"> </w:t>
      </w:r>
      <w:r w:rsidRPr="00DF745D">
        <w:t xml:space="preserve">and Extreme Wind Speed Model (EWM) using the 10-minute average wind </w:t>
      </w:r>
      <w:proofErr w:type="gramStart"/>
      <w:r w:rsidRPr="00DF745D">
        <w:t>speed</w:t>
      </w:r>
      <w:proofErr w:type="gramEnd"/>
      <w:r w:rsidRPr="00DF745D">
        <w:t xml:space="preserve"> with a recurrence period of 1 year or 50 years. Note that the EWM scaling parameters in TurbSim are valid only for 10-minute simulations. The definitions of these models and of the wind turbine classes can be found in the IEC 61400</w:t>
      </w:r>
      <w:r w:rsidRPr="00DF745D">
        <w:noBreakHyphen/>
        <w:t xml:space="preserve">1 standard (3rd </w:t>
      </w:r>
      <w:proofErr w:type="gramStart"/>
      <w:r w:rsidRPr="00DF745D">
        <w:t>ed</w:t>
      </w:r>
      <w:proofErr w:type="gramEnd"/>
      <w:r w:rsidRPr="00DF745D">
        <w:t xml:space="preserve">.) </w:t>
      </w:r>
      <w:r w:rsidR="003B6151">
        <w:t>[</w:t>
      </w:r>
      <w:r w:rsidRPr="006B63AD">
        <w:rPr>
          <w:rStyle w:val="NRELBodyTextCharChar"/>
        </w:rPr>
        <w:fldChar w:fldCharType="begin" w:fldLock="1"/>
      </w:r>
      <w:r w:rsidRPr="006B63AD">
        <w:rPr>
          <w:rStyle w:val="NRELBodyTextCharChar"/>
        </w:rPr>
        <w:instrText xml:space="preserve"> REF Reference_IECed3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21</w:t>
      </w:r>
      <w:r w:rsidRPr="006B63AD">
        <w:rPr>
          <w:rStyle w:val="NRELBodyTextCharChar"/>
        </w:rPr>
        <w:fldChar w:fldCharType="end"/>
      </w:r>
      <w:r w:rsidR="003B6151">
        <w:rPr>
          <w:rStyle w:val="NRELBodyTextCharChar"/>
        </w:rPr>
        <w:t>]</w:t>
      </w:r>
      <w:r w:rsidRPr="00DF745D">
        <w:t xml:space="preserve">. If the </w:t>
      </w:r>
      <w:proofErr w:type="spellStart"/>
      <w:r w:rsidRPr="00DF745D">
        <w:t>IECturbc</w:t>
      </w:r>
      <w:proofErr w:type="spellEnd"/>
      <w:r w:rsidRPr="00DF745D">
        <w:t xml:space="preserve"> parameter was specified as a percentage instead of as a standard turbulence category, the wind model must be “NTM.” This input is used only with the IEC spectral models.</w:t>
      </w:r>
      <w:r w:rsidR="00E52B44" w:rsidRPr="00E52B44">
        <w:rPr>
          <w:noProof/>
        </w:rPr>
        <w:t xml:space="preserve"> </w:t>
      </w:r>
    </w:p>
    <w:p w:rsidR="00A966A4" w:rsidRPr="006B63AD" w:rsidRDefault="00E52B44" w:rsidP="00E52B44">
      <w:pPr>
        <w:pStyle w:val="NRELFigureImageCentered"/>
        <w:rPr>
          <w:rStyle w:val="NRELBodyTextCharChar"/>
        </w:rPr>
      </w:pPr>
      <w:r>
        <w:rPr>
          <w:noProof/>
        </w:rPr>
        <mc:AlternateContent>
          <mc:Choice Requires="wps">
            <w:drawing>
              <wp:inline distT="0" distB="0" distL="0" distR="0" wp14:anchorId="7283C39E" wp14:editId="43F4764A">
                <wp:extent cx="5943600" cy="3263900"/>
                <wp:effectExtent l="0" t="0" r="0" b="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6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E52B44">
                            <w:pPr>
                              <w:pStyle w:val="NRELTableCaption"/>
                            </w:pPr>
                            <w:bookmarkStart w:id="174" w:name="Table_WindType"/>
                            <w:bookmarkStart w:id="175" w:name="_Toc238955054"/>
                            <w:bookmarkStart w:id="176" w:name="_Toc399876322"/>
                            <w:bookmarkStart w:id="177" w:name="_Toc452622703"/>
                            <w:proofErr w:type="gramStart"/>
                            <w:r>
                              <w:t xml:space="preserve">Table </w:t>
                            </w:r>
                            <w:fldSimple w:instr=" SEQ Table \* ARABIC ">
                              <w:r w:rsidR="00526B2A">
                                <w:rPr>
                                  <w:noProof/>
                                </w:rPr>
                                <w:t>5</w:t>
                              </w:r>
                            </w:fldSimple>
                            <w:bookmarkEnd w:id="174"/>
                            <w:r>
                              <w:t>.</w:t>
                            </w:r>
                            <w:proofErr w:type="gramEnd"/>
                            <w:r>
                              <w:t xml:space="preserve"> Valid IEC Turbulence Models</w:t>
                            </w:r>
                            <w:bookmarkEnd w:id="175"/>
                            <w:bookmarkEnd w:id="176"/>
                            <w:bookmarkEnd w:id="177"/>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337164" w:rsidTr="00144701">
                              <w:trPr>
                                <w:jc w:val="center"/>
                              </w:trPr>
                              <w:tc>
                                <w:tcPr>
                                  <w:tcW w:w="1197" w:type="pct"/>
                                  <w:tcBorders>
                                    <w:top w:val="single" w:sz="6" w:space="0" w:color="auto"/>
                                    <w:bottom w:val="single" w:sz="6" w:space="0" w:color="auto"/>
                                  </w:tcBorders>
                                  <w:vAlign w:val="center"/>
                                </w:tcPr>
                                <w:p w:rsidR="00337164" w:rsidRDefault="00337164"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337164" w:rsidRDefault="00337164" w:rsidP="000546BF">
                                  <w:pPr>
                                    <w:pStyle w:val="NRELTableHeader"/>
                                    <w:rPr>
                                      <w:noProof/>
                                    </w:rPr>
                                  </w:pPr>
                                  <w:r w:rsidRPr="00E752FD">
                                    <w:rPr>
                                      <w:noProof/>
                                    </w:rPr>
                                    <w:t>Description</w:t>
                                  </w:r>
                                </w:p>
                              </w:tc>
                            </w:tr>
                            <w:tr w:rsidR="00337164" w:rsidTr="00144701">
                              <w:trPr>
                                <w:jc w:val="center"/>
                              </w:trPr>
                              <w:tc>
                                <w:tcPr>
                                  <w:tcW w:w="1197" w:type="pct"/>
                                  <w:vAlign w:val="center"/>
                                </w:tcPr>
                                <w:p w:rsidR="00337164" w:rsidDel="001A0D2A" w:rsidRDefault="00337164" w:rsidP="000546BF">
                                  <w:pPr>
                                    <w:pStyle w:val="NRELTableContent"/>
                                  </w:pPr>
                                  <w:r>
                                    <w:t>NTM</w:t>
                                  </w:r>
                                </w:p>
                              </w:tc>
                              <w:tc>
                                <w:tcPr>
                                  <w:tcW w:w="3803" w:type="pct"/>
                                  <w:vAlign w:val="center"/>
                                </w:tcPr>
                                <w:p w:rsidR="00337164" w:rsidRDefault="00337164" w:rsidP="000546BF">
                                  <w:pPr>
                                    <w:pStyle w:val="NRELTableContent"/>
                                  </w:pPr>
                                  <w:r>
                                    <w:t>Normal Turbulence Model</w:t>
                                  </w:r>
                                </w:p>
                              </w:tc>
                            </w:tr>
                            <w:tr w:rsidR="00337164" w:rsidTr="00144701">
                              <w:trPr>
                                <w:jc w:val="center"/>
                              </w:trPr>
                              <w:tc>
                                <w:tcPr>
                                  <w:tcW w:w="1197" w:type="pct"/>
                                  <w:vAlign w:val="center"/>
                                </w:tcPr>
                                <w:p w:rsidR="00337164" w:rsidRDefault="00337164" w:rsidP="000546BF">
                                  <w:pPr>
                                    <w:pStyle w:val="NRELTableContent"/>
                                  </w:pPr>
                                  <w:r>
                                    <w:t>1ETM</w:t>
                                  </w:r>
                                </w:p>
                              </w:tc>
                              <w:tc>
                                <w:tcPr>
                                  <w:tcW w:w="3803" w:type="pct"/>
                                  <w:vAlign w:val="center"/>
                                </w:tcPr>
                                <w:p w:rsidR="00337164" w:rsidRDefault="00337164" w:rsidP="000546BF">
                                  <w:pPr>
                                    <w:pStyle w:val="NRELTableContent"/>
                                  </w:pPr>
                                  <w:r>
                                    <w:t>Class I Extreme Turbulence Model</w:t>
                                  </w:r>
                                  <w:r w:rsidDel="00577581">
                                    <w:t xml:space="preserve"> </w:t>
                                  </w:r>
                                </w:p>
                              </w:tc>
                            </w:tr>
                            <w:tr w:rsidR="00337164" w:rsidTr="00144701">
                              <w:trPr>
                                <w:jc w:val="center"/>
                              </w:trPr>
                              <w:tc>
                                <w:tcPr>
                                  <w:tcW w:w="1197" w:type="pct"/>
                                  <w:vAlign w:val="center"/>
                                </w:tcPr>
                                <w:p w:rsidR="00337164" w:rsidRDefault="00337164" w:rsidP="000546BF">
                                  <w:pPr>
                                    <w:pStyle w:val="NRELTableContent"/>
                                  </w:pPr>
                                  <w:r>
                                    <w:t>2ETM</w:t>
                                  </w:r>
                                </w:p>
                              </w:tc>
                              <w:tc>
                                <w:tcPr>
                                  <w:tcW w:w="3803" w:type="pct"/>
                                  <w:vAlign w:val="center"/>
                                </w:tcPr>
                                <w:p w:rsidR="00337164" w:rsidRDefault="00337164" w:rsidP="000546BF">
                                  <w:pPr>
                                    <w:pStyle w:val="NRELTableContent"/>
                                  </w:pPr>
                                  <w:r>
                                    <w:t>Class II Extreme Turbulence Model</w:t>
                                  </w:r>
                                  <w:r w:rsidDel="00577581">
                                    <w:t xml:space="preserve"> </w:t>
                                  </w:r>
                                </w:p>
                              </w:tc>
                            </w:tr>
                            <w:tr w:rsidR="00337164" w:rsidTr="00144701">
                              <w:trPr>
                                <w:jc w:val="center"/>
                              </w:trPr>
                              <w:tc>
                                <w:tcPr>
                                  <w:tcW w:w="1197" w:type="pct"/>
                                  <w:tcBorders>
                                    <w:bottom w:val="single" w:sz="6" w:space="0" w:color="auto"/>
                                  </w:tcBorders>
                                  <w:vAlign w:val="center"/>
                                </w:tcPr>
                                <w:p w:rsidR="00337164" w:rsidRDefault="00337164" w:rsidP="000546BF">
                                  <w:pPr>
                                    <w:pStyle w:val="NRELTableContent"/>
                                  </w:pPr>
                                  <w:r>
                                    <w:t>3ETM</w:t>
                                  </w:r>
                                </w:p>
                              </w:tc>
                              <w:tc>
                                <w:tcPr>
                                  <w:tcW w:w="3803" w:type="pct"/>
                                  <w:tcBorders>
                                    <w:bottom w:val="single" w:sz="6" w:space="0" w:color="auto"/>
                                  </w:tcBorders>
                                  <w:vAlign w:val="center"/>
                                </w:tcPr>
                                <w:p w:rsidR="00337164" w:rsidRDefault="00337164" w:rsidP="000546BF">
                                  <w:pPr>
                                    <w:pStyle w:val="NRELTableContent"/>
                                  </w:pPr>
                                  <w:r>
                                    <w:t>Class III Extreme Turbulence Model</w:t>
                                  </w:r>
                                  <w:r w:rsidDel="00577581">
                                    <w:t xml:space="preserve"> </w:t>
                                  </w:r>
                                </w:p>
                              </w:tc>
                            </w:tr>
                            <w:tr w:rsidR="00337164" w:rsidTr="00144701">
                              <w:trPr>
                                <w:jc w:val="center"/>
                              </w:trPr>
                              <w:tc>
                                <w:tcPr>
                                  <w:tcW w:w="1197" w:type="pct"/>
                                  <w:vAlign w:val="center"/>
                                </w:tcPr>
                                <w:p w:rsidR="00337164" w:rsidRDefault="00337164" w:rsidP="000546BF">
                                  <w:pPr>
                                    <w:pStyle w:val="NRELTableContent"/>
                                  </w:pPr>
                                  <w:r>
                                    <w:t>1EWM1</w:t>
                                  </w:r>
                                  <w:r w:rsidRPr="00E752FD" w:rsidDel="00F04A49">
                                    <w:t xml:space="preserve"> </w:t>
                                  </w:r>
                                </w:p>
                              </w:tc>
                              <w:tc>
                                <w:tcPr>
                                  <w:tcW w:w="3803" w:type="pct"/>
                                  <w:vAlign w:val="center"/>
                                </w:tcPr>
                                <w:p w:rsidR="00337164" w:rsidRDefault="00337164" w:rsidP="000546BF">
                                  <w:pPr>
                                    <w:pStyle w:val="NRELTableContent"/>
                                  </w:pPr>
                                  <w:r>
                                    <w:t>Class I turbulent Extreme Wind Speed Model, 1-yr recurrence</w:t>
                                  </w:r>
                                </w:p>
                              </w:tc>
                            </w:tr>
                            <w:tr w:rsidR="00337164" w:rsidTr="00144701">
                              <w:trPr>
                                <w:jc w:val="center"/>
                              </w:trPr>
                              <w:tc>
                                <w:tcPr>
                                  <w:tcW w:w="1197" w:type="pct"/>
                                  <w:vAlign w:val="center"/>
                                </w:tcPr>
                                <w:p w:rsidR="00337164" w:rsidRDefault="00337164" w:rsidP="000546BF">
                                  <w:pPr>
                                    <w:pStyle w:val="NRELTableContent"/>
                                  </w:pPr>
                                  <w:r>
                                    <w:t>2EWM1</w:t>
                                  </w:r>
                                </w:p>
                              </w:tc>
                              <w:tc>
                                <w:tcPr>
                                  <w:tcW w:w="3803" w:type="pct"/>
                                  <w:vAlign w:val="center"/>
                                </w:tcPr>
                                <w:p w:rsidR="00337164" w:rsidRDefault="00337164" w:rsidP="000546BF">
                                  <w:pPr>
                                    <w:pStyle w:val="NRELTableContent"/>
                                  </w:pPr>
                                  <w:r>
                                    <w:t>Class II turbulent Extreme Wind Speed Model, 1-yr recurrence</w:t>
                                  </w:r>
                                </w:p>
                              </w:tc>
                            </w:tr>
                            <w:tr w:rsidR="00337164" w:rsidTr="00144701">
                              <w:trPr>
                                <w:jc w:val="center"/>
                              </w:trPr>
                              <w:tc>
                                <w:tcPr>
                                  <w:tcW w:w="1197" w:type="pct"/>
                                  <w:tcBorders>
                                    <w:bottom w:val="single" w:sz="6" w:space="0" w:color="auto"/>
                                  </w:tcBorders>
                                  <w:vAlign w:val="center"/>
                                </w:tcPr>
                                <w:p w:rsidR="00337164" w:rsidRDefault="00337164" w:rsidP="000546BF">
                                  <w:pPr>
                                    <w:pStyle w:val="NRELTableContent"/>
                                  </w:pPr>
                                  <w:r>
                                    <w:t>3EWM1</w:t>
                                  </w:r>
                                </w:p>
                              </w:tc>
                              <w:tc>
                                <w:tcPr>
                                  <w:tcW w:w="3803" w:type="pct"/>
                                  <w:tcBorders>
                                    <w:bottom w:val="single" w:sz="6" w:space="0" w:color="auto"/>
                                  </w:tcBorders>
                                  <w:vAlign w:val="center"/>
                                </w:tcPr>
                                <w:p w:rsidR="00337164" w:rsidRDefault="00337164" w:rsidP="000546BF">
                                  <w:pPr>
                                    <w:pStyle w:val="NRELTableContent"/>
                                  </w:pPr>
                                  <w:r>
                                    <w:t>Class III turbulent Extreme Wind Speed Model, 1-yr recurrence</w:t>
                                  </w:r>
                                </w:p>
                              </w:tc>
                            </w:tr>
                            <w:tr w:rsidR="00337164" w:rsidTr="00144701">
                              <w:trPr>
                                <w:jc w:val="center"/>
                              </w:trPr>
                              <w:tc>
                                <w:tcPr>
                                  <w:tcW w:w="1197" w:type="pct"/>
                                  <w:vAlign w:val="center"/>
                                </w:tcPr>
                                <w:p w:rsidR="00337164" w:rsidRDefault="00337164" w:rsidP="000546BF">
                                  <w:pPr>
                                    <w:pStyle w:val="NRELTableContent"/>
                                  </w:pPr>
                                  <w:r>
                                    <w:t>1EWM50</w:t>
                                  </w:r>
                                  <w:r w:rsidRPr="00E752FD" w:rsidDel="00F04A49">
                                    <w:t xml:space="preserve"> </w:t>
                                  </w:r>
                                </w:p>
                              </w:tc>
                              <w:tc>
                                <w:tcPr>
                                  <w:tcW w:w="3803" w:type="pct"/>
                                  <w:vAlign w:val="center"/>
                                </w:tcPr>
                                <w:p w:rsidR="00337164" w:rsidRDefault="00337164" w:rsidP="000546BF">
                                  <w:pPr>
                                    <w:pStyle w:val="NRELTableContent"/>
                                  </w:pPr>
                                  <w:r>
                                    <w:t>Class I turbulent Extreme Wind Speed Model, 50-yr recurrence</w:t>
                                  </w:r>
                                </w:p>
                              </w:tc>
                            </w:tr>
                            <w:tr w:rsidR="00337164" w:rsidTr="00144701">
                              <w:trPr>
                                <w:jc w:val="center"/>
                              </w:trPr>
                              <w:tc>
                                <w:tcPr>
                                  <w:tcW w:w="1197" w:type="pct"/>
                                  <w:vAlign w:val="center"/>
                                </w:tcPr>
                                <w:p w:rsidR="00337164" w:rsidRDefault="00337164" w:rsidP="000546BF">
                                  <w:pPr>
                                    <w:pStyle w:val="NRELTableContent"/>
                                  </w:pPr>
                                  <w:r>
                                    <w:t>2EWM50</w:t>
                                  </w:r>
                                </w:p>
                              </w:tc>
                              <w:tc>
                                <w:tcPr>
                                  <w:tcW w:w="3803" w:type="pct"/>
                                  <w:vAlign w:val="center"/>
                                </w:tcPr>
                                <w:p w:rsidR="00337164" w:rsidRDefault="00337164" w:rsidP="000546BF">
                                  <w:pPr>
                                    <w:pStyle w:val="NRELTableContent"/>
                                  </w:pPr>
                                  <w:r>
                                    <w:t>Class II turbulent Extreme Wind Speed Model, 50-yr recurrence</w:t>
                                  </w:r>
                                </w:p>
                              </w:tc>
                            </w:tr>
                            <w:tr w:rsidR="00337164" w:rsidTr="00144701">
                              <w:trPr>
                                <w:jc w:val="center"/>
                              </w:trPr>
                              <w:tc>
                                <w:tcPr>
                                  <w:tcW w:w="1197" w:type="pct"/>
                                  <w:tcBorders>
                                    <w:bottom w:val="single" w:sz="6" w:space="0" w:color="auto"/>
                                  </w:tcBorders>
                                  <w:vAlign w:val="center"/>
                                </w:tcPr>
                                <w:p w:rsidR="00337164" w:rsidRDefault="00337164" w:rsidP="000546BF">
                                  <w:pPr>
                                    <w:pStyle w:val="NRELTableContent"/>
                                  </w:pPr>
                                  <w:r>
                                    <w:t>3EWM50</w:t>
                                  </w:r>
                                </w:p>
                              </w:tc>
                              <w:tc>
                                <w:tcPr>
                                  <w:tcW w:w="3803" w:type="pct"/>
                                  <w:tcBorders>
                                    <w:bottom w:val="single" w:sz="6" w:space="0" w:color="auto"/>
                                  </w:tcBorders>
                                  <w:vAlign w:val="center"/>
                                </w:tcPr>
                                <w:p w:rsidR="00337164" w:rsidRDefault="00337164" w:rsidP="000546BF">
                                  <w:pPr>
                                    <w:pStyle w:val="NRELTableContent"/>
                                  </w:pPr>
                                  <w:r>
                                    <w:t>Class III turbulent Extreme Wind Speed Model, 50-yr recurrence</w:t>
                                  </w:r>
                                </w:p>
                              </w:tc>
                            </w:tr>
                          </w:tbl>
                          <w:p w:rsidR="00337164" w:rsidRDefault="00337164" w:rsidP="00E52B44"/>
                        </w:txbxContent>
                      </wps:txbx>
                      <wps:bodyPr rot="0" vert="horz" wrap="square" lIns="91440" tIns="91440" rIns="91440" bIns="9144" anchor="t" anchorCtr="0" upright="1">
                        <a:noAutofit/>
                      </wps:bodyPr>
                    </wps:wsp>
                  </a:graphicData>
                </a:graphic>
              </wp:inline>
            </w:drawing>
          </mc:Choice>
          <mc:Fallback>
            <w:pict>
              <v:shape id="Text Box 30" o:spid="_x0000_s1042" type="#_x0000_t202" style="width:468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cttQIAAMMFAAAOAAAAZHJzL2Uyb0RvYy54bWysVG1vmzAQ/j5p/8Hyd8pLHBp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" filled="f" stroked="f">
                <v:textbox inset=",7.2pt,,.72pt">
                  <w:txbxContent>
                    <w:p w:rsidR="00337164" w:rsidRDefault="00337164" w:rsidP="00E52B44">
                      <w:pPr>
                        <w:pStyle w:val="NRELTableCaption"/>
                      </w:pPr>
                      <w:bookmarkStart w:id="178" w:name="Table_WindType"/>
                      <w:bookmarkStart w:id="179" w:name="_Toc238955054"/>
                      <w:bookmarkStart w:id="180" w:name="_Toc399876322"/>
                      <w:bookmarkStart w:id="181" w:name="_Toc452622703"/>
                      <w:proofErr w:type="gramStart"/>
                      <w:r>
                        <w:t xml:space="preserve">Table </w:t>
                      </w:r>
                      <w:fldSimple w:instr=" SEQ Table \* ARABIC ">
                        <w:r w:rsidR="00526B2A">
                          <w:rPr>
                            <w:noProof/>
                          </w:rPr>
                          <w:t>5</w:t>
                        </w:r>
                      </w:fldSimple>
                      <w:bookmarkEnd w:id="178"/>
                      <w:r>
                        <w:t>.</w:t>
                      </w:r>
                      <w:proofErr w:type="gramEnd"/>
                      <w:r>
                        <w:t xml:space="preserve"> Valid IEC Turbulence Models</w:t>
                      </w:r>
                      <w:bookmarkEnd w:id="179"/>
                      <w:bookmarkEnd w:id="180"/>
                      <w:bookmarkEnd w:id="181"/>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337164" w:rsidTr="00144701">
                        <w:trPr>
                          <w:jc w:val="center"/>
                        </w:trPr>
                        <w:tc>
                          <w:tcPr>
                            <w:tcW w:w="1197" w:type="pct"/>
                            <w:tcBorders>
                              <w:top w:val="single" w:sz="6" w:space="0" w:color="auto"/>
                              <w:bottom w:val="single" w:sz="6" w:space="0" w:color="auto"/>
                            </w:tcBorders>
                            <w:vAlign w:val="center"/>
                          </w:tcPr>
                          <w:p w:rsidR="00337164" w:rsidRDefault="00337164"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337164" w:rsidRDefault="00337164" w:rsidP="000546BF">
                            <w:pPr>
                              <w:pStyle w:val="NRELTableHeader"/>
                              <w:rPr>
                                <w:noProof/>
                              </w:rPr>
                            </w:pPr>
                            <w:r w:rsidRPr="00E752FD">
                              <w:rPr>
                                <w:noProof/>
                              </w:rPr>
                              <w:t>Description</w:t>
                            </w:r>
                          </w:p>
                        </w:tc>
                      </w:tr>
                      <w:tr w:rsidR="00337164" w:rsidTr="00144701">
                        <w:trPr>
                          <w:jc w:val="center"/>
                        </w:trPr>
                        <w:tc>
                          <w:tcPr>
                            <w:tcW w:w="1197" w:type="pct"/>
                            <w:vAlign w:val="center"/>
                          </w:tcPr>
                          <w:p w:rsidR="00337164" w:rsidDel="001A0D2A" w:rsidRDefault="00337164" w:rsidP="000546BF">
                            <w:pPr>
                              <w:pStyle w:val="NRELTableContent"/>
                            </w:pPr>
                            <w:r>
                              <w:t>NTM</w:t>
                            </w:r>
                          </w:p>
                        </w:tc>
                        <w:tc>
                          <w:tcPr>
                            <w:tcW w:w="3803" w:type="pct"/>
                            <w:vAlign w:val="center"/>
                          </w:tcPr>
                          <w:p w:rsidR="00337164" w:rsidRDefault="00337164" w:rsidP="000546BF">
                            <w:pPr>
                              <w:pStyle w:val="NRELTableContent"/>
                            </w:pPr>
                            <w:r>
                              <w:t>Normal Turbulence Model</w:t>
                            </w:r>
                          </w:p>
                        </w:tc>
                      </w:tr>
                      <w:tr w:rsidR="00337164" w:rsidTr="00144701">
                        <w:trPr>
                          <w:jc w:val="center"/>
                        </w:trPr>
                        <w:tc>
                          <w:tcPr>
                            <w:tcW w:w="1197" w:type="pct"/>
                            <w:vAlign w:val="center"/>
                          </w:tcPr>
                          <w:p w:rsidR="00337164" w:rsidRDefault="00337164" w:rsidP="000546BF">
                            <w:pPr>
                              <w:pStyle w:val="NRELTableContent"/>
                            </w:pPr>
                            <w:r>
                              <w:t>1ETM</w:t>
                            </w:r>
                          </w:p>
                        </w:tc>
                        <w:tc>
                          <w:tcPr>
                            <w:tcW w:w="3803" w:type="pct"/>
                            <w:vAlign w:val="center"/>
                          </w:tcPr>
                          <w:p w:rsidR="00337164" w:rsidRDefault="00337164" w:rsidP="000546BF">
                            <w:pPr>
                              <w:pStyle w:val="NRELTableContent"/>
                            </w:pPr>
                            <w:r>
                              <w:t>Class I Extreme Turbulence Model</w:t>
                            </w:r>
                            <w:r w:rsidDel="00577581">
                              <w:t xml:space="preserve"> </w:t>
                            </w:r>
                          </w:p>
                        </w:tc>
                      </w:tr>
                      <w:tr w:rsidR="00337164" w:rsidTr="00144701">
                        <w:trPr>
                          <w:jc w:val="center"/>
                        </w:trPr>
                        <w:tc>
                          <w:tcPr>
                            <w:tcW w:w="1197" w:type="pct"/>
                            <w:vAlign w:val="center"/>
                          </w:tcPr>
                          <w:p w:rsidR="00337164" w:rsidRDefault="00337164" w:rsidP="000546BF">
                            <w:pPr>
                              <w:pStyle w:val="NRELTableContent"/>
                            </w:pPr>
                            <w:r>
                              <w:t>2ETM</w:t>
                            </w:r>
                          </w:p>
                        </w:tc>
                        <w:tc>
                          <w:tcPr>
                            <w:tcW w:w="3803" w:type="pct"/>
                            <w:vAlign w:val="center"/>
                          </w:tcPr>
                          <w:p w:rsidR="00337164" w:rsidRDefault="00337164" w:rsidP="000546BF">
                            <w:pPr>
                              <w:pStyle w:val="NRELTableContent"/>
                            </w:pPr>
                            <w:r>
                              <w:t>Class II Extreme Turbulence Model</w:t>
                            </w:r>
                            <w:r w:rsidDel="00577581">
                              <w:t xml:space="preserve"> </w:t>
                            </w:r>
                          </w:p>
                        </w:tc>
                      </w:tr>
                      <w:tr w:rsidR="00337164" w:rsidTr="00144701">
                        <w:trPr>
                          <w:jc w:val="center"/>
                        </w:trPr>
                        <w:tc>
                          <w:tcPr>
                            <w:tcW w:w="1197" w:type="pct"/>
                            <w:tcBorders>
                              <w:bottom w:val="single" w:sz="6" w:space="0" w:color="auto"/>
                            </w:tcBorders>
                            <w:vAlign w:val="center"/>
                          </w:tcPr>
                          <w:p w:rsidR="00337164" w:rsidRDefault="00337164" w:rsidP="000546BF">
                            <w:pPr>
                              <w:pStyle w:val="NRELTableContent"/>
                            </w:pPr>
                            <w:r>
                              <w:t>3ETM</w:t>
                            </w:r>
                          </w:p>
                        </w:tc>
                        <w:tc>
                          <w:tcPr>
                            <w:tcW w:w="3803" w:type="pct"/>
                            <w:tcBorders>
                              <w:bottom w:val="single" w:sz="6" w:space="0" w:color="auto"/>
                            </w:tcBorders>
                            <w:vAlign w:val="center"/>
                          </w:tcPr>
                          <w:p w:rsidR="00337164" w:rsidRDefault="00337164" w:rsidP="000546BF">
                            <w:pPr>
                              <w:pStyle w:val="NRELTableContent"/>
                            </w:pPr>
                            <w:r>
                              <w:t>Class III Extreme Turbulence Model</w:t>
                            </w:r>
                            <w:r w:rsidDel="00577581">
                              <w:t xml:space="preserve"> </w:t>
                            </w:r>
                          </w:p>
                        </w:tc>
                      </w:tr>
                      <w:tr w:rsidR="00337164" w:rsidTr="00144701">
                        <w:trPr>
                          <w:jc w:val="center"/>
                        </w:trPr>
                        <w:tc>
                          <w:tcPr>
                            <w:tcW w:w="1197" w:type="pct"/>
                            <w:vAlign w:val="center"/>
                          </w:tcPr>
                          <w:p w:rsidR="00337164" w:rsidRDefault="00337164" w:rsidP="000546BF">
                            <w:pPr>
                              <w:pStyle w:val="NRELTableContent"/>
                            </w:pPr>
                            <w:r>
                              <w:t>1EWM1</w:t>
                            </w:r>
                            <w:r w:rsidRPr="00E752FD" w:rsidDel="00F04A49">
                              <w:t xml:space="preserve"> </w:t>
                            </w:r>
                          </w:p>
                        </w:tc>
                        <w:tc>
                          <w:tcPr>
                            <w:tcW w:w="3803" w:type="pct"/>
                            <w:vAlign w:val="center"/>
                          </w:tcPr>
                          <w:p w:rsidR="00337164" w:rsidRDefault="00337164" w:rsidP="000546BF">
                            <w:pPr>
                              <w:pStyle w:val="NRELTableContent"/>
                            </w:pPr>
                            <w:r>
                              <w:t>Class I turbulent Extreme Wind Speed Model, 1-yr recurrence</w:t>
                            </w:r>
                          </w:p>
                        </w:tc>
                      </w:tr>
                      <w:tr w:rsidR="00337164" w:rsidTr="00144701">
                        <w:trPr>
                          <w:jc w:val="center"/>
                        </w:trPr>
                        <w:tc>
                          <w:tcPr>
                            <w:tcW w:w="1197" w:type="pct"/>
                            <w:vAlign w:val="center"/>
                          </w:tcPr>
                          <w:p w:rsidR="00337164" w:rsidRDefault="00337164" w:rsidP="000546BF">
                            <w:pPr>
                              <w:pStyle w:val="NRELTableContent"/>
                            </w:pPr>
                            <w:r>
                              <w:t>2EWM1</w:t>
                            </w:r>
                          </w:p>
                        </w:tc>
                        <w:tc>
                          <w:tcPr>
                            <w:tcW w:w="3803" w:type="pct"/>
                            <w:vAlign w:val="center"/>
                          </w:tcPr>
                          <w:p w:rsidR="00337164" w:rsidRDefault="00337164" w:rsidP="000546BF">
                            <w:pPr>
                              <w:pStyle w:val="NRELTableContent"/>
                            </w:pPr>
                            <w:r>
                              <w:t>Class II turbulent Extreme Wind Speed Model, 1-yr recurrence</w:t>
                            </w:r>
                          </w:p>
                        </w:tc>
                      </w:tr>
                      <w:tr w:rsidR="00337164" w:rsidTr="00144701">
                        <w:trPr>
                          <w:jc w:val="center"/>
                        </w:trPr>
                        <w:tc>
                          <w:tcPr>
                            <w:tcW w:w="1197" w:type="pct"/>
                            <w:tcBorders>
                              <w:bottom w:val="single" w:sz="6" w:space="0" w:color="auto"/>
                            </w:tcBorders>
                            <w:vAlign w:val="center"/>
                          </w:tcPr>
                          <w:p w:rsidR="00337164" w:rsidRDefault="00337164" w:rsidP="000546BF">
                            <w:pPr>
                              <w:pStyle w:val="NRELTableContent"/>
                            </w:pPr>
                            <w:r>
                              <w:t>3EWM1</w:t>
                            </w:r>
                          </w:p>
                        </w:tc>
                        <w:tc>
                          <w:tcPr>
                            <w:tcW w:w="3803" w:type="pct"/>
                            <w:tcBorders>
                              <w:bottom w:val="single" w:sz="6" w:space="0" w:color="auto"/>
                            </w:tcBorders>
                            <w:vAlign w:val="center"/>
                          </w:tcPr>
                          <w:p w:rsidR="00337164" w:rsidRDefault="00337164" w:rsidP="000546BF">
                            <w:pPr>
                              <w:pStyle w:val="NRELTableContent"/>
                            </w:pPr>
                            <w:r>
                              <w:t>Class III turbulent Extreme Wind Speed Model, 1-yr recurrence</w:t>
                            </w:r>
                          </w:p>
                        </w:tc>
                      </w:tr>
                      <w:tr w:rsidR="00337164" w:rsidTr="00144701">
                        <w:trPr>
                          <w:jc w:val="center"/>
                        </w:trPr>
                        <w:tc>
                          <w:tcPr>
                            <w:tcW w:w="1197" w:type="pct"/>
                            <w:vAlign w:val="center"/>
                          </w:tcPr>
                          <w:p w:rsidR="00337164" w:rsidRDefault="00337164" w:rsidP="000546BF">
                            <w:pPr>
                              <w:pStyle w:val="NRELTableContent"/>
                            </w:pPr>
                            <w:r>
                              <w:t>1EWM50</w:t>
                            </w:r>
                            <w:r w:rsidRPr="00E752FD" w:rsidDel="00F04A49">
                              <w:t xml:space="preserve"> </w:t>
                            </w:r>
                          </w:p>
                        </w:tc>
                        <w:tc>
                          <w:tcPr>
                            <w:tcW w:w="3803" w:type="pct"/>
                            <w:vAlign w:val="center"/>
                          </w:tcPr>
                          <w:p w:rsidR="00337164" w:rsidRDefault="00337164" w:rsidP="000546BF">
                            <w:pPr>
                              <w:pStyle w:val="NRELTableContent"/>
                            </w:pPr>
                            <w:r>
                              <w:t>Class I turbulent Extreme Wind Speed Model, 50-yr recurrence</w:t>
                            </w:r>
                          </w:p>
                        </w:tc>
                      </w:tr>
                      <w:tr w:rsidR="00337164" w:rsidTr="00144701">
                        <w:trPr>
                          <w:jc w:val="center"/>
                        </w:trPr>
                        <w:tc>
                          <w:tcPr>
                            <w:tcW w:w="1197" w:type="pct"/>
                            <w:vAlign w:val="center"/>
                          </w:tcPr>
                          <w:p w:rsidR="00337164" w:rsidRDefault="00337164" w:rsidP="000546BF">
                            <w:pPr>
                              <w:pStyle w:val="NRELTableContent"/>
                            </w:pPr>
                            <w:r>
                              <w:t>2EWM50</w:t>
                            </w:r>
                          </w:p>
                        </w:tc>
                        <w:tc>
                          <w:tcPr>
                            <w:tcW w:w="3803" w:type="pct"/>
                            <w:vAlign w:val="center"/>
                          </w:tcPr>
                          <w:p w:rsidR="00337164" w:rsidRDefault="00337164" w:rsidP="000546BF">
                            <w:pPr>
                              <w:pStyle w:val="NRELTableContent"/>
                            </w:pPr>
                            <w:r>
                              <w:t>Class II turbulent Extreme Wind Speed Model, 50-yr recurrence</w:t>
                            </w:r>
                          </w:p>
                        </w:tc>
                      </w:tr>
                      <w:tr w:rsidR="00337164" w:rsidTr="00144701">
                        <w:trPr>
                          <w:jc w:val="center"/>
                        </w:trPr>
                        <w:tc>
                          <w:tcPr>
                            <w:tcW w:w="1197" w:type="pct"/>
                            <w:tcBorders>
                              <w:bottom w:val="single" w:sz="6" w:space="0" w:color="auto"/>
                            </w:tcBorders>
                            <w:vAlign w:val="center"/>
                          </w:tcPr>
                          <w:p w:rsidR="00337164" w:rsidRDefault="00337164" w:rsidP="000546BF">
                            <w:pPr>
                              <w:pStyle w:val="NRELTableContent"/>
                            </w:pPr>
                            <w:r>
                              <w:t>3EWM50</w:t>
                            </w:r>
                          </w:p>
                        </w:tc>
                        <w:tc>
                          <w:tcPr>
                            <w:tcW w:w="3803" w:type="pct"/>
                            <w:tcBorders>
                              <w:bottom w:val="single" w:sz="6" w:space="0" w:color="auto"/>
                            </w:tcBorders>
                            <w:vAlign w:val="center"/>
                          </w:tcPr>
                          <w:p w:rsidR="00337164" w:rsidRDefault="00337164" w:rsidP="000546BF">
                            <w:pPr>
                              <w:pStyle w:val="NRELTableContent"/>
                            </w:pPr>
                            <w:r>
                              <w:t>Class III turbulent Extreme Wind Speed Model, 50-yr recurrence</w:t>
                            </w:r>
                          </w:p>
                        </w:tc>
                      </w:tr>
                    </w:tbl>
                    <w:p w:rsidR="00337164" w:rsidRDefault="00337164" w:rsidP="00E52B44"/>
                  </w:txbxContent>
                </v:textbox>
                <w10:anchorlock/>
              </v:shape>
            </w:pict>
          </mc:Fallback>
        </mc:AlternateContent>
      </w:r>
    </w:p>
    <w:p w:rsidR="00A966A4" w:rsidRDefault="00A966A4" w:rsidP="008E6EFD">
      <w:pPr>
        <w:pStyle w:val="NRELHead04"/>
      </w:pPr>
      <w:proofErr w:type="spellStart"/>
      <w:r>
        <w:t>ETMc</w:t>
      </w:r>
      <w:proofErr w:type="spellEnd"/>
      <w:r>
        <w:t xml:space="preserve">: Extreme Turbulence Model Parameter </w:t>
      </w:r>
      <w:r w:rsidRPr="00E752FD">
        <w:t>c</w:t>
      </w:r>
      <w:r>
        <w:t xml:space="preserve"> </w:t>
      </w:r>
      <w:r w:rsidRPr="00466189">
        <w:t>[m/s]</w:t>
      </w:r>
    </w:p>
    <w:p w:rsidR="00A966A4" w:rsidRDefault="00A966A4" w:rsidP="006B63AD">
      <w:pPr>
        <w:pStyle w:val="NRELBodyText"/>
      </w:pPr>
      <w:r>
        <w:t xml:space="preserve">The </w:t>
      </w:r>
      <w:proofErr w:type="spellStart"/>
      <w:r>
        <w:rPr>
          <w:i/>
        </w:rPr>
        <w:t>ETMc</w:t>
      </w:r>
      <w:proofErr w:type="spellEnd"/>
      <w:r>
        <w:t xml:space="preserve"> input parameter is the value of the variable </w:t>
      </w:r>
      <w:r w:rsidRPr="00011DB8">
        <w:rPr>
          <w:i/>
        </w:rPr>
        <w:t>c</w:t>
      </w:r>
      <w:r>
        <w:t xml:space="preserve"> in the equation for the longitudinal component standard deviation, </w:t>
      </w:r>
      <w:r w:rsidRPr="004F04B3">
        <w:rPr>
          <w:position w:val="-10"/>
        </w:rPr>
        <w:object w:dxaOrig="260" w:dyaOrig="320">
          <v:shape id="_x0000_i1038" type="#_x0000_t75" style="width:14.75pt;height:15.95pt" o:ole="">
            <v:imagedata r:id="rId119" o:title=""/>
          </v:shape>
          <o:OLEObject Type="Embed" ProgID="Equation.DSMT4" ShapeID="_x0000_i1038" DrawAspect="Content" ObjectID="_1526366098" r:id="rId120"/>
        </w:object>
      </w:r>
      <w:r>
        <w:t>, in the ETM (see Eq. 19 in section 6.3.2.3 of IEC 61400</w:t>
      </w:r>
      <w:r>
        <w:noBreakHyphen/>
        <w:t>1 3</w:t>
      </w:r>
      <w:r w:rsidRPr="004179FA">
        <w:rPr>
          <w:vertAlign w:val="superscript"/>
        </w:rPr>
        <w:t>rd</w:t>
      </w:r>
      <w:r>
        <w:t xml:space="preserve"> ed. </w:t>
      </w:r>
      <w:r w:rsidR="003B6151">
        <w:t>[</w:t>
      </w:r>
      <w:r>
        <w:fldChar w:fldCharType="begin" w:fldLock="1"/>
      </w:r>
      <w:r>
        <w:instrText xml:space="preserve"> REF Reference_IECed3 \h </w:instrText>
      </w:r>
      <w:r w:rsidR="006B63AD">
        <w:instrText xml:space="preserve"> \* MERGEFORMAT </w:instrText>
      </w:r>
      <w:r>
        <w:fldChar w:fldCharType="separate"/>
      </w:r>
      <w:r w:rsidR="00255BEF">
        <w:t>21</w:t>
      </w:r>
      <w:r>
        <w:fldChar w:fldCharType="end"/>
      </w:r>
      <w:r w:rsidR="003B6151">
        <w:t>]</w:t>
      </w:r>
      <w:r>
        <w:t>):</w:t>
      </w:r>
    </w:p>
    <w:p w:rsidR="00A966A4" w:rsidRDefault="00A966A4" w:rsidP="00A966A4">
      <w:pPr>
        <w:pStyle w:val="MTDisplayEquation"/>
      </w:pPr>
      <w:r>
        <w:lastRenderedPageBreak/>
        <w:tab/>
      </w:r>
      <w:r w:rsidRPr="00C327FF">
        <w:rPr>
          <w:position w:val="-36"/>
        </w:rPr>
        <w:object w:dxaOrig="3940" w:dyaOrig="840">
          <v:shape id="_x0000_i1039" type="#_x0000_t75" style="width:198.95pt;height:42.5pt" o:ole="">
            <v:imagedata r:id="rId121" o:title=""/>
          </v:shape>
          <o:OLEObject Type="Embed" ProgID="Equation.DSMT4" ShapeID="_x0000_i1039" DrawAspect="Content" ObjectID="_1526366099" r:id="rId122"/>
        </w:object>
      </w:r>
      <w:r>
        <w:tab/>
      </w:r>
      <w:r>
        <w:fldChar w:fldCharType="begin"/>
      </w:r>
      <w:r>
        <w:instrText xml:space="preserve"> SEQ Eqn  \n \# "(0)" \* MERGEFORMAT  \* MERGEFORMAT </w:instrText>
      </w:r>
      <w:r>
        <w:fldChar w:fldCharType="separate"/>
      </w:r>
      <w:r w:rsidR="007F0774">
        <w:rPr>
          <w:noProof/>
        </w:rPr>
        <w:t>(8)</w:t>
      </w:r>
      <w:r>
        <w:fldChar w:fldCharType="end"/>
      </w:r>
    </w:p>
    <w:p w:rsidR="00A966A4" w:rsidRDefault="00A966A4" w:rsidP="006B63AD">
      <w:pPr>
        <w:pStyle w:val="NRELBodyText"/>
      </w:pPr>
      <w:r w:rsidRPr="00304450">
        <w:t xml:space="preserve">The </w:t>
      </w:r>
      <w:r>
        <w:t xml:space="preserve">values for the </w:t>
      </w:r>
      <w:r w:rsidRPr="00304450">
        <w:t xml:space="preserve">variables </w:t>
      </w:r>
      <w:r w:rsidRPr="00304450">
        <w:rPr>
          <w:position w:val="-14"/>
        </w:rPr>
        <w:object w:dxaOrig="360" w:dyaOrig="360">
          <v:shape id="_x0000_i1040" type="#_x0000_t75" style="width:19.5pt;height:19.5pt" o:ole="">
            <v:imagedata r:id="rId123" o:title=""/>
          </v:shape>
          <o:OLEObject Type="Embed" ProgID="Equation.DSMT4" ShapeID="_x0000_i1040" DrawAspect="Content" ObjectID="_1526366100" r:id="rId124"/>
        </w:object>
      </w:r>
      <w:r>
        <w:t xml:space="preserve"> and </w:t>
      </w:r>
      <w:r w:rsidRPr="00304450">
        <w:rPr>
          <w:position w:val="-10"/>
        </w:rPr>
        <w:object w:dxaOrig="380" w:dyaOrig="320">
          <v:shape id="_x0000_i1041" type="#_x0000_t75" style="width:15.95pt;height:15.95pt" o:ole="">
            <v:imagedata r:id="rId125" o:title=""/>
          </v:shape>
          <o:OLEObject Type="Embed" ProgID="Equation.DSMT4" ShapeID="_x0000_i1041" DrawAspect="Content" ObjectID="_1526366101" r:id="rId126"/>
        </w:object>
      </w:r>
      <w:r>
        <w:t xml:space="preserve">—defined respectively as </w:t>
      </w:r>
      <w:r w:rsidRPr="00304450">
        <w:t>the expected value of turbulence intensity</w:t>
      </w:r>
      <w:r>
        <w:t xml:space="preserve"> and</w:t>
      </w:r>
      <w:r w:rsidRPr="00304450">
        <w:t xml:space="preserve"> </w:t>
      </w:r>
      <w:r>
        <w:t>20% of the reference wind-</w:t>
      </w:r>
      <w:r w:rsidRPr="00304450">
        <w:t>speed average</w:t>
      </w:r>
      <w:r>
        <w:t>—</w:t>
      </w:r>
      <w:r w:rsidRPr="00304450">
        <w:t>are determined by the wind turbine class.</w:t>
      </w:r>
      <w:r>
        <w:t xml:space="preserve"> Enter a value for </w:t>
      </w:r>
      <w:r>
        <w:rPr>
          <w:i/>
        </w:rPr>
        <w:t>c</w:t>
      </w:r>
      <w:r>
        <w:t xml:space="preserve"> in meters per second, or enter “default” for TurbSim to use </w:t>
      </w:r>
      <w:r>
        <w:rPr>
          <w:i/>
        </w:rPr>
        <w:t>c = </w:t>
      </w:r>
      <w:r w:rsidRPr="001A4717">
        <w:t>2</w:t>
      </w:r>
      <w:r>
        <w:t> </w:t>
      </w:r>
      <w:r w:rsidRPr="001A4717">
        <w:t>m/s</w:t>
      </w:r>
      <w:r>
        <w:t>, as defined in the standard</w:t>
      </w:r>
      <w:r>
        <w:rPr>
          <w:i/>
        </w:rPr>
        <w:t>.</w:t>
      </w:r>
      <w:r>
        <w:t xml:space="preserve"> This parameter is used only with the Extreme Turbulence Model (i.e., when </w:t>
      </w:r>
      <w:proofErr w:type="spellStart"/>
      <w:r>
        <w:rPr>
          <w:i/>
        </w:rPr>
        <w:t>IEC_WindType</w:t>
      </w:r>
      <w:proofErr w:type="spellEnd"/>
      <w:r>
        <w:rPr>
          <w:i/>
        </w:rPr>
        <w:t> </w:t>
      </w:r>
      <w:r>
        <w:t>= </w:t>
      </w:r>
      <w:proofErr w:type="spellStart"/>
      <w:r w:rsidRPr="00AB71B8">
        <w:rPr>
          <w:i/>
        </w:rPr>
        <w:t>x</w:t>
      </w:r>
      <w:r>
        <w:t>ETM</w:t>
      </w:r>
      <w:proofErr w:type="spellEnd"/>
      <w:r>
        <w:t>).</w:t>
      </w:r>
    </w:p>
    <w:p w:rsidR="00A966A4" w:rsidRDefault="00A966A4" w:rsidP="008E6EFD">
      <w:pPr>
        <w:pStyle w:val="NRELHead04"/>
      </w:pPr>
      <w:proofErr w:type="spellStart"/>
      <w:r>
        <w:t>WindProfileType</w:t>
      </w:r>
      <w:proofErr w:type="spellEnd"/>
      <w:r>
        <w:t>: Type of Wind Profile [-]</w:t>
      </w:r>
    </w:p>
    <w:p w:rsidR="00A966A4" w:rsidRPr="00DF745D" w:rsidRDefault="00A966A4" w:rsidP="00DF745D">
      <w:pPr>
        <w:pStyle w:val="NRELBodyText"/>
      </w:pPr>
      <w:r w:rsidRPr="00DF745D">
        <w:t xml:space="preserve">The </w:t>
      </w:r>
      <w:proofErr w:type="spellStart"/>
      <w:r w:rsidRPr="00DF745D">
        <w:t>WindProfileType</w:t>
      </w:r>
      <w:proofErr w:type="spellEnd"/>
      <w:r w:rsidRPr="00DF745D">
        <w:t xml:space="preserve"> parameter tells TurbSim how to calculate the mean wind profile. Valid entries are found in </w:t>
      </w:r>
      <w:r w:rsidRPr="006B63AD">
        <w:rPr>
          <w:rStyle w:val="NRELBodyTextCharChar"/>
        </w:rPr>
        <w:fldChar w:fldCharType="begin" w:fldLock="1"/>
      </w:r>
      <w:r w:rsidRPr="006B63AD">
        <w:rPr>
          <w:rStyle w:val="NRELBodyTextCharChar"/>
        </w:rPr>
        <w:instrText xml:space="preserve"> REF Table_WindProfile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Table 6</w:t>
      </w:r>
      <w:r w:rsidRPr="006B63AD">
        <w:rPr>
          <w:rStyle w:val="NRELBodyTextCharChar"/>
        </w:rPr>
        <w:fldChar w:fldCharType="end"/>
      </w:r>
      <w:r w:rsidRPr="00DF745D">
        <w:t xml:space="preserve">. Users can enter the string “default” here for TurbSim to pick a wind profile based on the spectral model. The default values are listed in </w:t>
      </w:r>
      <w:r w:rsidRPr="006B63AD">
        <w:rPr>
          <w:rStyle w:val="NRELBodyTextCharChar"/>
        </w:rPr>
        <w:fldChar w:fldCharType="begin" w:fldLock="1"/>
      </w:r>
      <w:r w:rsidRPr="006B63AD">
        <w:rPr>
          <w:rStyle w:val="NRELBodyTextCharChar"/>
        </w:rPr>
        <w:instrText xml:space="preserve"> REF Table_DefWindProfileType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Table 7</w:t>
      </w:r>
      <w:r w:rsidRPr="006B63AD">
        <w:rPr>
          <w:rStyle w:val="NRELBodyTextCharChar"/>
        </w:rPr>
        <w:fldChar w:fldCharType="end"/>
      </w:r>
      <w:r w:rsidRPr="00DF745D">
        <w:t xml:space="preserve">. Please see the </w:t>
      </w:r>
      <w:r w:rsidRPr="003B6151">
        <w:rPr>
          <w:rStyle w:val="NRELBodyTextCharChar"/>
        </w:rPr>
        <w:fldChar w:fldCharType="begin" w:fldLock="1"/>
      </w:r>
      <w:r w:rsidRPr="003B6151">
        <w:rPr>
          <w:rStyle w:val="NRELBodyTextCharChar"/>
        </w:rPr>
        <w:instrText xml:space="preserve"> REF Heading_WindProfiles \h </w:instrText>
      </w:r>
      <w:r w:rsidR="006B63AD" w:rsidRPr="003B6151">
        <w:rPr>
          <w:rStyle w:val="NRELBodyTextCharChar"/>
        </w:rPr>
        <w:instrText xml:space="preserve"> \* MERGEFORMAT </w:instrText>
      </w:r>
      <w:r w:rsidRPr="003B6151">
        <w:rPr>
          <w:rStyle w:val="NRELBodyTextCharChar"/>
        </w:rPr>
      </w:r>
      <w:r w:rsidRPr="003B6151">
        <w:rPr>
          <w:rStyle w:val="NRELBodyTextCharChar"/>
        </w:rPr>
        <w:fldChar w:fldCharType="separate"/>
      </w:r>
      <w:r w:rsidR="00255BEF" w:rsidRPr="00255BEF">
        <w:rPr>
          <w:rStyle w:val="NRELBodyTextCharChar"/>
          <w:bCs/>
        </w:rPr>
        <w:t>Velocity and Direction Profiles</w:t>
      </w:r>
      <w:r w:rsidRPr="003B6151">
        <w:rPr>
          <w:rStyle w:val="NRELBodyTextCharChar"/>
        </w:rPr>
        <w:fldChar w:fldCharType="end"/>
      </w:r>
      <w:r w:rsidRPr="00DF745D">
        <w:t xml:space="preserve"> section of this guide for more details about the different wind profile</w:t>
      </w:r>
      <w:r>
        <w:t xml:space="preserve"> </w:t>
      </w:r>
      <w:r w:rsidRPr="00DF745D">
        <w:t>types. The “H2L” velocity profile must always be used with, and only with, the TIDAL spectral model.</w:t>
      </w:r>
    </w:p>
    <w:p w:rsidR="006B6307" w:rsidRDefault="00A966A4" w:rsidP="00DF745D">
      <w:pPr>
        <w:pStyle w:val="NRELBodyText"/>
      </w:pPr>
      <w:r>
        <w:rPr>
          <w:noProof/>
        </w:rPr>
        <mc:AlternateContent>
          <mc:Choice Requires="wps">
            <w:drawing>
              <wp:inline distT="0" distB="0" distL="0" distR="0" wp14:anchorId="146AD252" wp14:editId="61135AAB">
                <wp:extent cx="5943600" cy="3031066"/>
                <wp:effectExtent l="0" t="0" r="0" b="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31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Pr="00E9040F" w:rsidRDefault="00337164" w:rsidP="00B94CDB">
                            <w:pPr>
                              <w:pStyle w:val="NRELTableCaption"/>
                            </w:pPr>
                            <w:bookmarkStart w:id="182" w:name="Table_WindProfile"/>
                            <w:bookmarkStart w:id="183" w:name="_Toc238955055"/>
                            <w:bookmarkStart w:id="184" w:name="_Toc399876324"/>
                            <w:bookmarkStart w:id="185" w:name="_Toc452622704"/>
                            <w:proofErr w:type="gramStart"/>
                            <w:r>
                              <w:t xml:space="preserve">Table </w:t>
                            </w:r>
                            <w:fldSimple w:instr=" SEQ Table \* ARABIC ">
                              <w:r w:rsidR="00526B2A">
                                <w:rPr>
                                  <w:noProof/>
                                </w:rPr>
                                <w:t>6</w:t>
                              </w:r>
                            </w:fldSimple>
                            <w:bookmarkEnd w:id="182"/>
                            <w:r>
                              <w:t>.</w:t>
                            </w:r>
                            <w:proofErr w:type="gramEnd"/>
                            <w:r>
                              <w:t xml:space="preserve"> V</w:t>
                            </w:r>
                            <w:r w:rsidRPr="00E9040F">
                              <w:t xml:space="preserve">alid </w:t>
                            </w:r>
                            <w:bookmarkEnd w:id="183"/>
                            <w:bookmarkEnd w:id="184"/>
                            <w:proofErr w:type="spellStart"/>
                            <w:r w:rsidRPr="00E9040F">
                              <w:rPr>
                                <w:i/>
                              </w:rPr>
                              <w:t>WindProfileType</w:t>
                            </w:r>
                            <w:proofErr w:type="spellEnd"/>
                            <w:r w:rsidRPr="00E9040F">
                              <w:t xml:space="preserve"> Values</w:t>
                            </w:r>
                            <w:bookmarkEnd w:id="185"/>
                          </w:p>
                          <w:tbl>
                            <w:tblPr>
                              <w:tblW w:w="5000" w:type="pct"/>
                              <w:jc w:val="center"/>
                              <w:tblCellSpacing w:w="21" w:type="dxa"/>
                              <w:tblCellMar>
                                <w:top w:w="14" w:type="dxa"/>
                                <w:left w:w="144" w:type="dxa"/>
                                <w:bottom w:w="14" w:type="dxa"/>
                                <w:right w:w="144" w:type="dxa"/>
                              </w:tblCellMar>
                              <w:tblLook w:val="0000" w:firstRow="0" w:lastRow="0" w:firstColumn="0" w:lastColumn="0" w:noHBand="0" w:noVBand="0"/>
                            </w:tblPr>
                            <w:tblGrid>
                              <w:gridCol w:w="1930"/>
                              <w:gridCol w:w="7529"/>
                            </w:tblGrid>
                            <w:tr w:rsidR="00337164" w:rsidTr="00255BEF">
                              <w:trPr>
                                <w:tblCellSpacing w:w="21" w:type="dxa"/>
                                <w:jc w:val="center"/>
                              </w:trPr>
                              <w:tc>
                                <w:tcPr>
                                  <w:tcW w:w="1000" w:type="pct"/>
                                  <w:tcBorders>
                                    <w:top w:val="single" w:sz="6" w:space="0" w:color="auto"/>
                                    <w:bottom w:val="single" w:sz="6" w:space="0" w:color="auto"/>
                                  </w:tcBorders>
                                  <w:vAlign w:val="center"/>
                                </w:tcPr>
                                <w:p w:rsidR="00337164" w:rsidRPr="000546BF" w:rsidRDefault="00337164" w:rsidP="000546BF">
                                  <w:pPr>
                                    <w:pStyle w:val="NRELTableHeader"/>
                                    <w:rPr>
                                      <w:i/>
                                      <w:noProof/>
                                    </w:rPr>
                                  </w:pPr>
                                  <w:r w:rsidRPr="000546BF">
                                    <w:rPr>
                                      <w:i/>
                                      <w:noProof/>
                                    </w:rPr>
                                    <w:t xml:space="preserve">WindProfileType </w:t>
                                  </w:r>
                                </w:p>
                              </w:tc>
                              <w:tc>
                                <w:tcPr>
                                  <w:tcW w:w="4000" w:type="pct"/>
                                  <w:tcBorders>
                                    <w:top w:val="single" w:sz="6" w:space="0" w:color="auto"/>
                                    <w:bottom w:val="single" w:sz="6" w:space="0" w:color="auto"/>
                                  </w:tcBorders>
                                  <w:vAlign w:val="center"/>
                                </w:tcPr>
                                <w:p w:rsidR="00337164" w:rsidRDefault="00337164" w:rsidP="000546BF">
                                  <w:pPr>
                                    <w:pStyle w:val="NRELTableHeader"/>
                                    <w:rPr>
                                      <w:noProof/>
                                    </w:rPr>
                                  </w:pPr>
                                  <w:r w:rsidRPr="00E752FD">
                                    <w:rPr>
                                      <w:noProof/>
                                    </w:rPr>
                                    <w:t>Description</w:t>
                                  </w:r>
                                </w:p>
                              </w:tc>
                            </w:tr>
                            <w:tr w:rsidR="00337164" w:rsidTr="00255BEF">
                              <w:trPr>
                                <w:tblCellSpacing w:w="21" w:type="dxa"/>
                                <w:jc w:val="center"/>
                              </w:trPr>
                              <w:tc>
                                <w:tcPr>
                                  <w:tcW w:w="1000" w:type="pct"/>
                                  <w:vAlign w:val="center"/>
                                </w:tcPr>
                                <w:p w:rsidR="00337164" w:rsidDel="001A0D2A" w:rsidRDefault="00337164" w:rsidP="000546BF">
                                  <w:pPr>
                                    <w:pStyle w:val="NRELTableContent"/>
                                  </w:pPr>
                                  <w:r>
                                    <w:t>PL</w:t>
                                  </w:r>
                                  <w:r w:rsidDel="00466189">
                                    <w:t xml:space="preserve"> </w:t>
                                  </w:r>
                                </w:p>
                              </w:tc>
                              <w:tc>
                                <w:tcPr>
                                  <w:tcW w:w="4000" w:type="pct"/>
                                  <w:vAlign w:val="center"/>
                                </w:tcPr>
                                <w:p w:rsidR="00337164" w:rsidRDefault="00337164" w:rsidP="000546BF">
                                  <w:pPr>
                                    <w:pStyle w:val="NRELTableContent"/>
                                  </w:pPr>
                                  <w:r>
                                    <w:t>Power-law wind profile</w:t>
                                  </w:r>
                                </w:p>
                              </w:tc>
                            </w:tr>
                            <w:tr w:rsidR="00337164" w:rsidTr="00255BEF">
                              <w:trPr>
                                <w:tblCellSpacing w:w="21" w:type="dxa"/>
                                <w:jc w:val="center"/>
                              </w:trPr>
                              <w:tc>
                                <w:tcPr>
                                  <w:tcW w:w="1000" w:type="pct"/>
                                  <w:vAlign w:val="center"/>
                                </w:tcPr>
                                <w:p w:rsidR="00337164" w:rsidRDefault="00337164" w:rsidP="000546BF">
                                  <w:pPr>
                                    <w:pStyle w:val="NRELTableContent"/>
                                  </w:pPr>
                                  <w:r>
                                    <w:t>LOG</w:t>
                                  </w:r>
                                </w:p>
                              </w:tc>
                              <w:tc>
                                <w:tcPr>
                                  <w:tcW w:w="4000" w:type="pct"/>
                                  <w:vAlign w:val="center"/>
                                </w:tcPr>
                                <w:p w:rsidR="00337164" w:rsidRDefault="00337164" w:rsidP="000546BF">
                                  <w:pPr>
                                    <w:pStyle w:val="NRELTableContent"/>
                                  </w:pPr>
                                  <w:proofErr w:type="spellStart"/>
                                  <w:r>
                                    <w:t>Diabatic</w:t>
                                  </w:r>
                                  <w:proofErr w:type="spellEnd"/>
                                  <w:r>
                                    <w:t xml:space="preserve"> (logarithmic) wind profile; not valid with KHTEST or with EWM or ETM wind types</w:t>
                                  </w:r>
                                </w:p>
                              </w:tc>
                            </w:tr>
                            <w:tr w:rsidR="00337164" w:rsidTr="00255BEF">
                              <w:trPr>
                                <w:tblCellSpacing w:w="21" w:type="dxa"/>
                                <w:jc w:val="center"/>
                              </w:trPr>
                              <w:tc>
                                <w:tcPr>
                                  <w:tcW w:w="1000" w:type="pct"/>
                                  <w:tcBorders>
                                    <w:bottom w:val="single" w:sz="4" w:space="0" w:color="auto"/>
                                  </w:tcBorders>
                                  <w:vAlign w:val="center"/>
                                </w:tcPr>
                                <w:p w:rsidR="00337164" w:rsidRDefault="00337164" w:rsidP="000546BF">
                                  <w:pPr>
                                    <w:pStyle w:val="NRELTableContent"/>
                                  </w:pPr>
                                  <w:r>
                                    <w:t>H2L</w:t>
                                  </w:r>
                                </w:p>
                              </w:tc>
                              <w:tc>
                                <w:tcPr>
                                  <w:tcW w:w="4000" w:type="pct"/>
                                  <w:tcBorders>
                                    <w:bottom w:val="single" w:sz="4" w:space="0" w:color="auto"/>
                                  </w:tcBorders>
                                  <w:vAlign w:val="center"/>
                                </w:tcPr>
                                <w:p w:rsidR="00337164" w:rsidRDefault="00337164" w:rsidP="00255BEF">
                                  <w:pPr>
                                    <w:pStyle w:val="NRELTableContent"/>
                                  </w:pPr>
                                  <w:r>
                                    <w:t xml:space="preserve">Logarithmic velocity profile for MHK models (TIDAL). Not valid with other values of </w:t>
                                  </w:r>
                                  <w:proofErr w:type="spellStart"/>
                                  <w:r>
                                    <w:rPr>
                                      <w:i/>
                                    </w:rPr>
                                    <w:t>TurbModel</w:t>
                                  </w:r>
                                  <w:proofErr w:type="spellEnd"/>
                                  <w:r>
                                    <w:rPr>
                                      <w:i/>
                                    </w:rPr>
                                    <w:t>.</w:t>
                                  </w:r>
                                </w:p>
                              </w:tc>
                            </w:tr>
                            <w:tr w:rsidR="00337164" w:rsidTr="00255BEF">
                              <w:trPr>
                                <w:tblCellSpacing w:w="21" w:type="dxa"/>
                                <w:jc w:val="center"/>
                              </w:trPr>
                              <w:tc>
                                <w:tcPr>
                                  <w:tcW w:w="1000" w:type="pct"/>
                                  <w:vAlign w:val="center"/>
                                </w:tcPr>
                                <w:p w:rsidR="00337164" w:rsidRDefault="00337164" w:rsidP="000546BF">
                                  <w:pPr>
                                    <w:pStyle w:val="NRELTableContent"/>
                                  </w:pPr>
                                  <w:r>
                                    <w:t>JET</w:t>
                                  </w:r>
                                  <w:r w:rsidDel="00466189">
                                    <w:t xml:space="preserve"> </w:t>
                                  </w:r>
                                </w:p>
                              </w:tc>
                              <w:tc>
                                <w:tcPr>
                                  <w:tcW w:w="4000" w:type="pct"/>
                                  <w:vAlign w:val="center"/>
                                </w:tcPr>
                                <w:p w:rsidR="00337164" w:rsidRDefault="00337164" w:rsidP="00255BEF">
                                  <w:pPr>
                                    <w:pStyle w:val="NRELTableContent"/>
                                  </w:pPr>
                                  <w:r>
                                    <w:t>Low-level jet wind profile, valid only with GP_LLJ model</w:t>
                                  </w:r>
                                  <w:r w:rsidDel="00577581">
                                    <w:t xml:space="preserve"> </w:t>
                                  </w:r>
                                </w:p>
                              </w:tc>
                            </w:tr>
                            <w:tr w:rsidR="00337164" w:rsidTr="00255BEF">
                              <w:trPr>
                                <w:tblCellSpacing w:w="21" w:type="dxa"/>
                                <w:jc w:val="center"/>
                              </w:trPr>
                              <w:tc>
                                <w:tcPr>
                                  <w:tcW w:w="1000" w:type="pct"/>
                                  <w:vAlign w:val="center"/>
                                </w:tcPr>
                                <w:p w:rsidR="00337164" w:rsidRDefault="00337164" w:rsidP="000546BF">
                                  <w:pPr>
                                    <w:pStyle w:val="NRELTableContent"/>
                                  </w:pPr>
                                  <w:r>
                                    <w:t>IEC</w:t>
                                  </w:r>
                                </w:p>
                              </w:tc>
                              <w:tc>
                                <w:tcPr>
                                  <w:tcW w:w="4000" w:type="pct"/>
                                  <w:vAlign w:val="center"/>
                                </w:tcPr>
                                <w:p w:rsidR="00337164" w:rsidRDefault="00337164" w:rsidP="000546BF">
                                  <w:pPr>
                                    <w:pStyle w:val="NRELTableContent"/>
                                  </w:pPr>
                                  <w:r>
                                    <w:t>Power-law profile on the rotor disk; logarithmic profile elsewhere</w:t>
                                  </w:r>
                                </w:p>
                              </w:tc>
                            </w:tr>
                            <w:tr w:rsidR="00337164" w:rsidTr="00255BEF">
                              <w:trPr>
                                <w:tblCellSpacing w:w="21" w:type="dxa"/>
                                <w:jc w:val="center"/>
                              </w:trPr>
                              <w:tc>
                                <w:tcPr>
                                  <w:tcW w:w="1000" w:type="pct"/>
                                  <w:tcBorders>
                                    <w:bottom w:val="single" w:sz="4" w:space="0" w:color="auto"/>
                                  </w:tcBorders>
                                  <w:vAlign w:val="center"/>
                                </w:tcPr>
                                <w:p w:rsidR="00337164" w:rsidRPr="001B3863" w:rsidRDefault="00337164" w:rsidP="000546BF">
                                  <w:pPr>
                                    <w:pStyle w:val="NRELTableContent"/>
                                    <w:rPr>
                                      <w:highlight w:val="yellow"/>
                                    </w:rPr>
                                  </w:pPr>
                                  <w:r w:rsidRPr="00255BEF">
                                    <w:t>API</w:t>
                                  </w:r>
                                </w:p>
                              </w:tc>
                              <w:tc>
                                <w:tcPr>
                                  <w:tcW w:w="4000" w:type="pct"/>
                                  <w:tcBorders>
                                    <w:bottom w:val="single" w:sz="4" w:space="0" w:color="auto"/>
                                  </w:tcBorders>
                                  <w:vAlign w:val="center"/>
                                </w:tcPr>
                                <w:p w:rsidR="00337164" w:rsidRDefault="00255BEF" w:rsidP="000546BF">
                                  <w:pPr>
                                    <w:pStyle w:val="NRELTableContent"/>
                                  </w:pPr>
                                  <w:r>
                                    <w:t>API (</w:t>
                                  </w:r>
                                  <w:proofErr w:type="spellStart"/>
                                  <w:r>
                                    <w:t>Fr</w:t>
                                  </w:r>
                                  <w:r>
                                    <w:rPr>
                                      <w:rFonts w:ascii="Calibri" w:hAnsi="Calibri"/>
                                    </w:rPr>
                                    <w:t>ø</w:t>
                                  </w:r>
                                  <w:r>
                                    <w:t>ya</w:t>
                                  </w:r>
                                  <w:proofErr w:type="spellEnd"/>
                                  <w:r>
                                    <w:t>) wind profile, based on 1-hr mean wind speed at 10 m above sea level</w:t>
                                  </w:r>
                                </w:p>
                              </w:tc>
                            </w:tr>
                            <w:tr w:rsidR="00337164" w:rsidTr="00255BEF">
                              <w:trPr>
                                <w:tblCellSpacing w:w="21" w:type="dxa"/>
                                <w:jc w:val="center"/>
                              </w:trPr>
                              <w:tc>
                                <w:tcPr>
                                  <w:tcW w:w="1000" w:type="pct"/>
                                  <w:vAlign w:val="center"/>
                                </w:tcPr>
                                <w:p w:rsidR="00337164" w:rsidRPr="001B3863" w:rsidRDefault="00337164" w:rsidP="000546BF">
                                  <w:pPr>
                                    <w:pStyle w:val="NRELTableContent"/>
                                    <w:rPr>
                                      <w:highlight w:val="yellow"/>
                                    </w:rPr>
                                  </w:pPr>
                                  <w:r w:rsidRPr="00255BEF">
                                    <w:t>USR</w:t>
                                  </w:r>
                                </w:p>
                              </w:tc>
                              <w:tc>
                                <w:tcPr>
                                  <w:tcW w:w="4000" w:type="pct"/>
                                  <w:vAlign w:val="center"/>
                                </w:tcPr>
                                <w:p w:rsidR="00337164" w:rsidRDefault="00255BEF" w:rsidP="000546BF">
                                  <w:pPr>
                                    <w:pStyle w:val="NRELTableContent"/>
                                  </w:pPr>
                                  <w:r>
                                    <w:t xml:space="preserve">User-defined velocity profile, values are read from a table in </w:t>
                                  </w:r>
                                  <w:proofErr w:type="spellStart"/>
                                  <w:r w:rsidRPr="00255BEF">
                                    <w:rPr>
                                      <w:i/>
                                    </w:rPr>
                                    <w:t>ProfileFile</w:t>
                                  </w:r>
                                  <w:proofErr w:type="spellEnd"/>
                                  <w:r>
                                    <w:t xml:space="preserve"> and interpolated.</w:t>
                                  </w:r>
                                </w:p>
                              </w:tc>
                            </w:tr>
                            <w:tr w:rsidR="00337164" w:rsidTr="00255BEF">
                              <w:trPr>
                                <w:tblCellSpacing w:w="21" w:type="dxa"/>
                                <w:jc w:val="center"/>
                              </w:trPr>
                              <w:tc>
                                <w:tcPr>
                                  <w:tcW w:w="1000" w:type="pct"/>
                                  <w:vAlign w:val="center"/>
                                </w:tcPr>
                                <w:p w:rsidR="00337164" w:rsidRDefault="00337164" w:rsidP="000546BF">
                                  <w:pPr>
                                    <w:pStyle w:val="NRELTableContent"/>
                                  </w:pPr>
                                  <w:r>
                                    <w:t>TS</w:t>
                                  </w:r>
                                </w:p>
                              </w:tc>
                              <w:tc>
                                <w:tcPr>
                                  <w:tcW w:w="4000" w:type="pct"/>
                                  <w:vAlign w:val="center"/>
                                </w:tcPr>
                                <w:p w:rsidR="00337164" w:rsidRPr="00960B99" w:rsidRDefault="00337164" w:rsidP="000546BF">
                                  <w:pPr>
                                    <w:pStyle w:val="NRELTableContent"/>
                                  </w:pPr>
                                  <w:r>
                                    <w:t xml:space="preserve">Valid only with the “TIMESR” </w:t>
                                  </w:r>
                                  <w:proofErr w:type="spellStart"/>
                                  <w:r>
                                    <w:rPr>
                                      <w:i/>
                                    </w:rPr>
                                    <w:t>TurbModel</w:t>
                                  </w:r>
                                  <w:proofErr w:type="spellEnd"/>
                                </w:p>
                              </w:tc>
                            </w:tr>
                            <w:tr w:rsidR="00337164" w:rsidTr="00255BEF">
                              <w:trPr>
                                <w:tblCellSpacing w:w="21" w:type="dxa"/>
                                <w:jc w:val="center"/>
                              </w:trPr>
                              <w:tc>
                                <w:tcPr>
                                  <w:tcW w:w="1000" w:type="pct"/>
                                  <w:tcBorders>
                                    <w:bottom w:val="single" w:sz="4" w:space="0" w:color="auto"/>
                                  </w:tcBorders>
                                  <w:vAlign w:val="center"/>
                                </w:tcPr>
                                <w:p w:rsidR="00337164" w:rsidRDefault="00337164" w:rsidP="000546BF">
                                  <w:pPr>
                                    <w:pStyle w:val="NRELTableContent"/>
                                  </w:pPr>
                                  <w:r>
                                    <w:t>Default</w:t>
                                  </w:r>
                                </w:p>
                              </w:tc>
                              <w:tc>
                                <w:tcPr>
                                  <w:tcW w:w="4000" w:type="pct"/>
                                  <w:tcBorders>
                                    <w:bottom w:val="single" w:sz="4" w:space="0" w:color="auto"/>
                                  </w:tcBorders>
                                  <w:vAlign w:val="center"/>
                                </w:tcPr>
                                <w:p w:rsidR="00337164" w:rsidDel="00466189" w:rsidRDefault="00337164" w:rsidP="000546BF">
                                  <w:pPr>
                                    <w:pStyle w:val="NRELTableContent"/>
                                  </w:pPr>
                                  <w:r>
                                    <w:t xml:space="preserve">Uses a default. See </w:t>
                                  </w:r>
                                  <w:r>
                                    <w:fldChar w:fldCharType="begin" w:fldLock="1"/>
                                  </w:r>
                                  <w:r>
                                    <w:instrText xml:space="preserve"> REF Table_DefWindProfileType \h  \* MERGEFORMAT </w:instrText>
                                  </w:r>
                                  <w:r>
                                    <w:fldChar w:fldCharType="separate"/>
                                  </w:r>
                                  <w:r>
                                    <w:t xml:space="preserve">Table </w:t>
                                  </w:r>
                                  <w:r>
                                    <w:rPr>
                                      <w:noProof/>
                                    </w:rPr>
                                    <w:t>7</w:t>
                                  </w:r>
                                  <w:r>
                                    <w:fldChar w:fldCharType="end"/>
                                  </w:r>
                                  <w:r>
                                    <w:t>.</w:t>
                                  </w:r>
                                </w:p>
                              </w:tc>
                            </w:tr>
                          </w:tbl>
                          <w:p w:rsidR="00337164" w:rsidRDefault="00337164" w:rsidP="00A966A4"/>
                        </w:txbxContent>
                      </wps:txbx>
                      <wps:bodyPr rot="0" vert="horz" wrap="square" lIns="91440" tIns="45720" rIns="91440" bIns="45720" anchor="t" anchorCtr="0" upright="1">
                        <a:noAutofit/>
                      </wps:bodyPr>
                    </wps:wsp>
                  </a:graphicData>
                </a:graphic>
              </wp:inline>
            </w:drawing>
          </mc:Choice>
          <mc:Fallback>
            <w:pict>
              <v:shape id="Text Box 29" o:spid="_x0000_s1043" type="#_x0000_t202" style="width:468pt;height:23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UWPuwIAAMQ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" filled="f" stroked="f">
                <v:textbox>
                  <w:txbxContent>
                    <w:p w:rsidR="00337164" w:rsidRPr="00E9040F" w:rsidRDefault="00337164" w:rsidP="00B94CDB">
                      <w:pPr>
                        <w:pStyle w:val="NRELTableCaption"/>
                      </w:pPr>
                      <w:bookmarkStart w:id="186" w:name="Table_WindProfile"/>
                      <w:bookmarkStart w:id="187" w:name="_Toc238955055"/>
                      <w:bookmarkStart w:id="188" w:name="_Toc399876324"/>
                      <w:bookmarkStart w:id="189" w:name="_Toc452622704"/>
                      <w:proofErr w:type="gramStart"/>
                      <w:r>
                        <w:t xml:space="preserve">Table </w:t>
                      </w:r>
                      <w:fldSimple w:instr=" SEQ Table \* ARABIC ">
                        <w:r w:rsidR="00526B2A">
                          <w:rPr>
                            <w:noProof/>
                          </w:rPr>
                          <w:t>6</w:t>
                        </w:r>
                      </w:fldSimple>
                      <w:bookmarkEnd w:id="186"/>
                      <w:r>
                        <w:t>.</w:t>
                      </w:r>
                      <w:proofErr w:type="gramEnd"/>
                      <w:r>
                        <w:t xml:space="preserve"> V</w:t>
                      </w:r>
                      <w:r w:rsidRPr="00E9040F">
                        <w:t xml:space="preserve">alid </w:t>
                      </w:r>
                      <w:bookmarkEnd w:id="187"/>
                      <w:bookmarkEnd w:id="188"/>
                      <w:proofErr w:type="spellStart"/>
                      <w:r w:rsidRPr="00E9040F">
                        <w:rPr>
                          <w:i/>
                        </w:rPr>
                        <w:t>WindProfileType</w:t>
                      </w:r>
                      <w:proofErr w:type="spellEnd"/>
                      <w:r w:rsidRPr="00E9040F">
                        <w:t xml:space="preserve"> Values</w:t>
                      </w:r>
                      <w:bookmarkEnd w:id="189"/>
                    </w:p>
                    <w:tbl>
                      <w:tblPr>
                        <w:tblW w:w="5000" w:type="pct"/>
                        <w:jc w:val="center"/>
                        <w:tblCellSpacing w:w="21" w:type="dxa"/>
                        <w:tblCellMar>
                          <w:top w:w="14" w:type="dxa"/>
                          <w:left w:w="144" w:type="dxa"/>
                          <w:bottom w:w="14" w:type="dxa"/>
                          <w:right w:w="144" w:type="dxa"/>
                        </w:tblCellMar>
                        <w:tblLook w:val="0000" w:firstRow="0" w:lastRow="0" w:firstColumn="0" w:lastColumn="0" w:noHBand="0" w:noVBand="0"/>
                      </w:tblPr>
                      <w:tblGrid>
                        <w:gridCol w:w="1930"/>
                        <w:gridCol w:w="7529"/>
                      </w:tblGrid>
                      <w:tr w:rsidR="00337164" w:rsidTr="00255BEF">
                        <w:trPr>
                          <w:tblCellSpacing w:w="21" w:type="dxa"/>
                          <w:jc w:val="center"/>
                        </w:trPr>
                        <w:tc>
                          <w:tcPr>
                            <w:tcW w:w="1000" w:type="pct"/>
                            <w:tcBorders>
                              <w:top w:val="single" w:sz="6" w:space="0" w:color="auto"/>
                              <w:bottom w:val="single" w:sz="6" w:space="0" w:color="auto"/>
                            </w:tcBorders>
                            <w:vAlign w:val="center"/>
                          </w:tcPr>
                          <w:p w:rsidR="00337164" w:rsidRPr="000546BF" w:rsidRDefault="00337164" w:rsidP="000546BF">
                            <w:pPr>
                              <w:pStyle w:val="NRELTableHeader"/>
                              <w:rPr>
                                <w:i/>
                                <w:noProof/>
                              </w:rPr>
                            </w:pPr>
                            <w:r w:rsidRPr="000546BF">
                              <w:rPr>
                                <w:i/>
                                <w:noProof/>
                              </w:rPr>
                              <w:t xml:space="preserve">WindProfileType </w:t>
                            </w:r>
                          </w:p>
                        </w:tc>
                        <w:tc>
                          <w:tcPr>
                            <w:tcW w:w="4000" w:type="pct"/>
                            <w:tcBorders>
                              <w:top w:val="single" w:sz="6" w:space="0" w:color="auto"/>
                              <w:bottom w:val="single" w:sz="6" w:space="0" w:color="auto"/>
                            </w:tcBorders>
                            <w:vAlign w:val="center"/>
                          </w:tcPr>
                          <w:p w:rsidR="00337164" w:rsidRDefault="00337164" w:rsidP="000546BF">
                            <w:pPr>
                              <w:pStyle w:val="NRELTableHeader"/>
                              <w:rPr>
                                <w:noProof/>
                              </w:rPr>
                            </w:pPr>
                            <w:r w:rsidRPr="00E752FD">
                              <w:rPr>
                                <w:noProof/>
                              </w:rPr>
                              <w:t>Description</w:t>
                            </w:r>
                          </w:p>
                        </w:tc>
                      </w:tr>
                      <w:tr w:rsidR="00337164" w:rsidTr="00255BEF">
                        <w:trPr>
                          <w:tblCellSpacing w:w="21" w:type="dxa"/>
                          <w:jc w:val="center"/>
                        </w:trPr>
                        <w:tc>
                          <w:tcPr>
                            <w:tcW w:w="1000" w:type="pct"/>
                            <w:vAlign w:val="center"/>
                          </w:tcPr>
                          <w:p w:rsidR="00337164" w:rsidDel="001A0D2A" w:rsidRDefault="00337164" w:rsidP="000546BF">
                            <w:pPr>
                              <w:pStyle w:val="NRELTableContent"/>
                            </w:pPr>
                            <w:r>
                              <w:t>PL</w:t>
                            </w:r>
                            <w:r w:rsidDel="00466189">
                              <w:t xml:space="preserve"> </w:t>
                            </w:r>
                          </w:p>
                        </w:tc>
                        <w:tc>
                          <w:tcPr>
                            <w:tcW w:w="4000" w:type="pct"/>
                            <w:vAlign w:val="center"/>
                          </w:tcPr>
                          <w:p w:rsidR="00337164" w:rsidRDefault="00337164" w:rsidP="000546BF">
                            <w:pPr>
                              <w:pStyle w:val="NRELTableContent"/>
                            </w:pPr>
                            <w:r>
                              <w:t>Power-law wind profile</w:t>
                            </w:r>
                          </w:p>
                        </w:tc>
                      </w:tr>
                      <w:tr w:rsidR="00337164" w:rsidTr="00255BEF">
                        <w:trPr>
                          <w:tblCellSpacing w:w="21" w:type="dxa"/>
                          <w:jc w:val="center"/>
                        </w:trPr>
                        <w:tc>
                          <w:tcPr>
                            <w:tcW w:w="1000" w:type="pct"/>
                            <w:vAlign w:val="center"/>
                          </w:tcPr>
                          <w:p w:rsidR="00337164" w:rsidRDefault="00337164" w:rsidP="000546BF">
                            <w:pPr>
                              <w:pStyle w:val="NRELTableContent"/>
                            </w:pPr>
                            <w:r>
                              <w:t>LOG</w:t>
                            </w:r>
                          </w:p>
                        </w:tc>
                        <w:tc>
                          <w:tcPr>
                            <w:tcW w:w="4000" w:type="pct"/>
                            <w:vAlign w:val="center"/>
                          </w:tcPr>
                          <w:p w:rsidR="00337164" w:rsidRDefault="00337164" w:rsidP="000546BF">
                            <w:pPr>
                              <w:pStyle w:val="NRELTableContent"/>
                            </w:pPr>
                            <w:proofErr w:type="spellStart"/>
                            <w:r>
                              <w:t>Diabatic</w:t>
                            </w:r>
                            <w:proofErr w:type="spellEnd"/>
                            <w:r>
                              <w:t xml:space="preserve"> (logarithmic) wind profile; not valid with KHTEST or with EWM or ETM wind types</w:t>
                            </w:r>
                          </w:p>
                        </w:tc>
                      </w:tr>
                      <w:tr w:rsidR="00337164" w:rsidTr="00255BEF">
                        <w:trPr>
                          <w:tblCellSpacing w:w="21" w:type="dxa"/>
                          <w:jc w:val="center"/>
                        </w:trPr>
                        <w:tc>
                          <w:tcPr>
                            <w:tcW w:w="1000" w:type="pct"/>
                            <w:tcBorders>
                              <w:bottom w:val="single" w:sz="4" w:space="0" w:color="auto"/>
                            </w:tcBorders>
                            <w:vAlign w:val="center"/>
                          </w:tcPr>
                          <w:p w:rsidR="00337164" w:rsidRDefault="00337164" w:rsidP="000546BF">
                            <w:pPr>
                              <w:pStyle w:val="NRELTableContent"/>
                            </w:pPr>
                            <w:r>
                              <w:t>H2L</w:t>
                            </w:r>
                          </w:p>
                        </w:tc>
                        <w:tc>
                          <w:tcPr>
                            <w:tcW w:w="4000" w:type="pct"/>
                            <w:tcBorders>
                              <w:bottom w:val="single" w:sz="4" w:space="0" w:color="auto"/>
                            </w:tcBorders>
                            <w:vAlign w:val="center"/>
                          </w:tcPr>
                          <w:p w:rsidR="00337164" w:rsidRDefault="00337164" w:rsidP="00255BEF">
                            <w:pPr>
                              <w:pStyle w:val="NRELTableContent"/>
                            </w:pPr>
                            <w:r>
                              <w:t xml:space="preserve">Logarithmic velocity profile for MHK models (TIDAL). Not valid with other values of </w:t>
                            </w:r>
                            <w:proofErr w:type="spellStart"/>
                            <w:r>
                              <w:rPr>
                                <w:i/>
                              </w:rPr>
                              <w:t>TurbModel</w:t>
                            </w:r>
                            <w:proofErr w:type="spellEnd"/>
                            <w:r>
                              <w:rPr>
                                <w:i/>
                              </w:rPr>
                              <w:t>.</w:t>
                            </w:r>
                          </w:p>
                        </w:tc>
                      </w:tr>
                      <w:tr w:rsidR="00337164" w:rsidTr="00255BEF">
                        <w:trPr>
                          <w:tblCellSpacing w:w="21" w:type="dxa"/>
                          <w:jc w:val="center"/>
                        </w:trPr>
                        <w:tc>
                          <w:tcPr>
                            <w:tcW w:w="1000" w:type="pct"/>
                            <w:vAlign w:val="center"/>
                          </w:tcPr>
                          <w:p w:rsidR="00337164" w:rsidRDefault="00337164" w:rsidP="000546BF">
                            <w:pPr>
                              <w:pStyle w:val="NRELTableContent"/>
                            </w:pPr>
                            <w:r>
                              <w:t>JET</w:t>
                            </w:r>
                            <w:r w:rsidDel="00466189">
                              <w:t xml:space="preserve"> </w:t>
                            </w:r>
                          </w:p>
                        </w:tc>
                        <w:tc>
                          <w:tcPr>
                            <w:tcW w:w="4000" w:type="pct"/>
                            <w:vAlign w:val="center"/>
                          </w:tcPr>
                          <w:p w:rsidR="00337164" w:rsidRDefault="00337164" w:rsidP="00255BEF">
                            <w:pPr>
                              <w:pStyle w:val="NRELTableContent"/>
                            </w:pPr>
                            <w:r>
                              <w:t>Low-level jet wind profile, valid only with GP_LLJ model</w:t>
                            </w:r>
                            <w:r w:rsidDel="00577581">
                              <w:t xml:space="preserve"> </w:t>
                            </w:r>
                          </w:p>
                        </w:tc>
                      </w:tr>
                      <w:tr w:rsidR="00337164" w:rsidTr="00255BEF">
                        <w:trPr>
                          <w:tblCellSpacing w:w="21" w:type="dxa"/>
                          <w:jc w:val="center"/>
                        </w:trPr>
                        <w:tc>
                          <w:tcPr>
                            <w:tcW w:w="1000" w:type="pct"/>
                            <w:vAlign w:val="center"/>
                          </w:tcPr>
                          <w:p w:rsidR="00337164" w:rsidRDefault="00337164" w:rsidP="000546BF">
                            <w:pPr>
                              <w:pStyle w:val="NRELTableContent"/>
                            </w:pPr>
                            <w:r>
                              <w:t>IEC</w:t>
                            </w:r>
                          </w:p>
                        </w:tc>
                        <w:tc>
                          <w:tcPr>
                            <w:tcW w:w="4000" w:type="pct"/>
                            <w:vAlign w:val="center"/>
                          </w:tcPr>
                          <w:p w:rsidR="00337164" w:rsidRDefault="00337164" w:rsidP="000546BF">
                            <w:pPr>
                              <w:pStyle w:val="NRELTableContent"/>
                            </w:pPr>
                            <w:r>
                              <w:t>Power-law profile on the rotor disk; logarithmic profile elsewhere</w:t>
                            </w:r>
                          </w:p>
                        </w:tc>
                      </w:tr>
                      <w:tr w:rsidR="00337164" w:rsidTr="00255BEF">
                        <w:trPr>
                          <w:tblCellSpacing w:w="21" w:type="dxa"/>
                          <w:jc w:val="center"/>
                        </w:trPr>
                        <w:tc>
                          <w:tcPr>
                            <w:tcW w:w="1000" w:type="pct"/>
                            <w:tcBorders>
                              <w:bottom w:val="single" w:sz="4" w:space="0" w:color="auto"/>
                            </w:tcBorders>
                            <w:vAlign w:val="center"/>
                          </w:tcPr>
                          <w:p w:rsidR="00337164" w:rsidRPr="001B3863" w:rsidRDefault="00337164" w:rsidP="000546BF">
                            <w:pPr>
                              <w:pStyle w:val="NRELTableContent"/>
                              <w:rPr>
                                <w:highlight w:val="yellow"/>
                              </w:rPr>
                            </w:pPr>
                            <w:r w:rsidRPr="00255BEF">
                              <w:t>API</w:t>
                            </w:r>
                          </w:p>
                        </w:tc>
                        <w:tc>
                          <w:tcPr>
                            <w:tcW w:w="4000" w:type="pct"/>
                            <w:tcBorders>
                              <w:bottom w:val="single" w:sz="4" w:space="0" w:color="auto"/>
                            </w:tcBorders>
                            <w:vAlign w:val="center"/>
                          </w:tcPr>
                          <w:p w:rsidR="00337164" w:rsidRDefault="00255BEF" w:rsidP="000546BF">
                            <w:pPr>
                              <w:pStyle w:val="NRELTableContent"/>
                            </w:pPr>
                            <w:r>
                              <w:t>API (</w:t>
                            </w:r>
                            <w:proofErr w:type="spellStart"/>
                            <w:r>
                              <w:t>Fr</w:t>
                            </w:r>
                            <w:r>
                              <w:rPr>
                                <w:rFonts w:ascii="Calibri" w:hAnsi="Calibri"/>
                              </w:rPr>
                              <w:t>ø</w:t>
                            </w:r>
                            <w:r>
                              <w:t>ya</w:t>
                            </w:r>
                            <w:proofErr w:type="spellEnd"/>
                            <w:r>
                              <w:t>) wind profile, based on 1-hr mean wind speed at 10 m above sea level</w:t>
                            </w:r>
                          </w:p>
                        </w:tc>
                      </w:tr>
                      <w:tr w:rsidR="00337164" w:rsidTr="00255BEF">
                        <w:trPr>
                          <w:tblCellSpacing w:w="21" w:type="dxa"/>
                          <w:jc w:val="center"/>
                        </w:trPr>
                        <w:tc>
                          <w:tcPr>
                            <w:tcW w:w="1000" w:type="pct"/>
                            <w:vAlign w:val="center"/>
                          </w:tcPr>
                          <w:p w:rsidR="00337164" w:rsidRPr="001B3863" w:rsidRDefault="00337164" w:rsidP="000546BF">
                            <w:pPr>
                              <w:pStyle w:val="NRELTableContent"/>
                              <w:rPr>
                                <w:highlight w:val="yellow"/>
                              </w:rPr>
                            </w:pPr>
                            <w:r w:rsidRPr="00255BEF">
                              <w:t>USR</w:t>
                            </w:r>
                          </w:p>
                        </w:tc>
                        <w:tc>
                          <w:tcPr>
                            <w:tcW w:w="4000" w:type="pct"/>
                            <w:vAlign w:val="center"/>
                          </w:tcPr>
                          <w:p w:rsidR="00337164" w:rsidRDefault="00255BEF" w:rsidP="000546BF">
                            <w:pPr>
                              <w:pStyle w:val="NRELTableContent"/>
                            </w:pPr>
                            <w:r>
                              <w:t xml:space="preserve">User-defined velocity profile, values are read from a table in </w:t>
                            </w:r>
                            <w:proofErr w:type="spellStart"/>
                            <w:r w:rsidRPr="00255BEF">
                              <w:rPr>
                                <w:i/>
                              </w:rPr>
                              <w:t>ProfileFile</w:t>
                            </w:r>
                            <w:proofErr w:type="spellEnd"/>
                            <w:r>
                              <w:t xml:space="preserve"> and interpolated.</w:t>
                            </w:r>
                          </w:p>
                        </w:tc>
                      </w:tr>
                      <w:tr w:rsidR="00337164" w:rsidTr="00255BEF">
                        <w:trPr>
                          <w:tblCellSpacing w:w="21" w:type="dxa"/>
                          <w:jc w:val="center"/>
                        </w:trPr>
                        <w:tc>
                          <w:tcPr>
                            <w:tcW w:w="1000" w:type="pct"/>
                            <w:vAlign w:val="center"/>
                          </w:tcPr>
                          <w:p w:rsidR="00337164" w:rsidRDefault="00337164" w:rsidP="000546BF">
                            <w:pPr>
                              <w:pStyle w:val="NRELTableContent"/>
                            </w:pPr>
                            <w:r>
                              <w:t>TS</w:t>
                            </w:r>
                          </w:p>
                        </w:tc>
                        <w:tc>
                          <w:tcPr>
                            <w:tcW w:w="4000" w:type="pct"/>
                            <w:vAlign w:val="center"/>
                          </w:tcPr>
                          <w:p w:rsidR="00337164" w:rsidRPr="00960B99" w:rsidRDefault="00337164" w:rsidP="000546BF">
                            <w:pPr>
                              <w:pStyle w:val="NRELTableContent"/>
                            </w:pPr>
                            <w:r>
                              <w:t xml:space="preserve">Valid only with the “TIMESR” </w:t>
                            </w:r>
                            <w:proofErr w:type="spellStart"/>
                            <w:r>
                              <w:rPr>
                                <w:i/>
                              </w:rPr>
                              <w:t>TurbModel</w:t>
                            </w:r>
                            <w:proofErr w:type="spellEnd"/>
                          </w:p>
                        </w:tc>
                      </w:tr>
                      <w:tr w:rsidR="00337164" w:rsidTr="00255BEF">
                        <w:trPr>
                          <w:tblCellSpacing w:w="21" w:type="dxa"/>
                          <w:jc w:val="center"/>
                        </w:trPr>
                        <w:tc>
                          <w:tcPr>
                            <w:tcW w:w="1000" w:type="pct"/>
                            <w:tcBorders>
                              <w:bottom w:val="single" w:sz="4" w:space="0" w:color="auto"/>
                            </w:tcBorders>
                            <w:vAlign w:val="center"/>
                          </w:tcPr>
                          <w:p w:rsidR="00337164" w:rsidRDefault="00337164" w:rsidP="000546BF">
                            <w:pPr>
                              <w:pStyle w:val="NRELTableContent"/>
                            </w:pPr>
                            <w:r>
                              <w:t>Default</w:t>
                            </w:r>
                          </w:p>
                        </w:tc>
                        <w:tc>
                          <w:tcPr>
                            <w:tcW w:w="4000" w:type="pct"/>
                            <w:tcBorders>
                              <w:bottom w:val="single" w:sz="4" w:space="0" w:color="auto"/>
                            </w:tcBorders>
                            <w:vAlign w:val="center"/>
                          </w:tcPr>
                          <w:p w:rsidR="00337164" w:rsidDel="00466189" w:rsidRDefault="00337164" w:rsidP="000546BF">
                            <w:pPr>
                              <w:pStyle w:val="NRELTableContent"/>
                            </w:pPr>
                            <w:r>
                              <w:t xml:space="preserve">Uses a default. See </w:t>
                            </w:r>
                            <w:r>
                              <w:fldChar w:fldCharType="begin" w:fldLock="1"/>
                            </w:r>
                            <w:r>
                              <w:instrText xml:space="preserve"> REF Table_DefWindProfileType \h  \* MERGEFORMAT </w:instrText>
                            </w:r>
                            <w:r>
                              <w:fldChar w:fldCharType="separate"/>
                            </w:r>
                            <w:r>
                              <w:t xml:space="preserve">Table </w:t>
                            </w:r>
                            <w:r>
                              <w:rPr>
                                <w:noProof/>
                              </w:rPr>
                              <w:t>7</w:t>
                            </w:r>
                            <w:r>
                              <w:fldChar w:fldCharType="end"/>
                            </w:r>
                            <w:r>
                              <w:t>.</w:t>
                            </w:r>
                          </w:p>
                        </w:tc>
                      </w:tr>
                    </w:tbl>
                    <w:p w:rsidR="00337164" w:rsidRDefault="00337164" w:rsidP="00A966A4"/>
                  </w:txbxContent>
                </v:textbox>
                <w10:anchorlock/>
              </v:shape>
            </w:pict>
          </mc:Fallback>
        </mc:AlternateContent>
      </w:r>
    </w:p>
    <w:p w:rsidR="00A966A4" w:rsidRDefault="00A966A4" w:rsidP="00DF745D">
      <w:pPr>
        <w:pStyle w:val="NRELBodyText"/>
      </w:pPr>
      <w:r>
        <w:rPr>
          <w:noProof/>
        </w:rPr>
        <w:lastRenderedPageBreak/>
        <mc:AlternateContent>
          <mc:Choice Requires="wps">
            <w:drawing>
              <wp:inline distT="0" distB="0" distL="0" distR="0" wp14:anchorId="3E8A4BE1" wp14:editId="5A8DD6F2">
                <wp:extent cx="5943600" cy="3141133"/>
                <wp:effectExtent l="0" t="0" r="0" b="254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141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B94CDB">
                            <w:pPr>
                              <w:pStyle w:val="NRELTableCaption"/>
                            </w:pPr>
                            <w:bookmarkStart w:id="190" w:name="Table_DefWindProfileType"/>
                            <w:bookmarkStart w:id="191" w:name="_Toc399876325"/>
                            <w:bookmarkStart w:id="192" w:name="_Toc452622705"/>
                            <w:proofErr w:type="gramStart"/>
                            <w:r>
                              <w:t xml:space="preserve">Table </w:t>
                            </w:r>
                            <w:fldSimple w:instr=" SEQ Table \* ARABIC ">
                              <w:r w:rsidR="00526B2A">
                                <w:rPr>
                                  <w:noProof/>
                                </w:rPr>
                                <w:t>7</w:t>
                              </w:r>
                            </w:fldSimple>
                            <w:bookmarkEnd w:id="190"/>
                            <w:r>
                              <w:t>.</w:t>
                            </w:r>
                            <w:proofErr w:type="gramEnd"/>
                            <w:r>
                              <w:t xml:space="preserve"> Default Inputs for </w:t>
                            </w:r>
                            <w:r>
                              <w:rPr>
                                <w:i/>
                                <w:noProof/>
                              </w:rPr>
                              <w:t>WindProfileType</w:t>
                            </w:r>
                            <w:bookmarkEnd w:id="191"/>
                            <w:bookmarkEnd w:id="192"/>
                          </w:p>
                          <w:tbl>
                            <w:tblPr>
                              <w:tblW w:w="0" w:type="auto"/>
                              <w:jc w:val="center"/>
                              <w:tblCellSpacing w:w="7" w:type="dxa"/>
                              <w:tblCellMar>
                                <w:top w:w="72" w:type="dxa"/>
                                <w:left w:w="72" w:type="dxa"/>
                                <w:bottom w:w="72" w:type="dxa"/>
                                <w:right w:w="72" w:type="dxa"/>
                              </w:tblCellMar>
                              <w:tblLook w:val="0000" w:firstRow="0" w:lastRow="0" w:firstColumn="0" w:lastColumn="0" w:noHBand="0" w:noVBand="0"/>
                            </w:tblPr>
                            <w:tblGrid>
                              <w:gridCol w:w="1638"/>
                              <w:gridCol w:w="5313"/>
                            </w:tblGrid>
                            <w:tr w:rsidR="00337164" w:rsidRPr="007F0EFB" w:rsidTr="00255BEF">
                              <w:trPr>
                                <w:tblCellSpacing w:w="7" w:type="dxa"/>
                                <w:jc w:val="center"/>
                              </w:trPr>
                              <w:tc>
                                <w:tcPr>
                                  <w:tcW w:w="0" w:type="auto"/>
                                  <w:tcBorders>
                                    <w:top w:val="single" w:sz="6" w:space="0" w:color="auto"/>
                                  </w:tcBorders>
                                  <w:vAlign w:val="center"/>
                                </w:tcPr>
                                <w:p w:rsidR="00337164" w:rsidRPr="000546BF" w:rsidRDefault="00337164"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337164" w:rsidRPr="000546BF" w:rsidRDefault="00337164" w:rsidP="000546BF">
                                  <w:pPr>
                                    <w:pStyle w:val="NRELTableHeader"/>
                                    <w:rPr>
                                      <w:i/>
                                      <w:noProof/>
                                    </w:rPr>
                                  </w:pPr>
                                  <w:r w:rsidRPr="000546BF">
                                    <w:rPr>
                                      <w:i/>
                                      <w:noProof/>
                                    </w:rPr>
                                    <w:t>WindProfileType</w:t>
                                  </w:r>
                                </w:p>
                              </w:tc>
                            </w:tr>
                            <w:tr w:rsidR="00337164" w:rsidTr="00255BEF">
                              <w:trPr>
                                <w:tblCellSpacing w:w="7" w:type="dxa"/>
                                <w:jc w:val="center"/>
                              </w:trPr>
                              <w:tc>
                                <w:tcPr>
                                  <w:tcW w:w="0" w:type="auto"/>
                                  <w:vAlign w:val="center"/>
                                </w:tcPr>
                                <w:p w:rsidR="00337164" w:rsidDel="00466189" w:rsidRDefault="00337164" w:rsidP="00144701">
                                  <w:r>
                                    <w:t>GP_LLJ</w:t>
                                  </w:r>
                                </w:p>
                              </w:tc>
                              <w:tc>
                                <w:tcPr>
                                  <w:tcW w:w="0" w:type="auto"/>
                                  <w:vAlign w:val="center"/>
                                </w:tcPr>
                                <w:p w:rsidR="00337164" w:rsidRDefault="00337164" w:rsidP="00144701">
                                  <w:r>
                                    <w:t>JET</w:t>
                                  </w:r>
                                </w:p>
                              </w:tc>
                            </w:tr>
                            <w:tr w:rsidR="00337164" w:rsidTr="00255BEF">
                              <w:trPr>
                                <w:tblCellSpacing w:w="7" w:type="dxa"/>
                                <w:jc w:val="center"/>
                              </w:trPr>
                              <w:tc>
                                <w:tcPr>
                                  <w:tcW w:w="0" w:type="auto"/>
                                  <w:vAlign w:val="center"/>
                                </w:tcPr>
                                <w:p w:rsidR="00337164" w:rsidRDefault="00337164" w:rsidP="00144701">
                                  <w:r>
                                    <w:t>TIDAL</w:t>
                                  </w:r>
                                </w:p>
                              </w:tc>
                              <w:tc>
                                <w:tcPr>
                                  <w:tcW w:w="0" w:type="auto"/>
                                  <w:vAlign w:val="center"/>
                                </w:tcPr>
                                <w:p w:rsidR="00337164" w:rsidRDefault="00337164" w:rsidP="00144701">
                                  <w:r>
                                    <w:t>H2L</w:t>
                                  </w:r>
                                </w:p>
                              </w:tc>
                            </w:tr>
                            <w:tr w:rsidR="00337164" w:rsidTr="00255BEF">
                              <w:trPr>
                                <w:tblCellSpacing w:w="7" w:type="dxa"/>
                                <w:jc w:val="center"/>
                              </w:trPr>
                              <w:tc>
                                <w:tcPr>
                                  <w:tcW w:w="0" w:type="auto"/>
                                  <w:vAlign w:val="center"/>
                                </w:tcPr>
                                <w:p w:rsidR="00337164" w:rsidRDefault="00337164" w:rsidP="00144701">
                                  <w:r>
                                    <w:t>API</w:t>
                                  </w:r>
                                </w:p>
                              </w:tc>
                              <w:tc>
                                <w:tcPr>
                                  <w:tcW w:w="0" w:type="auto"/>
                                  <w:vAlign w:val="center"/>
                                </w:tcPr>
                                <w:p w:rsidR="00337164" w:rsidRDefault="00337164" w:rsidP="00144701">
                                  <w:r>
                                    <w:t>API</w:t>
                                  </w:r>
                                </w:p>
                              </w:tc>
                            </w:tr>
                            <w:tr w:rsidR="00337164" w:rsidTr="00255BEF">
                              <w:trPr>
                                <w:tblCellSpacing w:w="7" w:type="dxa"/>
                                <w:jc w:val="center"/>
                              </w:trPr>
                              <w:tc>
                                <w:tcPr>
                                  <w:tcW w:w="0" w:type="auto"/>
                                  <w:vAlign w:val="center"/>
                                </w:tcPr>
                                <w:p w:rsidR="00337164" w:rsidRDefault="00337164" w:rsidP="00144701">
                                  <w:r>
                                    <w:t>TIMESR</w:t>
                                  </w:r>
                                </w:p>
                              </w:tc>
                              <w:tc>
                                <w:tcPr>
                                  <w:tcW w:w="0" w:type="auto"/>
                                  <w:vAlign w:val="center"/>
                                </w:tcPr>
                                <w:p w:rsidR="00337164" w:rsidRDefault="00337164" w:rsidP="00144701">
                                  <w:r>
                                    <w:t xml:space="preserve">TS when time series for more than one point are entered, </w:t>
                                  </w:r>
                                  <w:r w:rsidR="00255BEF">
                                    <w:br/>
                                  </w:r>
                                  <w:r>
                                    <w:t>PL otherwise</w:t>
                                  </w:r>
                                </w:p>
                              </w:tc>
                            </w:tr>
                            <w:tr w:rsidR="00337164" w:rsidTr="00255BEF">
                              <w:trPr>
                                <w:trHeight w:val="898"/>
                                <w:tblCellSpacing w:w="7" w:type="dxa"/>
                                <w:jc w:val="center"/>
                              </w:trPr>
                              <w:tc>
                                <w:tcPr>
                                  <w:tcW w:w="0" w:type="auto"/>
                                  <w:tcBorders>
                                    <w:bottom w:val="single" w:sz="6" w:space="0" w:color="auto"/>
                                  </w:tcBorders>
                                  <w:vAlign w:val="center"/>
                                </w:tcPr>
                                <w:p w:rsidR="00337164" w:rsidRDefault="00337164" w:rsidP="00144701">
                                  <w:r>
                                    <w:t>All other models</w:t>
                                  </w:r>
                                </w:p>
                              </w:tc>
                              <w:tc>
                                <w:tcPr>
                                  <w:tcW w:w="0" w:type="auto"/>
                                  <w:tcBorders>
                                    <w:bottom w:val="single" w:sz="6" w:space="0" w:color="auto"/>
                                  </w:tcBorders>
                                  <w:vAlign w:val="center"/>
                                </w:tcPr>
                                <w:p w:rsidR="00337164" w:rsidRDefault="00337164" w:rsidP="00144701">
                                  <w:r>
                                    <w:t>IEC</w:t>
                                  </w:r>
                                </w:p>
                              </w:tc>
                            </w:tr>
                          </w:tbl>
                          <w:p w:rsidR="00337164" w:rsidRDefault="00337164" w:rsidP="00A966A4"/>
                        </w:txbxContent>
                      </wps:txbx>
                      <wps:bodyPr rot="0" vert="horz" wrap="square" lIns="91440" tIns="45720" rIns="91440" bIns="45720" anchor="t" anchorCtr="0" upright="1">
                        <a:noAutofit/>
                      </wps:bodyPr>
                    </wps:wsp>
                  </a:graphicData>
                </a:graphic>
              </wp:inline>
            </w:drawing>
          </mc:Choice>
          <mc:Fallback>
            <w:pict>
              <v:shape id="Text Box 28" o:spid="_x0000_s1044" type="#_x0000_t202" style="width:468pt;height:24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" filled="f" stroked="f">
                <v:textbox>
                  <w:txbxContent>
                    <w:p w:rsidR="00337164" w:rsidRDefault="00337164" w:rsidP="00B94CDB">
                      <w:pPr>
                        <w:pStyle w:val="NRELTableCaption"/>
                      </w:pPr>
                      <w:bookmarkStart w:id="193" w:name="Table_DefWindProfileType"/>
                      <w:bookmarkStart w:id="194" w:name="_Toc399876325"/>
                      <w:bookmarkStart w:id="195" w:name="_Toc452622705"/>
                      <w:proofErr w:type="gramStart"/>
                      <w:r>
                        <w:t xml:space="preserve">Table </w:t>
                      </w:r>
                      <w:fldSimple w:instr=" SEQ Table \* ARABIC ">
                        <w:r w:rsidR="00526B2A">
                          <w:rPr>
                            <w:noProof/>
                          </w:rPr>
                          <w:t>7</w:t>
                        </w:r>
                      </w:fldSimple>
                      <w:bookmarkEnd w:id="193"/>
                      <w:r>
                        <w:t>.</w:t>
                      </w:r>
                      <w:proofErr w:type="gramEnd"/>
                      <w:r>
                        <w:t xml:space="preserve"> Default Inputs for </w:t>
                      </w:r>
                      <w:r>
                        <w:rPr>
                          <w:i/>
                          <w:noProof/>
                        </w:rPr>
                        <w:t>WindProfileType</w:t>
                      </w:r>
                      <w:bookmarkEnd w:id="194"/>
                      <w:bookmarkEnd w:id="195"/>
                    </w:p>
                    <w:tbl>
                      <w:tblPr>
                        <w:tblW w:w="0" w:type="auto"/>
                        <w:jc w:val="center"/>
                        <w:tblCellSpacing w:w="7" w:type="dxa"/>
                        <w:tblCellMar>
                          <w:top w:w="72" w:type="dxa"/>
                          <w:left w:w="72" w:type="dxa"/>
                          <w:bottom w:w="72" w:type="dxa"/>
                          <w:right w:w="72" w:type="dxa"/>
                        </w:tblCellMar>
                        <w:tblLook w:val="0000" w:firstRow="0" w:lastRow="0" w:firstColumn="0" w:lastColumn="0" w:noHBand="0" w:noVBand="0"/>
                      </w:tblPr>
                      <w:tblGrid>
                        <w:gridCol w:w="1638"/>
                        <w:gridCol w:w="5313"/>
                      </w:tblGrid>
                      <w:tr w:rsidR="00337164" w:rsidRPr="007F0EFB" w:rsidTr="00255BEF">
                        <w:trPr>
                          <w:tblCellSpacing w:w="7" w:type="dxa"/>
                          <w:jc w:val="center"/>
                        </w:trPr>
                        <w:tc>
                          <w:tcPr>
                            <w:tcW w:w="0" w:type="auto"/>
                            <w:tcBorders>
                              <w:top w:val="single" w:sz="6" w:space="0" w:color="auto"/>
                            </w:tcBorders>
                            <w:vAlign w:val="center"/>
                          </w:tcPr>
                          <w:p w:rsidR="00337164" w:rsidRPr="000546BF" w:rsidRDefault="00337164"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337164" w:rsidRPr="000546BF" w:rsidRDefault="00337164" w:rsidP="000546BF">
                            <w:pPr>
                              <w:pStyle w:val="NRELTableHeader"/>
                              <w:rPr>
                                <w:i/>
                                <w:noProof/>
                              </w:rPr>
                            </w:pPr>
                            <w:r w:rsidRPr="000546BF">
                              <w:rPr>
                                <w:i/>
                                <w:noProof/>
                              </w:rPr>
                              <w:t>WindProfileType</w:t>
                            </w:r>
                          </w:p>
                        </w:tc>
                      </w:tr>
                      <w:tr w:rsidR="00337164" w:rsidTr="00255BEF">
                        <w:trPr>
                          <w:tblCellSpacing w:w="7" w:type="dxa"/>
                          <w:jc w:val="center"/>
                        </w:trPr>
                        <w:tc>
                          <w:tcPr>
                            <w:tcW w:w="0" w:type="auto"/>
                            <w:vAlign w:val="center"/>
                          </w:tcPr>
                          <w:p w:rsidR="00337164" w:rsidDel="00466189" w:rsidRDefault="00337164" w:rsidP="00144701">
                            <w:r>
                              <w:t>GP_LLJ</w:t>
                            </w:r>
                          </w:p>
                        </w:tc>
                        <w:tc>
                          <w:tcPr>
                            <w:tcW w:w="0" w:type="auto"/>
                            <w:vAlign w:val="center"/>
                          </w:tcPr>
                          <w:p w:rsidR="00337164" w:rsidRDefault="00337164" w:rsidP="00144701">
                            <w:r>
                              <w:t>JET</w:t>
                            </w:r>
                          </w:p>
                        </w:tc>
                      </w:tr>
                      <w:tr w:rsidR="00337164" w:rsidTr="00255BEF">
                        <w:trPr>
                          <w:tblCellSpacing w:w="7" w:type="dxa"/>
                          <w:jc w:val="center"/>
                        </w:trPr>
                        <w:tc>
                          <w:tcPr>
                            <w:tcW w:w="0" w:type="auto"/>
                            <w:vAlign w:val="center"/>
                          </w:tcPr>
                          <w:p w:rsidR="00337164" w:rsidRDefault="00337164" w:rsidP="00144701">
                            <w:r>
                              <w:t>TIDAL</w:t>
                            </w:r>
                          </w:p>
                        </w:tc>
                        <w:tc>
                          <w:tcPr>
                            <w:tcW w:w="0" w:type="auto"/>
                            <w:vAlign w:val="center"/>
                          </w:tcPr>
                          <w:p w:rsidR="00337164" w:rsidRDefault="00337164" w:rsidP="00144701">
                            <w:r>
                              <w:t>H2L</w:t>
                            </w:r>
                          </w:p>
                        </w:tc>
                      </w:tr>
                      <w:tr w:rsidR="00337164" w:rsidTr="00255BEF">
                        <w:trPr>
                          <w:tblCellSpacing w:w="7" w:type="dxa"/>
                          <w:jc w:val="center"/>
                        </w:trPr>
                        <w:tc>
                          <w:tcPr>
                            <w:tcW w:w="0" w:type="auto"/>
                            <w:vAlign w:val="center"/>
                          </w:tcPr>
                          <w:p w:rsidR="00337164" w:rsidRDefault="00337164" w:rsidP="00144701">
                            <w:r>
                              <w:t>API</w:t>
                            </w:r>
                          </w:p>
                        </w:tc>
                        <w:tc>
                          <w:tcPr>
                            <w:tcW w:w="0" w:type="auto"/>
                            <w:vAlign w:val="center"/>
                          </w:tcPr>
                          <w:p w:rsidR="00337164" w:rsidRDefault="00337164" w:rsidP="00144701">
                            <w:r>
                              <w:t>API</w:t>
                            </w:r>
                          </w:p>
                        </w:tc>
                      </w:tr>
                      <w:tr w:rsidR="00337164" w:rsidTr="00255BEF">
                        <w:trPr>
                          <w:tblCellSpacing w:w="7" w:type="dxa"/>
                          <w:jc w:val="center"/>
                        </w:trPr>
                        <w:tc>
                          <w:tcPr>
                            <w:tcW w:w="0" w:type="auto"/>
                            <w:vAlign w:val="center"/>
                          </w:tcPr>
                          <w:p w:rsidR="00337164" w:rsidRDefault="00337164" w:rsidP="00144701">
                            <w:r>
                              <w:t>TIMESR</w:t>
                            </w:r>
                          </w:p>
                        </w:tc>
                        <w:tc>
                          <w:tcPr>
                            <w:tcW w:w="0" w:type="auto"/>
                            <w:vAlign w:val="center"/>
                          </w:tcPr>
                          <w:p w:rsidR="00337164" w:rsidRDefault="00337164" w:rsidP="00144701">
                            <w:r>
                              <w:t xml:space="preserve">TS when time series for more than one point are entered, </w:t>
                            </w:r>
                            <w:r w:rsidR="00255BEF">
                              <w:br/>
                            </w:r>
                            <w:r>
                              <w:t>PL otherwise</w:t>
                            </w:r>
                          </w:p>
                        </w:tc>
                      </w:tr>
                      <w:tr w:rsidR="00337164" w:rsidTr="00255BEF">
                        <w:trPr>
                          <w:trHeight w:val="898"/>
                          <w:tblCellSpacing w:w="7" w:type="dxa"/>
                          <w:jc w:val="center"/>
                        </w:trPr>
                        <w:tc>
                          <w:tcPr>
                            <w:tcW w:w="0" w:type="auto"/>
                            <w:tcBorders>
                              <w:bottom w:val="single" w:sz="6" w:space="0" w:color="auto"/>
                            </w:tcBorders>
                            <w:vAlign w:val="center"/>
                          </w:tcPr>
                          <w:p w:rsidR="00337164" w:rsidRDefault="00337164" w:rsidP="00144701">
                            <w:r>
                              <w:t>All other models</w:t>
                            </w:r>
                          </w:p>
                        </w:tc>
                        <w:tc>
                          <w:tcPr>
                            <w:tcW w:w="0" w:type="auto"/>
                            <w:tcBorders>
                              <w:bottom w:val="single" w:sz="6" w:space="0" w:color="auto"/>
                            </w:tcBorders>
                            <w:vAlign w:val="center"/>
                          </w:tcPr>
                          <w:p w:rsidR="00337164" w:rsidRDefault="00337164" w:rsidP="00144701">
                            <w:r>
                              <w:t>IEC</w:t>
                            </w:r>
                          </w:p>
                        </w:tc>
                      </w:tr>
                    </w:tbl>
                    <w:p w:rsidR="00337164" w:rsidRDefault="00337164" w:rsidP="00A966A4"/>
                  </w:txbxContent>
                </v:textbox>
                <w10:anchorlock/>
              </v:shape>
            </w:pict>
          </mc:Fallback>
        </mc:AlternateContent>
      </w:r>
    </w:p>
    <w:p w:rsidR="00A966A4" w:rsidRDefault="00A966A4" w:rsidP="008E6EFD">
      <w:pPr>
        <w:pStyle w:val="NRELHead04"/>
      </w:pPr>
      <w:proofErr w:type="spellStart"/>
      <w:r>
        <w:t>ProfileFile</w:t>
      </w:r>
      <w:proofErr w:type="spellEnd"/>
      <w:r>
        <w:t>: Name of the file containing input profiles [-]</w:t>
      </w:r>
    </w:p>
    <w:p w:rsidR="00A966A4" w:rsidRPr="004E45AE" w:rsidRDefault="00A966A4" w:rsidP="006B63AD">
      <w:pPr>
        <w:pStyle w:val="NRELBodyText"/>
      </w:pPr>
      <w:r w:rsidRPr="0059647F">
        <w:t xml:space="preserve">The </w:t>
      </w:r>
      <w:proofErr w:type="spellStart"/>
      <w:r>
        <w:rPr>
          <w:i/>
        </w:rPr>
        <w:t>ProfileFile</w:t>
      </w:r>
      <w:proofErr w:type="spellEnd"/>
      <w:r w:rsidRPr="0059647F">
        <w:t xml:space="preserve"> parameter tells TurbSim</w:t>
      </w:r>
      <w:r>
        <w:t xml:space="preserve"> the name of the input file that contains user-defined profiles for wind speed and direction when </w:t>
      </w:r>
      <w:proofErr w:type="spellStart"/>
      <w:r>
        <w:rPr>
          <w:i/>
        </w:rPr>
        <w:t>WindProfileType</w:t>
      </w:r>
      <w:proofErr w:type="spellEnd"/>
      <w:r>
        <w:t xml:space="preserve"> is “USR” and for standard deviation and length-scale profiles when </w:t>
      </w:r>
      <w:proofErr w:type="spellStart"/>
      <w:r>
        <w:rPr>
          <w:i/>
        </w:rPr>
        <w:t>TurbModel</w:t>
      </w:r>
      <w:proofErr w:type="spellEnd"/>
      <w:r>
        <w:rPr>
          <w:i/>
        </w:rPr>
        <w:t xml:space="preserve"> </w:t>
      </w:r>
      <w:r>
        <w:t xml:space="preserve">is “USRVKM”. If </w:t>
      </w:r>
      <w:proofErr w:type="spellStart"/>
      <w:r>
        <w:rPr>
          <w:i/>
        </w:rPr>
        <w:t>ProfileFile</w:t>
      </w:r>
      <w:proofErr w:type="spellEnd"/>
      <w:r w:rsidRPr="0059647F">
        <w:t xml:space="preserve"> </w:t>
      </w:r>
      <w:r w:rsidRPr="001522FA">
        <w:t>contains</w:t>
      </w:r>
      <w:r>
        <w:rPr>
          <w:i/>
        </w:rPr>
        <w:t xml:space="preserve"> </w:t>
      </w:r>
      <w:r>
        <w:t>a relative path, that path will be considered relative to the primary TurbSim input file.</w:t>
      </w:r>
      <w:r w:rsidR="00C00002">
        <w:t xml:space="preserve"> See</w:t>
      </w:r>
      <w:r w:rsidR="00852333">
        <w:t xml:space="preserve"> the</w:t>
      </w:r>
      <w:r w:rsidR="00C00002">
        <w:t xml:space="preserve"> </w:t>
      </w:r>
      <w:r w:rsidR="00852333">
        <w:t>“</w:t>
      </w:r>
      <w:r w:rsidR="00852333">
        <w:fldChar w:fldCharType="begin" w:fldLock="1"/>
      </w:r>
      <w:r w:rsidR="00852333">
        <w:instrText xml:space="preserve"> REF Heading_Profile_File \h </w:instrText>
      </w:r>
      <w:r w:rsidR="00852333">
        <w:fldChar w:fldCharType="separate"/>
      </w:r>
      <w:r w:rsidR="00852333">
        <w:t>Input file for User-Defined Profiles</w:t>
      </w:r>
      <w:r w:rsidR="00852333">
        <w:fldChar w:fldCharType="end"/>
      </w:r>
      <w:r w:rsidR="00852333">
        <w:t>” section of this document for further details</w:t>
      </w:r>
      <w:r w:rsidR="00C00002">
        <w:t>.</w:t>
      </w:r>
    </w:p>
    <w:p w:rsidR="00A966A4" w:rsidRDefault="00A966A4" w:rsidP="008E6EFD">
      <w:pPr>
        <w:pStyle w:val="NRELHead04"/>
      </w:pPr>
      <w:proofErr w:type="spellStart"/>
      <w:r>
        <w:t>RefHt</w:t>
      </w:r>
      <w:proofErr w:type="spellEnd"/>
      <w:r>
        <w:t>: Reference Height [m]</w:t>
      </w:r>
    </w:p>
    <w:p w:rsidR="00A966A4" w:rsidRPr="001C2273" w:rsidRDefault="00A966A4" w:rsidP="006B63AD">
      <w:pPr>
        <w:pStyle w:val="NRELBodyText"/>
      </w:pPr>
      <w:r>
        <w:t xml:space="preserve">The </w:t>
      </w:r>
      <w:proofErr w:type="spellStart"/>
      <w:r w:rsidRPr="00DE7A6E">
        <w:rPr>
          <w:i/>
        </w:rPr>
        <w:t>RefHt</w:t>
      </w:r>
      <w:proofErr w:type="spellEnd"/>
      <w:r w:rsidDel="00547010">
        <w:t xml:space="preserve"> </w:t>
      </w:r>
      <w:r>
        <w:t xml:space="preserve">parameter specifies the height (in meters) of the corresponding reference wind speed (parameter </w:t>
      </w:r>
      <w:proofErr w:type="spellStart"/>
      <w:r>
        <w:rPr>
          <w:i/>
        </w:rPr>
        <w:t>URef</w:t>
      </w:r>
      <w:proofErr w:type="spellEnd"/>
      <w:r>
        <w:t xml:space="preserve">). This parameter enables users to specify the mean wind speed at a height other than the hub height. TurbSim uses this reference height and wind speed with the wind profile type to calculate the HH mean wind speed. The reference height also is used with </w:t>
      </w:r>
      <w:proofErr w:type="spellStart"/>
      <w:r>
        <w:rPr>
          <w:i/>
        </w:rPr>
        <w:t>URef</w:t>
      </w:r>
      <w:proofErr w:type="spellEnd"/>
      <w:r w:rsidRPr="000D1591">
        <w:t xml:space="preserve"> </w:t>
      </w:r>
      <w:r>
        <w:t xml:space="preserve">and the surface roughness (parameter </w:t>
      </w:r>
      <w:r>
        <w:rPr>
          <w:i/>
        </w:rPr>
        <w:t>Z0</w:t>
      </w:r>
      <w:r>
        <w:t xml:space="preserve">) </w:t>
      </w:r>
      <w:r w:rsidRPr="000D1591">
        <w:t>to compute default</w:t>
      </w:r>
      <w:r>
        <w:t xml:space="preserve"> input values for parameters </w:t>
      </w:r>
      <w:proofErr w:type="spellStart"/>
      <w:r>
        <w:rPr>
          <w:i/>
        </w:rPr>
        <w:t>UStar</w:t>
      </w:r>
      <w:proofErr w:type="spellEnd"/>
      <w:r>
        <w:t xml:space="preserve"> and </w:t>
      </w:r>
      <w:r>
        <w:rPr>
          <w:i/>
        </w:rPr>
        <w:t>ZI</w:t>
      </w:r>
      <w:r w:rsidRPr="000D1591">
        <w:t>.</w:t>
      </w:r>
    </w:p>
    <w:p w:rsidR="00A966A4" w:rsidRDefault="00A966A4" w:rsidP="008E6EFD">
      <w:pPr>
        <w:pStyle w:val="NRELHead04"/>
      </w:pPr>
      <w:proofErr w:type="spellStart"/>
      <w:r>
        <w:t>URef</w:t>
      </w:r>
      <w:proofErr w:type="spellEnd"/>
      <w:r>
        <w:t>: Reference Wind Speed [m/s]</w:t>
      </w:r>
    </w:p>
    <w:p w:rsidR="00A966A4" w:rsidRPr="004E45AE" w:rsidRDefault="00A966A4" w:rsidP="006B63AD">
      <w:pPr>
        <w:pStyle w:val="NRELBodyText"/>
      </w:pPr>
      <w:r>
        <w:t xml:space="preserve">The </w:t>
      </w:r>
      <w:proofErr w:type="spellStart"/>
      <w:r>
        <w:rPr>
          <w:i/>
        </w:rPr>
        <w:t>URef</w:t>
      </w:r>
      <w:proofErr w:type="spellEnd"/>
      <w:r>
        <w:t xml:space="preserve"> parameter is the mean </w:t>
      </w:r>
      <w:proofErr w:type="spellStart"/>
      <w:r>
        <w:t>streamwise</w:t>
      </w:r>
      <w:proofErr w:type="spellEnd"/>
      <w:r>
        <w:t xml:space="preserve"> wind speed at the reference height. It is the mean value over the entire </w:t>
      </w:r>
      <w:proofErr w:type="spellStart"/>
      <w:r>
        <w:rPr>
          <w:i/>
        </w:rPr>
        <w:t>AnalysisTime</w:t>
      </w:r>
      <w:proofErr w:type="spellEnd"/>
      <w:r w:rsidRPr="00041DC8">
        <w:t xml:space="preserve"> </w:t>
      </w:r>
      <w:r>
        <w:t xml:space="preserve">length of the simulation of the </w:t>
      </w:r>
      <w:r>
        <w:rPr>
          <w:i/>
        </w:rPr>
        <w:t>u-</w:t>
      </w:r>
      <w:r>
        <w:t>component wind speed</w:t>
      </w:r>
      <w:r w:rsidR="000F2B31">
        <w:t xml:space="preserve">; however, when the API spectral model is used, </w:t>
      </w:r>
      <w:proofErr w:type="spellStart"/>
      <w:r w:rsidR="000F2B31">
        <w:rPr>
          <w:i/>
        </w:rPr>
        <w:t>URef</w:t>
      </w:r>
      <w:proofErr w:type="spellEnd"/>
      <w:r w:rsidR="000F2B31">
        <w:t xml:space="preserve"> must be the 1-hr mean wind speed regardless of the </w:t>
      </w:r>
      <w:r w:rsidR="00C83076">
        <w:t xml:space="preserve">value of </w:t>
      </w:r>
      <w:proofErr w:type="spellStart"/>
      <w:r w:rsidR="000F2B31">
        <w:rPr>
          <w:i/>
        </w:rPr>
        <w:t>AnalysisTime</w:t>
      </w:r>
      <w:proofErr w:type="spellEnd"/>
      <w:r>
        <w:t xml:space="preserve">. </w:t>
      </w:r>
      <w:proofErr w:type="spellStart"/>
      <w:r w:rsidR="000F2B31">
        <w:rPr>
          <w:i/>
        </w:rPr>
        <w:t>URef</w:t>
      </w:r>
      <w:proofErr w:type="spellEnd"/>
      <w:r w:rsidR="000F2B31">
        <w:t xml:space="preserve"> </w:t>
      </w:r>
      <w:r>
        <w:t xml:space="preserve">must be a positive value in units of meters per second. This value is not used for any of the extreme wind speed models (EWMs). If you are using the “USR” or “TS” </w:t>
      </w:r>
      <w:proofErr w:type="spellStart"/>
      <w:r>
        <w:rPr>
          <w:i/>
        </w:rPr>
        <w:t>WindProfileType</w:t>
      </w:r>
      <w:proofErr w:type="spellEnd"/>
      <w:r>
        <w:t xml:space="preserve">, the </w:t>
      </w:r>
      <w:proofErr w:type="spellStart"/>
      <w:r>
        <w:rPr>
          <w:i/>
        </w:rPr>
        <w:t>URef</w:t>
      </w:r>
      <w:proofErr w:type="spellEnd"/>
      <w:r>
        <w:rPr>
          <w:i/>
        </w:rPr>
        <w:t xml:space="preserve"> </w:t>
      </w:r>
      <w:r>
        <w:t xml:space="preserve">input is ignored and is instead calculated at the </w:t>
      </w:r>
      <w:proofErr w:type="spellStart"/>
      <w:r>
        <w:rPr>
          <w:i/>
        </w:rPr>
        <w:t>RefHt</w:t>
      </w:r>
      <w:proofErr w:type="spellEnd"/>
      <w:r>
        <w:rPr>
          <w:i/>
        </w:rPr>
        <w:t xml:space="preserve"> </w:t>
      </w:r>
      <w:r>
        <w:t xml:space="preserve">using the profile data contained in </w:t>
      </w:r>
      <w:proofErr w:type="spellStart"/>
      <w:r>
        <w:rPr>
          <w:i/>
        </w:rPr>
        <w:t>ProfileFile</w:t>
      </w:r>
      <w:proofErr w:type="spellEnd"/>
      <w:r>
        <w:t>.</w:t>
      </w:r>
    </w:p>
    <w:p w:rsidR="00A966A4" w:rsidRDefault="00A966A4" w:rsidP="006B63AD">
      <w:pPr>
        <w:pStyle w:val="NRELBodyText"/>
      </w:pPr>
      <w:r>
        <w:t xml:space="preserve">If you use “JET” for the </w:t>
      </w:r>
      <w:proofErr w:type="spellStart"/>
      <w:r w:rsidRPr="00DE7A6E">
        <w:rPr>
          <w:i/>
        </w:rPr>
        <w:t>WindProfileType</w:t>
      </w:r>
      <w:proofErr w:type="spellEnd"/>
      <w:r>
        <w:t xml:space="preserve"> parameter, you can enter the string “default” here for TurbSim to calculate a default wind speed</w:t>
      </w:r>
      <w:r>
        <w:rPr>
          <w:i/>
        </w:rPr>
        <w:t xml:space="preserve"> </w:t>
      </w:r>
      <w:r>
        <w:t xml:space="preserve">in two steps: (1) TurbSim calculates the maximum speed of the jet wind profile, </w:t>
      </w:r>
      <w:r w:rsidRPr="00C327FF">
        <w:rPr>
          <w:position w:val="-14"/>
        </w:rPr>
        <w:object w:dxaOrig="639" w:dyaOrig="420">
          <v:shape id="_x0000_i1042" type="#_x0000_t75" style="width:33.05pt;height:20.65pt" o:ole="">
            <v:imagedata r:id="rId127" o:title=""/>
          </v:shape>
          <o:OLEObject Type="Embed" ProgID="Equation.DSMT4" ShapeID="_x0000_i1042" DrawAspect="Content" ObjectID="_1526366102" r:id="rId128"/>
        </w:object>
      </w:r>
      <w:r>
        <w:t xml:space="preserve">, based on the jet height, </w:t>
      </w:r>
      <w:proofErr w:type="spellStart"/>
      <w:r>
        <w:rPr>
          <w:i/>
        </w:rPr>
        <w:t>ZJetMax</w:t>
      </w:r>
      <w:proofErr w:type="spellEnd"/>
      <w:r>
        <w:rPr>
          <w:i/>
        </w:rPr>
        <w:t xml:space="preserve">, </w:t>
      </w:r>
      <w:r w:rsidRPr="001B6265">
        <w:t>and</w:t>
      </w:r>
      <w:r>
        <w:rPr>
          <w:i/>
        </w:rPr>
        <w:t xml:space="preserve"> </w:t>
      </w:r>
      <w:r>
        <w:t>a</w:t>
      </w:r>
      <w:r>
        <w:rPr>
          <w:i/>
        </w:rPr>
        <w:t xml:space="preserve"> </w:t>
      </w:r>
      <w:r>
        <w:t xml:space="preserve">random variate </w:t>
      </w:r>
      <w:r>
        <w:lastRenderedPageBreak/>
        <w:t xml:space="preserve">(shown in </w:t>
      </w:r>
      <w:r w:rsidRPr="006B6307">
        <w:fldChar w:fldCharType="begin" w:fldLock="1"/>
      </w:r>
      <w:r w:rsidRPr="006B6307">
        <w:instrText xml:space="preserve"> REF Figure_URef \h </w:instrText>
      </w:r>
      <w:r w:rsidR="006B63AD" w:rsidRPr="006B6307">
        <w:instrText xml:space="preserve"> \* MERGEFORMAT </w:instrText>
      </w:r>
      <w:r w:rsidRPr="006B6307">
        <w:fldChar w:fldCharType="separate"/>
      </w:r>
      <w:r w:rsidR="00255BEF" w:rsidRPr="00255BEF">
        <w:rPr>
          <w:bCs/>
        </w:rPr>
        <w:t>Figure 9</w:t>
      </w:r>
      <w:r w:rsidRPr="006B6307">
        <w:fldChar w:fldCharType="end"/>
      </w:r>
      <w:r>
        <w:t xml:space="preserve">) then (2) it calculates the wind speed at </w:t>
      </w:r>
      <w:proofErr w:type="spellStart"/>
      <w:r>
        <w:rPr>
          <w:i/>
        </w:rPr>
        <w:t>RefHt</w:t>
      </w:r>
      <w:proofErr w:type="spellEnd"/>
      <w:r>
        <w:rPr>
          <w:i/>
        </w:rPr>
        <w:t xml:space="preserve"> </w:t>
      </w:r>
      <w:r>
        <w:t xml:space="preserve">using </w:t>
      </w:r>
      <w:r w:rsidRPr="00C327FF">
        <w:rPr>
          <w:position w:val="-14"/>
        </w:rPr>
        <w:object w:dxaOrig="639" w:dyaOrig="420">
          <v:shape id="_x0000_i1043" type="#_x0000_t75" style="width:33.05pt;height:20.65pt" o:ole="">
            <v:imagedata r:id="rId129" o:title=""/>
          </v:shape>
          <o:OLEObject Type="Embed" ProgID="Equation.DSMT4" ShapeID="_x0000_i1043" DrawAspect="Content" ObjectID="_1526366103" r:id="rId130"/>
        </w:object>
      </w:r>
      <w:r>
        <w:t xml:space="preserve"> along with parameters </w:t>
      </w:r>
      <w:proofErr w:type="spellStart"/>
      <w:r>
        <w:rPr>
          <w:i/>
        </w:rPr>
        <w:t>ZJetMax</w:t>
      </w:r>
      <w:proofErr w:type="spellEnd"/>
      <w:r>
        <w:t xml:space="preserve">, </w:t>
      </w:r>
      <w:r>
        <w:rPr>
          <w:i/>
        </w:rPr>
        <w:t>RICH_NO,</w:t>
      </w:r>
      <w:r>
        <w:t xml:space="preserve"> and </w:t>
      </w:r>
      <w:proofErr w:type="spellStart"/>
      <w:r>
        <w:rPr>
          <w:i/>
        </w:rPr>
        <w:t>UStar</w:t>
      </w:r>
      <w:proofErr w:type="spellEnd"/>
      <w:r>
        <w:t xml:space="preserve">. The calculations of the low-level jet wind speed profile are discussed further in the </w:t>
      </w:r>
      <w:r w:rsidRPr="003B6151">
        <w:fldChar w:fldCharType="begin" w:fldLock="1"/>
      </w:r>
      <w:r w:rsidRPr="003B6151">
        <w:instrText xml:space="preserve"> REF Heading_WindProfiles \h </w:instrText>
      </w:r>
      <w:r w:rsidR="006B63AD" w:rsidRPr="003B6151">
        <w:instrText xml:space="preserve"> \* MERGEFORMAT </w:instrText>
      </w:r>
      <w:r w:rsidRPr="003B6151">
        <w:fldChar w:fldCharType="separate"/>
      </w:r>
      <w:r w:rsidR="00255BEF" w:rsidRPr="00255BEF">
        <w:rPr>
          <w:bCs/>
        </w:rPr>
        <w:t>Velocity and Direction Profiles</w:t>
      </w:r>
      <w:r w:rsidRPr="003B6151">
        <w:fldChar w:fldCharType="end"/>
      </w:r>
      <w:r w:rsidRPr="003B6151">
        <w:t xml:space="preserve"> </w:t>
      </w:r>
      <w:r w:rsidRPr="00F25625">
        <w:t xml:space="preserve">section </w:t>
      </w:r>
      <w:r>
        <w:t>of this guide.</w:t>
      </w:r>
    </w:p>
    <w:p w:rsidR="001B3E35" w:rsidRPr="001B3E35" w:rsidRDefault="001B3E35" w:rsidP="006B63AD">
      <w:pPr>
        <w:pStyle w:val="NRELBodyText"/>
      </w:pPr>
      <w:r>
        <w:t xml:space="preserve">If you are using the “TIMESR” turbulence model, you can also enter “default” for </w:t>
      </w:r>
      <w:proofErr w:type="spellStart"/>
      <w:r w:rsidRPr="001B3E35">
        <w:rPr>
          <w:i/>
        </w:rPr>
        <w:t>URef</w:t>
      </w:r>
      <w:proofErr w:type="spellEnd"/>
      <w:r>
        <w:t>. Doing so</w:t>
      </w:r>
      <w:r>
        <w:rPr>
          <w:i/>
        </w:rPr>
        <w:t xml:space="preserve"> </w:t>
      </w:r>
      <w:r>
        <w:t xml:space="preserve">will set </w:t>
      </w:r>
      <w:proofErr w:type="spellStart"/>
      <w:r>
        <w:rPr>
          <w:i/>
        </w:rPr>
        <w:t>URef</w:t>
      </w:r>
      <w:proofErr w:type="spellEnd"/>
      <w:r>
        <w:rPr>
          <w:i/>
        </w:rPr>
        <w:t xml:space="preserve"> </w:t>
      </w:r>
      <w:r>
        <w:t xml:space="preserve">equal to the mean wind speed calculated at the </w:t>
      </w:r>
      <w:proofErr w:type="spellStart"/>
      <w:r>
        <w:rPr>
          <w:i/>
        </w:rPr>
        <w:t>RefPtID</w:t>
      </w:r>
      <w:proofErr w:type="spellEnd"/>
      <w:r>
        <w:rPr>
          <w:i/>
        </w:rPr>
        <w:t xml:space="preserve"> </w:t>
      </w:r>
      <w:r w:rsidRPr="001B3E35">
        <w:t>point</w:t>
      </w:r>
      <w:r>
        <w:rPr>
          <w:i/>
        </w:rPr>
        <w:t xml:space="preserve"> </w:t>
      </w:r>
      <w:r>
        <w:t>(specified in the input file for user-defined time series</w:t>
      </w:r>
      <w:r w:rsidRPr="001B3E35">
        <w:t>)</w:t>
      </w:r>
      <w:r>
        <w:rPr>
          <w:i/>
        </w:rPr>
        <w:t>.</w:t>
      </w:r>
      <w:r>
        <w:t xml:space="preserve"> It will also override </w:t>
      </w:r>
      <w:proofErr w:type="spellStart"/>
      <w:r>
        <w:rPr>
          <w:i/>
        </w:rPr>
        <w:t>RefHt</w:t>
      </w:r>
      <w:proofErr w:type="spellEnd"/>
      <w:r>
        <w:t xml:space="preserve"> to be the height of the </w:t>
      </w:r>
      <w:proofErr w:type="spellStart"/>
      <w:r>
        <w:rPr>
          <w:i/>
        </w:rPr>
        <w:t>RefPtID</w:t>
      </w:r>
      <w:proofErr w:type="spellEnd"/>
      <w:r>
        <w:rPr>
          <w:i/>
        </w:rPr>
        <w:t xml:space="preserve"> </w:t>
      </w:r>
      <w:r>
        <w:t>point.</w:t>
      </w:r>
    </w:p>
    <w:p w:rsidR="00A966A4" w:rsidRDefault="00A966A4" w:rsidP="008E6EFD">
      <w:pPr>
        <w:pStyle w:val="NRELHead04"/>
      </w:pPr>
      <w:proofErr w:type="spellStart"/>
      <w:r>
        <w:t>ZJetMax</w:t>
      </w:r>
      <w:proofErr w:type="spellEnd"/>
      <w:r>
        <w:t>: Height of the Jet [m]</w:t>
      </w:r>
    </w:p>
    <w:p w:rsidR="001B3863" w:rsidRDefault="00A966A4" w:rsidP="006B63AD">
      <w:pPr>
        <w:pStyle w:val="NRELBodyText"/>
        <w:rPr>
          <w:noProof/>
        </w:rPr>
      </w:pPr>
      <w:r>
        <w:t xml:space="preserve">The </w:t>
      </w:r>
      <w:proofErr w:type="spellStart"/>
      <w:r>
        <w:rPr>
          <w:i/>
        </w:rPr>
        <w:t>ZJetMax</w:t>
      </w:r>
      <w:proofErr w:type="spellEnd"/>
      <w:r>
        <w:t xml:space="preserve"> parameter is the height in meters of the low-level jet. Enter the approximate height at which the low-level jet wind profile reaches its maximum wind speed, or enter the string “default” to have TurbSim calculate a jet height. The default height is a function of parameters </w:t>
      </w:r>
      <w:r>
        <w:rPr>
          <w:i/>
        </w:rPr>
        <w:t>RICH_NO</w:t>
      </w:r>
      <w:r>
        <w:t xml:space="preserve"> and </w:t>
      </w:r>
      <w:proofErr w:type="spellStart"/>
      <w:r>
        <w:rPr>
          <w:i/>
        </w:rPr>
        <w:t>Us</w:t>
      </w:r>
      <w:r w:rsidRPr="00DE7A6E">
        <w:rPr>
          <w:i/>
        </w:rPr>
        <w:t>tar</w:t>
      </w:r>
      <w:proofErr w:type="spellEnd"/>
      <w:r>
        <w:t xml:space="preserve"> with a random component based on LLLJP measurements. The default height—without the random component—is plotted in </w:t>
      </w:r>
      <w:r w:rsidRPr="003B6151">
        <w:fldChar w:fldCharType="begin" w:fldLock="1"/>
      </w:r>
      <w:r w:rsidRPr="003B6151">
        <w:instrText xml:space="preserve"> REF Figure_ZJetMax \h </w:instrText>
      </w:r>
      <w:r w:rsidR="006B63AD" w:rsidRPr="003B6151">
        <w:instrText xml:space="preserve"> \* MERGEFORMAT </w:instrText>
      </w:r>
      <w:r w:rsidRPr="003B6151">
        <w:fldChar w:fldCharType="separate"/>
      </w:r>
      <w:r w:rsidR="00255BEF" w:rsidRPr="00255BEF">
        <w:rPr>
          <w:bCs/>
        </w:rPr>
        <w:t>Figure 10</w:t>
      </w:r>
      <w:r w:rsidRPr="003B6151">
        <w:fldChar w:fldCharType="end"/>
      </w:r>
      <w:r>
        <w:t xml:space="preserve">. </w:t>
      </w:r>
      <w:proofErr w:type="spellStart"/>
      <w:r>
        <w:rPr>
          <w:i/>
        </w:rPr>
        <w:t>ZJetMax</w:t>
      </w:r>
      <w:proofErr w:type="spellEnd"/>
      <w:r w:rsidRPr="00DE7A6E">
        <w:t>,</w:t>
      </w:r>
      <w:r>
        <w:t xml:space="preserve"> which must be a value between 70 m and 490 m, is used to calculate the mean wind speed and direction profiles. It is used only when </w:t>
      </w:r>
      <w:proofErr w:type="spellStart"/>
      <w:r w:rsidRPr="0093316B">
        <w:rPr>
          <w:i/>
        </w:rPr>
        <w:t>WindProfileType</w:t>
      </w:r>
      <w:proofErr w:type="spellEnd"/>
      <w:r>
        <w:t xml:space="preserve"> is “JET.”</w:t>
      </w:r>
      <w:r w:rsidR="001B3863" w:rsidRPr="001B3863">
        <w:rPr>
          <w:noProof/>
        </w:rPr>
        <w:t xml:space="preserve"> </w:t>
      </w:r>
    </w:p>
    <w:p w:rsidR="00A966A4" w:rsidRPr="007B23BA" w:rsidRDefault="001B3863" w:rsidP="006B63AD">
      <w:pPr>
        <w:pStyle w:val="NRELBodyText"/>
      </w:pPr>
      <w:r>
        <w:rPr>
          <w:noProof/>
        </w:rPr>
        <mc:AlternateContent>
          <mc:Choice Requires="wps">
            <w:drawing>
              <wp:inline distT="0" distB="0" distL="0" distR="0" wp14:anchorId="0E7BE473" wp14:editId="41F7BDC9">
                <wp:extent cx="3429000" cy="2862072"/>
                <wp:effectExtent l="0" t="0" r="0" b="0"/>
                <wp:docPr id="229" name="Text Box 229"/>
                <wp:cNvGraphicFramePr/>
                <a:graphic xmlns:a="http://schemas.openxmlformats.org/drawingml/2006/main">
                  <a:graphicData uri="http://schemas.microsoft.com/office/word/2010/wordprocessingShape">
                    <wps:wsp>
                      <wps:cNvSpPr txBox="1"/>
                      <wps:spPr>
                        <a:xfrm>
                          <a:off x="0" y="0"/>
                          <a:ext cx="3429000" cy="2862072"/>
                        </a:xfrm>
                        <a:prstGeom prst="rect">
                          <a:avLst/>
                        </a:prstGeom>
                        <a:noFill/>
                        <a:ln w="6350">
                          <a:noFill/>
                        </a:ln>
                        <a:effectLst/>
                      </wps:spPr>
                      <wps:txbx>
                        <w:txbxContent>
                          <w:p w:rsidR="00337164" w:rsidRDefault="00337164" w:rsidP="001B3863">
                            <w:pPr>
                              <w:pStyle w:val="NRELFigureImageCentered"/>
                            </w:pPr>
                            <w:r w:rsidRPr="00213C48">
                              <w:rPr>
                                <w:noProof/>
                                <w:bdr w:val="single" w:sz="12" w:space="0" w:color="auto"/>
                              </w:rPr>
                              <w:drawing>
                                <wp:inline distT="0" distB="0" distL="0" distR="0" wp14:anchorId="1EDE8272" wp14:editId="593F19AB">
                                  <wp:extent cx="3296093" cy="2190307"/>
                                  <wp:effectExtent l="0" t="0" r="0" b="0"/>
                                  <wp:docPr id="529" name="Picture 529"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1"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337164" w:rsidRPr="00144701" w:rsidRDefault="00337164" w:rsidP="001B3863">
                            <w:pPr>
                              <w:pStyle w:val="NRELFigureCaption"/>
                            </w:pPr>
                            <w:bookmarkStart w:id="196" w:name="Figure_URef"/>
                            <w:bookmarkStart w:id="197" w:name="_Toc452622662"/>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9</w:t>
                            </w:r>
                            <w:r w:rsidR="00D703A1">
                              <w:rPr>
                                <w:noProof/>
                              </w:rPr>
                              <w:fldChar w:fldCharType="end"/>
                            </w:r>
                            <w:bookmarkEnd w:id="196"/>
                            <w:r>
                              <w:t>.</w:t>
                            </w:r>
                            <w:proofErr w:type="gramEnd"/>
                            <w:r>
                              <w:t xml:space="preserve"> Default jet wind speed for </w:t>
                            </w:r>
                            <w:proofErr w:type="spellStart"/>
                            <w:r>
                              <w:rPr>
                                <w:i/>
                              </w:rPr>
                              <w:t>URef</w:t>
                            </w:r>
                            <w:proofErr w:type="spellEnd"/>
                            <w:r>
                              <w:rPr>
                                <w:i/>
                              </w:rPr>
                              <w:t xml:space="preserve"> </w:t>
                            </w:r>
                            <w:r>
                              <w:t xml:space="preserve">calculation: error bars indicate the range of random variate, </w:t>
                            </w:r>
                            <w:r>
                              <w:rPr>
                                <w:i/>
                              </w:rPr>
                              <w:t>N</w:t>
                            </w:r>
                            <w:r w:rsidRPr="00793A8E">
                              <w:t>;</w:t>
                            </w:r>
                            <w:r>
                              <w:t xml:space="preserve"> dotted lines mark the tenth and ninetieth percentiles</w:t>
                            </w:r>
                            <w:bookmarkEnd w:id="197"/>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inline>
            </w:drawing>
          </mc:Choice>
          <mc:Fallback>
            <w:pict>
              <v:shape id="Text Box 229" o:spid="_x0000_s1045" type="#_x0000_t202" style="width:270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" filled="f" stroked="f" strokeweight=".5pt">
                <v:textbox inset="0">
                  <w:txbxContent>
                    <w:p w:rsidR="00337164" w:rsidRDefault="00337164" w:rsidP="001B3863">
                      <w:pPr>
                        <w:pStyle w:val="NRELFigureImageCentered"/>
                      </w:pPr>
                      <w:r w:rsidRPr="00213C48">
                        <w:rPr>
                          <w:noProof/>
                          <w:bdr w:val="single" w:sz="12" w:space="0" w:color="auto"/>
                        </w:rPr>
                        <w:drawing>
                          <wp:inline distT="0" distB="0" distL="0" distR="0" wp14:anchorId="1EDE8272" wp14:editId="593F19AB">
                            <wp:extent cx="3296093" cy="2190307"/>
                            <wp:effectExtent l="0" t="0" r="0" b="0"/>
                            <wp:docPr id="529" name="Picture 529"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1"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337164" w:rsidRPr="00144701" w:rsidRDefault="00337164" w:rsidP="001B3863">
                      <w:pPr>
                        <w:pStyle w:val="NRELFigureCaption"/>
                      </w:pPr>
                      <w:bookmarkStart w:id="198" w:name="Figure_URef"/>
                      <w:bookmarkStart w:id="199" w:name="_Toc452622662"/>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9</w:t>
                      </w:r>
                      <w:r w:rsidR="00D703A1">
                        <w:rPr>
                          <w:noProof/>
                        </w:rPr>
                        <w:fldChar w:fldCharType="end"/>
                      </w:r>
                      <w:bookmarkEnd w:id="198"/>
                      <w:r>
                        <w:t>.</w:t>
                      </w:r>
                      <w:proofErr w:type="gramEnd"/>
                      <w:r>
                        <w:t xml:space="preserve"> Default jet wind speed for </w:t>
                      </w:r>
                      <w:proofErr w:type="spellStart"/>
                      <w:r>
                        <w:rPr>
                          <w:i/>
                        </w:rPr>
                        <w:t>URef</w:t>
                      </w:r>
                      <w:proofErr w:type="spellEnd"/>
                      <w:r>
                        <w:rPr>
                          <w:i/>
                        </w:rPr>
                        <w:t xml:space="preserve"> </w:t>
                      </w:r>
                      <w:r>
                        <w:t xml:space="preserve">calculation: error bars indicate the range of random variate, </w:t>
                      </w:r>
                      <w:r>
                        <w:rPr>
                          <w:i/>
                        </w:rPr>
                        <w:t>N</w:t>
                      </w:r>
                      <w:r w:rsidRPr="00793A8E">
                        <w:t>;</w:t>
                      </w:r>
                      <w:r>
                        <w:t xml:space="preserve"> dotted lines mark the tenth and ninetieth percentiles</w:t>
                      </w:r>
                      <w:bookmarkEnd w:id="199"/>
                    </w:p>
                  </w:txbxContent>
                </v:textbox>
                <w10:anchorlock/>
              </v:shape>
            </w:pict>
          </mc:Fallback>
        </mc:AlternateContent>
      </w:r>
      <w:r>
        <w:rPr>
          <w:noProof/>
        </w:rPr>
        <mc:AlternateContent>
          <mc:Choice Requires="wps">
            <w:drawing>
              <wp:inline distT="0" distB="0" distL="0" distR="0" wp14:anchorId="58388FBA" wp14:editId="0CEEA5E5">
                <wp:extent cx="2514600" cy="2862072"/>
                <wp:effectExtent l="0" t="0" r="0" b="0"/>
                <wp:docPr id="232" name="Text Box 232"/>
                <wp:cNvGraphicFramePr/>
                <a:graphic xmlns:a="http://schemas.openxmlformats.org/drawingml/2006/main">
                  <a:graphicData uri="http://schemas.microsoft.com/office/word/2010/wordprocessingShape">
                    <wps:wsp>
                      <wps:cNvSpPr txBox="1"/>
                      <wps:spPr>
                        <a:xfrm>
                          <a:off x="0" y="0"/>
                          <a:ext cx="2514600" cy="2862072"/>
                        </a:xfrm>
                        <a:prstGeom prst="rect">
                          <a:avLst/>
                        </a:prstGeom>
                        <a:noFill/>
                        <a:ln w="6350">
                          <a:noFill/>
                        </a:ln>
                        <a:effectLst/>
                      </wps:spPr>
                      <wps:txbx>
                        <w:txbxContent>
                          <w:p w:rsidR="00337164" w:rsidRDefault="00337164" w:rsidP="001B3863">
                            <w:pPr>
                              <w:pStyle w:val="NRELFigureImageCentered"/>
                            </w:pPr>
                            <w:r w:rsidRPr="00213C48">
                              <w:rPr>
                                <w:noProof/>
                                <w:bdr w:val="single" w:sz="12" w:space="0" w:color="auto"/>
                              </w:rPr>
                              <w:drawing>
                                <wp:inline distT="0" distB="0" distL="0" distR="0" wp14:anchorId="646F2703" wp14:editId="173885A5">
                                  <wp:extent cx="2375215" cy="2194560"/>
                                  <wp:effectExtent l="19050" t="0" r="6035" b="0"/>
                                  <wp:docPr id="530"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32" cstate="print"/>
                                          <a:srcRect l="22048" t="-1404" r="24498" b="7021"/>
                                          <a:stretch>
                                            <a:fillRect/>
                                          </a:stretch>
                                        </pic:blipFill>
                                        <pic:spPr>
                                          <a:xfrm>
                                            <a:off x="0" y="0"/>
                                            <a:ext cx="2375215" cy="2194560"/>
                                          </a:xfrm>
                                          <a:prstGeom prst="rect">
                                            <a:avLst/>
                                          </a:prstGeom>
                                        </pic:spPr>
                                      </pic:pic>
                                    </a:graphicData>
                                  </a:graphic>
                                </wp:inline>
                              </w:drawing>
                            </w:r>
                          </w:p>
                          <w:p w:rsidR="00337164" w:rsidRPr="006842D2" w:rsidRDefault="00337164" w:rsidP="001B3863">
                            <w:pPr>
                              <w:pStyle w:val="NRELFigureCaption"/>
                            </w:pPr>
                            <w:bookmarkStart w:id="200" w:name="Figure_ZJetMax"/>
                            <w:bookmarkStart w:id="201" w:name="_Toc452622663"/>
                            <w:proofErr w:type="gramStart"/>
                            <w:r w:rsidRPr="002858CE">
                              <w:t xml:space="preserve">Figure </w:t>
                            </w:r>
                            <w:r w:rsidR="00D703A1">
                              <w:fldChar w:fldCharType="begin"/>
                            </w:r>
                            <w:r w:rsidR="00D703A1">
                              <w:instrText xml:space="preserve"> SEQ Figures \* MERGEFORMAT </w:instrText>
                            </w:r>
                            <w:r w:rsidR="00D703A1">
                              <w:fldChar w:fldCharType="separate"/>
                            </w:r>
                            <w:r w:rsidR="00526B2A">
                              <w:rPr>
                                <w:noProof/>
                              </w:rPr>
                              <w:t>10</w:t>
                            </w:r>
                            <w:r w:rsidR="00D703A1">
                              <w:rPr>
                                <w:noProof/>
                              </w:rPr>
                              <w:fldChar w:fldCharType="end"/>
                            </w:r>
                            <w:bookmarkEnd w:id="200"/>
                            <w:r w:rsidRPr="002858CE">
                              <w:t>.</w:t>
                            </w:r>
                            <w:proofErr w:type="gramEnd"/>
                            <w:r>
                              <w:t xml:space="preserve"> </w:t>
                            </w:r>
                            <w:r w:rsidRPr="002858CE">
                              <w:t xml:space="preserve">Default jet height, </w:t>
                            </w:r>
                            <w:proofErr w:type="spellStart"/>
                            <w:r w:rsidRPr="008510D1">
                              <w:rPr>
                                <w:i/>
                              </w:rPr>
                              <w:t>ZJetMax</w:t>
                            </w:r>
                            <w:proofErr w:type="spellEnd"/>
                            <w:r w:rsidRPr="002858CE">
                              <w:t>, without random variates</w:t>
                            </w:r>
                            <w:r>
                              <w:t xml:space="preserve"> (t</w:t>
                            </w:r>
                            <w:r w:rsidRPr="002858CE">
                              <w:t xml:space="preserve">he random variation </w:t>
                            </w:r>
                            <w:r>
                              <w:t xml:space="preserve">range </w:t>
                            </w:r>
                            <w:r w:rsidRPr="002858CE">
                              <w:t>is approximately ±50 m</w:t>
                            </w:r>
                            <w:r>
                              <w:t>)</w:t>
                            </w:r>
                            <w:bookmarkEnd w:id="20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2" o:spid="_x0000_s1046" type="#_x0000_t202" style="width:198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" filled="f" stroked="f" strokeweight=".5pt">
                <v:textbox>
                  <w:txbxContent>
                    <w:p w:rsidR="00337164" w:rsidRDefault="00337164" w:rsidP="001B3863">
                      <w:pPr>
                        <w:pStyle w:val="NRELFigureImageCentered"/>
                      </w:pPr>
                      <w:r w:rsidRPr="00213C48">
                        <w:rPr>
                          <w:noProof/>
                          <w:bdr w:val="single" w:sz="12" w:space="0" w:color="auto"/>
                        </w:rPr>
                        <w:drawing>
                          <wp:inline distT="0" distB="0" distL="0" distR="0" wp14:anchorId="646F2703" wp14:editId="173885A5">
                            <wp:extent cx="2375215" cy="2194560"/>
                            <wp:effectExtent l="19050" t="0" r="6035" b="0"/>
                            <wp:docPr id="530"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32" cstate="print"/>
                                    <a:srcRect l="22048" t="-1404" r="24498" b="7021"/>
                                    <a:stretch>
                                      <a:fillRect/>
                                    </a:stretch>
                                  </pic:blipFill>
                                  <pic:spPr>
                                    <a:xfrm>
                                      <a:off x="0" y="0"/>
                                      <a:ext cx="2375215" cy="2194560"/>
                                    </a:xfrm>
                                    <a:prstGeom prst="rect">
                                      <a:avLst/>
                                    </a:prstGeom>
                                  </pic:spPr>
                                </pic:pic>
                              </a:graphicData>
                            </a:graphic>
                          </wp:inline>
                        </w:drawing>
                      </w:r>
                    </w:p>
                    <w:p w:rsidR="00337164" w:rsidRPr="006842D2" w:rsidRDefault="00337164" w:rsidP="001B3863">
                      <w:pPr>
                        <w:pStyle w:val="NRELFigureCaption"/>
                      </w:pPr>
                      <w:bookmarkStart w:id="202" w:name="Figure_ZJetMax"/>
                      <w:bookmarkStart w:id="203" w:name="_Toc452622663"/>
                      <w:proofErr w:type="gramStart"/>
                      <w:r w:rsidRPr="002858CE">
                        <w:t xml:space="preserve">Figure </w:t>
                      </w:r>
                      <w:r w:rsidR="00D703A1">
                        <w:fldChar w:fldCharType="begin"/>
                      </w:r>
                      <w:r w:rsidR="00D703A1">
                        <w:instrText xml:space="preserve"> SEQ Figures \* MERGEFORMAT </w:instrText>
                      </w:r>
                      <w:r w:rsidR="00D703A1">
                        <w:fldChar w:fldCharType="separate"/>
                      </w:r>
                      <w:r w:rsidR="00526B2A">
                        <w:rPr>
                          <w:noProof/>
                        </w:rPr>
                        <w:t>10</w:t>
                      </w:r>
                      <w:r w:rsidR="00D703A1">
                        <w:rPr>
                          <w:noProof/>
                        </w:rPr>
                        <w:fldChar w:fldCharType="end"/>
                      </w:r>
                      <w:bookmarkEnd w:id="202"/>
                      <w:r w:rsidRPr="002858CE">
                        <w:t>.</w:t>
                      </w:r>
                      <w:proofErr w:type="gramEnd"/>
                      <w:r>
                        <w:t xml:space="preserve"> </w:t>
                      </w:r>
                      <w:r w:rsidRPr="002858CE">
                        <w:t xml:space="preserve">Default jet height, </w:t>
                      </w:r>
                      <w:proofErr w:type="spellStart"/>
                      <w:r w:rsidRPr="008510D1">
                        <w:rPr>
                          <w:i/>
                        </w:rPr>
                        <w:t>ZJetMax</w:t>
                      </w:r>
                      <w:proofErr w:type="spellEnd"/>
                      <w:r w:rsidRPr="002858CE">
                        <w:t>, without random variates</w:t>
                      </w:r>
                      <w:r>
                        <w:t xml:space="preserve"> (t</w:t>
                      </w:r>
                      <w:r w:rsidRPr="002858CE">
                        <w:t xml:space="preserve">he random variation </w:t>
                      </w:r>
                      <w:r>
                        <w:t xml:space="preserve">range </w:t>
                      </w:r>
                      <w:r w:rsidRPr="002858CE">
                        <w:t>is approximately ±50 m</w:t>
                      </w:r>
                      <w:r>
                        <w:t>)</w:t>
                      </w:r>
                      <w:bookmarkEnd w:id="203"/>
                    </w:p>
                  </w:txbxContent>
                </v:textbox>
                <w10:anchorlock/>
              </v:shape>
            </w:pict>
          </mc:Fallback>
        </mc:AlternateContent>
      </w:r>
    </w:p>
    <w:p w:rsidR="00A966A4" w:rsidRDefault="00A966A4" w:rsidP="008E6EFD">
      <w:pPr>
        <w:pStyle w:val="NRELHead04"/>
      </w:pPr>
      <w:proofErr w:type="spellStart"/>
      <w:r>
        <w:t>PLExp</w:t>
      </w:r>
      <w:proofErr w:type="spellEnd"/>
      <w:r>
        <w:t>: Power-Law Exponent [-]</w:t>
      </w:r>
    </w:p>
    <w:p w:rsidR="00A966A4" w:rsidRDefault="00A966A4" w:rsidP="006B63AD">
      <w:pPr>
        <w:pStyle w:val="NRELBodyText"/>
      </w:pPr>
      <w:r>
        <w:t xml:space="preserve">The </w:t>
      </w:r>
      <w:proofErr w:type="spellStart"/>
      <w:r>
        <w:rPr>
          <w:i/>
        </w:rPr>
        <w:t>PLExp</w:t>
      </w:r>
      <w:proofErr w:type="spellEnd"/>
      <w:r>
        <w:t xml:space="preserve"> parameter is used to compute the mean </w:t>
      </w:r>
      <w:r w:rsidRPr="00DE7A6E">
        <w:rPr>
          <w:i/>
        </w:rPr>
        <w:t>u</w:t>
      </w:r>
      <w:r>
        <w:t xml:space="preserve">-component wind speeds across the rotor disk when </w:t>
      </w:r>
      <w:proofErr w:type="spellStart"/>
      <w:r w:rsidRPr="00D046BB">
        <w:rPr>
          <w:i/>
        </w:rPr>
        <w:t>WindProfileType</w:t>
      </w:r>
      <w:proofErr w:type="spellEnd"/>
      <w:r>
        <w:t xml:space="preserve"> is “IEC” or “PL.” It is the exponent used to define the power-law wind profile,</w:t>
      </w:r>
    </w:p>
    <w:p w:rsidR="00A966A4" w:rsidRDefault="00A966A4" w:rsidP="00A966A4">
      <w:pPr>
        <w:pStyle w:val="MTDisplayEquation"/>
      </w:pPr>
      <w:r>
        <w:tab/>
      </w:r>
      <w:r w:rsidRPr="00D046BB">
        <w:rPr>
          <w:position w:val="-28"/>
        </w:rPr>
        <w:object w:dxaOrig="2540" w:dyaOrig="740">
          <v:shape id="_x0000_i1044" type="#_x0000_t75" style="width:128pt;height:37.75pt" o:ole="">
            <v:imagedata r:id="rId133" o:title=""/>
          </v:shape>
          <o:OLEObject Type="Embed" ProgID="Equation.DSMT4" ShapeID="_x0000_i1044" DrawAspect="Content" ObjectID="_1526366104" r:id="rId134"/>
        </w:object>
      </w:r>
      <w:r>
        <w:tab/>
      </w:r>
      <w:r>
        <w:fldChar w:fldCharType="begin"/>
      </w:r>
      <w:r>
        <w:instrText xml:space="preserve"> SEQ Eqn  \n \# "(0)" \* MERGEFORMAT  \* MERGEFORMAT </w:instrText>
      </w:r>
      <w:r>
        <w:fldChar w:fldCharType="separate"/>
      </w:r>
      <w:r w:rsidR="007F0774">
        <w:rPr>
          <w:noProof/>
        </w:rPr>
        <w:t>(9)</w:t>
      </w:r>
      <w:r>
        <w:fldChar w:fldCharType="end"/>
      </w:r>
    </w:p>
    <w:p w:rsidR="00A966A4" w:rsidRDefault="00A966A4" w:rsidP="006B63AD">
      <w:pPr>
        <w:pStyle w:val="NRELBodyText"/>
      </w:pPr>
      <w:proofErr w:type="gramStart"/>
      <w:r>
        <w:t>where</w:t>
      </w:r>
      <w:proofErr w:type="gramEnd"/>
      <w:r>
        <w:t xml:space="preserve"> </w:t>
      </w:r>
      <w:r w:rsidRPr="006D0D5F">
        <w:t>z</w:t>
      </w:r>
      <w:r>
        <w:t xml:space="preserve"> is the height above ground level. The exponent can be positive, negative, or zero (for no shear). Enter the string “default” to have TurbSim use a default value based on the specified </w:t>
      </w:r>
      <w:r>
        <w:lastRenderedPageBreak/>
        <w:t xml:space="preserve">spectral model, as shown in </w:t>
      </w:r>
      <w:r>
        <w:fldChar w:fldCharType="begin" w:fldLock="1"/>
      </w:r>
      <w:r>
        <w:instrText xml:space="preserve"> REF Table_DefMetCond \h </w:instrText>
      </w:r>
      <w:r w:rsidR="006B63AD">
        <w:instrText xml:space="preserve"> \* MERGEFORMAT </w:instrText>
      </w:r>
      <w:r>
        <w:fldChar w:fldCharType="separate"/>
      </w:r>
      <w:r w:rsidR="00255BEF">
        <w:t xml:space="preserve">Table </w:t>
      </w:r>
      <w:r w:rsidR="00255BEF">
        <w:rPr>
          <w:noProof/>
        </w:rPr>
        <w:t>8</w:t>
      </w:r>
      <w:r>
        <w:fldChar w:fldCharType="end"/>
      </w:r>
      <w:r>
        <w:t xml:space="preserve">. If KHTEST is specified for parameter </w:t>
      </w:r>
      <w:proofErr w:type="spellStart"/>
      <w:r w:rsidRPr="00AC5FBB">
        <w:rPr>
          <w:i/>
        </w:rPr>
        <w:t>IECturbc</w:t>
      </w:r>
      <w:proofErr w:type="spellEnd"/>
      <w:r>
        <w:t xml:space="preserve">, the </w:t>
      </w:r>
      <w:proofErr w:type="spellStart"/>
      <w:r>
        <w:rPr>
          <w:i/>
        </w:rPr>
        <w:t>PLExp</w:t>
      </w:r>
      <w:proofErr w:type="spellEnd"/>
      <w:r>
        <w:rPr>
          <w:i/>
        </w:rPr>
        <w:t xml:space="preserve"> </w:t>
      </w:r>
      <w:r>
        <w:t>parameter is overwritten to 0.3.</w:t>
      </w:r>
    </w:p>
    <w:p w:rsidR="00A966A4" w:rsidRDefault="00A966A4" w:rsidP="008E6EFD">
      <w:pPr>
        <w:pStyle w:val="NRELHead04"/>
      </w:pPr>
      <w:r>
        <w:t>Z0: Surface Roughness Length [m]</w:t>
      </w:r>
    </w:p>
    <w:p w:rsidR="00A966A4" w:rsidRDefault="00A966A4" w:rsidP="006B63AD">
      <w:pPr>
        <w:pStyle w:val="NRELBodyText"/>
      </w:pPr>
      <w:r>
        <w:t xml:space="preserve">The surface roughness length, </w:t>
      </w:r>
      <w:r>
        <w:rPr>
          <w:i/>
        </w:rPr>
        <w:t>Z0</w:t>
      </w:r>
      <w:r>
        <w:t>, is the last parameter in this section. This length—a measure of the roughness of the surface terrain—is the extrapolated height at which the mean wind speed becomes zero in a neutral atmosphere, assuming a logarithmic vertical wind profile:</w:t>
      </w:r>
    </w:p>
    <w:p w:rsidR="00A966A4" w:rsidRDefault="00A966A4" w:rsidP="00A966A4">
      <w:pPr>
        <w:pStyle w:val="MTDisplayEquation"/>
      </w:pPr>
      <w:r>
        <w:tab/>
      </w:r>
      <w:r w:rsidRPr="0051176E">
        <w:rPr>
          <w:position w:val="-34"/>
        </w:rPr>
        <w:object w:dxaOrig="2260" w:dyaOrig="760">
          <v:shape id="_x0000_i1045" type="#_x0000_t75" style="width:114.45pt;height:37.75pt" o:ole="">
            <v:imagedata r:id="rId135" o:title=""/>
          </v:shape>
          <o:OLEObject Type="Embed" ProgID="Equation.DSMT4" ShapeID="_x0000_i1045" DrawAspect="Content" ObjectID="_1526366105" r:id="rId136"/>
        </w:object>
      </w:r>
      <w:r>
        <w:tab/>
      </w:r>
      <w:r>
        <w:fldChar w:fldCharType="begin"/>
      </w:r>
      <w:r>
        <w:instrText xml:space="preserve"> SEQ Eqn  \n \# "(0)" \* MERGEFORMAT  \* MERGEFORMAT </w:instrText>
      </w:r>
      <w:r>
        <w:fldChar w:fldCharType="separate"/>
      </w:r>
      <w:r w:rsidR="007F0774">
        <w:rPr>
          <w:noProof/>
        </w:rPr>
        <w:t>(10)</w:t>
      </w:r>
      <w:r>
        <w:rPr>
          <w:noProof/>
        </w:rPr>
        <w:fldChar w:fldCharType="end"/>
      </w:r>
    </w:p>
    <w:p w:rsidR="00A966A4" w:rsidRDefault="00A966A4" w:rsidP="006B63AD">
      <w:pPr>
        <w:pStyle w:val="NRELBodyText"/>
      </w:pPr>
      <w:r>
        <w:t>Enter the length in meters, or enter the string “default” to have TurbSim use a default value based on the specified spectral model</w:t>
      </w:r>
      <w:r w:rsidRPr="000F4033">
        <w:t>.</w:t>
      </w:r>
      <w:r>
        <w:t xml:space="preserve"> The default values are listed </w:t>
      </w:r>
      <w:r w:rsidRPr="005844F3">
        <w:t xml:space="preserve">in </w:t>
      </w:r>
      <w:r w:rsidRPr="005844F3">
        <w:fldChar w:fldCharType="begin" w:fldLock="1"/>
      </w:r>
      <w:r w:rsidRPr="005844F3">
        <w:instrText xml:space="preserve"> REF Table_DefMetCond \h </w:instrText>
      </w:r>
      <w:r w:rsidR="006B63AD" w:rsidRPr="005844F3">
        <w:instrText xml:space="preserve"> \* MERGEFORMAT </w:instrText>
      </w:r>
      <w:r w:rsidRPr="005844F3">
        <w:fldChar w:fldCharType="separate"/>
      </w:r>
      <w:r w:rsidR="00255BEF" w:rsidRPr="00255BEF">
        <w:rPr>
          <w:bCs/>
        </w:rPr>
        <w:t>Table 8</w:t>
      </w:r>
      <w:r w:rsidRPr="005844F3">
        <w:fldChar w:fldCharType="end"/>
      </w:r>
      <w:r>
        <w:t>. This parameter is not used for the TIDAL spectral model.</w:t>
      </w:r>
    </w:p>
    <w:p w:rsidR="00213913" w:rsidRDefault="003644D9" w:rsidP="00A12B5E">
      <w:pPr>
        <w:pStyle w:val="NRELFigureImageCentered"/>
      </w:pPr>
      <w:r>
        <w:rPr>
          <w:noProof/>
        </w:rPr>
        <mc:AlternateContent>
          <mc:Choice Requires="wps">
            <w:drawing>
              <wp:inline distT="0" distB="0" distL="0" distR="0" wp14:anchorId="3A5EF512" wp14:editId="67EC73D3">
                <wp:extent cx="5952744" cy="3409950"/>
                <wp:effectExtent l="0" t="0" r="0" b="0"/>
                <wp:docPr id="3" name="Text Box 3"/>
                <wp:cNvGraphicFramePr/>
                <a:graphic xmlns:a="http://schemas.openxmlformats.org/drawingml/2006/main">
                  <a:graphicData uri="http://schemas.microsoft.com/office/word/2010/wordprocessingShape">
                    <wps:wsp>
                      <wps:cNvSpPr txBox="1"/>
                      <wps:spPr>
                        <a:xfrm>
                          <a:off x="0" y="0"/>
                          <a:ext cx="5952744" cy="3409950"/>
                        </a:xfrm>
                        <a:prstGeom prst="rect">
                          <a:avLst/>
                        </a:prstGeom>
                        <a:noFill/>
                        <a:ln w="6350">
                          <a:noFill/>
                        </a:ln>
                        <a:effectLst/>
                      </wps:spPr>
                      <wps:txbx>
                        <w:txbxContent>
                          <w:p w:rsidR="00337164" w:rsidRDefault="00337164" w:rsidP="003644D9">
                            <w:pPr>
                              <w:pStyle w:val="NRELTableCaption"/>
                            </w:pPr>
                            <w:bookmarkStart w:id="204" w:name="Table_DefMetCond"/>
                            <w:bookmarkStart w:id="205" w:name="_Toc452622706"/>
                            <w:proofErr w:type="gramStart"/>
                            <w:r>
                              <w:t xml:space="preserve">Table </w:t>
                            </w:r>
                            <w:fldSimple w:instr=" SEQ Table \* ARABIC ">
                              <w:r w:rsidR="00526B2A">
                                <w:rPr>
                                  <w:noProof/>
                                </w:rPr>
                                <w:t>8</w:t>
                              </w:r>
                            </w:fldSimple>
                            <w:bookmarkEnd w:id="204"/>
                            <w:r>
                              <w:t>.</w:t>
                            </w:r>
                            <w:proofErr w:type="gramEnd"/>
                            <w:r>
                              <w:t xml:space="preserve"> Default Inputs for Meteorological Boundary Conditions</w:t>
                            </w:r>
                            <w:bookmarkEnd w:id="205"/>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337164" w:rsidRPr="007F0EFB" w:rsidTr="00E46246">
                              <w:trPr>
                                <w:trHeight w:val="464"/>
                                <w:tblCellSpacing w:w="7" w:type="dxa"/>
                                <w:jc w:val="center"/>
                              </w:trPr>
                              <w:tc>
                                <w:tcPr>
                                  <w:tcW w:w="0" w:type="auto"/>
                                  <w:tcBorders>
                                    <w:top w:val="single" w:sz="6" w:space="0" w:color="auto"/>
                                  </w:tcBorders>
                                  <w:vAlign w:val="center"/>
                                </w:tcPr>
                                <w:p w:rsidR="00337164" w:rsidRPr="000546BF" w:rsidRDefault="00337164"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337164" w:rsidRPr="000546BF" w:rsidRDefault="00337164"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337164" w:rsidRPr="000C1A7D" w:rsidRDefault="00337164" w:rsidP="000546BF">
                                  <w:pPr>
                                    <w:pStyle w:val="NRELTableHeader"/>
                                    <w:rPr>
                                      <w:noProof/>
                                    </w:rPr>
                                  </w:pPr>
                                  <w:r w:rsidRPr="000546BF">
                                    <w:rPr>
                                      <w:i/>
                                      <w:noProof/>
                                    </w:rPr>
                                    <w:t>Z0</w:t>
                                  </w:r>
                                  <w:r w:rsidRPr="000C1A7D">
                                    <w:rPr>
                                      <w:noProof/>
                                    </w:rPr>
                                    <w:t xml:space="preserve"> (m)</w:t>
                                  </w:r>
                                </w:p>
                              </w:tc>
                            </w:tr>
                            <w:tr w:rsidR="00337164" w:rsidTr="00E46246">
                              <w:trPr>
                                <w:tblCellSpacing w:w="7" w:type="dxa"/>
                                <w:jc w:val="center"/>
                              </w:trPr>
                              <w:tc>
                                <w:tcPr>
                                  <w:tcW w:w="0" w:type="auto"/>
                                  <w:vAlign w:val="center"/>
                                </w:tcPr>
                                <w:p w:rsidR="00337164" w:rsidRDefault="00337164" w:rsidP="000546BF">
                                  <w:pPr>
                                    <w:pStyle w:val="NRELTableContent"/>
                                  </w:pPr>
                                  <w:r>
                                    <w:t>IECKAI, IECVKM, API</w:t>
                                  </w:r>
                                </w:p>
                              </w:tc>
                              <w:tc>
                                <w:tcPr>
                                  <w:tcW w:w="0" w:type="auto"/>
                                  <w:vAlign w:val="center"/>
                                </w:tcPr>
                                <w:p w:rsidR="00337164" w:rsidRDefault="00337164" w:rsidP="000546BF">
                                  <w:pPr>
                                    <w:pStyle w:val="NRELTableContent"/>
                                  </w:pPr>
                                  <w:r>
                                    <w:t>0.11 for EWM</w:t>
                                  </w:r>
                                  <w:r>
                                    <w:br/>
                                    <w:t>0.14 for offshore (61400</w:t>
                                  </w:r>
                                  <w:r>
                                    <w:noBreakHyphen/>
                                    <w:t>3) NTM,</w:t>
                                  </w:r>
                                  <w:r>
                                    <w:br/>
                                    <w:t>0.2 otherwise</w:t>
                                  </w:r>
                                </w:p>
                              </w:tc>
                              <w:tc>
                                <w:tcPr>
                                  <w:tcW w:w="0" w:type="auto"/>
                                  <w:vAlign w:val="center"/>
                                </w:tcPr>
                                <w:p w:rsidR="00337164" w:rsidRDefault="00337164" w:rsidP="000546BF">
                                  <w:pPr>
                                    <w:pStyle w:val="NRELTableContent"/>
                                  </w:pPr>
                                  <w:r>
                                    <w:t>0.03</w:t>
                                  </w:r>
                                </w:p>
                              </w:tc>
                            </w:tr>
                            <w:tr w:rsidR="00337164" w:rsidTr="00E46246">
                              <w:trPr>
                                <w:tblCellSpacing w:w="7" w:type="dxa"/>
                                <w:jc w:val="center"/>
                              </w:trPr>
                              <w:tc>
                                <w:tcPr>
                                  <w:tcW w:w="0" w:type="auto"/>
                                  <w:vAlign w:val="center"/>
                                </w:tcPr>
                                <w:p w:rsidR="00337164" w:rsidRDefault="00337164" w:rsidP="000546BF">
                                  <w:pPr>
                                    <w:pStyle w:val="NRELTableContent"/>
                                  </w:pPr>
                                  <w:r>
                                    <w:t>TIDAL, TIMESR</w:t>
                                  </w:r>
                                </w:p>
                              </w:tc>
                              <w:tc>
                                <w:tcPr>
                                  <w:tcW w:w="0" w:type="auto"/>
                                  <w:vAlign w:val="center"/>
                                </w:tcPr>
                                <w:p w:rsidR="00337164" w:rsidRDefault="00337164" w:rsidP="000546BF">
                                  <w:pPr>
                                    <w:pStyle w:val="NRELTableContent"/>
                                  </w:pPr>
                                  <w:r>
                                    <w:t>0.143</w:t>
                                  </w:r>
                                </w:p>
                              </w:tc>
                              <w:tc>
                                <w:tcPr>
                                  <w:tcW w:w="0" w:type="auto"/>
                                  <w:vAlign w:val="center"/>
                                </w:tcPr>
                                <w:p w:rsidR="00337164" w:rsidRDefault="00337164" w:rsidP="000546BF">
                                  <w:pPr>
                                    <w:pStyle w:val="NRELTableContent"/>
                                  </w:pPr>
                                  <w:r>
                                    <w:t>0.03</w:t>
                                  </w:r>
                                </w:p>
                              </w:tc>
                            </w:tr>
                            <w:tr w:rsidR="00337164" w:rsidTr="00E46246">
                              <w:trPr>
                                <w:tblCellSpacing w:w="7" w:type="dxa"/>
                                <w:jc w:val="center"/>
                              </w:trPr>
                              <w:tc>
                                <w:tcPr>
                                  <w:tcW w:w="0" w:type="auto"/>
                                  <w:vAlign w:val="center"/>
                                </w:tcPr>
                                <w:p w:rsidR="00337164" w:rsidRDefault="00337164" w:rsidP="000546BF">
                                  <w:pPr>
                                    <w:pStyle w:val="NRELTableContent"/>
                                  </w:pPr>
                                  <w:r>
                                    <w:t>SMOOTH</w:t>
                                  </w:r>
                                </w:p>
                              </w:tc>
                              <w:tc>
                                <w:tcPr>
                                  <w:tcW w:w="0" w:type="auto"/>
                                  <w:vAlign w:val="center"/>
                                </w:tcPr>
                                <w:p w:rsidR="00337164" w:rsidRDefault="00337164" w:rsidP="000546BF">
                                  <w:pPr>
                                    <w:pStyle w:val="NRELTableContent"/>
                                  </w:pPr>
                                  <w:r>
                                    <w:t>0.143</w:t>
                                  </w:r>
                                </w:p>
                              </w:tc>
                              <w:tc>
                                <w:tcPr>
                                  <w:tcW w:w="0" w:type="auto"/>
                                  <w:vAlign w:val="center"/>
                                </w:tcPr>
                                <w:p w:rsidR="00337164" w:rsidRDefault="00337164" w:rsidP="000546BF">
                                  <w:pPr>
                                    <w:pStyle w:val="NRELTableContent"/>
                                  </w:pPr>
                                  <w:r>
                                    <w:t>0.01</w:t>
                                  </w:r>
                                </w:p>
                              </w:tc>
                            </w:tr>
                            <w:tr w:rsidR="00337164" w:rsidTr="00E46246">
                              <w:trPr>
                                <w:tblCellSpacing w:w="7" w:type="dxa"/>
                                <w:jc w:val="center"/>
                              </w:trPr>
                              <w:tc>
                                <w:tcPr>
                                  <w:tcW w:w="0" w:type="auto"/>
                                  <w:vAlign w:val="center"/>
                                </w:tcPr>
                                <w:p w:rsidR="00337164" w:rsidDel="00466189" w:rsidRDefault="00337164" w:rsidP="000546BF">
                                  <w:pPr>
                                    <w:pStyle w:val="NRELTableContent"/>
                                  </w:pPr>
                                  <w:r>
                                    <w:t>GP_LLJ</w:t>
                                  </w:r>
                                </w:p>
                              </w:tc>
                              <w:tc>
                                <w:tcPr>
                                  <w:tcW w:w="0" w:type="auto"/>
                                  <w:vAlign w:val="center"/>
                                </w:tcPr>
                                <w:p w:rsidR="00337164" w:rsidRDefault="00337164" w:rsidP="000546BF">
                                  <w:pPr>
                                    <w:pStyle w:val="NRELTableContent"/>
                                  </w:pPr>
                                  <w:r>
                                    <w:t>0.143</w:t>
                                  </w:r>
                                </w:p>
                              </w:tc>
                              <w:tc>
                                <w:tcPr>
                                  <w:tcW w:w="0" w:type="auto"/>
                                  <w:vAlign w:val="center"/>
                                </w:tcPr>
                                <w:p w:rsidR="00337164" w:rsidRDefault="00337164" w:rsidP="000546BF">
                                  <w:pPr>
                                    <w:pStyle w:val="NRELTableContent"/>
                                  </w:pPr>
                                  <w:r>
                                    <w:t>0.005</w:t>
                                  </w:r>
                                </w:p>
                              </w:tc>
                            </w:tr>
                            <w:tr w:rsidR="00337164" w:rsidTr="00E46246">
                              <w:trPr>
                                <w:tblCellSpacing w:w="7" w:type="dxa"/>
                                <w:jc w:val="center"/>
                              </w:trPr>
                              <w:tc>
                                <w:tcPr>
                                  <w:tcW w:w="0" w:type="auto"/>
                                  <w:vAlign w:val="center"/>
                                </w:tcPr>
                                <w:p w:rsidR="00337164" w:rsidDel="00466189" w:rsidRDefault="00337164" w:rsidP="000546BF">
                                  <w:pPr>
                                    <w:pStyle w:val="NRELTableContent"/>
                                  </w:pPr>
                                  <w:r>
                                    <w:t>NWTCUP</w:t>
                                  </w:r>
                                </w:p>
                              </w:tc>
                              <w:tc>
                                <w:tcPr>
                                  <w:tcW w:w="0" w:type="auto"/>
                                  <w:vAlign w:val="center"/>
                                </w:tcPr>
                                <w:p w:rsidR="00337164" w:rsidRDefault="00337164"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337164" w:rsidDel="00466189" w:rsidRDefault="00337164" w:rsidP="000546BF">
                                  <w:pPr>
                                    <w:pStyle w:val="NRELTableContent"/>
                                  </w:pPr>
                                  <w:r>
                                    <w:t>0.021</w:t>
                                  </w:r>
                                </w:p>
                              </w:tc>
                            </w:tr>
                            <w:tr w:rsidR="00337164" w:rsidTr="00E46246">
                              <w:trPr>
                                <w:tblCellSpacing w:w="7" w:type="dxa"/>
                                <w:jc w:val="center"/>
                              </w:trPr>
                              <w:tc>
                                <w:tcPr>
                                  <w:tcW w:w="0" w:type="auto"/>
                                  <w:vAlign w:val="center"/>
                                </w:tcPr>
                                <w:p w:rsidR="00337164" w:rsidDel="00466189" w:rsidRDefault="00337164" w:rsidP="000546BF">
                                  <w:pPr>
                                    <w:pStyle w:val="NRELTableContent"/>
                                  </w:pPr>
                                  <w:r>
                                    <w:t>WF_UPW</w:t>
                                  </w:r>
                                </w:p>
                              </w:tc>
                              <w:tc>
                                <w:tcPr>
                                  <w:tcW w:w="0" w:type="auto"/>
                                  <w:vAlign w:val="center"/>
                                </w:tcPr>
                                <w:p w:rsidR="00337164" w:rsidRPr="00D75749" w:rsidRDefault="00337164" w:rsidP="000546BF">
                                  <w:pPr>
                                    <w:pStyle w:val="NRELTableContent"/>
                                  </w:pPr>
                                  <w:r>
                                    <w:t xml:space="preserve">same as </w:t>
                                  </w:r>
                                  <w:r w:rsidRPr="002D3528">
                                    <w:t>NWTCUP</w:t>
                                  </w:r>
                                </w:p>
                              </w:tc>
                              <w:tc>
                                <w:tcPr>
                                  <w:tcW w:w="0" w:type="auto"/>
                                  <w:vAlign w:val="center"/>
                                </w:tcPr>
                                <w:p w:rsidR="00337164" w:rsidDel="00466189" w:rsidRDefault="00337164" w:rsidP="000546BF">
                                  <w:pPr>
                                    <w:pStyle w:val="NRELTableContent"/>
                                  </w:pPr>
                                  <w:r>
                                    <w:t>0.018</w:t>
                                  </w:r>
                                </w:p>
                              </w:tc>
                            </w:tr>
                            <w:tr w:rsidR="00337164" w:rsidTr="00E46246">
                              <w:trPr>
                                <w:tblCellSpacing w:w="7" w:type="dxa"/>
                                <w:jc w:val="center"/>
                              </w:trPr>
                              <w:tc>
                                <w:tcPr>
                                  <w:tcW w:w="0" w:type="auto"/>
                                  <w:vAlign w:val="center"/>
                                </w:tcPr>
                                <w:p w:rsidR="00337164" w:rsidDel="00466189" w:rsidRDefault="00337164" w:rsidP="000546BF">
                                  <w:pPr>
                                    <w:pStyle w:val="NRELTableContent"/>
                                  </w:pPr>
                                  <w:r>
                                    <w:t>WF_07D</w:t>
                                  </w:r>
                                </w:p>
                              </w:tc>
                              <w:tc>
                                <w:tcPr>
                                  <w:tcW w:w="0" w:type="auto"/>
                                  <w:vAlign w:val="center"/>
                                </w:tcPr>
                                <w:p w:rsidR="00337164" w:rsidRDefault="00337164" w:rsidP="000546BF">
                                  <w:pPr>
                                    <w:pStyle w:val="NRELTableContent"/>
                                  </w:pPr>
                                  <w:r>
                                    <w:t xml:space="preserve">0.13-0.18, increasing with </w:t>
                                  </w:r>
                                  <w:r>
                                    <w:rPr>
                                      <w:i/>
                                    </w:rPr>
                                    <w:t>RICH_NO</w:t>
                                  </w:r>
                                </w:p>
                              </w:tc>
                              <w:tc>
                                <w:tcPr>
                                  <w:tcW w:w="0" w:type="auto"/>
                                  <w:vAlign w:val="center"/>
                                </w:tcPr>
                                <w:p w:rsidR="00337164" w:rsidDel="00466189" w:rsidRDefault="00337164" w:rsidP="000546BF">
                                  <w:pPr>
                                    <w:pStyle w:val="NRELTableContent"/>
                                  </w:pPr>
                                  <w:r>
                                    <w:t>0.064</w:t>
                                  </w:r>
                                </w:p>
                              </w:tc>
                            </w:tr>
                            <w:tr w:rsidR="00337164" w:rsidTr="00E46246">
                              <w:trPr>
                                <w:tblCellSpacing w:w="7" w:type="dxa"/>
                                <w:jc w:val="center"/>
                              </w:trPr>
                              <w:tc>
                                <w:tcPr>
                                  <w:tcW w:w="0" w:type="auto"/>
                                  <w:tcBorders>
                                    <w:bottom w:val="single" w:sz="6" w:space="0" w:color="auto"/>
                                  </w:tcBorders>
                                  <w:vAlign w:val="center"/>
                                </w:tcPr>
                                <w:p w:rsidR="00337164" w:rsidDel="00466189" w:rsidRDefault="00337164" w:rsidP="000546BF">
                                  <w:pPr>
                                    <w:pStyle w:val="NRELTableContent"/>
                                  </w:pPr>
                                  <w:r>
                                    <w:t>WF_14D</w:t>
                                  </w:r>
                                </w:p>
                              </w:tc>
                              <w:tc>
                                <w:tcPr>
                                  <w:tcW w:w="0" w:type="auto"/>
                                  <w:tcBorders>
                                    <w:bottom w:val="single" w:sz="6" w:space="0" w:color="auto"/>
                                  </w:tcBorders>
                                  <w:vAlign w:val="center"/>
                                </w:tcPr>
                                <w:p w:rsidR="00337164" w:rsidRDefault="00337164" w:rsidP="000546BF">
                                  <w:pPr>
                                    <w:pStyle w:val="NRELTableContent"/>
                                  </w:pPr>
                                  <w:r>
                                    <w:t xml:space="preserve">same </w:t>
                                  </w:r>
                                  <w:r w:rsidRPr="002D3528">
                                    <w:t>as WF_07D</w:t>
                                  </w:r>
                                </w:p>
                              </w:tc>
                              <w:tc>
                                <w:tcPr>
                                  <w:tcW w:w="0" w:type="auto"/>
                                  <w:tcBorders>
                                    <w:bottom w:val="single" w:sz="6" w:space="0" w:color="auto"/>
                                  </w:tcBorders>
                                  <w:vAlign w:val="center"/>
                                </w:tcPr>
                                <w:p w:rsidR="00337164" w:rsidDel="00466189" w:rsidRDefault="00337164" w:rsidP="000546BF">
                                  <w:pPr>
                                    <w:pStyle w:val="NRELTableContent"/>
                                  </w:pPr>
                                  <w:r>
                                    <w:t>0.233</w:t>
                                  </w:r>
                                </w:p>
                              </w:tc>
                            </w:tr>
                          </w:tbl>
                          <w:p w:rsidR="00337164" w:rsidRDefault="00337164"/>
                        </w:txbxContent>
                      </wps:txbx>
                      <wps:bodyPr rot="0" spcFirstLastPara="0" vertOverflow="overflow" horzOverflow="overflow" vert="horz" wrap="none" lIns="45720" tIns="45720" rIns="45720" bIns="45720" numCol="1" spcCol="0" rtlCol="0" fromWordArt="0" anchor="t" anchorCtr="0" forceAA="0" compatLnSpc="1">
                        <a:prstTxWarp prst="textNoShape">
                          <a:avLst/>
                        </a:prstTxWarp>
                        <a:noAutofit/>
                      </wps:bodyPr>
                    </wps:wsp>
                  </a:graphicData>
                </a:graphic>
              </wp:inline>
            </w:drawing>
          </mc:Choice>
          <mc:Fallback>
            <w:pict>
              <v:shape id="Text Box 3" o:spid="_x0000_s1047" type="#_x0000_t202" style="width:468.7pt;height:268.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" filled="f" stroked="f" strokeweight=".5pt">
                <v:textbox inset="3.6pt,,3.6pt">
                  <w:txbxContent>
                    <w:p w:rsidR="00337164" w:rsidRDefault="00337164" w:rsidP="003644D9">
                      <w:pPr>
                        <w:pStyle w:val="NRELTableCaption"/>
                      </w:pPr>
                      <w:bookmarkStart w:id="206" w:name="Table_DefMetCond"/>
                      <w:bookmarkStart w:id="207" w:name="_Toc452622706"/>
                      <w:proofErr w:type="gramStart"/>
                      <w:r>
                        <w:t xml:space="preserve">Table </w:t>
                      </w:r>
                      <w:fldSimple w:instr=" SEQ Table \* ARABIC ">
                        <w:r w:rsidR="00526B2A">
                          <w:rPr>
                            <w:noProof/>
                          </w:rPr>
                          <w:t>8</w:t>
                        </w:r>
                      </w:fldSimple>
                      <w:bookmarkEnd w:id="206"/>
                      <w:r>
                        <w:t>.</w:t>
                      </w:r>
                      <w:proofErr w:type="gramEnd"/>
                      <w:r>
                        <w:t xml:space="preserve"> Default Inputs for Meteorological Boundary Conditions</w:t>
                      </w:r>
                      <w:bookmarkEnd w:id="207"/>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337164" w:rsidRPr="007F0EFB" w:rsidTr="00E46246">
                        <w:trPr>
                          <w:trHeight w:val="464"/>
                          <w:tblCellSpacing w:w="7" w:type="dxa"/>
                          <w:jc w:val="center"/>
                        </w:trPr>
                        <w:tc>
                          <w:tcPr>
                            <w:tcW w:w="0" w:type="auto"/>
                            <w:tcBorders>
                              <w:top w:val="single" w:sz="6" w:space="0" w:color="auto"/>
                            </w:tcBorders>
                            <w:vAlign w:val="center"/>
                          </w:tcPr>
                          <w:p w:rsidR="00337164" w:rsidRPr="000546BF" w:rsidRDefault="00337164"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337164" w:rsidRPr="000546BF" w:rsidRDefault="00337164"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337164" w:rsidRPr="000C1A7D" w:rsidRDefault="00337164" w:rsidP="000546BF">
                            <w:pPr>
                              <w:pStyle w:val="NRELTableHeader"/>
                              <w:rPr>
                                <w:noProof/>
                              </w:rPr>
                            </w:pPr>
                            <w:r w:rsidRPr="000546BF">
                              <w:rPr>
                                <w:i/>
                                <w:noProof/>
                              </w:rPr>
                              <w:t>Z0</w:t>
                            </w:r>
                            <w:r w:rsidRPr="000C1A7D">
                              <w:rPr>
                                <w:noProof/>
                              </w:rPr>
                              <w:t xml:space="preserve"> (m)</w:t>
                            </w:r>
                          </w:p>
                        </w:tc>
                      </w:tr>
                      <w:tr w:rsidR="00337164" w:rsidTr="00E46246">
                        <w:trPr>
                          <w:tblCellSpacing w:w="7" w:type="dxa"/>
                          <w:jc w:val="center"/>
                        </w:trPr>
                        <w:tc>
                          <w:tcPr>
                            <w:tcW w:w="0" w:type="auto"/>
                            <w:vAlign w:val="center"/>
                          </w:tcPr>
                          <w:p w:rsidR="00337164" w:rsidRDefault="00337164" w:rsidP="000546BF">
                            <w:pPr>
                              <w:pStyle w:val="NRELTableContent"/>
                            </w:pPr>
                            <w:r>
                              <w:t>IECKAI, IECVKM, API</w:t>
                            </w:r>
                          </w:p>
                        </w:tc>
                        <w:tc>
                          <w:tcPr>
                            <w:tcW w:w="0" w:type="auto"/>
                            <w:vAlign w:val="center"/>
                          </w:tcPr>
                          <w:p w:rsidR="00337164" w:rsidRDefault="00337164" w:rsidP="000546BF">
                            <w:pPr>
                              <w:pStyle w:val="NRELTableContent"/>
                            </w:pPr>
                            <w:r>
                              <w:t>0.11 for EWM</w:t>
                            </w:r>
                            <w:r>
                              <w:br/>
                              <w:t>0.14 for offshore (61400</w:t>
                            </w:r>
                            <w:r>
                              <w:noBreakHyphen/>
                              <w:t>3) NTM,</w:t>
                            </w:r>
                            <w:r>
                              <w:br/>
                              <w:t>0.2 otherwise</w:t>
                            </w:r>
                          </w:p>
                        </w:tc>
                        <w:tc>
                          <w:tcPr>
                            <w:tcW w:w="0" w:type="auto"/>
                            <w:vAlign w:val="center"/>
                          </w:tcPr>
                          <w:p w:rsidR="00337164" w:rsidRDefault="00337164" w:rsidP="000546BF">
                            <w:pPr>
                              <w:pStyle w:val="NRELTableContent"/>
                            </w:pPr>
                            <w:r>
                              <w:t>0.03</w:t>
                            </w:r>
                          </w:p>
                        </w:tc>
                      </w:tr>
                      <w:tr w:rsidR="00337164" w:rsidTr="00E46246">
                        <w:trPr>
                          <w:tblCellSpacing w:w="7" w:type="dxa"/>
                          <w:jc w:val="center"/>
                        </w:trPr>
                        <w:tc>
                          <w:tcPr>
                            <w:tcW w:w="0" w:type="auto"/>
                            <w:vAlign w:val="center"/>
                          </w:tcPr>
                          <w:p w:rsidR="00337164" w:rsidRDefault="00337164" w:rsidP="000546BF">
                            <w:pPr>
                              <w:pStyle w:val="NRELTableContent"/>
                            </w:pPr>
                            <w:r>
                              <w:t>TIDAL, TIMESR</w:t>
                            </w:r>
                          </w:p>
                        </w:tc>
                        <w:tc>
                          <w:tcPr>
                            <w:tcW w:w="0" w:type="auto"/>
                            <w:vAlign w:val="center"/>
                          </w:tcPr>
                          <w:p w:rsidR="00337164" w:rsidRDefault="00337164" w:rsidP="000546BF">
                            <w:pPr>
                              <w:pStyle w:val="NRELTableContent"/>
                            </w:pPr>
                            <w:r>
                              <w:t>0.143</w:t>
                            </w:r>
                          </w:p>
                        </w:tc>
                        <w:tc>
                          <w:tcPr>
                            <w:tcW w:w="0" w:type="auto"/>
                            <w:vAlign w:val="center"/>
                          </w:tcPr>
                          <w:p w:rsidR="00337164" w:rsidRDefault="00337164" w:rsidP="000546BF">
                            <w:pPr>
                              <w:pStyle w:val="NRELTableContent"/>
                            </w:pPr>
                            <w:r>
                              <w:t>0.03</w:t>
                            </w:r>
                          </w:p>
                        </w:tc>
                      </w:tr>
                      <w:tr w:rsidR="00337164" w:rsidTr="00E46246">
                        <w:trPr>
                          <w:tblCellSpacing w:w="7" w:type="dxa"/>
                          <w:jc w:val="center"/>
                        </w:trPr>
                        <w:tc>
                          <w:tcPr>
                            <w:tcW w:w="0" w:type="auto"/>
                            <w:vAlign w:val="center"/>
                          </w:tcPr>
                          <w:p w:rsidR="00337164" w:rsidRDefault="00337164" w:rsidP="000546BF">
                            <w:pPr>
                              <w:pStyle w:val="NRELTableContent"/>
                            </w:pPr>
                            <w:r>
                              <w:t>SMOOTH</w:t>
                            </w:r>
                          </w:p>
                        </w:tc>
                        <w:tc>
                          <w:tcPr>
                            <w:tcW w:w="0" w:type="auto"/>
                            <w:vAlign w:val="center"/>
                          </w:tcPr>
                          <w:p w:rsidR="00337164" w:rsidRDefault="00337164" w:rsidP="000546BF">
                            <w:pPr>
                              <w:pStyle w:val="NRELTableContent"/>
                            </w:pPr>
                            <w:r>
                              <w:t>0.143</w:t>
                            </w:r>
                          </w:p>
                        </w:tc>
                        <w:tc>
                          <w:tcPr>
                            <w:tcW w:w="0" w:type="auto"/>
                            <w:vAlign w:val="center"/>
                          </w:tcPr>
                          <w:p w:rsidR="00337164" w:rsidRDefault="00337164" w:rsidP="000546BF">
                            <w:pPr>
                              <w:pStyle w:val="NRELTableContent"/>
                            </w:pPr>
                            <w:r>
                              <w:t>0.01</w:t>
                            </w:r>
                          </w:p>
                        </w:tc>
                      </w:tr>
                      <w:tr w:rsidR="00337164" w:rsidTr="00E46246">
                        <w:trPr>
                          <w:tblCellSpacing w:w="7" w:type="dxa"/>
                          <w:jc w:val="center"/>
                        </w:trPr>
                        <w:tc>
                          <w:tcPr>
                            <w:tcW w:w="0" w:type="auto"/>
                            <w:vAlign w:val="center"/>
                          </w:tcPr>
                          <w:p w:rsidR="00337164" w:rsidDel="00466189" w:rsidRDefault="00337164" w:rsidP="000546BF">
                            <w:pPr>
                              <w:pStyle w:val="NRELTableContent"/>
                            </w:pPr>
                            <w:r>
                              <w:t>GP_LLJ</w:t>
                            </w:r>
                          </w:p>
                        </w:tc>
                        <w:tc>
                          <w:tcPr>
                            <w:tcW w:w="0" w:type="auto"/>
                            <w:vAlign w:val="center"/>
                          </w:tcPr>
                          <w:p w:rsidR="00337164" w:rsidRDefault="00337164" w:rsidP="000546BF">
                            <w:pPr>
                              <w:pStyle w:val="NRELTableContent"/>
                            </w:pPr>
                            <w:r>
                              <w:t>0.143</w:t>
                            </w:r>
                          </w:p>
                        </w:tc>
                        <w:tc>
                          <w:tcPr>
                            <w:tcW w:w="0" w:type="auto"/>
                            <w:vAlign w:val="center"/>
                          </w:tcPr>
                          <w:p w:rsidR="00337164" w:rsidRDefault="00337164" w:rsidP="000546BF">
                            <w:pPr>
                              <w:pStyle w:val="NRELTableContent"/>
                            </w:pPr>
                            <w:r>
                              <w:t>0.005</w:t>
                            </w:r>
                          </w:p>
                        </w:tc>
                      </w:tr>
                      <w:tr w:rsidR="00337164" w:rsidTr="00E46246">
                        <w:trPr>
                          <w:tblCellSpacing w:w="7" w:type="dxa"/>
                          <w:jc w:val="center"/>
                        </w:trPr>
                        <w:tc>
                          <w:tcPr>
                            <w:tcW w:w="0" w:type="auto"/>
                            <w:vAlign w:val="center"/>
                          </w:tcPr>
                          <w:p w:rsidR="00337164" w:rsidDel="00466189" w:rsidRDefault="00337164" w:rsidP="000546BF">
                            <w:pPr>
                              <w:pStyle w:val="NRELTableContent"/>
                            </w:pPr>
                            <w:r>
                              <w:t>NWTCUP</w:t>
                            </w:r>
                          </w:p>
                        </w:tc>
                        <w:tc>
                          <w:tcPr>
                            <w:tcW w:w="0" w:type="auto"/>
                            <w:vAlign w:val="center"/>
                          </w:tcPr>
                          <w:p w:rsidR="00337164" w:rsidRDefault="00337164"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337164" w:rsidDel="00466189" w:rsidRDefault="00337164" w:rsidP="000546BF">
                            <w:pPr>
                              <w:pStyle w:val="NRELTableContent"/>
                            </w:pPr>
                            <w:r>
                              <w:t>0.021</w:t>
                            </w:r>
                          </w:p>
                        </w:tc>
                      </w:tr>
                      <w:tr w:rsidR="00337164" w:rsidTr="00E46246">
                        <w:trPr>
                          <w:tblCellSpacing w:w="7" w:type="dxa"/>
                          <w:jc w:val="center"/>
                        </w:trPr>
                        <w:tc>
                          <w:tcPr>
                            <w:tcW w:w="0" w:type="auto"/>
                            <w:vAlign w:val="center"/>
                          </w:tcPr>
                          <w:p w:rsidR="00337164" w:rsidDel="00466189" w:rsidRDefault="00337164" w:rsidP="000546BF">
                            <w:pPr>
                              <w:pStyle w:val="NRELTableContent"/>
                            </w:pPr>
                            <w:r>
                              <w:t>WF_UPW</w:t>
                            </w:r>
                          </w:p>
                        </w:tc>
                        <w:tc>
                          <w:tcPr>
                            <w:tcW w:w="0" w:type="auto"/>
                            <w:vAlign w:val="center"/>
                          </w:tcPr>
                          <w:p w:rsidR="00337164" w:rsidRPr="00D75749" w:rsidRDefault="00337164" w:rsidP="000546BF">
                            <w:pPr>
                              <w:pStyle w:val="NRELTableContent"/>
                            </w:pPr>
                            <w:r>
                              <w:t xml:space="preserve">same as </w:t>
                            </w:r>
                            <w:r w:rsidRPr="002D3528">
                              <w:t>NWTCUP</w:t>
                            </w:r>
                          </w:p>
                        </w:tc>
                        <w:tc>
                          <w:tcPr>
                            <w:tcW w:w="0" w:type="auto"/>
                            <w:vAlign w:val="center"/>
                          </w:tcPr>
                          <w:p w:rsidR="00337164" w:rsidDel="00466189" w:rsidRDefault="00337164" w:rsidP="000546BF">
                            <w:pPr>
                              <w:pStyle w:val="NRELTableContent"/>
                            </w:pPr>
                            <w:r>
                              <w:t>0.018</w:t>
                            </w:r>
                          </w:p>
                        </w:tc>
                      </w:tr>
                      <w:tr w:rsidR="00337164" w:rsidTr="00E46246">
                        <w:trPr>
                          <w:tblCellSpacing w:w="7" w:type="dxa"/>
                          <w:jc w:val="center"/>
                        </w:trPr>
                        <w:tc>
                          <w:tcPr>
                            <w:tcW w:w="0" w:type="auto"/>
                            <w:vAlign w:val="center"/>
                          </w:tcPr>
                          <w:p w:rsidR="00337164" w:rsidDel="00466189" w:rsidRDefault="00337164" w:rsidP="000546BF">
                            <w:pPr>
                              <w:pStyle w:val="NRELTableContent"/>
                            </w:pPr>
                            <w:r>
                              <w:t>WF_07D</w:t>
                            </w:r>
                          </w:p>
                        </w:tc>
                        <w:tc>
                          <w:tcPr>
                            <w:tcW w:w="0" w:type="auto"/>
                            <w:vAlign w:val="center"/>
                          </w:tcPr>
                          <w:p w:rsidR="00337164" w:rsidRDefault="00337164" w:rsidP="000546BF">
                            <w:pPr>
                              <w:pStyle w:val="NRELTableContent"/>
                            </w:pPr>
                            <w:r>
                              <w:t xml:space="preserve">0.13-0.18, increasing with </w:t>
                            </w:r>
                            <w:r>
                              <w:rPr>
                                <w:i/>
                              </w:rPr>
                              <w:t>RICH_NO</w:t>
                            </w:r>
                          </w:p>
                        </w:tc>
                        <w:tc>
                          <w:tcPr>
                            <w:tcW w:w="0" w:type="auto"/>
                            <w:vAlign w:val="center"/>
                          </w:tcPr>
                          <w:p w:rsidR="00337164" w:rsidDel="00466189" w:rsidRDefault="00337164" w:rsidP="000546BF">
                            <w:pPr>
                              <w:pStyle w:val="NRELTableContent"/>
                            </w:pPr>
                            <w:r>
                              <w:t>0.064</w:t>
                            </w:r>
                          </w:p>
                        </w:tc>
                      </w:tr>
                      <w:tr w:rsidR="00337164" w:rsidTr="00E46246">
                        <w:trPr>
                          <w:tblCellSpacing w:w="7" w:type="dxa"/>
                          <w:jc w:val="center"/>
                        </w:trPr>
                        <w:tc>
                          <w:tcPr>
                            <w:tcW w:w="0" w:type="auto"/>
                            <w:tcBorders>
                              <w:bottom w:val="single" w:sz="6" w:space="0" w:color="auto"/>
                            </w:tcBorders>
                            <w:vAlign w:val="center"/>
                          </w:tcPr>
                          <w:p w:rsidR="00337164" w:rsidDel="00466189" w:rsidRDefault="00337164" w:rsidP="000546BF">
                            <w:pPr>
                              <w:pStyle w:val="NRELTableContent"/>
                            </w:pPr>
                            <w:r>
                              <w:t>WF_14D</w:t>
                            </w:r>
                          </w:p>
                        </w:tc>
                        <w:tc>
                          <w:tcPr>
                            <w:tcW w:w="0" w:type="auto"/>
                            <w:tcBorders>
                              <w:bottom w:val="single" w:sz="6" w:space="0" w:color="auto"/>
                            </w:tcBorders>
                            <w:vAlign w:val="center"/>
                          </w:tcPr>
                          <w:p w:rsidR="00337164" w:rsidRDefault="00337164" w:rsidP="000546BF">
                            <w:pPr>
                              <w:pStyle w:val="NRELTableContent"/>
                            </w:pPr>
                            <w:r>
                              <w:t xml:space="preserve">same </w:t>
                            </w:r>
                            <w:r w:rsidRPr="002D3528">
                              <w:t>as WF_07D</w:t>
                            </w:r>
                          </w:p>
                        </w:tc>
                        <w:tc>
                          <w:tcPr>
                            <w:tcW w:w="0" w:type="auto"/>
                            <w:tcBorders>
                              <w:bottom w:val="single" w:sz="6" w:space="0" w:color="auto"/>
                            </w:tcBorders>
                            <w:vAlign w:val="center"/>
                          </w:tcPr>
                          <w:p w:rsidR="00337164" w:rsidDel="00466189" w:rsidRDefault="00337164" w:rsidP="000546BF">
                            <w:pPr>
                              <w:pStyle w:val="NRELTableContent"/>
                            </w:pPr>
                            <w:r>
                              <w:t>0.233</w:t>
                            </w:r>
                          </w:p>
                        </w:tc>
                      </w:tr>
                    </w:tbl>
                    <w:p w:rsidR="00337164" w:rsidRDefault="00337164"/>
                  </w:txbxContent>
                </v:textbox>
                <w10:anchorlock/>
              </v:shape>
            </w:pict>
          </mc:Fallback>
        </mc:AlternateContent>
      </w:r>
    </w:p>
    <w:p w:rsidR="009458F9" w:rsidRDefault="009458F9" w:rsidP="008E6EFD">
      <w:pPr>
        <w:pStyle w:val="NRELHead03"/>
      </w:pPr>
      <w:bookmarkStart w:id="208" w:name="_Toc108431535"/>
      <w:bookmarkStart w:id="209" w:name="_Toc111947841"/>
      <w:bookmarkStart w:id="210" w:name="Heading_NonIECMetBndryConditions"/>
      <w:bookmarkStart w:id="211" w:name="_Toc399876209"/>
      <w:r>
        <w:t>Non-IEC Meteorological Boundary Conditions</w:t>
      </w:r>
      <w:bookmarkEnd w:id="208"/>
      <w:bookmarkEnd w:id="209"/>
      <w:bookmarkEnd w:id="210"/>
      <w:bookmarkEnd w:id="211"/>
    </w:p>
    <w:p w:rsidR="009458F9" w:rsidRDefault="009458F9" w:rsidP="009458F9">
      <w:pPr>
        <w:pStyle w:val="NRELBodyText"/>
      </w:pPr>
      <w:r>
        <w:t xml:space="preserve">If you have specified either the </w:t>
      </w:r>
      <w:proofErr w:type="spellStart"/>
      <w:r>
        <w:t>Kaimal</w:t>
      </w:r>
      <w:proofErr w:type="spellEnd"/>
      <w:r>
        <w:t xml:space="preserve"> </w:t>
      </w:r>
      <w:proofErr w:type="gramStart"/>
      <w:r>
        <w:t>or von</w:t>
      </w:r>
      <w:proofErr w:type="gramEnd"/>
      <w:r>
        <w:t xml:space="preserve"> Karman spectral model, TurbSim does not use the values in this section of the input file. The other (non-IEC) spectral models may require the additional meteorological boundary conditions contained in this section. All of the inputs in this section, with the exception of the gradient Richardson number, can be replaced with the string “default.” Appendix </w:t>
      </w:r>
      <w:r w:rsidRPr="003B6151">
        <w:fldChar w:fldCharType="begin" w:fldLock="1"/>
      </w:r>
      <w:r w:rsidRPr="003B6151">
        <w:instrText xml:space="preserve"> REF Appendix_Charts_letter \h  \* MERGEFORMAT </w:instrText>
      </w:r>
      <w:r w:rsidRPr="003B6151">
        <w:fldChar w:fldCharType="separate"/>
      </w:r>
      <w:r w:rsidR="00255BEF" w:rsidRPr="00255BEF">
        <w:rPr>
          <w:bCs/>
        </w:rPr>
        <w:t>C</w:t>
      </w:r>
      <w:r w:rsidRPr="003B6151">
        <w:fldChar w:fldCharType="end"/>
      </w:r>
      <w:r>
        <w:t xml:space="preserve"> contains flow charts showing the function of the input parameters from this section and how the default values are chosen.</w:t>
      </w:r>
    </w:p>
    <w:p w:rsidR="009458F9" w:rsidRPr="0000708E" w:rsidRDefault="009458F9" w:rsidP="008E6EFD">
      <w:pPr>
        <w:pStyle w:val="NRELHead04"/>
      </w:pPr>
      <w:r w:rsidRPr="0000708E">
        <w:lastRenderedPageBreak/>
        <w:t xml:space="preserve">Latitude: Site </w:t>
      </w:r>
      <w:r>
        <w:t>L</w:t>
      </w:r>
      <w:r w:rsidRPr="0000708E">
        <w:t>atitude [°]</w:t>
      </w:r>
    </w:p>
    <w:p w:rsidR="009458F9" w:rsidRDefault="009458F9" w:rsidP="009458F9">
      <w:pPr>
        <w:pStyle w:val="NRELBodyText"/>
      </w:pPr>
      <w:r>
        <w:t>The first parameter in this section is the site latitude in degrees. The latitude is used only to calculate a Coriolis term in the default mixing layer depth (parameter</w:t>
      </w:r>
      <w:r>
        <w:rPr>
          <w:i/>
        </w:rPr>
        <w:t xml:space="preserve"> ZI</w:t>
      </w:r>
      <w:r>
        <w:t>). The magnitude of the latitude must be between 5° and 90°; the default value is 45°.</w:t>
      </w:r>
    </w:p>
    <w:p w:rsidR="009458F9" w:rsidRDefault="009458F9" w:rsidP="008E6EFD">
      <w:pPr>
        <w:pStyle w:val="NRELHead04"/>
      </w:pPr>
      <w:r>
        <w:t>RICH_NO: Gradient Richardson Number [-]</w:t>
      </w:r>
    </w:p>
    <w:p w:rsidR="009458F9" w:rsidRDefault="009458F9" w:rsidP="009458F9">
      <w:pPr>
        <w:pStyle w:val="NRELBodyText"/>
      </w:pPr>
      <w:r>
        <w:t xml:space="preserve">The </w:t>
      </w:r>
      <w:r>
        <w:rPr>
          <w:i/>
        </w:rPr>
        <w:t xml:space="preserve">RICH_NO </w:t>
      </w:r>
      <w:r>
        <w:t>parameter is the turbine-layer vertical stability given by the dimensionless gradient Richardson number, which is defined as</w:t>
      </w:r>
    </w:p>
    <w:p w:rsidR="009458F9" w:rsidRDefault="009458F9" w:rsidP="009458F9">
      <w:pPr>
        <w:pStyle w:val="MTDisplayEquation"/>
      </w:pPr>
      <w:r>
        <w:tab/>
      </w:r>
      <w:r w:rsidRPr="00304450">
        <w:rPr>
          <w:position w:val="-70"/>
        </w:rPr>
        <w:object w:dxaOrig="1960" w:dyaOrig="1380">
          <v:shape id="_x0000_i1046" type="#_x0000_t75" style="width:94.95pt;height:67.25pt" o:ole="">
            <v:imagedata r:id="rId137" o:title=""/>
          </v:shape>
          <o:OLEObject Type="Embed" ProgID="Equation.DSMT4" ShapeID="_x0000_i1046" DrawAspect="Content" ObjectID="_1526366106" r:id="rId138"/>
        </w:object>
      </w:r>
      <w:r>
        <w:tab/>
      </w:r>
      <w:r>
        <w:fldChar w:fldCharType="begin"/>
      </w:r>
      <w:r>
        <w:instrText xml:space="preserve"> SEQ Eqn  \n \# "(0)" \* MERGEFORMAT  \* MERGEFORMAT </w:instrText>
      </w:r>
      <w:r>
        <w:fldChar w:fldCharType="separate"/>
      </w:r>
      <w:r w:rsidR="007F0774">
        <w:rPr>
          <w:noProof/>
        </w:rPr>
        <w:t>(11)</w:t>
      </w:r>
      <w:r>
        <w:fldChar w:fldCharType="end"/>
      </w:r>
    </w:p>
    <w:p w:rsidR="009458F9" w:rsidRDefault="009458F9" w:rsidP="009458F9">
      <w:pPr>
        <w:pStyle w:val="NRELBodyText"/>
      </w:pPr>
      <w:r>
        <w:t xml:space="preserve">In this equation, </w:t>
      </w:r>
      <w:r>
        <w:rPr>
          <w:i/>
        </w:rPr>
        <w:t>g</w:t>
      </w:r>
      <w:r>
        <w:t xml:space="preserve"> is the gravitational acceleration, </w:t>
      </w:r>
      <w:r>
        <w:rPr>
          <w:i/>
        </w:rPr>
        <w:t>z</w:t>
      </w:r>
      <w:r>
        <w:t xml:space="preserve"> is the height above ground, and </w:t>
      </w:r>
      <w:r>
        <w:rPr>
          <w:i/>
        </w:rPr>
        <w:t>u</w:t>
      </w:r>
      <w:r>
        <w:t xml:space="preserve"> is the wind speed. The variable </w:t>
      </w:r>
      <w:r w:rsidRPr="00FC6AE7">
        <w:rPr>
          <w:position w:val="-6"/>
        </w:rPr>
        <w:object w:dxaOrig="200" w:dyaOrig="260">
          <v:shape id="_x0000_i1047" type="#_x0000_t75" style="width:11.2pt;height:14.75pt" o:ole="">
            <v:imagedata r:id="rId139" o:title=""/>
          </v:shape>
          <o:OLEObject Type="Embed" ProgID="Equation.DSMT4" ShapeID="_x0000_i1047" DrawAspect="Content" ObjectID="_1526366107" r:id="rId140"/>
        </w:object>
      </w:r>
      <w:r>
        <w:t xml:space="preserve"> represents potential temperature, which is calculated using the mean absolute air temperature, </w:t>
      </w:r>
      <w:r w:rsidRPr="006C233F">
        <w:rPr>
          <w:i/>
        </w:rPr>
        <w:t>T</w:t>
      </w:r>
      <w:r>
        <w:t xml:space="preserve">, and atmospheric pressure, </w:t>
      </w:r>
      <w:r>
        <w:rPr>
          <w:i/>
        </w:rPr>
        <w:t>p</w:t>
      </w:r>
      <w:r>
        <w:t>:</w:t>
      </w:r>
    </w:p>
    <w:p w:rsidR="009458F9" w:rsidRDefault="009458F9" w:rsidP="001969F2">
      <w:pPr>
        <w:pStyle w:val="MTDisplayEquation"/>
      </w:pPr>
      <w:r>
        <w:tab/>
      </w:r>
      <w:r w:rsidRPr="006C233F">
        <w:rPr>
          <w:position w:val="-30"/>
        </w:rPr>
        <w:object w:dxaOrig="1560" w:dyaOrig="760">
          <v:shape id="_x0000_i1048" type="#_x0000_t75" style="width:76.65pt;height:37.75pt" o:ole="">
            <v:imagedata r:id="rId141" o:title=""/>
          </v:shape>
          <o:OLEObject Type="Embed" ProgID="Equation.DSMT4" ShapeID="_x0000_i1048" DrawAspect="Content" ObjectID="_1526366108" r:id="rId142"/>
        </w:object>
      </w:r>
      <w:r>
        <w:tab/>
      </w:r>
      <w:r>
        <w:fldChar w:fldCharType="begin"/>
      </w:r>
      <w:r>
        <w:instrText xml:space="preserve"> SEQ Eqn  \n \# "(0)" \* MERGEFORMAT  \* MERGEFORMAT </w:instrText>
      </w:r>
      <w:r>
        <w:fldChar w:fldCharType="separate"/>
      </w:r>
      <w:r w:rsidR="007F0774">
        <w:rPr>
          <w:noProof/>
        </w:rPr>
        <w:t>(12)</w:t>
      </w:r>
      <w:r>
        <w:fldChar w:fldCharType="end"/>
      </w:r>
    </w:p>
    <w:p w:rsidR="009458F9" w:rsidRDefault="009458F9" w:rsidP="009458F9">
      <w:pPr>
        <w:pStyle w:val="NRELBodyText"/>
      </w:pPr>
      <w:r>
        <w:t xml:space="preserve">The </w:t>
      </w:r>
      <w:r>
        <w:rPr>
          <w:i/>
        </w:rPr>
        <w:t>RICH_NO</w:t>
      </w:r>
      <w:r>
        <w:t xml:space="preserve"> parameter is used to calculate the velocity spectra and the JET and LOG wind profiles, scale coherent structures, and determine default values for many input parameters.</w:t>
      </w:r>
    </w:p>
    <w:p w:rsidR="009458F9" w:rsidRPr="006113E2" w:rsidRDefault="009458F9" w:rsidP="009458F9">
      <w:pPr>
        <w:pStyle w:val="NRELBodyText"/>
      </w:pPr>
      <w:r>
        <w:t xml:space="preserve">Enter zero for neutral conditions, a negative value for unstable conditions, or a positive number for stable atmospheric conditions. The GP_LLJ and NWTCUP models limit this input </w:t>
      </w:r>
      <w:proofErr w:type="gramStart"/>
      <w:r>
        <w:t>to</w:t>
      </w:r>
      <w:proofErr w:type="gramEnd"/>
      <w:r>
        <w:t xml:space="preserve"> </w:t>
      </w:r>
      <w:r w:rsidRPr="00C27E14">
        <w:rPr>
          <w:position w:val="-10"/>
        </w:rPr>
        <w:object w:dxaOrig="2000" w:dyaOrig="320">
          <v:shape id="_x0000_i1049" type="#_x0000_t75" style="width:102.7pt;height:15.95pt" o:ole="">
            <v:imagedata r:id="rId143" o:title=""/>
          </v:shape>
          <o:OLEObject Type="Embed" ProgID="Equation.DSMT4" ShapeID="_x0000_i1049" DrawAspect="Content" ObjectID="_1526366109" r:id="rId144"/>
        </w:object>
      </w:r>
      <w:r>
        <w:t xml:space="preserve">. If “KHTEST” is specified for parameter </w:t>
      </w:r>
      <w:proofErr w:type="spellStart"/>
      <w:r w:rsidRPr="00AC5FBB">
        <w:rPr>
          <w:i/>
        </w:rPr>
        <w:t>IECturbc</w:t>
      </w:r>
      <w:proofErr w:type="spellEnd"/>
      <w:r>
        <w:t xml:space="preserve">, the </w:t>
      </w:r>
      <w:r>
        <w:rPr>
          <w:i/>
        </w:rPr>
        <w:t xml:space="preserve">RICH_NO </w:t>
      </w:r>
      <w:r>
        <w:t xml:space="preserve">parameter is overwritten to 0.02. The </w:t>
      </w:r>
      <w:r>
        <w:rPr>
          <w:i/>
        </w:rPr>
        <w:t>RICH_NO</w:t>
      </w:r>
      <w:r>
        <w:t xml:space="preserve"> parameter does not accept the value “default.” The </w:t>
      </w:r>
      <w:r w:rsidRPr="00623D27">
        <w:rPr>
          <w:i/>
        </w:rPr>
        <w:t>RICH_NO</w:t>
      </w:r>
      <w:r>
        <w:t xml:space="preserve"> parameter is not used for the TIDAL spectral model.</w:t>
      </w:r>
    </w:p>
    <w:p w:rsidR="009458F9" w:rsidRDefault="009458F9" w:rsidP="008E6EFD">
      <w:pPr>
        <w:pStyle w:val="NRELHead04"/>
      </w:pPr>
      <w:proofErr w:type="spellStart"/>
      <w:r>
        <w:t>UStar</w:t>
      </w:r>
      <w:proofErr w:type="spellEnd"/>
      <w:r>
        <w:t>: Rotor-Disk Average Friction Velocity [m/s]</w:t>
      </w:r>
    </w:p>
    <w:p w:rsidR="009458F9" w:rsidRDefault="009458F9" w:rsidP="009458F9">
      <w:pPr>
        <w:pStyle w:val="NRELBodyText"/>
      </w:pPr>
      <w:r>
        <w:t xml:space="preserve">The parameter </w:t>
      </w:r>
      <w:proofErr w:type="spellStart"/>
      <w:r>
        <w:rPr>
          <w:i/>
        </w:rPr>
        <w:t>UStar</w:t>
      </w:r>
      <w:proofErr w:type="spellEnd"/>
      <w:r>
        <w:rPr>
          <w:i/>
        </w:rPr>
        <w:t xml:space="preserve"> </w:t>
      </w:r>
      <w:r>
        <w:t xml:space="preserve">is the friction or shear velocity, </w:t>
      </w:r>
      <w:r w:rsidRPr="008A2B71">
        <w:rPr>
          <w:position w:val="-10"/>
        </w:rPr>
        <w:object w:dxaOrig="240" w:dyaOrig="320">
          <v:shape id="_x0000_i1050" type="#_x0000_t75" style="width:11.2pt;height:15.95pt" o:ole="">
            <v:imagedata r:id="rId145" o:title=""/>
          </v:shape>
          <o:OLEObject Type="Embed" ProgID="Equation.DSMT4" ShapeID="_x0000_i1050" DrawAspect="Content" ObjectID="_1526366110" r:id="rId146"/>
        </w:object>
      </w:r>
      <w:r>
        <w:t>, averaged over the rotor disk:</w:t>
      </w:r>
    </w:p>
    <w:p w:rsidR="009458F9" w:rsidRPr="00DE7A6E" w:rsidRDefault="009458F9" w:rsidP="009458F9">
      <w:pPr>
        <w:pStyle w:val="MTDisplayEquation"/>
        <w:rPr>
          <w:b/>
        </w:rPr>
      </w:pPr>
      <w:r>
        <w:tab/>
      </w:r>
      <w:r w:rsidRPr="00DB5306">
        <w:rPr>
          <w:position w:val="-50"/>
        </w:rPr>
        <w:object w:dxaOrig="2100" w:dyaOrig="1100">
          <v:shape id="_x0000_i1051" type="#_x0000_t75" style="width:105pt;height:57.25pt" o:ole="">
            <v:imagedata r:id="rId147" o:title=""/>
          </v:shape>
          <o:OLEObject Type="Embed" ProgID="Equation.DSMT4" ShapeID="_x0000_i1051" DrawAspect="Content" ObjectID="_1526366111" r:id="rId148"/>
        </w:object>
      </w:r>
      <w:r>
        <w:tab/>
      </w:r>
      <w:r>
        <w:fldChar w:fldCharType="begin"/>
      </w:r>
      <w:r>
        <w:instrText xml:space="preserve"> SEQ Eqn  \n \# "(0)" \* MERGEFORMAT  \* MERGEFORMAT </w:instrText>
      </w:r>
      <w:r>
        <w:fldChar w:fldCharType="separate"/>
      </w:r>
      <w:r w:rsidR="007F0774">
        <w:rPr>
          <w:noProof/>
        </w:rPr>
        <w:t>(13)</w:t>
      </w:r>
      <w:r>
        <w:fldChar w:fldCharType="end"/>
      </w:r>
    </w:p>
    <w:p w:rsidR="009458F9" w:rsidRDefault="009458F9" w:rsidP="009458F9">
      <w:pPr>
        <w:pStyle w:val="NRELBodyText"/>
      </w:pPr>
      <w:proofErr w:type="gramStart"/>
      <w:r>
        <w:t>where</w:t>
      </w:r>
      <w:proofErr w:type="gramEnd"/>
      <w:r>
        <w:t xml:space="preserve"> the prime quantities indicate the fluctuating (zero-mean) longitudinal (</w:t>
      </w:r>
      <w:r w:rsidRPr="002167A5">
        <w:rPr>
          <w:i/>
        </w:rPr>
        <w:t>u</w:t>
      </w:r>
      <w:r>
        <w:t>) and vertical (</w:t>
      </w:r>
      <w:r w:rsidRPr="00DE7A6E">
        <w:rPr>
          <w:i/>
        </w:rPr>
        <w:t>w</w:t>
      </w:r>
      <w:r>
        <w:t xml:space="preserve">) </w:t>
      </w:r>
      <w:r w:rsidRPr="002167A5">
        <w:t>wind</w:t>
      </w:r>
      <w:r>
        <w:t xml:space="preserve"> components at </w:t>
      </w:r>
      <w:r>
        <w:rPr>
          <w:i/>
        </w:rPr>
        <w:t>n</w:t>
      </w:r>
      <w:r w:rsidRPr="00DE7A6E">
        <w:rPr>
          <w:i/>
          <w:vertAlign w:val="subscript"/>
        </w:rPr>
        <w:t>p</w:t>
      </w:r>
      <w:r>
        <w:t xml:space="preserve"> measurement points on the rotor disk. The GP_LLJ model, which scales the velocity spectra with </w:t>
      </w:r>
      <w:r w:rsidRPr="000C0BDA">
        <w:rPr>
          <w:i/>
        </w:rPr>
        <w:t>local</w:t>
      </w:r>
      <w:r>
        <w:t xml:space="preserve"> friction velocities (</w:t>
      </w:r>
      <w:r w:rsidRPr="008A2B71">
        <w:rPr>
          <w:position w:val="-10"/>
        </w:rPr>
        <w:object w:dxaOrig="240" w:dyaOrig="320">
          <v:shape id="_x0000_i1052" type="#_x0000_t75" style="width:11.2pt;height:15.95pt" o:ole="">
            <v:imagedata r:id="rId145" o:title=""/>
          </v:shape>
          <o:OLEObject Type="Embed" ProgID="Equation.DSMT4" ShapeID="_x0000_i1052" DrawAspect="Content" ObjectID="_1526366112" r:id="rId149"/>
        </w:object>
      </w:r>
      <w:r>
        <w:t xml:space="preserve"> values varying with height), assumes that </w:t>
      </w:r>
      <w:proofErr w:type="spellStart"/>
      <w:r>
        <w:rPr>
          <w:i/>
        </w:rPr>
        <w:t>UStar</w:t>
      </w:r>
      <w:proofErr w:type="spellEnd"/>
      <w:r>
        <w:rPr>
          <w:i/>
        </w:rPr>
        <w:t xml:space="preserve"> </w:t>
      </w:r>
      <w:r>
        <w:t xml:space="preserve">is the average friction velocity of three points on the </w:t>
      </w:r>
      <w:r w:rsidRPr="008A2B71">
        <w:rPr>
          <w:position w:val="-10"/>
        </w:rPr>
        <w:object w:dxaOrig="240" w:dyaOrig="320">
          <v:shape id="_x0000_i1053" type="#_x0000_t75" style="width:11.2pt;height:15.95pt" o:ole="">
            <v:imagedata r:id="rId145" o:title=""/>
          </v:shape>
          <o:OLEObject Type="Embed" ProgID="Equation.DSMT4" ShapeID="_x0000_i1053" DrawAspect="Content" ObjectID="_1526366113" r:id="rId150"/>
        </w:object>
      </w:r>
      <w:r>
        <w:t xml:space="preserve"> profile: one at the hub, one at the top </w:t>
      </w:r>
      <w:r w:rsidRPr="008A2B71">
        <w:t>of the rotor, and o</w:t>
      </w:r>
      <w:r>
        <w:t>ne at the bottom of the rotor.</w:t>
      </w:r>
    </w:p>
    <w:p w:rsidR="009458F9" w:rsidRDefault="009458F9" w:rsidP="009458F9">
      <w:pPr>
        <w:pStyle w:val="NRELBodyText"/>
      </w:pPr>
      <w:proofErr w:type="spellStart"/>
      <w:r>
        <w:rPr>
          <w:i/>
        </w:rPr>
        <w:lastRenderedPageBreak/>
        <w:t>UStar</w:t>
      </w:r>
      <w:proofErr w:type="spellEnd"/>
      <w:r>
        <w:t xml:space="preserve"> is used to scale the velocity spectra of non-IEC spectral models, to scale the JET and H2L mean velocity profiles, and to calculate the default values of many input parameters. Enter </w:t>
      </w:r>
      <w:proofErr w:type="spellStart"/>
      <w:r>
        <w:rPr>
          <w:i/>
        </w:rPr>
        <w:t>UStar</w:t>
      </w:r>
      <w:proofErr w:type="spellEnd"/>
      <w:r>
        <w:rPr>
          <w:i/>
        </w:rPr>
        <w:t xml:space="preserve"> </w:t>
      </w:r>
      <w:r>
        <w:t xml:space="preserve">in units of meters per second or enter “default” to have TurbSim calculate an appropriate value. The default value for the TIDAL model is </w:t>
      </w:r>
      <w:proofErr w:type="spellStart"/>
      <w:r>
        <w:rPr>
          <w:i/>
        </w:rPr>
        <w:t>UStar</w:t>
      </w:r>
      <w:proofErr w:type="spellEnd"/>
      <w:r>
        <w:rPr>
          <w:i/>
        </w:rPr>
        <w:t> </w:t>
      </w:r>
      <w:r>
        <w:t>= 0.05 </w:t>
      </w:r>
      <w:proofErr w:type="spellStart"/>
      <w:r>
        <w:rPr>
          <w:i/>
        </w:rPr>
        <w:t>URef</w:t>
      </w:r>
      <w:proofErr w:type="spellEnd"/>
      <w:r>
        <w:t xml:space="preserve">. For non-hydro spectral models (i.e., all but TIDAL), the default value is calculated using the </w:t>
      </w:r>
      <w:proofErr w:type="spellStart"/>
      <w:r>
        <w:t>diabatic</w:t>
      </w:r>
      <w:proofErr w:type="spellEnd"/>
      <w:r>
        <w:t xml:space="preserve"> </w:t>
      </w:r>
      <w:r w:rsidRPr="008A2B71">
        <w:rPr>
          <w:position w:val="-10"/>
        </w:rPr>
        <w:object w:dxaOrig="320" w:dyaOrig="320">
          <v:shape id="_x0000_i1054" type="#_x0000_t75" style="width:15.95pt;height:15.95pt" o:ole="">
            <v:imagedata r:id="rId151" o:title=""/>
          </v:shape>
          <o:OLEObject Type="Embed" ProgID="Equation.DSMT4" ShapeID="_x0000_i1054" DrawAspect="Content" ObjectID="_1526366114" r:id="rId152"/>
        </w:object>
      </w:r>
      <w:r>
        <w:t xml:space="preserve"> (near the surface), which is predicted by Panofsky and Dutton’s modified logarithmic profile</w:t>
      </w:r>
      <w:r w:rsidR="003B6151">
        <w:t xml:space="preserve"> [</w:t>
      </w:r>
      <w:bookmarkStart w:id="212" w:name="Reference_Panofsky1984"/>
      <w:r>
        <w:fldChar w:fldCharType="begin"/>
      </w:r>
      <w:r>
        <w:instrText xml:space="preserve"> SEQ References \* MERGEFORMAT </w:instrText>
      </w:r>
      <w:r>
        <w:fldChar w:fldCharType="separate"/>
      </w:r>
      <w:r w:rsidR="007F0774">
        <w:rPr>
          <w:noProof/>
        </w:rPr>
        <w:t>25</w:t>
      </w:r>
      <w:r>
        <w:rPr>
          <w:noProof/>
        </w:rPr>
        <w:fldChar w:fldCharType="end"/>
      </w:r>
      <w:bookmarkEnd w:id="212"/>
      <w:r w:rsidR="003B6151">
        <w:rPr>
          <w:noProof/>
        </w:rPr>
        <w:t>]</w:t>
      </w:r>
      <w:r>
        <w:t xml:space="preserve"> using</w:t>
      </w:r>
    </w:p>
    <w:p w:rsidR="009458F9" w:rsidRPr="00DE7A6E" w:rsidRDefault="009458F9" w:rsidP="009458F9">
      <w:pPr>
        <w:pStyle w:val="MTDisplayEquation"/>
        <w:rPr>
          <w:b/>
        </w:rPr>
      </w:pPr>
      <w:r>
        <w:tab/>
      </w:r>
      <w:r w:rsidRPr="00631516">
        <w:rPr>
          <w:position w:val="-48"/>
        </w:rPr>
        <w:object w:dxaOrig="3580" w:dyaOrig="840">
          <v:shape id="_x0000_i1055" type="#_x0000_t75" style="width:178.3pt;height:42.5pt" o:ole="">
            <v:imagedata r:id="rId153" o:title=""/>
          </v:shape>
          <o:OLEObject Type="Embed" ProgID="Equation.DSMT4" ShapeID="_x0000_i1055" DrawAspect="Content" ObjectID="_1526366115" r:id="rId154"/>
        </w:object>
      </w:r>
      <w:r>
        <w:tab/>
      </w:r>
      <w:bookmarkStart w:id="213" w:name="Eqn_uSt0"/>
      <w:r>
        <w:fldChar w:fldCharType="begin"/>
      </w:r>
      <w:r>
        <w:instrText xml:space="preserve"> SEQ Eqn  \n \# "(0)" \* MERGEFORMAT  \* MERGEFORMAT </w:instrText>
      </w:r>
      <w:r>
        <w:fldChar w:fldCharType="separate"/>
      </w:r>
      <w:r w:rsidR="007F0774">
        <w:rPr>
          <w:noProof/>
        </w:rPr>
        <w:t>(14)</w:t>
      </w:r>
      <w:r>
        <w:fldChar w:fldCharType="end"/>
      </w:r>
      <w:bookmarkEnd w:id="213"/>
    </w:p>
    <w:p w:rsidR="009458F9" w:rsidRPr="004B0A42" w:rsidRDefault="009458F9" w:rsidP="009458F9">
      <w:pPr>
        <w:pStyle w:val="NRELBodyText"/>
      </w:pPr>
      <w:proofErr w:type="gramStart"/>
      <w:r>
        <w:t>where</w:t>
      </w:r>
      <w:proofErr w:type="gramEnd"/>
      <w:r>
        <w:t xml:space="preserve"> </w:t>
      </w:r>
      <w:r w:rsidRPr="00631516">
        <w:rPr>
          <w:position w:val="-10"/>
        </w:rPr>
        <w:object w:dxaOrig="420" w:dyaOrig="320">
          <v:shape id="_x0000_i1056" type="#_x0000_t75" style="width:20.65pt;height:15.95pt" o:ole="">
            <v:imagedata r:id="rId155" o:title=""/>
          </v:shape>
          <o:OLEObject Type="Embed" ProgID="Equation.DSMT4" ShapeID="_x0000_i1056" DrawAspect="Content" ObjectID="_1526366116" r:id="rId156"/>
        </w:object>
      </w:r>
      <w:r>
        <w:t xml:space="preserve"> is a function that depends on the </w:t>
      </w:r>
      <w:r>
        <w:rPr>
          <w:i/>
        </w:rPr>
        <w:t xml:space="preserve">RICH_NO </w:t>
      </w:r>
      <w:r>
        <w:t xml:space="preserve">stability </w:t>
      </w:r>
      <w:r w:rsidRPr="0068490E">
        <w:t>parameter</w:t>
      </w:r>
      <w:r>
        <w:t xml:space="preserve">. The relationship between </w:t>
      </w:r>
      <w:r>
        <w:rPr>
          <w:i/>
        </w:rPr>
        <w:t>RICH_NO</w:t>
      </w:r>
      <w:r>
        <w:t xml:space="preserve"> and </w:t>
      </w:r>
      <w:r w:rsidRPr="004B0A42">
        <w:rPr>
          <w:position w:val="-10"/>
        </w:rPr>
        <w:object w:dxaOrig="320" w:dyaOrig="320">
          <v:shape id="_x0000_i1057" type="#_x0000_t75" style="width:15.95pt;height:15.95pt" o:ole="">
            <v:imagedata r:id="rId157" o:title=""/>
          </v:shape>
          <o:OLEObject Type="Embed" ProgID="Equation.DSMT4" ShapeID="_x0000_i1057" DrawAspect="Content" ObjectID="_1526366117" r:id="rId158"/>
        </w:object>
      </w:r>
      <w:r>
        <w:t xml:space="preserve">, normalized by </w:t>
      </w:r>
      <w:proofErr w:type="spellStart"/>
      <w:r>
        <w:rPr>
          <w:i/>
        </w:rPr>
        <w:t>URef</w:t>
      </w:r>
      <w:proofErr w:type="spellEnd"/>
      <w:r w:rsidRPr="004B0A42">
        <w:t>,</w:t>
      </w:r>
      <w:r>
        <w:t xml:space="preserve"> at </w:t>
      </w:r>
      <w:proofErr w:type="spellStart"/>
      <w:r>
        <w:rPr>
          <w:i/>
        </w:rPr>
        <w:t>RefHt</w:t>
      </w:r>
      <w:proofErr w:type="spellEnd"/>
      <w:r>
        <w:rPr>
          <w:i/>
        </w:rPr>
        <w:t> =</w:t>
      </w:r>
      <w:r w:rsidRPr="004B0A42">
        <w:t> 80 m</w:t>
      </w:r>
      <w:r>
        <w:t xml:space="preserve"> is plotted in </w:t>
      </w:r>
      <w:r>
        <w:fldChar w:fldCharType="begin" w:fldLock="1"/>
      </w:r>
      <w:r>
        <w:instrText xml:space="preserve"> REF Figure_DefUStar0 \h </w:instrText>
      </w:r>
      <w:r>
        <w:fldChar w:fldCharType="separate"/>
      </w:r>
      <w:r w:rsidR="00255BEF">
        <w:t xml:space="preserve">Figure </w:t>
      </w:r>
      <w:r w:rsidR="00255BEF">
        <w:rPr>
          <w:noProof/>
        </w:rPr>
        <w:t>11</w:t>
      </w:r>
      <w:r>
        <w:fldChar w:fldCharType="end"/>
      </w:r>
      <w:r>
        <w:t xml:space="preserve">. The relationship between </w:t>
      </w:r>
      <w:r w:rsidRPr="004B0A42">
        <w:rPr>
          <w:position w:val="-10"/>
        </w:rPr>
        <w:object w:dxaOrig="320" w:dyaOrig="320">
          <v:shape id="_x0000_i1058" type="#_x0000_t75" style="width:15.95pt;height:15.95pt" o:ole="">
            <v:imagedata r:id="rId157" o:title=""/>
          </v:shape>
          <o:OLEObject Type="Embed" ProgID="Equation.DSMT4" ShapeID="_x0000_i1058" DrawAspect="Content" ObjectID="_1526366118" r:id="rId159"/>
        </w:object>
      </w:r>
      <w:r>
        <w:t xml:space="preserve"> and the default </w:t>
      </w:r>
      <w:proofErr w:type="spellStart"/>
      <w:r>
        <w:rPr>
          <w:i/>
        </w:rPr>
        <w:t>Ustar</w:t>
      </w:r>
      <w:proofErr w:type="spellEnd"/>
      <w:r>
        <w:t xml:space="preserve"> is shown in </w:t>
      </w:r>
      <w:r>
        <w:fldChar w:fldCharType="begin" w:fldLock="1"/>
      </w:r>
      <w:r>
        <w:instrText xml:space="preserve"> REF Figure_DefUStar \h </w:instrText>
      </w:r>
      <w:r>
        <w:fldChar w:fldCharType="separate"/>
      </w:r>
      <w:r w:rsidR="00255BEF">
        <w:t xml:space="preserve">Figure </w:t>
      </w:r>
      <w:r w:rsidR="00255BEF">
        <w:rPr>
          <w:noProof/>
        </w:rPr>
        <w:t>12</w:t>
      </w:r>
      <w:r>
        <w:fldChar w:fldCharType="end"/>
      </w:r>
      <w:r>
        <w:t>.</w:t>
      </w:r>
    </w:p>
    <w:p w:rsidR="009458F9" w:rsidRDefault="009458F9" w:rsidP="009458F9">
      <w:pPr>
        <w:pStyle w:val="NRELBodyText"/>
      </w:pPr>
      <w:r>
        <w:t xml:space="preserve">If “default” is entered for the reference wind speed, </w:t>
      </w:r>
      <w:proofErr w:type="spellStart"/>
      <w:r>
        <w:rPr>
          <w:i/>
        </w:rPr>
        <w:t>Uref</w:t>
      </w:r>
      <w:proofErr w:type="spellEnd"/>
      <w:r>
        <w:t xml:space="preserve">, the string “default” </w:t>
      </w:r>
      <w:r w:rsidRPr="004179FA">
        <w:rPr>
          <w:i/>
        </w:rPr>
        <w:t>cannot</w:t>
      </w:r>
      <w:r>
        <w:t xml:space="preserve"> be entered for the </w:t>
      </w:r>
      <w:proofErr w:type="spellStart"/>
      <w:r>
        <w:rPr>
          <w:i/>
        </w:rPr>
        <w:t>UStar</w:t>
      </w:r>
      <w:proofErr w:type="spellEnd"/>
      <w:r>
        <w:rPr>
          <w:i/>
        </w:rPr>
        <w:t xml:space="preserve"> </w:t>
      </w:r>
      <w:r w:rsidRPr="002167A5">
        <w:t>parameter</w:t>
      </w:r>
      <w:r>
        <w:t>, because the default values for the two parameters are interdependent.</w:t>
      </w:r>
    </w:p>
    <w:p w:rsidR="00A52DD4" w:rsidRDefault="00A52DD4" w:rsidP="009458F9">
      <w:pPr>
        <w:pStyle w:val="NRELBodyText"/>
      </w:pPr>
      <w:r>
        <w:rPr>
          <w:noProof/>
        </w:rPr>
        <mc:AlternateContent>
          <mc:Choice Requires="wps">
            <w:drawing>
              <wp:inline distT="0" distB="0" distL="0" distR="0" wp14:anchorId="75246002" wp14:editId="0F841E52">
                <wp:extent cx="2468880" cy="2834640"/>
                <wp:effectExtent l="0" t="0" r="7620" b="3810"/>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A52DD4">
                            <w:pPr>
                              <w:pStyle w:val="NRELFigureImageCentered"/>
                            </w:pPr>
                            <w:r w:rsidRPr="003E76E4">
                              <w:rPr>
                                <w:noProof/>
                                <w:bdr w:val="single" w:sz="12" w:space="0" w:color="auto"/>
                              </w:rPr>
                              <w:drawing>
                                <wp:inline distT="0" distB="0" distL="0" distR="0" wp14:anchorId="33ED235C" wp14:editId="2B72461B">
                                  <wp:extent cx="2356770" cy="2094764"/>
                                  <wp:effectExtent l="19050" t="0" r="5430" b="0"/>
                                  <wp:docPr id="531"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60" cstate="print"/>
                                          <a:srcRect t="-1500" r="4932"/>
                                          <a:stretch>
                                            <a:fillRect/>
                                          </a:stretch>
                                        </pic:blipFill>
                                        <pic:spPr>
                                          <a:xfrm>
                                            <a:off x="0" y="0"/>
                                            <a:ext cx="2356770" cy="2094764"/>
                                          </a:xfrm>
                                          <a:prstGeom prst="rect">
                                            <a:avLst/>
                                          </a:prstGeom>
                                        </pic:spPr>
                                      </pic:pic>
                                    </a:graphicData>
                                  </a:graphic>
                                </wp:inline>
                              </w:drawing>
                            </w:r>
                          </w:p>
                          <w:p w:rsidR="00337164" w:rsidRDefault="00337164" w:rsidP="00A52DD4">
                            <w:pPr>
                              <w:pStyle w:val="NRELFigureCaption"/>
                            </w:pPr>
                            <w:bookmarkStart w:id="214" w:name="Figure_DefUStar0"/>
                            <w:bookmarkStart w:id="215" w:name="_Toc335905345"/>
                            <w:bookmarkStart w:id="216" w:name="_Toc399876278"/>
                            <w:bookmarkStart w:id="217" w:name="_Toc452622664"/>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11</w:t>
                            </w:r>
                            <w:r w:rsidR="00D703A1">
                              <w:rPr>
                                <w:noProof/>
                              </w:rPr>
                              <w:fldChar w:fldCharType="end"/>
                            </w:r>
                            <w:bookmarkEnd w:id="214"/>
                            <w:r>
                              <w:t>.</w:t>
                            </w:r>
                            <w:proofErr w:type="gramEnd"/>
                            <w:r>
                              <w:t xml:space="preserve"> </w:t>
                            </w:r>
                            <w:proofErr w:type="spellStart"/>
                            <w:r>
                              <w:t>Diabatic</w:t>
                            </w:r>
                            <w:proofErr w:type="spellEnd"/>
                            <w:r>
                              <w:t xml:space="preserve"> friction velocity, </w:t>
                            </w:r>
                            <w:r w:rsidRPr="00AD206A">
                              <w:rPr>
                                <w:i/>
                                <w:position w:val="-10"/>
                              </w:rPr>
                              <w:object w:dxaOrig="320" w:dyaOrig="320">
                                <v:shape id="_x0000_i1231" type="#_x0000_t75" style="width:15.95pt;height:15.95pt" o:ole="">
                                  <v:imagedata r:id="rId32" o:title=""/>
                                </v:shape>
                                <o:OLEObject Type="Embed" ProgID="Equation.DSMT4" ShapeID="_x0000_i1231" DrawAspect="Content" ObjectID="_1526366283" r:id="rId161"/>
                              </w:object>
                            </w:r>
                            <w:r w:rsidRPr="00F44C0F">
                              <w:t>,</w:t>
                            </w:r>
                            <w:r>
                              <w:t xml:space="preserve"> normalized by </w:t>
                            </w:r>
                            <w:proofErr w:type="spellStart"/>
                            <w:r w:rsidRPr="00AD206A">
                              <w:rPr>
                                <w:i/>
                              </w:rPr>
                              <w:t>URef</w:t>
                            </w:r>
                            <w:proofErr w:type="spellEnd"/>
                            <w:r>
                              <w:t xml:space="preserve"> and calculated using </w:t>
                            </w:r>
                            <w:proofErr w:type="spellStart"/>
                            <w:r>
                              <w:rPr>
                                <w:i/>
                              </w:rPr>
                              <w:t>RefHt</w:t>
                            </w:r>
                            <w:proofErr w:type="spellEnd"/>
                            <w:r>
                              <w:rPr>
                                <w:i/>
                              </w:rPr>
                              <w:t> </w:t>
                            </w:r>
                            <w:r>
                              <w:t xml:space="preserve">= 80 m and </w:t>
                            </w:r>
                            <w:r>
                              <w:rPr>
                                <w:i/>
                              </w:rPr>
                              <w:t>Z0 </w:t>
                            </w:r>
                            <w:r>
                              <w:t>= 0.01 m</w:t>
                            </w:r>
                            <w:bookmarkEnd w:id="215"/>
                            <w:bookmarkEnd w:id="216"/>
                            <w:bookmarkEnd w:id="217"/>
                          </w:p>
                          <w:p w:rsidR="00337164" w:rsidRPr="007F2AF2" w:rsidRDefault="00337164" w:rsidP="00A52DD4">
                            <w:pPr>
                              <w:shd w:val="solid" w:color="FFFFFF" w:themeColor="background1" w:fill="FFFFFF"/>
                              <w:tabs>
                                <w:tab w:val="center" w:pos="900"/>
                                <w:tab w:val="center" w:pos="2970"/>
                                <w:tab w:val="center" w:pos="5400"/>
                              </w:tabs>
                              <w:spacing w:line="240" w:lineRule="auto"/>
                              <w:jc w:val="center"/>
                            </w:pPr>
                          </w:p>
                        </w:txbxContent>
                      </wps:txbx>
                      <wps:bodyPr rot="0" vert="horz" wrap="square" lIns="0" tIns="0" rIns="0" bIns="0" anchor="t" anchorCtr="0" upright="1">
                        <a:noAutofit/>
                      </wps:bodyPr>
                    </wps:wsp>
                  </a:graphicData>
                </a:graphic>
              </wp:inline>
            </w:drawing>
          </mc:Choice>
          <mc:Fallback>
            <w:pict>
              <v:shape id="Text Box 242" o:spid="_x0000_s1048" type="#_x0000_t202" style="width:194.4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" stroked="f">
                <v:textbox inset="0,0,0,0">
                  <w:txbxContent>
                    <w:p w:rsidR="00337164" w:rsidRDefault="00337164" w:rsidP="00A52DD4">
                      <w:pPr>
                        <w:pStyle w:val="NRELFigureImageCentered"/>
                      </w:pPr>
                      <w:r w:rsidRPr="003E76E4">
                        <w:rPr>
                          <w:noProof/>
                          <w:bdr w:val="single" w:sz="12" w:space="0" w:color="auto"/>
                        </w:rPr>
                        <w:drawing>
                          <wp:inline distT="0" distB="0" distL="0" distR="0" wp14:anchorId="33ED235C" wp14:editId="2B72461B">
                            <wp:extent cx="2356770" cy="2094764"/>
                            <wp:effectExtent l="19050" t="0" r="5430" b="0"/>
                            <wp:docPr id="531"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60" cstate="print"/>
                                    <a:srcRect t="-1500" r="4932"/>
                                    <a:stretch>
                                      <a:fillRect/>
                                    </a:stretch>
                                  </pic:blipFill>
                                  <pic:spPr>
                                    <a:xfrm>
                                      <a:off x="0" y="0"/>
                                      <a:ext cx="2356770" cy="2094764"/>
                                    </a:xfrm>
                                    <a:prstGeom prst="rect">
                                      <a:avLst/>
                                    </a:prstGeom>
                                  </pic:spPr>
                                </pic:pic>
                              </a:graphicData>
                            </a:graphic>
                          </wp:inline>
                        </w:drawing>
                      </w:r>
                    </w:p>
                    <w:p w:rsidR="00337164" w:rsidRDefault="00337164" w:rsidP="00A52DD4">
                      <w:pPr>
                        <w:pStyle w:val="NRELFigureCaption"/>
                      </w:pPr>
                      <w:bookmarkStart w:id="218" w:name="Figure_DefUStar0"/>
                      <w:bookmarkStart w:id="219" w:name="_Toc335905345"/>
                      <w:bookmarkStart w:id="220" w:name="_Toc399876278"/>
                      <w:bookmarkStart w:id="221" w:name="_Toc452622664"/>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11</w:t>
                      </w:r>
                      <w:r w:rsidR="00D703A1">
                        <w:rPr>
                          <w:noProof/>
                        </w:rPr>
                        <w:fldChar w:fldCharType="end"/>
                      </w:r>
                      <w:bookmarkEnd w:id="218"/>
                      <w:r>
                        <w:t>.</w:t>
                      </w:r>
                      <w:proofErr w:type="gramEnd"/>
                      <w:r>
                        <w:t xml:space="preserve"> </w:t>
                      </w:r>
                      <w:proofErr w:type="spellStart"/>
                      <w:r>
                        <w:t>Diabatic</w:t>
                      </w:r>
                      <w:proofErr w:type="spellEnd"/>
                      <w:r>
                        <w:t xml:space="preserve"> friction velocity, </w:t>
                      </w:r>
                      <w:r w:rsidRPr="00AD206A">
                        <w:rPr>
                          <w:i/>
                          <w:position w:val="-10"/>
                        </w:rPr>
                        <w:object w:dxaOrig="320" w:dyaOrig="320">
                          <v:shape id="_x0000_i1231" type="#_x0000_t75" style="width:15.95pt;height:15.95pt" o:ole="">
                            <v:imagedata r:id="rId32" o:title=""/>
                          </v:shape>
                          <o:OLEObject Type="Embed" ProgID="Equation.DSMT4" ShapeID="_x0000_i1231" DrawAspect="Content" ObjectID="_1526366283" r:id="rId162"/>
                        </w:object>
                      </w:r>
                      <w:r w:rsidRPr="00F44C0F">
                        <w:t>,</w:t>
                      </w:r>
                      <w:r>
                        <w:t xml:space="preserve"> normalized by </w:t>
                      </w:r>
                      <w:proofErr w:type="spellStart"/>
                      <w:r w:rsidRPr="00AD206A">
                        <w:rPr>
                          <w:i/>
                        </w:rPr>
                        <w:t>URef</w:t>
                      </w:r>
                      <w:proofErr w:type="spellEnd"/>
                      <w:r>
                        <w:t xml:space="preserve"> and calculated using </w:t>
                      </w:r>
                      <w:proofErr w:type="spellStart"/>
                      <w:r>
                        <w:rPr>
                          <w:i/>
                        </w:rPr>
                        <w:t>RefHt</w:t>
                      </w:r>
                      <w:proofErr w:type="spellEnd"/>
                      <w:r>
                        <w:rPr>
                          <w:i/>
                        </w:rPr>
                        <w:t> </w:t>
                      </w:r>
                      <w:r>
                        <w:t xml:space="preserve">= 80 m and </w:t>
                      </w:r>
                      <w:r>
                        <w:rPr>
                          <w:i/>
                        </w:rPr>
                        <w:t>Z0 </w:t>
                      </w:r>
                      <w:r>
                        <w:t>= 0.01 m</w:t>
                      </w:r>
                      <w:bookmarkEnd w:id="219"/>
                      <w:bookmarkEnd w:id="220"/>
                      <w:bookmarkEnd w:id="221"/>
                    </w:p>
                    <w:p w:rsidR="00337164" w:rsidRPr="007F2AF2" w:rsidRDefault="00337164" w:rsidP="00A52DD4">
                      <w:pPr>
                        <w:shd w:val="solid" w:color="FFFFFF" w:themeColor="background1" w:fill="FFFFFF"/>
                        <w:tabs>
                          <w:tab w:val="center" w:pos="900"/>
                          <w:tab w:val="center" w:pos="2970"/>
                          <w:tab w:val="center" w:pos="5400"/>
                        </w:tabs>
                        <w:spacing w:line="240" w:lineRule="auto"/>
                        <w:jc w:val="center"/>
                      </w:pPr>
                    </w:p>
                  </w:txbxContent>
                </v:textbox>
                <w10:anchorlock/>
              </v:shape>
            </w:pict>
          </mc:Fallback>
        </mc:AlternateContent>
      </w:r>
      <w:r>
        <w:rPr>
          <w:noProof/>
        </w:rPr>
        <mc:AlternateContent>
          <mc:Choice Requires="wps">
            <w:drawing>
              <wp:inline distT="0" distB="0" distL="0" distR="0" wp14:anchorId="5A8BF15A" wp14:editId="45B6E110">
                <wp:extent cx="3429000" cy="2834640"/>
                <wp:effectExtent l="0" t="0" r="0" b="3810"/>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A52DD4">
                            <w:pPr>
                              <w:pStyle w:val="NRELFigureImageCentered"/>
                            </w:pPr>
                            <w:r w:rsidRPr="003E76E4">
                              <w:rPr>
                                <w:noProof/>
                                <w:bdr w:val="single" w:sz="12" w:space="0" w:color="auto"/>
                              </w:rPr>
                              <w:drawing>
                                <wp:inline distT="0" distB="0" distL="0" distR="0" wp14:anchorId="59986B33" wp14:editId="47555F3D">
                                  <wp:extent cx="3351312" cy="2094764"/>
                                  <wp:effectExtent l="19050" t="0" r="1488" b="0"/>
                                  <wp:docPr id="532"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63" cstate="print"/>
                                          <a:srcRect l="1227" t="-1500" r="12360"/>
                                          <a:stretch>
                                            <a:fillRect/>
                                          </a:stretch>
                                        </pic:blipFill>
                                        <pic:spPr>
                                          <a:xfrm>
                                            <a:off x="0" y="0"/>
                                            <a:ext cx="3351312" cy="2094764"/>
                                          </a:xfrm>
                                          <a:prstGeom prst="rect">
                                            <a:avLst/>
                                          </a:prstGeom>
                                        </pic:spPr>
                                      </pic:pic>
                                    </a:graphicData>
                                  </a:graphic>
                                </wp:inline>
                              </w:drawing>
                            </w:r>
                          </w:p>
                          <w:p w:rsidR="00337164" w:rsidRDefault="00337164" w:rsidP="00A52DD4">
                            <w:pPr>
                              <w:pStyle w:val="NRELFigureCaption"/>
                            </w:pPr>
                            <w:bookmarkStart w:id="222" w:name="Figure_DefUStar"/>
                            <w:bookmarkStart w:id="223" w:name="_Toc335905346"/>
                            <w:bookmarkStart w:id="224" w:name="_Toc399876279"/>
                            <w:bookmarkStart w:id="225" w:name="_Toc452622665"/>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12</w:t>
                            </w:r>
                            <w:r w:rsidR="00D703A1">
                              <w:rPr>
                                <w:noProof/>
                              </w:rPr>
                              <w:fldChar w:fldCharType="end"/>
                            </w:r>
                            <w:bookmarkEnd w:id="222"/>
                            <w:r>
                              <w:t>.</w:t>
                            </w:r>
                            <w:proofErr w:type="gramEnd"/>
                            <w:r>
                              <w:t xml:space="preserve"> Default </w:t>
                            </w:r>
                            <w:proofErr w:type="spellStart"/>
                            <w:r>
                              <w:rPr>
                                <w:i/>
                              </w:rPr>
                              <w:t>UStar</w:t>
                            </w:r>
                            <w:proofErr w:type="spellEnd"/>
                            <w:r>
                              <w:rPr>
                                <w:i/>
                              </w:rPr>
                              <w:t xml:space="preserve"> </w:t>
                            </w:r>
                            <w:r>
                              <w:t xml:space="preserve">as a function of </w:t>
                            </w:r>
                            <w:proofErr w:type="spellStart"/>
                            <w:r>
                              <w:t>diabatic</w:t>
                            </w:r>
                            <w:proofErr w:type="spellEnd"/>
                            <w:r>
                              <w:t xml:space="preserve"> friction velocity, </w:t>
                            </w:r>
                            <w:r w:rsidRPr="00AD206A">
                              <w:rPr>
                                <w:i/>
                                <w:position w:val="-10"/>
                              </w:rPr>
                              <w:object w:dxaOrig="320" w:dyaOrig="320">
                                <v:shape id="_x0000_i1232" type="#_x0000_t75" style="width:15.95pt;height:15.95pt" o:ole="">
                                  <v:imagedata r:id="rId32" o:title=""/>
                                </v:shape>
                                <o:OLEObject Type="Embed" ProgID="Equation.DSMT4" ShapeID="_x0000_i1232" DrawAspect="Content" ObjectID="_1526366284" r:id="rId164"/>
                              </w:object>
                            </w:r>
                            <w:r>
                              <w:t xml:space="preserve"> (left: SMOOTH, GP_LLJ, and NWTCUP models, right: wind farm models)</w:t>
                            </w:r>
                            <w:bookmarkEnd w:id="223"/>
                            <w:bookmarkEnd w:id="224"/>
                            <w:bookmarkEnd w:id="225"/>
                          </w:p>
                          <w:p w:rsidR="00337164" w:rsidRPr="008D7A58" w:rsidRDefault="00337164" w:rsidP="00A52DD4">
                            <w:pPr>
                              <w:shd w:val="solid" w:color="FFFFFF" w:themeColor="background1" w:fill="FFFFFF"/>
                            </w:pPr>
                          </w:p>
                        </w:txbxContent>
                      </wps:txbx>
                      <wps:bodyPr rot="0" vert="horz" wrap="square" lIns="0" tIns="0" rIns="0" bIns="0" anchor="t" anchorCtr="0" upright="1">
                        <a:noAutofit/>
                      </wps:bodyPr>
                    </wps:wsp>
                  </a:graphicData>
                </a:graphic>
              </wp:inline>
            </w:drawing>
          </mc:Choice>
          <mc:Fallback>
            <w:pict>
              <v:shape id="Text Box 241" o:spid="_x0000_s1049" type="#_x0000_t202" style="width:270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" stroked="f">
                <v:textbox inset="0,0,0,0">
                  <w:txbxContent>
                    <w:p w:rsidR="00337164" w:rsidRDefault="00337164" w:rsidP="00A52DD4">
                      <w:pPr>
                        <w:pStyle w:val="NRELFigureImageCentered"/>
                      </w:pPr>
                      <w:r w:rsidRPr="003E76E4">
                        <w:rPr>
                          <w:noProof/>
                          <w:bdr w:val="single" w:sz="12" w:space="0" w:color="auto"/>
                        </w:rPr>
                        <w:drawing>
                          <wp:inline distT="0" distB="0" distL="0" distR="0" wp14:anchorId="59986B33" wp14:editId="47555F3D">
                            <wp:extent cx="3351312" cy="2094764"/>
                            <wp:effectExtent l="19050" t="0" r="1488" b="0"/>
                            <wp:docPr id="532"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63" cstate="print"/>
                                    <a:srcRect l="1227" t="-1500" r="12360"/>
                                    <a:stretch>
                                      <a:fillRect/>
                                    </a:stretch>
                                  </pic:blipFill>
                                  <pic:spPr>
                                    <a:xfrm>
                                      <a:off x="0" y="0"/>
                                      <a:ext cx="3351312" cy="2094764"/>
                                    </a:xfrm>
                                    <a:prstGeom prst="rect">
                                      <a:avLst/>
                                    </a:prstGeom>
                                  </pic:spPr>
                                </pic:pic>
                              </a:graphicData>
                            </a:graphic>
                          </wp:inline>
                        </w:drawing>
                      </w:r>
                    </w:p>
                    <w:p w:rsidR="00337164" w:rsidRDefault="00337164" w:rsidP="00A52DD4">
                      <w:pPr>
                        <w:pStyle w:val="NRELFigureCaption"/>
                      </w:pPr>
                      <w:bookmarkStart w:id="226" w:name="Figure_DefUStar"/>
                      <w:bookmarkStart w:id="227" w:name="_Toc335905346"/>
                      <w:bookmarkStart w:id="228" w:name="_Toc399876279"/>
                      <w:bookmarkStart w:id="229" w:name="_Toc452622665"/>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12</w:t>
                      </w:r>
                      <w:r w:rsidR="00D703A1">
                        <w:rPr>
                          <w:noProof/>
                        </w:rPr>
                        <w:fldChar w:fldCharType="end"/>
                      </w:r>
                      <w:bookmarkEnd w:id="226"/>
                      <w:r>
                        <w:t>.</w:t>
                      </w:r>
                      <w:proofErr w:type="gramEnd"/>
                      <w:r>
                        <w:t xml:space="preserve"> Default </w:t>
                      </w:r>
                      <w:proofErr w:type="spellStart"/>
                      <w:r>
                        <w:rPr>
                          <w:i/>
                        </w:rPr>
                        <w:t>UStar</w:t>
                      </w:r>
                      <w:proofErr w:type="spellEnd"/>
                      <w:r>
                        <w:rPr>
                          <w:i/>
                        </w:rPr>
                        <w:t xml:space="preserve"> </w:t>
                      </w:r>
                      <w:r>
                        <w:t xml:space="preserve">as a function of </w:t>
                      </w:r>
                      <w:proofErr w:type="spellStart"/>
                      <w:r>
                        <w:t>diabatic</w:t>
                      </w:r>
                      <w:proofErr w:type="spellEnd"/>
                      <w:r>
                        <w:t xml:space="preserve"> friction velocity, </w:t>
                      </w:r>
                      <w:r w:rsidRPr="00AD206A">
                        <w:rPr>
                          <w:i/>
                          <w:position w:val="-10"/>
                        </w:rPr>
                        <w:object w:dxaOrig="320" w:dyaOrig="320">
                          <v:shape id="_x0000_i1232" type="#_x0000_t75" style="width:15.95pt;height:15.95pt" o:ole="">
                            <v:imagedata r:id="rId32" o:title=""/>
                          </v:shape>
                          <o:OLEObject Type="Embed" ProgID="Equation.DSMT4" ShapeID="_x0000_i1232" DrawAspect="Content" ObjectID="_1526366284" r:id="rId165"/>
                        </w:object>
                      </w:r>
                      <w:r>
                        <w:t xml:space="preserve"> (left: SMOOTH, GP_LLJ, and NWTCUP models, right: wind farm models)</w:t>
                      </w:r>
                      <w:bookmarkEnd w:id="227"/>
                      <w:bookmarkEnd w:id="228"/>
                      <w:bookmarkEnd w:id="229"/>
                    </w:p>
                    <w:p w:rsidR="00337164" w:rsidRPr="008D7A58" w:rsidRDefault="00337164" w:rsidP="00A52DD4">
                      <w:pPr>
                        <w:shd w:val="solid" w:color="FFFFFF" w:themeColor="background1" w:fill="FFFFFF"/>
                      </w:pPr>
                    </w:p>
                  </w:txbxContent>
                </v:textbox>
                <w10:anchorlock/>
              </v:shape>
            </w:pict>
          </mc:Fallback>
        </mc:AlternateContent>
      </w:r>
    </w:p>
    <w:p w:rsidR="009458F9" w:rsidRDefault="009458F9" w:rsidP="008E6EFD">
      <w:pPr>
        <w:pStyle w:val="NRELHead04"/>
      </w:pPr>
      <w:r>
        <w:t>ZI: Depth of the Mixing Layer [m]</w:t>
      </w:r>
    </w:p>
    <w:p w:rsidR="009458F9" w:rsidRDefault="009458F9" w:rsidP="009458F9">
      <w:pPr>
        <w:pStyle w:val="NRELBodyText"/>
      </w:pPr>
      <w:r>
        <w:t xml:space="preserve">The parameter </w:t>
      </w:r>
      <w:r>
        <w:rPr>
          <w:i/>
        </w:rPr>
        <w:t xml:space="preserve">ZI </w:t>
      </w:r>
      <w:r>
        <w:t>is the depth of the mixing layer (in meters). This parameter scales the velocity spectra in unstable atmospheric conditions and is not used for stable atmospheric conditions. The default mixing layer depth is calculated using</w:t>
      </w:r>
    </w:p>
    <w:p w:rsidR="009458F9" w:rsidRDefault="009458F9" w:rsidP="009458F9">
      <w:pPr>
        <w:pStyle w:val="MTDisplayEquation"/>
      </w:pPr>
      <w:r>
        <w:tab/>
      </w:r>
      <w:r w:rsidRPr="0020582B">
        <w:rPr>
          <w:position w:val="-68"/>
        </w:rPr>
        <w:object w:dxaOrig="4020" w:dyaOrig="1480">
          <v:shape id="_x0000_i1059" type="#_x0000_t75" style="width:200.6pt;height:73.2pt" o:ole="">
            <v:imagedata r:id="rId166" o:title=""/>
          </v:shape>
          <o:OLEObject Type="Embed" ProgID="Equation.DSMT4" ShapeID="_x0000_i1059" DrawAspect="Content" ObjectID="_1526366119" r:id="rId167"/>
        </w:object>
      </w:r>
      <w:r>
        <w:tab/>
      </w:r>
      <w:r>
        <w:fldChar w:fldCharType="begin"/>
      </w:r>
      <w:r>
        <w:instrText xml:space="preserve"> SEQ Eqn  \n \# "(0)" \* MERGEFORMAT  \* MERGEFORMAT </w:instrText>
      </w:r>
      <w:r>
        <w:fldChar w:fldCharType="separate"/>
      </w:r>
      <w:r w:rsidR="007F0774">
        <w:rPr>
          <w:noProof/>
        </w:rPr>
        <w:t>(15)</w:t>
      </w:r>
      <w:r>
        <w:rPr>
          <w:noProof/>
        </w:rPr>
        <w:fldChar w:fldCharType="end"/>
      </w:r>
    </w:p>
    <w:p w:rsidR="009458F9" w:rsidRPr="0020582B" w:rsidRDefault="009458F9" w:rsidP="009458F9">
      <w:pPr>
        <w:pStyle w:val="NRELBodyText"/>
      </w:pPr>
      <w:proofErr w:type="gramStart"/>
      <w:r>
        <w:lastRenderedPageBreak/>
        <w:t>where</w:t>
      </w:r>
      <w:proofErr w:type="gramEnd"/>
      <w:r>
        <w:t xml:space="preserve"> </w:t>
      </w:r>
      <w:r w:rsidRPr="00052D22">
        <w:rPr>
          <w:position w:val="-6"/>
        </w:rPr>
        <w:object w:dxaOrig="1800" w:dyaOrig="320">
          <v:shape id="_x0000_i1060" type="#_x0000_t75" style="width:87.95pt;height:15.95pt" o:ole="">
            <v:imagedata r:id="rId168" o:title=""/>
          </v:shape>
          <o:OLEObject Type="Embed" ProgID="Equation.DSMT4" ShapeID="_x0000_i1060" DrawAspect="Content" ObjectID="_1526366120" r:id="rId169"/>
        </w:object>
      </w:r>
      <w:r>
        <w:t> rad/s is the Earth’s a</w:t>
      </w:r>
      <w:r w:rsidRPr="00052D22">
        <w:t>ngular speed of rotation</w:t>
      </w:r>
      <w:r>
        <w:t xml:space="preserve">. This equation combines the work of Dutton </w:t>
      </w:r>
      <w:r w:rsidRPr="00D66D1F">
        <w:t>et al</w:t>
      </w:r>
      <w:r>
        <w:t>.</w:t>
      </w:r>
      <w:r w:rsidR="003B6151">
        <w:t xml:space="preserve"> [</w:t>
      </w:r>
      <w:bookmarkStart w:id="230" w:name="Reference_Dutton_DOE1979"/>
      <w:r>
        <w:fldChar w:fldCharType="begin"/>
      </w:r>
      <w:r>
        <w:instrText xml:space="preserve"> SEQ References \* MERGEFORMAT </w:instrText>
      </w:r>
      <w:r>
        <w:fldChar w:fldCharType="separate"/>
      </w:r>
      <w:r w:rsidR="007F0774">
        <w:rPr>
          <w:noProof/>
        </w:rPr>
        <w:t>26</w:t>
      </w:r>
      <w:r>
        <w:rPr>
          <w:noProof/>
        </w:rPr>
        <w:fldChar w:fldCharType="end"/>
      </w:r>
      <w:bookmarkEnd w:id="230"/>
      <w:r w:rsidR="003B6151">
        <w:rPr>
          <w:noProof/>
        </w:rPr>
        <w:t>]</w:t>
      </w:r>
      <w:r>
        <w:t xml:space="preserve"> with the ESDU</w:t>
      </w:r>
      <w:r w:rsidR="003B6151">
        <w:t xml:space="preserve"> [</w:t>
      </w:r>
      <w:bookmarkStart w:id="231" w:name="Reference_ESDN"/>
      <w:r>
        <w:fldChar w:fldCharType="begin"/>
      </w:r>
      <w:r>
        <w:instrText xml:space="preserve"> SEQ References \* MERGEFORMAT </w:instrText>
      </w:r>
      <w:r>
        <w:fldChar w:fldCharType="separate"/>
      </w:r>
      <w:r w:rsidR="007F0774">
        <w:rPr>
          <w:noProof/>
        </w:rPr>
        <w:t>27</w:t>
      </w:r>
      <w:r>
        <w:rPr>
          <w:noProof/>
        </w:rPr>
        <w:fldChar w:fldCharType="end"/>
      </w:r>
      <w:bookmarkEnd w:id="231"/>
      <w:r w:rsidR="003B6151">
        <w:rPr>
          <w:noProof/>
        </w:rPr>
        <w:t>]</w:t>
      </w:r>
      <w:r>
        <w:t>. This parameter is not used for the TIDAL, TIMESR, or USRINP spectral models.</w:t>
      </w:r>
    </w:p>
    <w:p w:rsidR="009458F9" w:rsidRDefault="009458F9" w:rsidP="008E6EFD">
      <w:pPr>
        <w:pStyle w:val="NRELHead04"/>
      </w:pPr>
      <w:r>
        <w:t xml:space="preserve">PC_UW: Average </w:t>
      </w:r>
      <w:proofErr w:type="spellStart"/>
      <w:r w:rsidRPr="00DE7A6E">
        <w:t>u</w:t>
      </w:r>
      <w:r>
        <w:t>′</w:t>
      </w:r>
      <w:r w:rsidRPr="00DE7A6E">
        <w:t>w</w:t>
      </w:r>
      <w:proofErr w:type="spellEnd"/>
      <w:r>
        <w:t>′ Reynolds Stress at the Hub [m</w:t>
      </w:r>
      <w:r w:rsidRPr="00DE7A6E">
        <w:rPr>
          <w:vertAlign w:val="superscript"/>
        </w:rPr>
        <w:t>2</w:t>
      </w:r>
      <w:r>
        <w:t>/s</w:t>
      </w:r>
      <w:r w:rsidRPr="00DE7A6E">
        <w:rPr>
          <w:vertAlign w:val="superscript"/>
        </w:rPr>
        <w:t>2</w:t>
      </w:r>
      <w:r>
        <w:t>]</w:t>
      </w:r>
    </w:p>
    <w:p w:rsidR="009458F9" w:rsidRDefault="009458F9" w:rsidP="009458F9">
      <w:pPr>
        <w:pStyle w:val="NRELBodyText"/>
        <w:rPr>
          <w:i/>
        </w:rPr>
      </w:pPr>
      <w:r>
        <w:t xml:space="preserve">The </w:t>
      </w:r>
      <w:r>
        <w:rPr>
          <w:i/>
        </w:rPr>
        <w:t xml:space="preserve">PC_UW </w:t>
      </w:r>
      <w:r>
        <w:t xml:space="preserve">parameter is the desired average </w:t>
      </w:r>
      <w:proofErr w:type="spellStart"/>
      <w:r>
        <w:rPr>
          <w:i/>
        </w:rPr>
        <w:t>u′w</w:t>
      </w:r>
      <w:proofErr w:type="spellEnd"/>
      <w:r>
        <w:rPr>
          <w:i/>
        </w:rPr>
        <w:t xml:space="preserve">′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next two inputs, parameters </w:t>
      </w:r>
      <w:r>
        <w:rPr>
          <w:i/>
        </w:rPr>
        <w:t xml:space="preserve">PC_UV </w:t>
      </w:r>
      <w:r w:rsidRPr="00DE7A6E">
        <w:t>and</w:t>
      </w:r>
      <w:r>
        <w:rPr>
          <w:i/>
        </w:rPr>
        <w:t xml:space="preserve"> PC_VW</w:t>
      </w:r>
      <w:r w:rsidRPr="00F65ADF">
        <w:t>,</w:t>
      </w:r>
      <w:r>
        <w:rPr>
          <w:i/>
        </w:rPr>
        <w:t xml:space="preserve"> </w:t>
      </w:r>
      <w:r>
        <w:t>to create some correlation between the wind-speed components</w:t>
      </w:r>
      <w:r w:rsidRPr="00DE7A6E">
        <w:t>.</w:t>
      </w:r>
    </w:p>
    <w:p w:rsidR="009458F9" w:rsidRDefault="009458F9" w:rsidP="009458F9">
      <w:pPr>
        <w:pStyle w:val="NRELBodyText"/>
      </w:pPr>
      <w:r>
        <w:t xml:space="preserve">TurbSim modifies the </w:t>
      </w:r>
      <w:r w:rsidRPr="00A4741F">
        <w:rPr>
          <w:i/>
        </w:rPr>
        <w:t>v</w:t>
      </w:r>
      <w:r>
        <w:t xml:space="preserve">- and </w:t>
      </w:r>
      <w:r w:rsidRPr="00DE7A6E">
        <w:rPr>
          <w:i/>
        </w:rPr>
        <w:t>w</w:t>
      </w:r>
      <w:r>
        <w:t xml:space="preserve">-component wind speeds (for non-IEC models only) by computing a linear combination of the time series of the three independent wind-speed components to obtain the mean Reynolds stresses </w:t>
      </w:r>
      <w:r>
        <w:rPr>
          <w:i/>
        </w:rPr>
        <w:t>PC_UW</w:t>
      </w:r>
      <w:r w:rsidRPr="00DE7A6E">
        <w:t>,</w:t>
      </w:r>
      <w:r>
        <w:rPr>
          <w:i/>
        </w:rPr>
        <w:t xml:space="preserve"> PC_UV</w:t>
      </w:r>
      <w:r w:rsidRPr="00DE7A6E">
        <w:t>, and</w:t>
      </w:r>
      <w:r>
        <w:rPr>
          <w:i/>
        </w:rPr>
        <w:t xml:space="preserve"> PC_VW </w:t>
      </w:r>
      <w:r>
        <w:t xml:space="preserve">at the hub point. The linear combinations are computed for each point, </w:t>
      </w:r>
      <w:r w:rsidRPr="00A43BA5">
        <w:rPr>
          <w:i/>
        </w:rPr>
        <w:t>j</w:t>
      </w:r>
      <w:r>
        <w:t xml:space="preserve">, </w:t>
      </w:r>
      <w:r w:rsidRPr="00A43BA5">
        <w:t>using</w:t>
      </w:r>
      <w:r>
        <w:t xml:space="preserve"> the equations</w:t>
      </w:r>
    </w:p>
    <w:p w:rsidR="009458F9" w:rsidRPr="00CD3034" w:rsidRDefault="009458F9" w:rsidP="009458F9">
      <w:pPr>
        <w:pStyle w:val="MTDisplayEquation"/>
      </w:pPr>
      <w:r>
        <w:tab/>
      </w:r>
      <w:r w:rsidRPr="005341D5">
        <w:rPr>
          <w:position w:val="-50"/>
        </w:rPr>
        <w:object w:dxaOrig="5000" w:dyaOrig="1080">
          <v:shape id="_x0000_i1061" type="#_x0000_t75" style="width:250.25pt;height:56.05pt" o:ole="">
            <v:imagedata r:id="rId170" o:title=""/>
          </v:shape>
          <o:OLEObject Type="Embed" ProgID="Equation.DSMT4" ShapeID="_x0000_i1061" DrawAspect="Content" ObjectID="_1526366121" r:id="rId171"/>
        </w:object>
      </w:r>
      <w:r>
        <w:tab/>
      </w:r>
      <w:r>
        <w:fldChar w:fldCharType="begin"/>
      </w:r>
      <w:r>
        <w:instrText xml:space="preserve"> SEQ Eqn  \n \# "(0)" \* MERGEFORMAT  \* MERGEFORMAT </w:instrText>
      </w:r>
      <w:r>
        <w:fldChar w:fldCharType="separate"/>
      </w:r>
      <w:r w:rsidR="007F0774">
        <w:rPr>
          <w:noProof/>
        </w:rPr>
        <w:t>(16)</w:t>
      </w:r>
      <w:r>
        <w:fldChar w:fldCharType="end"/>
      </w:r>
    </w:p>
    <w:p w:rsidR="009458F9" w:rsidRDefault="009458F9" w:rsidP="009458F9">
      <w:pPr>
        <w:pStyle w:val="NRELBodyText"/>
      </w:pPr>
      <w:r>
        <w:t xml:space="preserve">The three </w:t>
      </w:r>
      <w:r w:rsidRPr="000B7170">
        <w:rPr>
          <w:position w:val="-6"/>
        </w:rPr>
        <w:object w:dxaOrig="220" w:dyaOrig="220">
          <v:shape id="_x0000_i1062" type="#_x0000_t75" style="width:11.2pt;height:11.2pt" o:ole="">
            <v:imagedata r:id="rId172" o:title=""/>
          </v:shape>
          <o:OLEObject Type="Embed" ProgID="Equation.DSMT4" ShapeID="_x0000_i1062" DrawAspect="Content" ObjectID="_1526366122" r:id="rId173"/>
        </w:object>
      </w:r>
      <w:r>
        <w:t xml:space="preserve"> variables are coefficients chosen to generate the desired Reynolds stresses for the correlated wind components at the hub:</w:t>
      </w:r>
    </w:p>
    <w:p w:rsidR="009458F9" w:rsidRDefault="009458F9" w:rsidP="009458F9">
      <w:pPr>
        <w:pStyle w:val="MTDisplayEquation"/>
      </w:pPr>
      <w:r>
        <w:tab/>
      </w:r>
      <w:r w:rsidRPr="009432C6">
        <w:rPr>
          <w:position w:val="-54"/>
        </w:rPr>
        <w:object w:dxaOrig="3120" w:dyaOrig="1200">
          <v:shape id="_x0000_i1063" type="#_x0000_t75" style="width:156.45pt;height:60.8pt" o:ole="">
            <v:imagedata r:id="rId174" o:title=""/>
          </v:shape>
          <o:OLEObject Type="Embed" ProgID="Equation.DSMT4" ShapeID="_x0000_i1063" DrawAspect="Content" ObjectID="_1526366123" r:id="rId175"/>
        </w:object>
      </w:r>
      <w:r>
        <w:tab/>
      </w:r>
      <w:r>
        <w:fldChar w:fldCharType="begin"/>
      </w:r>
      <w:r>
        <w:instrText xml:space="preserve"> SEQ Eqn  \n \# "(0)" \* MERGEFORMAT  \* MERGEFORMAT </w:instrText>
      </w:r>
      <w:r>
        <w:fldChar w:fldCharType="separate"/>
      </w:r>
      <w:r w:rsidR="007F0774">
        <w:rPr>
          <w:noProof/>
        </w:rPr>
        <w:t>(17)</w:t>
      </w:r>
      <w:r>
        <w:fldChar w:fldCharType="end"/>
      </w:r>
    </w:p>
    <w:p w:rsidR="009458F9" w:rsidRDefault="009458F9" w:rsidP="009458F9">
      <w:pPr>
        <w:pStyle w:val="NRELBodyText"/>
      </w:pPr>
      <w:r>
        <w:t xml:space="preserve">Because this method affects the frequency domain somewhat, we have placed the following limit on the coefficients: </w:t>
      </w:r>
      <w:r w:rsidRPr="009432C6">
        <w:rPr>
          <w:position w:val="-12"/>
        </w:rPr>
        <w:object w:dxaOrig="660" w:dyaOrig="360">
          <v:shape id="_x0000_i1064" type="#_x0000_t75" style="width:29.5pt;height:19.5pt" o:ole="">
            <v:imagedata r:id="rId176" o:title=""/>
          </v:shape>
          <o:OLEObject Type="Embed" ProgID="Equation.DSMT4" ShapeID="_x0000_i1064" DrawAspect="Content" ObjectID="_1526366124" r:id="rId177"/>
        </w:object>
      </w:r>
      <w:r>
        <w:t>. This limit can cause the actual hub Reynolds stresses to differ from the desired values.</w:t>
      </w:r>
    </w:p>
    <w:p w:rsidR="009458F9" w:rsidRPr="00693831" w:rsidRDefault="009458F9" w:rsidP="009458F9">
      <w:pPr>
        <w:pStyle w:val="NRELBodyText"/>
        <w:rPr>
          <w:i/>
        </w:rPr>
      </w:pPr>
      <w:r>
        <w:t xml:space="preserve">Enter the string “default” for TurbSim to compute an appropriate Reynolds stress for </w:t>
      </w:r>
      <w:r>
        <w:rPr>
          <w:i/>
        </w:rPr>
        <w:t>PC_UW</w:t>
      </w:r>
      <w:r>
        <w:t>. The default value for the TIDAL model is</w:t>
      </w:r>
      <w:r w:rsidRPr="00385452">
        <w:rPr>
          <w:position w:val="-10"/>
        </w:rPr>
        <w:t xml:space="preserve"> </w:t>
      </w:r>
      <w:r w:rsidRPr="005325D6">
        <w:rPr>
          <w:position w:val="-14"/>
        </w:rPr>
        <w:object w:dxaOrig="3879" w:dyaOrig="400">
          <v:shape id="_x0000_i1065" type="#_x0000_t75" style="width:195.9pt;height:21.25pt" o:ole="">
            <v:imagedata r:id="rId178" o:title=""/>
          </v:shape>
          <o:OLEObject Type="Embed" ProgID="Equation.DSMT4" ShapeID="_x0000_i1065" DrawAspect="Content" ObjectID="_1526366125" r:id="rId179"/>
        </w:object>
      </w:r>
      <w:r>
        <w:rPr>
          <w:position w:val="-10"/>
        </w:rPr>
        <w:t xml:space="preserve"> </w:t>
      </w:r>
      <w:proofErr w:type="gramStart"/>
      <w:r>
        <w:t>The</w:t>
      </w:r>
      <w:proofErr w:type="gramEnd"/>
      <w:r>
        <w:t xml:space="preserve"> default value for the SMOOTH model is the same as that for the WF_UPW and WF_07D models: </w:t>
      </w:r>
      <w:r w:rsidRPr="000E38CE">
        <w:rPr>
          <w:position w:val="-10"/>
        </w:rPr>
        <w:object w:dxaOrig="2020" w:dyaOrig="360">
          <v:shape id="_x0000_i1066" type="#_x0000_t75" style="width:101.5pt;height:19.5pt" o:ole="">
            <v:imagedata r:id="rId180" o:title=""/>
          </v:shape>
          <o:OLEObject Type="Embed" ProgID="Equation.DSMT4" ShapeID="_x0000_i1066" DrawAspect="Content" ObjectID="_1526366126" r:id="rId181"/>
        </w:object>
      </w:r>
      <w:r w:rsidRPr="000E38CE">
        <w:t>.</w:t>
      </w:r>
      <w:r>
        <w:t xml:space="preserve"> The default value for the WF_14D model has the same magnitude as the SMOOTH model, but is positive 1% of the time (randomly). The magnitudes of the defaults for the NWTCUP and GP_LLJ models are functions of </w:t>
      </w:r>
      <w:proofErr w:type="spellStart"/>
      <w:r>
        <w:rPr>
          <w:i/>
        </w:rPr>
        <w:t>UStar</w:t>
      </w:r>
      <w:proofErr w:type="spellEnd"/>
      <w:r w:rsidRPr="00473631">
        <w:t xml:space="preserve">, </w:t>
      </w:r>
      <w:r>
        <w:rPr>
          <w:i/>
        </w:rPr>
        <w:t>RICH_NO</w:t>
      </w:r>
      <w:r w:rsidRPr="00473631">
        <w:t>,</w:t>
      </w:r>
      <w:r>
        <w:rPr>
          <w:i/>
        </w:rPr>
        <w:t xml:space="preserve"> </w:t>
      </w:r>
      <w:r>
        <w:t xml:space="preserve">height, mean hub-height wind speed, and shear across the rotor disk. The signs of the defaults are determined randomly, with the probability that </w:t>
      </w:r>
      <w:r>
        <w:rPr>
          <w:i/>
        </w:rPr>
        <w:t>PC_UW</w:t>
      </w:r>
      <w:r w:rsidRPr="00C77D70">
        <w:t xml:space="preserve"> is</w:t>
      </w:r>
      <w:r>
        <w:t xml:space="preserve"> negative increasing with the magnitude of the default</w:t>
      </w:r>
      <w:proofErr w:type="gramStart"/>
      <w:r>
        <w:t xml:space="preserve">.  </w:t>
      </w:r>
      <w:proofErr w:type="gramEnd"/>
      <w:r>
        <w:t xml:space="preserve">Users can also enter the string “none” to set </w:t>
      </w:r>
      <w:r w:rsidRPr="00693831">
        <w:rPr>
          <w:position w:val="-10"/>
        </w:rPr>
        <w:object w:dxaOrig="720" w:dyaOrig="320">
          <v:shape id="_x0000_i1067" type="#_x0000_t75" style="width:34.25pt;height:15.95pt" o:ole="">
            <v:imagedata r:id="rId182" o:title=""/>
          </v:shape>
          <o:OLEObject Type="Embed" ProgID="Equation.DSMT4" ShapeID="_x0000_i1067" DrawAspect="Content" ObjectID="_1526366127" r:id="rId183"/>
        </w:object>
      </w:r>
      <w:r>
        <w:t xml:space="preserve"> and disable the correlation between the </w:t>
      </w:r>
      <w:r>
        <w:rPr>
          <w:i/>
        </w:rPr>
        <w:t>u</w:t>
      </w:r>
      <w:r w:rsidRPr="00DE7A6E">
        <w:t xml:space="preserve"> and</w:t>
      </w:r>
      <w:r>
        <w:rPr>
          <w:i/>
        </w:rPr>
        <w:t xml:space="preserve"> w </w:t>
      </w:r>
      <w:r w:rsidRPr="00DE7A6E">
        <w:t>components.</w:t>
      </w:r>
      <w:r>
        <w:t xml:space="preserve"> The USRINP and TIMESR models use “none” for their default values.</w:t>
      </w:r>
    </w:p>
    <w:p w:rsidR="009458F9" w:rsidRDefault="009458F9" w:rsidP="008E6EFD">
      <w:pPr>
        <w:pStyle w:val="NRELHead04"/>
      </w:pPr>
      <w:r>
        <w:lastRenderedPageBreak/>
        <w:t xml:space="preserve">PC_UV: Average </w:t>
      </w:r>
      <w:proofErr w:type="spellStart"/>
      <w:r w:rsidRPr="00DE7A6E">
        <w:t>u</w:t>
      </w:r>
      <w:r>
        <w:t>′</w:t>
      </w:r>
      <w:r w:rsidRPr="00DE7A6E">
        <w:t>v</w:t>
      </w:r>
      <w:proofErr w:type="spellEnd"/>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PC_UV </w:t>
      </w:r>
      <w:r>
        <w:t xml:space="preserve">parameter is the desired average </w:t>
      </w:r>
      <w:proofErr w:type="spellStart"/>
      <w:r>
        <w:rPr>
          <w:i/>
        </w:rPr>
        <w:t>u′v</w:t>
      </w:r>
      <w:proofErr w:type="spellEnd"/>
      <w:r>
        <w:rPr>
          <w:i/>
        </w:rPr>
        <w:t xml:space="preserve">′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parameters </w:t>
      </w:r>
      <w:r>
        <w:rPr>
          <w:i/>
        </w:rPr>
        <w:t xml:space="preserve">PC_UW </w:t>
      </w:r>
      <w:r w:rsidRPr="008D167E">
        <w:t>and</w:t>
      </w:r>
      <w:r>
        <w:rPr>
          <w:i/>
        </w:rPr>
        <w:t xml:space="preserve"> PC_VW </w:t>
      </w:r>
      <w:r>
        <w:t xml:space="preserve">to create cross-component correlation. See the discussion after parameter </w:t>
      </w:r>
      <w:r>
        <w:rPr>
          <w:i/>
        </w:rPr>
        <w:t>PC_UW</w:t>
      </w:r>
      <w:r>
        <w:t xml:space="preserve"> for details of the correlation.</w:t>
      </w:r>
    </w:p>
    <w:p w:rsidR="009458F9" w:rsidRPr="00BD0BAE" w:rsidRDefault="009458F9" w:rsidP="009458F9">
      <w:pPr>
        <w:pStyle w:val="NRELBodyText"/>
      </w:pPr>
      <w:proofErr w:type="gramStart"/>
      <w:r>
        <w:t xml:space="preserve">To set </w:t>
      </w:r>
      <w:r w:rsidRPr="00693831">
        <w:rPr>
          <w:position w:val="-10"/>
        </w:rPr>
        <w:object w:dxaOrig="700" w:dyaOrig="320">
          <v:shape id="_x0000_i1068" type="#_x0000_t75" style="width:34.25pt;height:15.95pt" o:ole="">
            <v:imagedata r:id="rId184" o:title=""/>
          </v:shape>
          <o:OLEObject Type="Embed" ProgID="Equation.DSMT4" ShapeID="_x0000_i1068" DrawAspect="Content" ObjectID="_1526366128" r:id="rId185"/>
        </w:object>
      </w:r>
      <w:r>
        <w:t xml:space="preserve"> and disable the correlation between the </w:t>
      </w:r>
      <w:r>
        <w:rPr>
          <w:i/>
        </w:rPr>
        <w:t>u</w:t>
      </w:r>
      <w:r w:rsidRPr="00693831">
        <w:t xml:space="preserve"> and</w:t>
      </w:r>
      <w:r>
        <w:rPr>
          <w:i/>
        </w:rPr>
        <w:t xml:space="preserve"> v </w:t>
      </w:r>
      <w:r w:rsidRPr="00693831">
        <w:t>components</w:t>
      </w:r>
      <w:r>
        <w:t>, enter the string “none.”</w:t>
      </w:r>
      <w:proofErr w:type="gramEnd"/>
      <w:r>
        <w:t xml:space="preserve"> Users also can enter the string “default” if you would like TurbSim to compute a default value for </w:t>
      </w:r>
      <w:r>
        <w:rPr>
          <w:i/>
        </w:rPr>
        <w:t>PC_UV</w:t>
      </w:r>
      <w:r>
        <w:t xml:space="preserve">. The magnitudes of the defaults for site-specific models (GP_LLJ, NWTCUP, WF_UPW, WF_07D, and WF_14D) are functions of </w:t>
      </w:r>
      <w:proofErr w:type="spellStart"/>
      <w:r>
        <w:rPr>
          <w:i/>
        </w:rPr>
        <w:t>UStar</w:t>
      </w:r>
      <w:proofErr w:type="spellEnd"/>
      <w:r>
        <w:rPr>
          <w:i/>
        </w:rPr>
        <w:t xml:space="preserve">, RICH_NO, </w:t>
      </w:r>
      <w:r>
        <w:t>height, mean hub-height wind speed, and shear across the rotor disk. The signs of the defaults are determined randomly. The default for the SMOOTH and TIDAL models is “none.”</w:t>
      </w:r>
    </w:p>
    <w:p w:rsidR="009458F9" w:rsidRDefault="009458F9" w:rsidP="008E6EFD">
      <w:pPr>
        <w:pStyle w:val="NRELHead04"/>
      </w:pPr>
      <w:r>
        <w:t xml:space="preserve">PC_VW: Average </w:t>
      </w:r>
      <w:proofErr w:type="spellStart"/>
      <w:r w:rsidRPr="00DE7A6E">
        <w:t>v</w:t>
      </w:r>
      <w:r>
        <w:t>′</w:t>
      </w:r>
      <w:r w:rsidRPr="00DE7A6E">
        <w:t>w</w:t>
      </w:r>
      <w:proofErr w:type="spellEnd"/>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PC_VW </w:t>
      </w:r>
      <w:r>
        <w:t xml:space="preserve">parameter is the desired average </w:t>
      </w:r>
      <w:proofErr w:type="spellStart"/>
      <w:r>
        <w:rPr>
          <w:i/>
        </w:rPr>
        <w:t>v′w</w:t>
      </w:r>
      <w:proofErr w:type="spellEnd"/>
      <w:r>
        <w:rPr>
          <w:i/>
        </w:rPr>
        <w:t xml:space="preserve">′ </w:t>
      </w:r>
      <w:r>
        <w:t>Reynolds stress (in m</w:t>
      </w:r>
      <w:r w:rsidRPr="00F522F8">
        <w:rPr>
          <w:vertAlign w:val="superscript"/>
        </w:rPr>
        <w:t>2</w:t>
      </w:r>
      <w:r>
        <w:t>/s</w:t>
      </w:r>
      <w:r w:rsidRPr="00F522F8">
        <w:rPr>
          <w:vertAlign w:val="superscript"/>
        </w:rPr>
        <w:t>2</w:t>
      </w:r>
      <w:r w:rsidRPr="003D031B">
        <w:t>)</w:t>
      </w:r>
      <w:r>
        <w:t xml:space="preserve"> at the simulated hub point. It is used in conjunction with the parameters </w:t>
      </w:r>
      <w:r>
        <w:rPr>
          <w:i/>
        </w:rPr>
        <w:t xml:space="preserve">PC_UW </w:t>
      </w:r>
      <w:r w:rsidRPr="008D167E">
        <w:t>and</w:t>
      </w:r>
      <w:r>
        <w:rPr>
          <w:i/>
        </w:rPr>
        <w:t xml:space="preserve"> PC_UV </w:t>
      </w:r>
      <w:r>
        <w:t xml:space="preserve">to create cross-component correlation. See the discussion after parameter </w:t>
      </w:r>
      <w:r>
        <w:rPr>
          <w:i/>
        </w:rPr>
        <w:t>PC_UW</w:t>
      </w:r>
      <w:r>
        <w:t xml:space="preserve"> for details.</w:t>
      </w:r>
    </w:p>
    <w:p w:rsidR="009458F9" w:rsidRDefault="009458F9" w:rsidP="009458F9">
      <w:pPr>
        <w:pStyle w:val="NRELBodyText"/>
      </w:pPr>
      <w:r>
        <w:t xml:space="preserve">Users can enter the string “none” to set </w:t>
      </w:r>
      <w:r w:rsidRPr="00693831">
        <w:rPr>
          <w:position w:val="-10"/>
        </w:rPr>
        <w:object w:dxaOrig="720" w:dyaOrig="320">
          <v:shape id="_x0000_i1069" type="#_x0000_t75" style="width:34.25pt;height:15.95pt" o:ole="">
            <v:imagedata r:id="rId186" o:title=""/>
          </v:shape>
          <o:OLEObject Type="Embed" ProgID="Equation.DSMT4" ShapeID="_x0000_i1069" DrawAspect="Content" ObjectID="_1526366129" r:id="rId187"/>
        </w:object>
      </w:r>
      <w:r>
        <w:t xml:space="preserve"> and disable the correlation between the </w:t>
      </w:r>
      <w:r>
        <w:rPr>
          <w:i/>
        </w:rPr>
        <w:t>v</w:t>
      </w:r>
      <w:r w:rsidRPr="00693831">
        <w:t xml:space="preserve"> and</w:t>
      </w:r>
      <w:r>
        <w:rPr>
          <w:i/>
        </w:rPr>
        <w:t xml:space="preserve"> w </w:t>
      </w:r>
      <w:r w:rsidRPr="00693831">
        <w:t>components.</w:t>
      </w:r>
      <w:r>
        <w:t xml:space="preserve"> To have TurbSim compute a default value for </w:t>
      </w:r>
      <w:r>
        <w:rPr>
          <w:i/>
        </w:rPr>
        <w:t>PC_VW</w:t>
      </w:r>
      <w:r>
        <w:t xml:space="preserve">, enter the string “default.” The magnitudes of the defaults for site-specific models are functions of </w:t>
      </w:r>
      <w:proofErr w:type="spellStart"/>
      <w:r>
        <w:rPr>
          <w:i/>
        </w:rPr>
        <w:t>UStar</w:t>
      </w:r>
      <w:proofErr w:type="spellEnd"/>
      <w:r w:rsidRPr="00177A2D">
        <w:t>,</w:t>
      </w:r>
      <w:r>
        <w:rPr>
          <w:i/>
        </w:rPr>
        <w:t xml:space="preserve"> RICH_NO</w:t>
      </w:r>
      <w:r w:rsidRPr="00177A2D">
        <w:t>,</w:t>
      </w:r>
      <w:r>
        <w:rPr>
          <w:i/>
        </w:rPr>
        <w:t xml:space="preserve"> </w:t>
      </w:r>
      <w:r>
        <w:t>height, mean hub-height wind speed, and shear across the rotor disk. The signs of the defaults are determined randomly. The default for the SMOOTH and TIDAL models is “none.”</w:t>
      </w:r>
    </w:p>
    <w:p w:rsidR="009458F9" w:rsidRDefault="009458F9" w:rsidP="008E6EFD">
      <w:pPr>
        <w:pStyle w:val="NRELHead03"/>
      </w:pPr>
      <w:bookmarkStart w:id="232" w:name="_Toc399876210"/>
      <w:r>
        <w:t>Spatial Coherence Parameters</w:t>
      </w:r>
      <w:bookmarkEnd w:id="232"/>
    </w:p>
    <w:p w:rsidR="009458F9" w:rsidRDefault="009458F9" w:rsidP="009458F9">
      <w:pPr>
        <w:pStyle w:val="NRELBodyText"/>
      </w:pPr>
      <w:r>
        <w:t>This section of the input file tells TurbSim how the spatial coherence should be modeled. See the “</w:t>
      </w:r>
      <w:r>
        <w:fldChar w:fldCharType="begin" w:fldLock="1"/>
      </w:r>
      <w:r>
        <w:instrText xml:space="preserve"> REF Heading_SpatialCoherenceModels \h </w:instrText>
      </w:r>
      <w:r>
        <w:fldChar w:fldCharType="separate"/>
      </w:r>
      <w:r w:rsidR="00255BEF">
        <w:t>Spatial Coherence Models</w:t>
      </w:r>
      <w:r>
        <w:fldChar w:fldCharType="end"/>
      </w:r>
      <w:r>
        <w:t>” section of this document for details on the four available spatial coherence models.</w:t>
      </w:r>
    </w:p>
    <w:p w:rsidR="009458F9" w:rsidRDefault="009458F9" w:rsidP="008E6EFD">
      <w:pPr>
        <w:pStyle w:val="NRELHead04"/>
      </w:pPr>
      <w:r>
        <w:t xml:space="preserve">SCMod1: Spatial Coherence Model for the </w:t>
      </w:r>
      <w:r w:rsidRPr="00DE7A6E">
        <w:t>u</w:t>
      </w:r>
      <w:r>
        <w:t>-Component Velocity [-]</w:t>
      </w:r>
    </w:p>
    <w:p w:rsidR="009458F9" w:rsidRPr="000E6BBA" w:rsidRDefault="009458F9" w:rsidP="009458F9">
      <w:pPr>
        <w:pStyle w:val="NRELBodyText"/>
      </w:pPr>
      <w:r>
        <w:t xml:space="preserve">The </w:t>
      </w:r>
      <w:r>
        <w:rPr>
          <w:i/>
        </w:rPr>
        <w:t>SCMod1</w:t>
      </w:r>
      <w:r>
        <w:t xml:space="preserve"> parameter tells TurbSim what coherence model to use for the </w:t>
      </w:r>
      <w:r>
        <w:rPr>
          <w:i/>
        </w:rPr>
        <w:t>u</w:t>
      </w:r>
      <w:r>
        <w:t xml:space="preserve">-component wind speed. Valid values are “GENERAL”, “IEC”, “API”, “NONE”, or “default”. The default values are listed in </w:t>
      </w:r>
      <w:r>
        <w:fldChar w:fldCharType="begin" w:fldLock="1"/>
      </w:r>
      <w:r>
        <w:instrText xml:space="preserve"> REF Table_DefCoherence \h </w:instrText>
      </w:r>
      <w:r>
        <w:fldChar w:fldCharType="separate"/>
      </w:r>
      <w:r w:rsidR="00255BEF">
        <w:t xml:space="preserve">Table </w:t>
      </w:r>
      <w:r w:rsidR="00255BEF">
        <w:rPr>
          <w:noProof/>
        </w:rPr>
        <w:t>9</w:t>
      </w:r>
      <w:r>
        <w:fldChar w:fldCharType="end"/>
      </w:r>
      <w:r>
        <w:t>.</w:t>
      </w:r>
    </w:p>
    <w:p w:rsidR="009458F9" w:rsidRDefault="009458F9" w:rsidP="008E6EFD">
      <w:pPr>
        <w:pStyle w:val="NRELHead04"/>
      </w:pPr>
      <w:r>
        <w:t>SCMod2: Spatial Coherence Model for the v-Component Velocity [-]</w:t>
      </w:r>
    </w:p>
    <w:p w:rsidR="009458F9" w:rsidRPr="000E6BBA" w:rsidRDefault="009458F9" w:rsidP="009458F9">
      <w:pPr>
        <w:pStyle w:val="NRELBodyText"/>
      </w:pPr>
      <w:r>
        <w:t xml:space="preserve">The </w:t>
      </w:r>
      <w:r>
        <w:rPr>
          <w:i/>
        </w:rPr>
        <w:t>SCMod2</w:t>
      </w:r>
      <w:r>
        <w:t xml:space="preserve"> parameter tells TurbSim what coherence model to use for the </w:t>
      </w:r>
      <w:r>
        <w:rPr>
          <w:i/>
        </w:rPr>
        <w:t>v</w:t>
      </w:r>
      <w:r>
        <w:t xml:space="preserve">-component wind speed. Valid values are “GENERAL”, “IEC”, “NONE”, or “default”. The default values are listed in </w:t>
      </w:r>
      <w:r>
        <w:fldChar w:fldCharType="begin" w:fldLock="1"/>
      </w:r>
      <w:r>
        <w:instrText xml:space="preserve"> REF Table_DefCoherence \h </w:instrText>
      </w:r>
      <w:r>
        <w:fldChar w:fldCharType="separate"/>
      </w:r>
      <w:r w:rsidR="00255BEF">
        <w:t xml:space="preserve">Table </w:t>
      </w:r>
      <w:r w:rsidR="00255BEF">
        <w:rPr>
          <w:noProof/>
        </w:rPr>
        <w:t>9</w:t>
      </w:r>
      <w:r>
        <w:fldChar w:fldCharType="end"/>
      </w:r>
      <w:r>
        <w:t>.</w:t>
      </w:r>
    </w:p>
    <w:p w:rsidR="009458F9" w:rsidRDefault="009458F9" w:rsidP="008E6EFD">
      <w:pPr>
        <w:pStyle w:val="NRELHead04"/>
      </w:pPr>
      <w:r>
        <w:t>SCMod3: Spatial Coherence Model for the w-Component Wind Speed [-]</w:t>
      </w:r>
    </w:p>
    <w:p w:rsidR="009458F9" w:rsidRPr="00BD0BAE" w:rsidRDefault="009458F9" w:rsidP="009458F9">
      <w:pPr>
        <w:pStyle w:val="NRELBodyText"/>
      </w:pPr>
      <w:r>
        <w:t xml:space="preserve">The </w:t>
      </w:r>
      <w:r>
        <w:rPr>
          <w:i/>
        </w:rPr>
        <w:t>SCMod3</w:t>
      </w:r>
      <w:r>
        <w:t xml:space="preserve"> parameter tells TurbSim what coherence model to use for the </w:t>
      </w:r>
      <w:r>
        <w:rPr>
          <w:i/>
        </w:rPr>
        <w:t>w</w:t>
      </w:r>
      <w:r>
        <w:t xml:space="preserve">-component wind speed. Valid values are “GENERAL”, “IEC”, “NONE”, or “default”. The default values are listed in </w:t>
      </w:r>
      <w:r>
        <w:fldChar w:fldCharType="begin" w:fldLock="1"/>
      </w:r>
      <w:r>
        <w:instrText xml:space="preserve"> REF Table_DefCoherence \h </w:instrText>
      </w:r>
      <w:r>
        <w:fldChar w:fldCharType="separate"/>
      </w:r>
      <w:r w:rsidR="00255BEF">
        <w:t xml:space="preserve">Table </w:t>
      </w:r>
      <w:r w:rsidR="00255BEF">
        <w:rPr>
          <w:noProof/>
        </w:rPr>
        <w:t>9</w:t>
      </w:r>
      <w:r>
        <w:fldChar w:fldCharType="end"/>
      </w:r>
      <w:r>
        <w:t>.</w:t>
      </w:r>
    </w:p>
    <w:p w:rsidR="009458F9" w:rsidRDefault="00A52DD4" w:rsidP="008E6EFD">
      <w:pPr>
        <w:pStyle w:val="NRELHead04"/>
      </w:pPr>
      <w:r>
        <w:rPr>
          <w:noProof/>
        </w:rPr>
        <w:lastRenderedPageBreak/>
        <mc:AlternateContent>
          <mc:Choice Requires="wps">
            <w:drawing>
              <wp:inline distT="0" distB="0" distL="0" distR="0" wp14:anchorId="13E4F4B6" wp14:editId="518CB20C">
                <wp:extent cx="5943600" cy="1892595"/>
                <wp:effectExtent l="0" t="0" r="0" b="0"/>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2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A52DD4">
                            <w:pPr>
                              <w:pStyle w:val="NRELTableCaption"/>
                            </w:pPr>
                            <w:bookmarkStart w:id="233" w:name="Table_DefCoherence"/>
                            <w:bookmarkStart w:id="234" w:name="_Toc399876328"/>
                            <w:bookmarkStart w:id="235" w:name="_Toc452622707"/>
                            <w:proofErr w:type="gramStart"/>
                            <w:r>
                              <w:t xml:space="preserve">Table </w:t>
                            </w:r>
                            <w:fldSimple w:instr=" SEQ Table \* ARABIC ">
                              <w:r w:rsidR="00526B2A">
                                <w:rPr>
                                  <w:noProof/>
                                </w:rPr>
                                <w:t>9</w:t>
                              </w:r>
                            </w:fldSimple>
                            <w:bookmarkEnd w:id="233"/>
                            <w:r>
                              <w:t>.</w:t>
                            </w:r>
                            <w:proofErr w:type="gramEnd"/>
                            <w:r>
                              <w:t xml:space="preserve"> Default Inputs for </w:t>
                            </w:r>
                            <w:r>
                              <w:rPr>
                                <w:i/>
                                <w:noProof/>
                              </w:rPr>
                              <w:t xml:space="preserve">SCMod1, SCMod2, </w:t>
                            </w:r>
                            <w:r w:rsidRPr="00623D27">
                              <w:rPr>
                                <w:noProof/>
                              </w:rPr>
                              <w:t>and</w:t>
                            </w:r>
                            <w:r>
                              <w:rPr>
                                <w:i/>
                                <w:noProof/>
                              </w:rPr>
                              <w:t xml:space="preserve"> SCMod3</w:t>
                            </w:r>
                            <w:bookmarkEnd w:id="234"/>
                            <w:bookmarkEnd w:id="235"/>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337164" w:rsidRPr="007F0EFB" w:rsidTr="00A52DD4">
                              <w:trPr>
                                <w:tblCellSpacing w:w="7" w:type="dxa"/>
                                <w:jc w:val="center"/>
                              </w:trPr>
                              <w:tc>
                                <w:tcPr>
                                  <w:tcW w:w="1351" w:type="pct"/>
                                  <w:tcBorders>
                                    <w:top w:val="single" w:sz="6" w:space="0" w:color="auto"/>
                                  </w:tcBorders>
                                  <w:vAlign w:val="center"/>
                                </w:tcPr>
                                <w:p w:rsidR="00337164" w:rsidRPr="000546BF" w:rsidRDefault="00337164"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337164" w:rsidRPr="000546BF" w:rsidRDefault="00337164"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337164" w:rsidRPr="000546BF" w:rsidRDefault="00337164"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337164" w:rsidRPr="000546BF" w:rsidRDefault="00337164" w:rsidP="000546BF">
                                  <w:pPr>
                                    <w:pStyle w:val="NRELTableHeader"/>
                                    <w:rPr>
                                      <w:i/>
                                      <w:noProof/>
                                    </w:rPr>
                                  </w:pPr>
                                  <w:r w:rsidRPr="000546BF">
                                    <w:rPr>
                                      <w:i/>
                                      <w:noProof/>
                                    </w:rPr>
                                    <w:t>SCMod3</w:t>
                                  </w:r>
                                </w:p>
                              </w:tc>
                            </w:tr>
                            <w:tr w:rsidR="00337164" w:rsidTr="00A52DD4">
                              <w:trPr>
                                <w:tblCellSpacing w:w="7" w:type="dxa"/>
                                <w:jc w:val="center"/>
                              </w:trPr>
                              <w:tc>
                                <w:tcPr>
                                  <w:tcW w:w="1351" w:type="pct"/>
                                  <w:vAlign w:val="center"/>
                                </w:tcPr>
                                <w:p w:rsidR="00337164" w:rsidDel="00466189" w:rsidRDefault="00337164" w:rsidP="000546BF">
                                  <w:pPr>
                                    <w:pStyle w:val="NRELTableContent"/>
                                  </w:pPr>
                                  <w:r>
                                    <w:t>IECKAI, IECVKM, USRVKM</w:t>
                                  </w:r>
                                </w:p>
                              </w:tc>
                              <w:tc>
                                <w:tcPr>
                                  <w:tcW w:w="1403" w:type="pct"/>
                                  <w:vAlign w:val="center"/>
                                </w:tcPr>
                                <w:p w:rsidR="00337164" w:rsidRDefault="00337164" w:rsidP="000546BF">
                                  <w:pPr>
                                    <w:pStyle w:val="NRELTableContent"/>
                                  </w:pPr>
                                  <w:r>
                                    <w:t>IEC</w:t>
                                  </w:r>
                                </w:p>
                              </w:tc>
                              <w:tc>
                                <w:tcPr>
                                  <w:tcW w:w="917" w:type="pct"/>
                                  <w:vAlign w:val="center"/>
                                </w:tcPr>
                                <w:p w:rsidR="00337164" w:rsidRDefault="00337164" w:rsidP="000546BF">
                                  <w:pPr>
                                    <w:pStyle w:val="NRELTableContent"/>
                                  </w:pPr>
                                  <w:r>
                                    <w:t>None</w:t>
                                  </w:r>
                                </w:p>
                              </w:tc>
                              <w:tc>
                                <w:tcPr>
                                  <w:tcW w:w="1291" w:type="pct"/>
                                  <w:vAlign w:val="center"/>
                                </w:tcPr>
                                <w:p w:rsidR="00337164" w:rsidRDefault="00337164" w:rsidP="000546BF">
                                  <w:pPr>
                                    <w:pStyle w:val="NRELTableContent"/>
                                  </w:pPr>
                                  <w:r>
                                    <w:t>None</w:t>
                                  </w:r>
                                </w:p>
                              </w:tc>
                            </w:tr>
                            <w:tr w:rsidR="00337164" w:rsidTr="00A52DD4">
                              <w:trPr>
                                <w:tblCellSpacing w:w="7" w:type="dxa"/>
                                <w:jc w:val="center"/>
                              </w:trPr>
                              <w:tc>
                                <w:tcPr>
                                  <w:tcW w:w="1351" w:type="pct"/>
                                  <w:vAlign w:val="center"/>
                                </w:tcPr>
                                <w:p w:rsidR="00337164" w:rsidRDefault="00337164" w:rsidP="000546BF">
                                  <w:pPr>
                                    <w:pStyle w:val="NRELTableContent"/>
                                  </w:pPr>
                                  <w:r>
                                    <w:t>API</w:t>
                                  </w:r>
                                </w:p>
                              </w:tc>
                              <w:tc>
                                <w:tcPr>
                                  <w:tcW w:w="1403" w:type="pct"/>
                                  <w:vAlign w:val="center"/>
                                </w:tcPr>
                                <w:p w:rsidR="00337164" w:rsidRDefault="00337164" w:rsidP="000546BF">
                                  <w:pPr>
                                    <w:pStyle w:val="NRELTableContent"/>
                                  </w:pPr>
                                  <w:r>
                                    <w:t>API</w:t>
                                  </w:r>
                                </w:p>
                              </w:tc>
                              <w:tc>
                                <w:tcPr>
                                  <w:tcW w:w="917" w:type="pct"/>
                                </w:tcPr>
                                <w:p w:rsidR="00337164" w:rsidRDefault="00337164" w:rsidP="000546BF">
                                  <w:pPr>
                                    <w:pStyle w:val="NRELTableContent"/>
                                  </w:pPr>
                                  <w:r>
                                    <w:t>None</w:t>
                                  </w:r>
                                </w:p>
                              </w:tc>
                              <w:tc>
                                <w:tcPr>
                                  <w:tcW w:w="1291" w:type="pct"/>
                                </w:tcPr>
                                <w:p w:rsidR="00337164" w:rsidRDefault="00337164" w:rsidP="000546BF">
                                  <w:pPr>
                                    <w:pStyle w:val="NRELTableContent"/>
                                  </w:pPr>
                                  <w:r>
                                    <w:t>None</w:t>
                                  </w:r>
                                </w:p>
                              </w:tc>
                            </w:tr>
                            <w:tr w:rsidR="00337164" w:rsidTr="00A52DD4">
                              <w:trPr>
                                <w:tblCellSpacing w:w="7" w:type="dxa"/>
                                <w:jc w:val="center"/>
                              </w:trPr>
                              <w:tc>
                                <w:tcPr>
                                  <w:tcW w:w="1351" w:type="pct"/>
                                  <w:vAlign w:val="center"/>
                                </w:tcPr>
                                <w:p w:rsidR="00337164" w:rsidRDefault="00337164" w:rsidP="000546BF">
                                  <w:pPr>
                                    <w:pStyle w:val="NRELTableContent"/>
                                  </w:pPr>
                                  <w:r>
                                    <w:t>USRINP</w:t>
                                  </w:r>
                                </w:p>
                              </w:tc>
                              <w:tc>
                                <w:tcPr>
                                  <w:tcW w:w="1403" w:type="pct"/>
                                  <w:vAlign w:val="center"/>
                                </w:tcPr>
                                <w:p w:rsidR="00337164" w:rsidRDefault="00337164" w:rsidP="000546BF">
                                  <w:pPr>
                                    <w:pStyle w:val="NRELTableContent"/>
                                  </w:pPr>
                                  <w:r>
                                    <w:t>General</w:t>
                                  </w:r>
                                </w:p>
                              </w:tc>
                              <w:tc>
                                <w:tcPr>
                                  <w:tcW w:w="917" w:type="pct"/>
                                </w:tcPr>
                                <w:p w:rsidR="00337164" w:rsidRDefault="00337164" w:rsidP="000546BF">
                                  <w:pPr>
                                    <w:pStyle w:val="NRELTableContent"/>
                                  </w:pPr>
                                  <w:r>
                                    <w:t>None</w:t>
                                  </w:r>
                                </w:p>
                              </w:tc>
                              <w:tc>
                                <w:tcPr>
                                  <w:tcW w:w="1291" w:type="pct"/>
                                </w:tcPr>
                                <w:p w:rsidR="00337164" w:rsidRDefault="00337164" w:rsidP="000546BF">
                                  <w:pPr>
                                    <w:pStyle w:val="NRELTableContent"/>
                                  </w:pPr>
                                  <w:r>
                                    <w:t>None</w:t>
                                  </w:r>
                                </w:p>
                              </w:tc>
                            </w:tr>
                            <w:tr w:rsidR="00337164" w:rsidTr="00A52DD4">
                              <w:trPr>
                                <w:tblCellSpacing w:w="7" w:type="dxa"/>
                                <w:jc w:val="center"/>
                              </w:trPr>
                              <w:tc>
                                <w:tcPr>
                                  <w:tcW w:w="1351" w:type="pct"/>
                                  <w:tcBorders>
                                    <w:bottom w:val="single" w:sz="6" w:space="0" w:color="auto"/>
                                  </w:tcBorders>
                                  <w:vAlign w:val="center"/>
                                </w:tcPr>
                                <w:p w:rsidR="00337164" w:rsidRDefault="00337164" w:rsidP="000546BF">
                                  <w:pPr>
                                    <w:pStyle w:val="NRELTableContent"/>
                                  </w:pPr>
                                  <w:r>
                                    <w:t>All other models</w:t>
                                  </w:r>
                                </w:p>
                              </w:tc>
                              <w:tc>
                                <w:tcPr>
                                  <w:tcW w:w="1403" w:type="pct"/>
                                  <w:tcBorders>
                                    <w:bottom w:val="single" w:sz="6" w:space="0" w:color="auto"/>
                                  </w:tcBorders>
                                  <w:vAlign w:val="center"/>
                                </w:tcPr>
                                <w:p w:rsidR="00337164" w:rsidRDefault="00337164" w:rsidP="000546BF">
                                  <w:pPr>
                                    <w:pStyle w:val="NRELTableContent"/>
                                  </w:pPr>
                                  <w:r>
                                    <w:t>General</w:t>
                                  </w:r>
                                </w:p>
                              </w:tc>
                              <w:tc>
                                <w:tcPr>
                                  <w:tcW w:w="917" w:type="pct"/>
                                  <w:tcBorders>
                                    <w:bottom w:val="single" w:sz="6" w:space="0" w:color="auto"/>
                                  </w:tcBorders>
                                </w:tcPr>
                                <w:p w:rsidR="00337164" w:rsidRDefault="00337164" w:rsidP="000546BF">
                                  <w:pPr>
                                    <w:pStyle w:val="NRELTableContent"/>
                                  </w:pPr>
                                  <w:r>
                                    <w:t>General</w:t>
                                  </w:r>
                                </w:p>
                              </w:tc>
                              <w:tc>
                                <w:tcPr>
                                  <w:tcW w:w="1291" w:type="pct"/>
                                  <w:tcBorders>
                                    <w:bottom w:val="single" w:sz="6" w:space="0" w:color="auto"/>
                                  </w:tcBorders>
                                </w:tcPr>
                                <w:p w:rsidR="00337164" w:rsidRDefault="00337164" w:rsidP="000546BF">
                                  <w:pPr>
                                    <w:pStyle w:val="NRELTableContent"/>
                                  </w:pPr>
                                  <w:r>
                                    <w:t>General</w:t>
                                  </w:r>
                                </w:p>
                              </w:tc>
                            </w:tr>
                          </w:tbl>
                          <w:p w:rsidR="00337164" w:rsidRDefault="00337164" w:rsidP="009458F9"/>
                        </w:txbxContent>
                      </wps:txbx>
                      <wps:bodyPr rot="0" vert="horz" wrap="square" lIns="91440" tIns="45720" rIns="91440" bIns="45720" anchor="t" anchorCtr="0" upright="1">
                        <a:noAutofit/>
                      </wps:bodyPr>
                    </wps:wsp>
                  </a:graphicData>
                </a:graphic>
              </wp:inline>
            </w:drawing>
          </mc:Choice>
          <mc:Fallback>
            <w:pict>
              <v:shape id="Text Box 240" o:spid="_x0000_s1050" type="#_x0000_t202" style="width:468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ZZuQ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" filled="f" stroked="f">
                <v:textbox>
                  <w:txbxContent>
                    <w:p w:rsidR="00337164" w:rsidRDefault="00337164" w:rsidP="00A52DD4">
                      <w:pPr>
                        <w:pStyle w:val="NRELTableCaption"/>
                      </w:pPr>
                      <w:bookmarkStart w:id="236" w:name="Table_DefCoherence"/>
                      <w:bookmarkStart w:id="237" w:name="_Toc399876328"/>
                      <w:bookmarkStart w:id="238" w:name="_Toc452622707"/>
                      <w:proofErr w:type="gramStart"/>
                      <w:r>
                        <w:t xml:space="preserve">Table </w:t>
                      </w:r>
                      <w:fldSimple w:instr=" SEQ Table \* ARABIC ">
                        <w:r w:rsidR="00526B2A">
                          <w:rPr>
                            <w:noProof/>
                          </w:rPr>
                          <w:t>9</w:t>
                        </w:r>
                      </w:fldSimple>
                      <w:bookmarkEnd w:id="236"/>
                      <w:r>
                        <w:t>.</w:t>
                      </w:r>
                      <w:proofErr w:type="gramEnd"/>
                      <w:r>
                        <w:t xml:space="preserve"> Default Inputs for </w:t>
                      </w:r>
                      <w:r>
                        <w:rPr>
                          <w:i/>
                          <w:noProof/>
                        </w:rPr>
                        <w:t xml:space="preserve">SCMod1, SCMod2, </w:t>
                      </w:r>
                      <w:r w:rsidRPr="00623D27">
                        <w:rPr>
                          <w:noProof/>
                        </w:rPr>
                        <w:t>and</w:t>
                      </w:r>
                      <w:r>
                        <w:rPr>
                          <w:i/>
                          <w:noProof/>
                        </w:rPr>
                        <w:t xml:space="preserve"> SCMod3</w:t>
                      </w:r>
                      <w:bookmarkEnd w:id="237"/>
                      <w:bookmarkEnd w:id="238"/>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337164" w:rsidRPr="007F0EFB" w:rsidTr="00A52DD4">
                        <w:trPr>
                          <w:tblCellSpacing w:w="7" w:type="dxa"/>
                          <w:jc w:val="center"/>
                        </w:trPr>
                        <w:tc>
                          <w:tcPr>
                            <w:tcW w:w="1351" w:type="pct"/>
                            <w:tcBorders>
                              <w:top w:val="single" w:sz="6" w:space="0" w:color="auto"/>
                            </w:tcBorders>
                            <w:vAlign w:val="center"/>
                          </w:tcPr>
                          <w:p w:rsidR="00337164" w:rsidRPr="000546BF" w:rsidRDefault="00337164"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337164" w:rsidRPr="000546BF" w:rsidRDefault="00337164"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337164" w:rsidRPr="000546BF" w:rsidRDefault="00337164"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337164" w:rsidRPr="000546BF" w:rsidRDefault="00337164" w:rsidP="000546BF">
                            <w:pPr>
                              <w:pStyle w:val="NRELTableHeader"/>
                              <w:rPr>
                                <w:i/>
                                <w:noProof/>
                              </w:rPr>
                            </w:pPr>
                            <w:r w:rsidRPr="000546BF">
                              <w:rPr>
                                <w:i/>
                                <w:noProof/>
                              </w:rPr>
                              <w:t>SCMod3</w:t>
                            </w:r>
                          </w:p>
                        </w:tc>
                      </w:tr>
                      <w:tr w:rsidR="00337164" w:rsidTr="00A52DD4">
                        <w:trPr>
                          <w:tblCellSpacing w:w="7" w:type="dxa"/>
                          <w:jc w:val="center"/>
                        </w:trPr>
                        <w:tc>
                          <w:tcPr>
                            <w:tcW w:w="1351" w:type="pct"/>
                            <w:vAlign w:val="center"/>
                          </w:tcPr>
                          <w:p w:rsidR="00337164" w:rsidDel="00466189" w:rsidRDefault="00337164" w:rsidP="000546BF">
                            <w:pPr>
                              <w:pStyle w:val="NRELTableContent"/>
                            </w:pPr>
                            <w:r>
                              <w:t>IECKAI, IECVKM, USRVKM</w:t>
                            </w:r>
                          </w:p>
                        </w:tc>
                        <w:tc>
                          <w:tcPr>
                            <w:tcW w:w="1403" w:type="pct"/>
                            <w:vAlign w:val="center"/>
                          </w:tcPr>
                          <w:p w:rsidR="00337164" w:rsidRDefault="00337164" w:rsidP="000546BF">
                            <w:pPr>
                              <w:pStyle w:val="NRELTableContent"/>
                            </w:pPr>
                            <w:r>
                              <w:t>IEC</w:t>
                            </w:r>
                          </w:p>
                        </w:tc>
                        <w:tc>
                          <w:tcPr>
                            <w:tcW w:w="917" w:type="pct"/>
                            <w:vAlign w:val="center"/>
                          </w:tcPr>
                          <w:p w:rsidR="00337164" w:rsidRDefault="00337164" w:rsidP="000546BF">
                            <w:pPr>
                              <w:pStyle w:val="NRELTableContent"/>
                            </w:pPr>
                            <w:r>
                              <w:t>None</w:t>
                            </w:r>
                          </w:p>
                        </w:tc>
                        <w:tc>
                          <w:tcPr>
                            <w:tcW w:w="1291" w:type="pct"/>
                            <w:vAlign w:val="center"/>
                          </w:tcPr>
                          <w:p w:rsidR="00337164" w:rsidRDefault="00337164" w:rsidP="000546BF">
                            <w:pPr>
                              <w:pStyle w:val="NRELTableContent"/>
                            </w:pPr>
                            <w:r>
                              <w:t>None</w:t>
                            </w:r>
                          </w:p>
                        </w:tc>
                      </w:tr>
                      <w:tr w:rsidR="00337164" w:rsidTr="00A52DD4">
                        <w:trPr>
                          <w:tblCellSpacing w:w="7" w:type="dxa"/>
                          <w:jc w:val="center"/>
                        </w:trPr>
                        <w:tc>
                          <w:tcPr>
                            <w:tcW w:w="1351" w:type="pct"/>
                            <w:vAlign w:val="center"/>
                          </w:tcPr>
                          <w:p w:rsidR="00337164" w:rsidRDefault="00337164" w:rsidP="000546BF">
                            <w:pPr>
                              <w:pStyle w:val="NRELTableContent"/>
                            </w:pPr>
                            <w:r>
                              <w:t>API</w:t>
                            </w:r>
                          </w:p>
                        </w:tc>
                        <w:tc>
                          <w:tcPr>
                            <w:tcW w:w="1403" w:type="pct"/>
                            <w:vAlign w:val="center"/>
                          </w:tcPr>
                          <w:p w:rsidR="00337164" w:rsidRDefault="00337164" w:rsidP="000546BF">
                            <w:pPr>
                              <w:pStyle w:val="NRELTableContent"/>
                            </w:pPr>
                            <w:r>
                              <w:t>API</w:t>
                            </w:r>
                          </w:p>
                        </w:tc>
                        <w:tc>
                          <w:tcPr>
                            <w:tcW w:w="917" w:type="pct"/>
                          </w:tcPr>
                          <w:p w:rsidR="00337164" w:rsidRDefault="00337164" w:rsidP="000546BF">
                            <w:pPr>
                              <w:pStyle w:val="NRELTableContent"/>
                            </w:pPr>
                            <w:r>
                              <w:t>None</w:t>
                            </w:r>
                          </w:p>
                        </w:tc>
                        <w:tc>
                          <w:tcPr>
                            <w:tcW w:w="1291" w:type="pct"/>
                          </w:tcPr>
                          <w:p w:rsidR="00337164" w:rsidRDefault="00337164" w:rsidP="000546BF">
                            <w:pPr>
                              <w:pStyle w:val="NRELTableContent"/>
                            </w:pPr>
                            <w:r>
                              <w:t>None</w:t>
                            </w:r>
                          </w:p>
                        </w:tc>
                      </w:tr>
                      <w:tr w:rsidR="00337164" w:rsidTr="00A52DD4">
                        <w:trPr>
                          <w:tblCellSpacing w:w="7" w:type="dxa"/>
                          <w:jc w:val="center"/>
                        </w:trPr>
                        <w:tc>
                          <w:tcPr>
                            <w:tcW w:w="1351" w:type="pct"/>
                            <w:vAlign w:val="center"/>
                          </w:tcPr>
                          <w:p w:rsidR="00337164" w:rsidRDefault="00337164" w:rsidP="000546BF">
                            <w:pPr>
                              <w:pStyle w:val="NRELTableContent"/>
                            </w:pPr>
                            <w:r>
                              <w:t>USRINP</w:t>
                            </w:r>
                          </w:p>
                        </w:tc>
                        <w:tc>
                          <w:tcPr>
                            <w:tcW w:w="1403" w:type="pct"/>
                            <w:vAlign w:val="center"/>
                          </w:tcPr>
                          <w:p w:rsidR="00337164" w:rsidRDefault="00337164" w:rsidP="000546BF">
                            <w:pPr>
                              <w:pStyle w:val="NRELTableContent"/>
                            </w:pPr>
                            <w:r>
                              <w:t>General</w:t>
                            </w:r>
                          </w:p>
                        </w:tc>
                        <w:tc>
                          <w:tcPr>
                            <w:tcW w:w="917" w:type="pct"/>
                          </w:tcPr>
                          <w:p w:rsidR="00337164" w:rsidRDefault="00337164" w:rsidP="000546BF">
                            <w:pPr>
                              <w:pStyle w:val="NRELTableContent"/>
                            </w:pPr>
                            <w:r>
                              <w:t>None</w:t>
                            </w:r>
                          </w:p>
                        </w:tc>
                        <w:tc>
                          <w:tcPr>
                            <w:tcW w:w="1291" w:type="pct"/>
                          </w:tcPr>
                          <w:p w:rsidR="00337164" w:rsidRDefault="00337164" w:rsidP="000546BF">
                            <w:pPr>
                              <w:pStyle w:val="NRELTableContent"/>
                            </w:pPr>
                            <w:r>
                              <w:t>None</w:t>
                            </w:r>
                          </w:p>
                        </w:tc>
                      </w:tr>
                      <w:tr w:rsidR="00337164" w:rsidTr="00A52DD4">
                        <w:trPr>
                          <w:tblCellSpacing w:w="7" w:type="dxa"/>
                          <w:jc w:val="center"/>
                        </w:trPr>
                        <w:tc>
                          <w:tcPr>
                            <w:tcW w:w="1351" w:type="pct"/>
                            <w:tcBorders>
                              <w:bottom w:val="single" w:sz="6" w:space="0" w:color="auto"/>
                            </w:tcBorders>
                            <w:vAlign w:val="center"/>
                          </w:tcPr>
                          <w:p w:rsidR="00337164" w:rsidRDefault="00337164" w:rsidP="000546BF">
                            <w:pPr>
                              <w:pStyle w:val="NRELTableContent"/>
                            </w:pPr>
                            <w:r>
                              <w:t>All other models</w:t>
                            </w:r>
                          </w:p>
                        </w:tc>
                        <w:tc>
                          <w:tcPr>
                            <w:tcW w:w="1403" w:type="pct"/>
                            <w:tcBorders>
                              <w:bottom w:val="single" w:sz="6" w:space="0" w:color="auto"/>
                            </w:tcBorders>
                            <w:vAlign w:val="center"/>
                          </w:tcPr>
                          <w:p w:rsidR="00337164" w:rsidRDefault="00337164" w:rsidP="000546BF">
                            <w:pPr>
                              <w:pStyle w:val="NRELTableContent"/>
                            </w:pPr>
                            <w:r>
                              <w:t>General</w:t>
                            </w:r>
                          </w:p>
                        </w:tc>
                        <w:tc>
                          <w:tcPr>
                            <w:tcW w:w="917" w:type="pct"/>
                            <w:tcBorders>
                              <w:bottom w:val="single" w:sz="6" w:space="0" w:color="auto"/>
                            </w:tcBorders>
                          </w:tcPr>
                          <w:p w:rsidR="00337164" w:rsidRDefault="00337164" w:rsidP="000546BF">
                            <w:pPr>
                              <w:pStyle w:val="NRELTableContent"/>
                            </w:pPr>
                            <w:r>
                              <w:t>General</w:t>
                            </w:r>
                          </w:p>
                        </w:tc>
                        <w:tc>
                          <w:tcPr>
                            <w:tcW w:w="1291" w:type="pct"/>
                            <w:tcBorders>
                              <w:bottom w:val="single" w:sz="6" w:space="0" w:color="auto"/>
                            </w:tcBorders>
                          </w:tcPr>
                          <w:p w:rsidR="00337164" w:rsidRDefault="00337164" w:rsidP="000546BF">
                            <w:pPr>
                              <w:pStyle w:val="NRELTableContent"/>
                            </w:pPr>
                            <w:r>
                              <w:t>General</w:t>
                            </w:r>
                          </w:p>
                        </w:tc>
                      </w:tr>
                    </w:tbl>
                    <w:p w:rsidR="00337164" w:rsidRDefault="00337164" w:rsidP="009458F9"/>
                  </w:txbxContent>
                </v:textbox>
                <w10:anchorlock/>
              </v:shape>
            </w:pict>
          </mc:Fallback>
        </mc:AlternateContent>
      </w:r>
      <w:r w:rsidR="009458F9">
        <w:t xml:space="preserve">IncDec1: Spatial Coherence for the </w:t>
      </w:r>
      <w:r w:rsidR="009458F9" w:rsidRPr="00DE7A6E">
        <w:t>u</w:t>
      </w:r>
      <w:r w:rsidR="009458F9">
        <w:t>-Component Wind Speed [-, m</w:t>
      </w:r>
      <w:r w:rsidR="009458F9" w:rsidRPr="00DE7A6E">
        <w:rPr>
          <w:vertAlign w:val="superscript"/>
        </w:rPr>
        <w:t>-1</w:t>
      </w:r>
      <w:r w:rsidR="009458F9">
        <w:t>]</w:t>
      </w:r>
    </w:p>
    <w:p w:rsidR="009458F9" w:rsidRPr="00C81DC1" w:rsidRDefault="009458F9" w:rsidP="009458F9">
      <w:pPr>
        <w:pStyle w:val="NRELBodyText"/>
      </w:pPr>
      <w:r>
        <w:t xml:space="preserve">The </w:t>
      </w:r>
      <w:r>
        <w:rPr>
          <w:i/>
        </w:rPr>
        <w:t>IncDec1</w:t>
      </w:r>
      <w:r>
        <w:t xml:space="preserve"> parameter defines the spatial coherence decrement, </w:t>
      </w:r>
      <w:r>
        <w:rPr>
          <w:i/>
        </w:rPr>
        <w:t>a</w:t>
      </w:r>
      <w:r>
        <w:t>, and offset parameter</w:t>
      </w:r>
      <w:r>
        <w:rPr>
          <w:i/>
        </w:rPr>
        <w:t>, b</w:t>
      </w:r>
      <w:r>
        <w:t xml:space="preserve">, for the </w:t>
      </w:r>
      <w:r>
        <w:rPr>
          <w:i/>
        </w:rPr>
        <w:t>u</w:t>
      </w:r>
      <w:r>
        <w:t>-component wind speed (</w:t>
      </w:r>
      <w:r>
        <w:rPr>
          <w:i/>
        </w:rPr>
        <w:t>K = u</w:t>
      </w:r>
      <w:r>
        <w:t xml:space="preserve">) when </w:t>
      </w:r>
      <w:r>
        <w:rPr>
          <w:i/>
        </w:rPr>
        <w:t xml:space="preserve">SCMod1 </w:t>
      </w:r>
      <w:r>
        <w:t>is GENERAL or IEC. These two values are used to define the degree of spatial coherence between points on the grid using the definition</w:t>
      </w:r>
    </w:p>
    <w:p w:rsidR="009458F9" w:rsidRDefault="009458F9" w:rsidP="009458F9">
      <w:pPr>
        <w:pStyle w:val="MTDisplayEquation"/>
      </w:pPr>
      <w:r>
        <w:tab/>
      </w:r>
      <w:r w:rsidRPr="001C56C4">
        <w:rPr>
          <w:position w:val="-38"/>
        </w:rPr>
        <w:object w:dxaOrig="4320" w:dyaOrig="880">
          <v:shape id="_x0000_i1070" type="#_x0000_t75" style="width:217.3pt;height:45.45pt" o:ole="">
            <v:imagedata r:id="rId188" o:title=""/>
          </v:shape>
          <o:OLEObject Type="Embed" ProgID="Equation.DSMT4" ShapeID="_x0000_i1070" DrawAspect="Content" ObjectID="_1526366130" r:id="rId189"/>
        </w:object>
      </w:r>
      <w:r>
        <w:tab/>
      </w:r>
      <w:bookmarkStart w:id="239" w:name="Eqn_Coh"/>
      <w:r>
        <w:fldChar w:fldCharType="begin"/>
      </w:r>
      <w:r>
        <w:instrText xml:space="preserve"> SEQ Eqn  \n \# "(0)" \* MERGEFORMAT  \* MERGEFORMAT </w:instrText>
      </w:r>
      <w:r>
        <w:fldChar w:fldCharType="separate"/>
      </w:r>
      <w:r w:rsidR="007F0774">
        <w:rPr>
          <w:noProof/>
        </w:rPr>
        <w:t>(18)</w:t>
      </w:r>
      <w:r>
        <w:fldChar w:fldCharType="end"/>
      </w:r>
      <w:bookmarkEnd w:id="239"/>
    </w:p>
    <w:p w:rsidR="009458F9" w:rsidRDefault="009458F9" w:rsidP="009458F9">
      <w:pPr>
        <w:pStyle w:val="NRELBodyText"/>
      </w:pPr>
      <w:proofErr w:type="gramStart"/>
      <w:r>
        <w:t>where</w:t>
      </w:r>
      <w:proofErr w:type="gramEnd"/>
      <w:r>
        <w:t xml:space="preserve"> </w:t>
      </w:r>
      <w:r>
        <w:rPr>
          <w:i/>
        </w:rPr>
        <w:t>r</w:t>
      </w:r>
      <w:r>
        <w:t xml:space="preserve"> is the distance between points </w:t>
      </w:r>
      <w:r>
        <w:rPr>
          <w:i/>
        </w:rPr>
        <w:t>i</w:t>
      </w:r>
      <w:r>
        <w:t xml:space="preserve"> and </w:t>
      </w:r>
      <w:r>
        <w:rPr>
          <w:i/>
        </w:rPr>
        <w:t>j</w:t>
      </w:r>
      <w:r>
        <w:t xml:space="preserve">, </w:t>
      </w:r>
      <w:r>
        <w:rPr>
          <w:i/>
        </w:rPr>
        <w:t>f</w:t>
      </w:r>
      <w:r>
        <w:t xml:space="preserve"> is the cyclic frequency,</w:t>
      </w:r>
      <w:r w:rsidRPr="00AE0B37">
        <w:t xml:space="preserve"> </w:t>
      </w:r>
      <w:proofErr w:type="spellStart"/>
      <w:r w:rsidRPr="00AE0B37">
        <w:rPr>
          <w:i/>
        </w:rPr>
        <w:t>CohExp</w:t>
      </w:r>
      <w:proofErr w:type="spellEnd"/>
      <w:r w:rsidRPr="00AE0B37">
        <w:rPr>
          <w:i/>
        </w:rPr>
        <w:t xml:space="preserve"> </w:t>
      </w:r>
      <w:r>
        <w:t xml:space="preserve">is the coherence exponent input parameter (which is 0 for the IEC coherence model), </w:t>
      </w:r>
      <w:proofErr w:type="spellStart"/>
      <w:r>
        <w:rPr>
          <w:i/>
        </w:rPr>
        <w:t>z</w:t>
      </w:r>
      <w:r w:rsidRPr="00DE7A6E">
        <w:rPr>
          <w:i/>
          <w:vertAlign w:val="subscript"/>
        </w:rPr>
        <w:t>m</w:t>
      </w:r>
      <w:proofErr w:type="spellEnd"/>
      <w:r>
        <w:t xml:space="preserve"> is the mean height of points </w:t>
      </w:r>
      <w:r>
        <w:rPr>
          <w:i/>
        </w:rPr>
        <w:t>i</w:t>
      </w:r>
      <w:r>
        <w:t xml:space="preserve"> and </w:t>
      </w:r>
      <w:r>
        <w:rPr>
          <w:i/>
        </w:rPr>
        <w:t>j</w:t>
      </w:r>
      <w:r>
        <w:t xml:space="preserve">, and </w:t>
      </w:r>
      <w:r w:rsidRPr="00A96AA0">
        <w:rPr>
          <w:i/>
          <w:position w:val="-6"/>
        </w:rPr>
        <w:object w:dxaOrig="160" w:dyaOrig="240">
          <v:shape id="_x0000_i1071" type="#_x0000_t75" style="width:8.25pt;height:11.8pt" o:ole="">
            <v:imagedata r:id="rId190" o:title=""/>
          </v:shape>
          <o:OLEObject Type="Embed" ProgID="Equation.DSMT4" ShapeID="_x0000_i1071" DrawAspect="Content" ObjectID="_1526366131" r:id="rId191"/>
        </w:object>
      </w:r>
      <w:r>
        <w:rPr>
          <w:i/>
        </w:rPr>
        <w:t xml:space="preserve"> </w:t>
      </w:r>
      <w:r>
        <w:t xml:space="preserve">is the mean wind speed, defined differently for the two spatial coherence models. Please see the </w:t>
      </w:r>
      <w:r>
        <w:fldChar w:fldCharType="begin" w:fldLock="1"/>
      </w:r>
      <w:r>
        <w:instrText xml:space="preserve"> REF Heading_SpatialCoherenceModels \h </w:instrText>
      </w:r>
      <w:r>
        <w:fldChar w:fldCharType="separate"/>
      </w:r>
      <w:r w:rsidR="00255BEF">
        <w:t>Spatial Coherence Models</w:t>
      </w:r>
      <w:r>
        <w:fldChar w:fldCharType="end"/>
      </w:r>
      <w:r>
        <w:t xml:space="preserve"> section of this document for more information.</w:t>
      </w:r>
    </w:p>
    <w:p w:rsidR="009458F9" w:rsidRDefault="009458F9" w:rsidP="009458F9">
      <w:pPr>
        <w:pStyle w:val="NRELBodyText"/>
      </w:pPr>
      <w:r>
        <w:t xml:space="preserve">The </w:t>
      </w:r>
      <w:r>
        <w:rPr>
          <w:i/>
        </w:rPr>
        <w:t>IncDec1</w:t>
      </w:r>
      <w:r>
        <w:t xml:space="preserve"> decrement</w:t>
      </w:r>
      <w:r w:rsidRPr="00DE7A6E">
        <w:rPr>
          <w:i/>
        </w:rPr>
        <w:t>,</w:t>
      </w:r>
      <w:r>
        <w:t xml:space="preserve"> </w:t>
      </w:r>
      <w:r>
        <w:rPr>
          <w:i/>
        </w:rPr>
        <w:t>a</w:t>
      </w:r>
      <w:r w:rsidRPr="00DE7A6E">
        <w:t>,</w:t>
      </w:r>
      <w:r>
        <w:t xml:space="preserve"> must be a positive number. Users can enter “default” or </w:t>
      </w:r>
      <w:r>
        <w:rPr>
          <w:i/>
        </w:rPr>
        <w:t>both</w:t>
      </w:r>
      <w:r>
        <w:t xml:space="preserve"> </w:t>
      </w:r>
      <w:proofErr w:type="gramStart"/>
      <w:r>
        <w:t xml:space="preserve">the </w:t>
      </w:r>
      <w:r>
        <w:rPr>
          <w:i/>
        </w:rPr>
        <w:t>a</w:t>
      </w:r>
      <w:proofErr w:type="gramEnd"/>
      <w:r>
        <w:t xml:space="preserve"> and </w:t>
      </w:r>
      <w:r>
        <w:rPr>
          <w:i/>
        </w:rPr>
        <w:t>b</w:t>
      </w:r>
      <w:r>
        <w:t xml:space="preserve"> coherence parameters in quotation marks on the same line. For example, “10.0  </w:t>
      </w:r>
      <w:r w:rsidRPr="008E29D4">
        <w:t>0.1E-02</w:t>
      </w:r>
      <w:r>
        <w:t xml:space="preserve">” uses a coherence decrement of </w:t>
      </w:r>
      <w:r>
        <w:rPr>
          <w:i/>
        </w:rPr>
        <w:t>a </w:t>
      </w:r>
      <w:r>
        <w:t xml:space="preserve">= 10.0 and an offset parameter of </w:t>
      </w:r>
      <w:r>
        <w:rPr>
          <w:i/>
        </w:rPr>
        <w:t>b </w:t>
      </w:r>
      <w:r>
        <w:t>= 0.1E-02 m</w:t>
      </w:r>
      <w:r w:rsidRPr="00E101A9">
        <w:rPr>
          <w:vertAlign w:val="superscript"/>
        </w:rPr>
        <w:t>-1</w:t>
      </w:r>
      <w:r>
        <w:t xml:space="preserve">. Omitting the quotation marks around the two input parameters causes TurbSim to use </w:t>
      </w:r>
      <w:r>
        <w:rPr>
          <w:i/>
        </w:rPr>
        <w:t>b</w:t>
      </w:r>
      <w:r>
        <w:t> = </w:t>
      </w:r>
      <w:proofErr w:type="gramStart"/>
      <w:r>
        <w:t>0</w:t>
      </w:r>
      <w:proofErr w:type="gramEnd"/>
      <w:r>
        <w:t>.</w:t>
      </w:r>
    </w:p>
    <w:p w:rsidR="009458F9" w:rsidRDefault="009458F9" w:rsidP="009458F9">
      <w:pPr>
        <w:pStyle w:val="NRELBodyText"/>
      </w:pPr>
      <w:r>
        <w:t xml:space="preserve">The default </w:t>
      </w:r>
      <w:r>
        <w:rPr>
          <w:i/>
        </w:rPr>
        <w:t>a</w:t>
      </w:r>
      <w:r>
        <w:t xml:space="preserve"> parameter for the </w:t>
      </w:r>
      <w:r w:rsidRPr="00CA216A">
        <w:rPr>
          <w:i/>
        </w:rPr>
        <w:t>u</w:t>
      </w:r>
      <w:r>
        <w:t xml:space="preserve">-component is </w:t>
      </w:r>
      <w:r w:rsidRPr="00C327FF">
        <w:rPr>
          <w:position w:val="-14"/>
        </w:rPr>
        <w:object w:dxaOrig="900" w:dyaOrig="420">
          <v:shape id="_x0000_i1072" type="#_x0000_t75" style="width:44.85pt;height:19.5pt" o:ole="">
            <v:imagedata r:id="rId192" o:title=""/>
          </v:shape>
          <o:OLEObject Type="Embed" ProgID="Equation.DSMT4" ShapeID="_x0000_i1072" DrawAspect="Content" ObjectID="_1526366132" r:id="rId193"/>
        </w:object>
      </w:r>
      <w:r>
        <w:t xml:space="preserve"> for the SMOOTH, USRINP, TIMESR, and TIDAL models. For the API and IEC models, the default is </w:t>
      </w:r>
      <w:r w:rsidRPr="00A96AA0">
        <w:rPr>
          <w:position w:val="-12"/>
        </w:rPr>
        <w:object w:dxaOrig="820" w:dyaOrig="360">
          <v:shape id="_x0000_i1073" type="#_x0000_t75" style="width:41.3pt;height:16.5pt" o:ole="">
            <v:imagedata r:id="rId194" o:title=""/>
          </v:shape>
          <o:OLEObject Type="Embed" ProgID="Equation.DSMT4" ShapeID="_x0000_i1073" DrawAspect="Content" ObjectID="_1526366133" r:id="rId195"/>
        </w:object>
      </w:r>
      <w:r>
        <w:t xml:space="preserve"> for IEC 61400</w:t>
      </w:r>
      <w:r>
        <w:noBreakHyphen/>
      </w:r>
      <w:r w:rsidRPr="00164755">
        <w:t>1 2</w:t>
      </w:r>
      <w:r w:rsidRPr="004179FA">
        <w:rPr>
          <w:vertAlign w:val="superscript"/>
        </w:rPr>
        <w:t>nd</w:t>
      </w:r>
      <w:r>
        <w:t xml:space="preserve"> ed. and </w:t>
      </w:r>
      <w:r w:rsidRPr="00700E68">
        <w:rPr>
          <w:position w:val="-12"/>
        </w:rPr>
        <w:object w:dxaOrig="740" w:dyaOrig="360">
          <v:shape id="_x0000_i1074" type="#_x0000_t75" style="width:37.2pt;height:16.5pt" o:ole="">
            <v:imagedata r:id="rId196" o:title=""/>
          </v:shape>
          <o:OLEObject Type="Embed" ProgID="Equation.DSMT4" ShapeID="_x0000_i1074" DrawAspect="Content" ObjectID="_1526366134" r:id="rId197"/>
        </w:object>
      </w:r>
      <w:r>
        <w:t xml:space="preserve"> for IEC 61400</w:t>
      </w:r>
      <w:r>
        <w:noBreakHyphen/>
      </w:r>
      <w:r w:rsidRPr="00164755">
        <w:t xml:space="preserve">1 </w:t>
      </w:r>
      <w:r>
        <w:t>3</w:t>
      </w:r>
      <w:r>
        <w:rPr>
          <w:vertAlign w:val="superscript"/>
        </w:rPr>
        <w:t>r</w:t>
      </w:r>
      <w:r w:rsidRPr="004179FA">
        <w:rPr>
          <w:vertAlign w:val="superscript"/>
        </w:rPr>
        <w:t>d</w:t>
      </w:r>
      <w:r>
        <w:t xml:space="preserve"> </w:t>
      </w:r>
      <w:proofErr w:type="gramStart"/>
      <w:r>
        <w:t>ed</w:t>
      </w:r>
      <w:proofErr w:type="gramEnd"/>
      <w:r>
        <w:t xml:space="preserve">. The other non-IEC models base this default value on measured vertical coherence spectra from their respective datasets. The default </w:t>
      </w:r>
      <w:r w:rsidRPr="00D67FEB">
        <w:rPr>
          <w:i/>
        </w:rPr>
        <w:t xml:space="preserve">a </w:t>
      </w:r>
      <w:r>
        <w:t xml:space="preserve">parameter for these models is a function of </w:t>
      </w:r>
      <w:proofErr w:type="spellStart"/>
      <w:r>
        <w:rPr>
          <w:i/>
        </w:rPr>
        <w:t>HubHt</w:t>
      </w:r>
      <w:proofErr w:type="spellEnd"/>
      <w:r>
        <w:t xml:space="preserve"> and </w:t>
      </w:r>
      <w:r>
        <w:rPr>
          <w:i/>
        </w:rPr>
        <w:t>RICH_NO</w:t>
      </w:r>
      <w:r>
        <w:t xml:space="preserve"> parameters, as well as the mean hub-height wind speed.</w:t>
      </w:r>
    </w:p>
    <w:p w:rsidR="009458F9" w:rsidRDefault="009458F9" w:rsidP="009458F9">
      <w:pPr>
        <w:pStyle w:val="NRELBodyText"/>
      </w:pPr>
      <w:r>
        <w:t xml:space="preserve">The default </w:t>
      </w:r>
      <w:r>
        <w:rPr>
          <w:i/>
        </w:rPr>
        <w:t>b</w:t>
      </w:r>
      <w:r>
        <w:t xml:space="preserve"> parameter for the </w:t>
      </w:r>
      <w:r w:rsidRPr="00CA216A">
        <w:rPr>
          <w:i/>
        </w:rPr>
        <w:t>u</w:t>
      </w:r>
      <w:r>
        <w:t xml:space="preserve">-component </w:t>
      </w:r>
      <w:r w:rsidRPr="00CA216A">
        <w:t>is</w:t>
      </w:r>
      <w:r>
        <w:t xml:space="preserve"> </w:t>
      </w:r>
      <w:r w:rsidRPr="00A27ADA">
        <w:rPr>
          <w:position w:val="-12"/>
        </w:rPr>
        <w:object w:dxaOrig="639" w:dyaOrig="360">
          <v:shape id="_x0000_i1075" type="#_x0000_t75" style="width:33.05pt;height:19.5pt" o:ole="">
            <v:imagedata r:id="rId198" o:title=""/>
          </v:shape>
          <o:OLEObject Type="Embed" ProgID="Equation.DSMT4" ShapeID="_x0000_i1075" DrawAspect="Content" ObjectID="_1526366135" r:id="rId199"/>
        </w:object>
      </w:r>
      <w:r>
        <w:t xml:space="preserve"> for the SMOOTH, USRINP, TIMESR, and TIDAL models. For the API and IEC models, the default is </w:t>
      </w:r>
    </w:p>
    <w:p w:rsidR="009458F9" w:rsidRDefault="009458F9" w:rsidP="009458F9">
      <w:pPr>
        <w:pStyle w:val="MTDisplayEquation"/>
      </w:pPr>
      <w:r>
        <w:tab/>
      </w:r>
      <w:r w:rsidRPr="008C406A">
        <w:rPr>
          <w:position w:val="-32"/>
        </w:rPr>
        <w:object w:dxaOrig="2799" w:dyaOrig="700">
          <v:shape id="_x0000_i1076" type="#_x0000_t75" style="width:141.05pt;height:36.6pt" o:ole="">
            <v:imagedata r:id="rId200" o:title=""/>
          </v:shape>
          <o:OLEObject Type="Embed" ProgID="Equation.DSMT4" ShapeID="_x0000_i1076" DrawAspect="Content" ObjectID="_1526366136" r:id="rId201"/>
        </w:object>
      </w:r>
      <w:r>
        <w:tab/>
      </w:r>
      <w:r>
        <w:fldChar w:fldCharType="begin"/>
      </w:r>
      <w:r>
        <w:instrText xml:space="preserve"> SEQ Eqn  \n \# "(0)" \* MERGEFORMAT  \* MERGEFORMAT </w:instrText>
      </w:r>
      <w:r>
        <w:fldChar w:fldCharType="separate"/>
      </w:r>
      <w:r w:rsidR="007F0774">
        <w:rPr>
          <w:noProof/>
        </w:rPr>
        <w:t>(19)</w:t>
      </w:r>
      <w:r>
        <w:rPr>
          <w:noProof/>
        </w:rPr>
        <w:fldChar w:fldCharType="end"/>
      </w:r>
    </w:p>
    <w:p w:rsidR="009458F9" w:rsidRDefault="009458F9" w:rsidP="009458F9">
      <w:pPr>
        <w:pStyle w:val="NRELBodyText"/>
      </w:pPr>
      <w:proofErr w:type="gramStart"/>
      <w:r>
        <w:t>for</w:t>
      </w:r>
      <w:proofErr w:type="gramEnd"/>
      <w:r>
        <w:t xml:space="preserve"> IEC 61400</w:t>
      </w:r>
      <w:r>
        <w:noBreakHyphen/>
      </w:r>
      <w:r w:rsidRPr="00164755">
        <w:t>1 2</w:t>
      </w:r>
      <w:r w:rsidRPr="004179FA">
        <w:rPr>
          <w:vertAlign w:val="superscript"/>
        </w:rPr>
        <w:t>nd</w:t>
      </w:r>
      <w:r>
        <w:t xml:space="preserve"> ed. and </w:t>
      </w:r>
    </w:p>
    <w:p w:rsidR="009458F9" w:rsidRDefault="009458F9" w:rsidP="009458F9">
      <w:pPr>
        <w:pStyle w:val="MTDisplayEquation"/>
      </w:pPr>
      <w:r>
        <w:lastRenderedPageBreak/>
        <w:tab/>
      </w:r>
      <w:r w:rsidRPr="008C406A">
        <w:rPr>
          <w:position w:val="-32"/>
        </w:rPr>
        <w:object w:dxaOrig="2799" w:dyaOrig="700">
          <v:shape id="_x0000_i1077" type="#_x0000_t75" style="width:141.05pt;height:36.6pt" o:ole="">
            <v:imagedata r:id="rId202" o:title=""/>
          </v:shape>
          <o:OLEObject Type="Embed" ProgID="Equation.DSMT4" ShapeID="_x0000_i1077" DrawAspect="Content" ObjectID="_1526366137" r:id="rId203"/>
        </w:object>
      </w:r>
      <w:r>
        <w:tab/>
      </w:r>
      <w:r>
        <w:fldChar w:fldCharType="begin"/>
      </w:r>
      <w:r>
        <w:instrText xml:space="preserve"> SEQ Eqn  \n \# "(0)" \* MERGEFORMAT  \* MERGEFORMAT </w:instrText>
      </w:r>
      <w:r>
        <w:fldChar w:fldCharType="separate"/>
      </w:r>
      <w:r w:rsidR="007F0774">
        <w:rPr>
          <w:noProof/>
        </w:rPr>
        <w:t>(20)</w:t>
      </w:r>
      <w:r>
        <w:rPr>
          <w:noProof/>
        </w:rPr>
        <w:fldChar w:fldCharType="end"/>
      </w:r>
    </w:p>
    <w:p w:rsidR="00F46EA9" w:rsidRDefault="009458F9" w:rsidP="009458F9">
      <w:pPr>
        <w:pStyle w:val="NRELBodyText"/>
        <w:rPr>
          <w:noProof/>
        </w:rPr>
      </w:pPr>
      <w:proofErr w:type="gramStart"/>
      <w:r>
        <w:t>for</w:t>
      </w:r>
      <w:proofErr w:type="gramEnd"/>
      <w:r>
        <w:t xml:space="preserve"> IEC 61400</w:t>
      </w:r>
      <w:r>
        <w:noBreakHyphen/>
      </w:r>
      <w:r w:rsidRPr="00164755">
        <w:t xml:space="preserve">1 </w:t>
      </w:r>
      <w:r>
        <w:t>3</w:t>
      </w:r>
      <w:r>
        <w:rPr>
          <w:vertAlign w:val="superscript"/>
        </w:rPr>
        <w:t>r</w:t>
      </w:r>
      <w:r w:rsidRPr="004179FA">
        <w:rPr>
          <w:vertAlign w:val="superscript"/>
        </w:rPr>
        <w:t>d</w:t>
      </w:r>
      <w:r>
        <w:t xml:space="preserve"> ed. (the function </w:t>
      </w:r>
      <w:r w:rsidRPr="001F7C29">
        <w:rPr>
          <w:position w:val="-14"/>
        </w:rPr>
        <w:object w:dxaOrig="780" w:dyaOrig="400">
          <v:shape id="_x0000_i1078" type="#_x0000_t75" style="width:38.95pt;height:20.65pt" o:ole="">
            <v:imagedata r:id="rId204" o:title=""/>
          </v:shape>
          <o:OLEObject Type="Embed" ProgID="Equation.DSMT4" ShapeID="_x0000_i1078" DrawAspect="Content" ObjectID="_1526366138" r:id="rId205"/>
        </w:object>
      </w:r>
      <w:r>
        <w:t xml:space="preserve"> denotes the minimum of the two values). The other non-IEC models calculate the default </w:t>
      </w:r>
      <w:r>
        <w:rPr>
          <w:i/>
        </w:rPr>
        <w:t>b</w:t>
      </w:r>
      <w:r>
        <w:t xml:space="preserve"> parameter as a function of mean hub-height wind speed. The GP_LLJ and NWTCUP models also use the </w:t>
      </w:r>
      <w:r>
        <w:rPr>
          <w:i/>
        </w:rPr>
        <w:t>RICH_NO</w:t>
      </w:r>
      <w:r>
        <w:t xml:space="preserve"> parameter to calculate the default </w:t>
      </w:r>
      <w:r>
        <w:rPr>
          <w:i/>
        </w:rPr>
        <w:t>b</w:t>
      </w:r>
      <w:r>
        <w:t xml:space="preserve">. </w:t>
      </w:r>
      <w:r>
        <w:fldChar w:fldCharType="begin" w:fldLock="1"/>
      </w:r>
      <w:r>
        <w:instrText xml:space="preserve"> REF Figure_uCoh \h </w:instrText>
      </w:r>
      <w:r>
        <w:fldChar w:fldCharType="separate"/>
      </w:r>
      <w:r w:rsidR="00255BEF">
        <w:t xml:space="preserve">Figure </w:t>
      </w:r>
      <w:r w:rsidR="00255BEF">
        <w:rPr>
          <w:noProof/>
        </w:rPr>
        <w:t>13</w:t>
      </w:r>
      <w:r>
        <w:fldChar w:fldCharType="end"/>
      </w:r>
      <w:r>
        <w:t xml:space="preserve"> shows the default parameters for neutral conditions (</w:t>
      </w:r>
      <w:r w:rsidRPr="004179FA">
        <w:t>i.e.</w:t>
      </w:r>
      <w:r>
        <w:t>,</w:t>
      </w:r>
      <w:r>
        <w:rPr>
          <w:i/>
        </w:rPr>
        <w:t xml:space="preserve"> RICH_NO</w:t>
      </w:r>
      <w:r w:rsidRPr="00C66D43">
        <w:t> </w:t>
      </w:r>
      <w:r>
        <w:t xml:space="preserve">= 0) using a value of 80 m for the </w:t>
      </w:r>
      <w:proofErr w:type="spellStart"/>
      <w:r>
        <w:rPr>
          <w:i/>
        </w:rPr>
        <w:t>HubHt</w:t>
      </w:r>
      <w:proofErr w:type="spellEnd"/>
      <w:r>
        <w:rPr>
          <w:i/>
        </w:rPr>
        <w:t xml:space="preserve"> </w:t>
      </w:r>
      <w:r>
        <w:t>parameter.</w:t>
      </w:r>
      <w:r w:rsidR="00F46EA9" w:rsidRPr="00F46EA9">
        <w:rPr>
          <w:noProof/>
        </w:rPr>
        <w:t xml:space="preserve"> </w:t>
      </w:r>
    </w:p>
    <w:p w:rsidR="009458F9" w:rsidRPr="00CA216A" w:rsidRDefault="00F46EA9" w:rsidP="009458F9">
      <w:pPr>
        <w:pStyle w:val="NRELBodyText"/>
      </w:pPr>
      <w:r>
        <w:rPr>
          <w:noProof/>
        </w:rPr>
        <mc:AlternateContent>
          <mc:Choice Requires="wps">
            <w:drawing>
              <wp:inline distT="0" distB="0" distL="0" distR="0" wp14:anchorId="1D975E96" wp14:editId="53146D5E">
                <wp:extent cx="5943600" cy="3151505"/>
                <wp:effectExtent l="0" t="0" r="0" b="0"/>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151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2DC354D7" wp14:editId="399A8DB4">
                                  <wp:extent cx="4646574" cy="2468880"/>
                                  <wp:effectExtent l="19050" t="0" r="1626" b="0"/>
                                  <wp:docPr id="53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06" cstate="print"/>
                                          <a:stretch>
                                            <a:fillRect/>
                                          </a:stretch>
                                        </pic:blipFill>
                                        <pic:spPr>
                                          <a:xfrm>
                                            <a:off x="0" y="0"/>
                                            <a:ext cx="4646574" cy="2468880"/>
                                          </a:xfrm>
                                          <a:prstGeom prst="rect">
                                            <a:avLst/>
                                          </a:prstGeom>
                                        </pic:spPr>
                                      </pic:pic>
                                    </a:graphicData>
                                  </a:graphic>
                                </wp:inline>
                              </w:drawing>
                            </w:r>
                          </w:p>
                          <w:p w:rsidR="00337164" w:rsidRPr="00D532F4" w:rsidRDefault="00337164" w:rsidP="00F46EA9">
                            <w:pPr>
                              <w:pStyle w:val="NRELFigureCaption"/>
                            </w:pPr>
                            <w:bookmarkStart w:id="240" w:name="Figure_uCoh"/>
                            <w:bookmarkStart w:id="241" w:name="_Toc335905348"/>
                            <w:bookmarkStart w:id="242" w:name="_Toc399876281"/>
                            <w:bookmarkStart w:id="243" w:name="_Toc452622666"/>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13</w:t>
                            </w:r>
                            <w:r w:rsidR="00D703A1">
                              <w:rPr>
                                <w:noProof/>
                              </w:rPr>
                              <w:fldChar w:fldCharType="end"/>
                            </w:r>
                            <w:bookmarkEnd w:id="240"/>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33" type="#_x0000_t75" style="width:15.35pt;height:15.95pt" o:ole="">
                                  <v:imagedata r:id="rId37" o:title=""/>
                                </v:shape>
                                <o:OLEObject Type="Embed" ProgID="Equation.DSMT4" ShapeID="_x0000_i1233" DrawAspect="Content" ObjectID="_1526366285" r:id="rId207"/>
                              </w:object>
                            </w:r>
                            <w:r w:rsidRPr="008743D0">
                              <w:t xml:space="preserve"> left, </w:t>
                            </w:r>
                            <w:r w:rsidRPr="00A624EC">
                              <w:rPr>
                                <w:position w:val="-12"/>
                              </w:rPr>
                              <w:object w:dxaOrig="260" w:dyaOrig="360">
                                <v:shape id="_x0000_i1234" type="#_x0000_t75" style="width:14.75pt;height:15.95pt" o:ole="">
                                  <v:imagedata r:id="rId39" o:title=""/>
                                </v:shape>
                                <o:OLEObject Type="Embed" ProgID="Equation.DSMT4" ShapeID="_x0000_i1234" DrawAspect="Content" ObjectID="_1526366286" r:id="rId208"/>
                              </w:object>
                            </w:r>
                            <w:r w:rsidRPr="008743D0">
                              <w:t>right</w:t>
                            </w:r>
                            <w:r>
                              <w:t xml:space="preserve">) as a function of wind speed, using </w:t>
                            </w:r>
                            <w:r>
                              <w:rPr>
                                <w:i/>
                              </w:rPr>
                              <w:t>RICH_NO </w:t>
                            </w:r>
                            <w:r>
                              <w:t xml:space="preserve">= 0 and </w:t>
                            </w:r>
                            <w:proofErr w:type="spellStart"/>
                            <w:r>
                              <w:rPr>
                                <w:i/>
                              </w:rPr>
                              <w:t>HubHt</w:t>
                            </w:r>
                            <w:proofErr w:type="spellEnd"/>
                            <w:r>
                              <w:rPr>
                                <w:i/>
                              </w:rPr>
                              <w:t> </w:t>
                            </w:r>
                            <w:r>
                              <w:t>= 80 m (IEC values are plotted for comparison)</w:t>
                            </w:r>
                            <w:bookmarkEnd w:id="241"/>
                            <w:bookmarkEnd w:id="242"/>
                            <w:bookmarkEnd w:id="243"/>
                          </w:p>
                        </w:txbxContent>
                      </wps:txbx>
                      <wps:bodyPr rot="0" vert="horz" wrap="none" lIns="45720" tIns="45720" rIns="45720" bIns="45720" anchor="t" anchorCtr="0" upright="1">
                        <a:noAutofit/>
                      </wps:bodyPr>
                    </wps:wsp>
                  </a:graphicData>
                </a:graphic>
              </wp:inline>
            </w:drawing>
          </mc:Choice>
          <mc:Fallback>
            <w:pict>
              <v:shape id="Text Box 239" o:spid="_x0000_s1051" type="#_x0000_t202" style="width:468pt;height:24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" stroked="f">
                <v:textbox inset="3.6pt,,3.6pt">
                  <w:txbxContent>
                    <w:p w:rsidR="00337164" w:rsidRDefault="00337164"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2DC354D7" wp14:editId="399A8DB4">
                            <wp:extent cx="4646574" cy="2468880"/>
                            <wp:effectExtent l="19050" t="0" r="1626" b="0"/>
                            <wp:docPr id="53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06" cstate="print"/>
                                    <a:stretch>
                                      <a:fillRect/>
                                    </a:stretch>
                                  </pic:blipFill>
                                  <pic:spPr>
                                    <a:xfrm>
                                      <a:off x="0" y="0"/>
                                      <a:ext cx="4646574" cy="2468880"/>
                                    </a:xfrm>
                                    <a:prstGeom prst="rect">
                                      <a:avLst/>
                                    </a:prstGeom>
                                  </pic:spPr>
                                </pic:pic>
                              </a:graphicData>
                            </a:graphic>
                          </wp:inline>
                        </w:drawing>
                      </w:r>
                    </w:p>
                    <w:p w:rsidR="00337164" w:rsidRPr="00D532F4" w:rsidRDefault="00337164" w:rsidP="00F46EA9">
                      <w:pPr>
                        <w:pStyle w:val="NRELFigureCaption"/>
                      </w:pPr>
                      <w:bookmarkStart w:id="244" w:name="Figure_uCoh"/>
                      <w:bookmarkStart w:id="245" w:name="_Toc335905348"/>
                      <w:bookmarkStart w:id="246" w:name="_Toc399876281"/>
                      <w:bookmarkStart w:id="247" w:name="_Toc452622666"/>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13</w:t>
                      </w:r>
                      <w:r w:rsidR="00D703A1">
                        <w:rPr>
                          <w:noProof/>
                        </w:rPr>
                        <w:fldChar w:fldCharType="end"/>
                      </w:r>
                      <w:bookmarkEnd w:id="244"/>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33" type="#_x0000_t75" style="width:15.35pt;height:15.95pt" o:ole="">
                            <v:imagedata r:id="rId37" o:title=""/>
                          </v:shape>
                          <o:OLEObject Type="Embed" ProgID="Equation.DSMT4" ShapeID="_x0000_i1233" DrawAspect="Content" ObjectID="_1526366285" r:id="rId209"/>
                        </w:object>
                      </w:r>
                      <w:r w:rsidRPr="008743D0">
                        <w:t xml:space="preserve"> left, </w:t>
                      </w:r>
                      <w:r w:rsidRPr="00A624EC">
                        <w:rPr>
                          <w:position w:val="-12"/>
                        </w:rPr>
                        <w:object w:dxaOrig="260" w:dyaOrig="360">
                          <v:shape id="_x0000_i1234" type="#_x0000_t75" style="width:14.75pt;height:15.95pt" o:ole="">
                            <v:imagedata r:id="rId39" o:title=""/>
                          </v:shape>
                          <o:OLEObject Type="Embed" ProgID="Equation.DSMT4" ShapeID="_x0000_i1234" DrawAspect="Content" ObjectID="_1526366286" r:id="rId210"/>
                        </w:object>
                      </w:r>
                      <w:r w:rsidRPr="008743D0">
                        <w:t>right</w:t>
                      </w:r>
                      <w:r>
                        <w:t xml:space="preserve">) as a function of wind speed, using </w:t>
                      </w:r>
                      <w:r>
                        <w:rPr>
                          <w:i/>
                        </w:rPr>
                        <w:t>RICH_NO </w:t>
                      </w:r>
                      <w:r>
                        <w:t xml:space="preserve">= 0 and </w:t>
                      </w:r>
                      <w:proofErr w:type="spellStart"/>
                      <w:r>
                        <w:rPr>
                          <w:i/>
                        </w:rPr>
                        <w:t>HubHt</w:t>
                      </w:r>
                      <w:proofErr w:type="spellEnd"/>
                      <w:r>
                        <w:rPr>
                          <w:i/>
                        </w:rPr>
                        <w:t> </w:t>
                      </w:r>
                      <w:r>
                        <w:t>= 80 m (IEC values are plotted for comparison)</w:t>
                      </w:r>
                      <w:bookmarkEnd w:id="245"/>
                      <w:bookmarkEnd w:id="246"/>
                      <w:bookmarkEnd w:id="247"/>
                    </w:p>
                  </w:txbxContent>
                </v:textbox>
                <w10:anchorlock/>
              </v:shape>
            </w:pict>
          </mc:Fallback>
        </mc:AlternateContent>
      </w:r>
    </w:p>
    <w:p w:rsidR="009458F9" w:rsidRDefault="009458F9" w:rsidP="008E6EFD">
      <w:pPr>
        <w:pStyle w:val="NRELHead04"/>
      </w:pPr>
      <w:r>
        <w:t xml:space="preserve">IncDec2: Spatial Coherence for the </w:t>
      </w:r>
      <w:r w:rsidRPr="00DE7A6E">
        <w:t>v</w:t>
      </w:r>
      <w:r>
        <w:t>-Component Wind Speed [-, m</w:t>
      </w:r>
      <w:r w:rsidRPr="007E4331">
        <w:rPr>
          <w:vertAlign w:val="superscript"/>
        </w:rPr>
        <w:t>-1</w:t>
      </w:r>
      <w:r>
        <w:t>]</w:t>
      </w:r>
    </w:p>
    <w:p w:rsidR="009458F9" w:rsidRDefault="009458F9" w:rsidP="009458F9">
      <w:pPr>
        <w:pStyle w:val="NRELBodyText"/>
      </w:pPr>
      <w:r>
        <w:t xml:space="preserve">The </w:t>
      </w:r>
      <w:r>
        <w:rPr>
          <w:i/>
        </w:rPr>
        <w:t>IncDec2</w:t>
      </w:r>
      <w:r>
        <w:t xml:space="preserve"> parameter defines the spatial coherence decrement, </w:t>
      </w:r>
      <w:r>
        <w:rPr>
          <w:i/>
        </w:rPr>
        <w:t>a</w:t>
      </w:r>
      <w:r>
        <w:t>, and offset parameter</w:t>
      </w:r>
      <w:r>
        <w:rPr>
          <w:i/>
        </w:rPr>
        <w:t>, b</w:t>
      </w:r>
      <w:r>
        <w:t xml:space="preserve">, for the </w:t>
      </w:r>
      <w:r>
        <w:rPr>
          <w:i/>
        </w:rPr>
        <w:t>v</w:t>
      </w:r>
      <w:r>
        <w:t xml:space="preserve">-component wind speed using the coherence definition of Eq. </w:t>
      </w:r>
      <w:r>
        <w:fldChar w:fldCharType="begin" w:fldLock="1"/>
      </w:r>
      <w:r>
        <w:instrText xml:space="preserve"> REF Eqn_Coh \h </w:instrText>
      </w:r>
      <w:r>
        <w:fldChar w:fldCharType="separate"/>
      </w:r>
      <w:r w:rsidR="00255BEF">
        <w:rPr>
          <w:noProof/>
        </w:rPr>
        <w:t>(18)</w:t>
      </w:r>
      <w:r>
        <w:fldChar w:fldCharType="end"/>
      </w:r>
      <w:r>
        <w:t xml:space="preserve"> (with </w:t>
      </w:r>
      <w:r>
        <w:rPr>
          <w:i/>
        </w:rPr>
        <w:t>K = v</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quotation marks on the same line. See the discussion for </w:t>
      </w:r>
      <w:r>
        <w:rPr>
          <w:i/>
        </w:rPr>
        <w:t xml:space="preserve">IncDec1 </w:t>
      </w:r>
      <w:r>
        <w:t>(above) for further details.</w:t>
      </w:r>
    </w:p>
    <w:p w:rsidR="009458F9" w:rsidRDefault="009458F9" w:rsidP="009458F9">
      <w:pPr>
        <w:pStyle w:val="NRELBodyText"/>
      </w:pPr>
      <w:r>
        <w:t xml:space="preserve">The default </w:t>
      </w:r>
      <w:r>
        <w:rPr>
          <w:i/>
        </w:rPr>
        <w:t>a</w:t>
      </w:r>
      <w:r>
        <w:t xml:space="preserve"> parameter for the </w:t>
      </w:r>
      <w:r>
        <w:rPr>
          <w:i/>
        </w:rPr>
        <w:t>v</w:t>
      </w:r>
      <w:r>
        <w:t xml:space="preserve">-component is </w:t>
      </w:r>
      <w:r w:rsidRPr="00C327FF">
        <w:rPr>
          <w:position w:val="-14"/>
        </w:rPr>
        <w:object w:dxaOrig="1359" w:dyaOrig="420">
          <v:shape id="_x0000_i1079" type="#_x0000_t75" style="width:70.25pt;height:19.5pt" o:ole="">
            <v:imagedata r:id="rId211" o:title=""/>
          </v:shape>
          <o:OLEObject Type="Embed" ProgID="Equation.DSMT4" ShapeID="_x0000_i1079" DrawAspect="Content" ObjectID="_1526366139" r:id="rId212"/>
        </w:object>
      </w:r>
      <w:r>
        <w:t xml:space="preserve"> for the SMOOTH, USRINP, TIMESR, and TIDAL models. For the API and IEC models, the default </w:t>
      </w:r>
      <w:r w:rsidRPr="00A96AA0">
        <w:rPr>
          <w:position w:val="-12"/>
        </w:rPr>
        <w:object w:dxaOrig="260" w:dyaOrig="360">
          <v:shape id="_x0000_i1080" type="#_x0000_t75" style="width:13.55pt;height:16.5pt" o:ole="">
            <v:imagedata r:id="rId213" o:title=""/>
          </v:shape>
          <o:OLEObject Type="Embed" ProgID="Equation.DSMT4" ShapeID="_x0000_i1080" DrawAspect="Content" ObjectID="_1526366140" r:id="rId214"/>
        </w:object>
      </w:r>
      <w:r>
        <w:t xml:space="preserve"> is a very large number (effectively making this the identity coherence model). The other non-IEC models calculate the default value as a function of </w:t>
      </w:r>
      <w:proofErr w:type="spellStart"/>
      <w:r>
        <w:rPr>
          <w:i/>
        </w:rPr>
        <w:t>HubHt</w:t>
      </w:r>
      <w:proofErr w:type="spellEnd"/>
      <w:r>
        <w:t xml:space="preserve"> and </w:t>
      </w:r>
      <w:r>
        <w:rPr>
          <w:i/>
        </w:rPr>
        <w:t>RICH_NO</w:t>
      </w:r>
      <w:r>
        <w:t xml:space="preserve"> parameters, as well as the mean hub-height wind speed.</w:t>
      </w:r>
    </w:p>
    <w:p w:rsidR="00F46EA9" w:rsidRDefault="009458F9" w:rsidP="009458F9">
      <w:pPr>
        <w:pStyle w:val="NRELBodyText"/>
        <w:rPr>
          <w:noProof/>
        </w:rPr>
      </w:pPr>
      <w:r>
        <w:t xml:space="preserve">The default </w:t>
      </w:r>
      <w:r>
        <w:rPr>
          <w:i/>
        </w:rPr>
        <w:t>b</w:t>
      </w:r>
      <w:r>
        <w:t xml:space="preserve"> parameter for the </w:t>
      </w:r>
      <w:r>
        <w:rPr>
          <w:i/>
        </w:rPr>
        <w:t>v</w:t>
      </w:r>
      <w:r>
        <w:t xml:space="preserve">-component </w:t>
      </w:r>
      <w:r w:rsidRPr="00CA216A">
        <w:t>is</w:t>
      </w:r>
      <w:r>
        <w:t xml:space="preserve"> </w:t>
      </w:r>
      <w:r w:rsidRPr="00A27ADA">
        <w:rPr>
          <w:position w:val="-12"/>
        </w:rPr>
        <w:object w:dxaOrig="620" w:dyaOrig="360">
          <v:shape id="_x0000_i1081" type="#_x0000_t75" style="width:33.05pt;height:19.5pt" o:ole="">
            <v:imagedata r:id="rId215" o:title=""/>
          </v:shape>
          <o:OLEObject Type="Embed" ProgID="Equation.DSMT4" ShapeID="_x0000_i1081" DrawAspect="Content" ObjectID="_1526366141" r:id="rId216"/>
        </w:object>
      </w:r>
      <w:r>
        <w:t xml:space="preserve"> for the SMOOTH, USRINP, TIMESR, TIDAL, API, and IEC models. The other non-IEC models calculate the default </w:t>
      </w:r>
      <w:r>
        <w:rPr>
          <w:i/>
        </w:rPr>
        <w:t>b</w:t>
      </w:r>
      <w:r>
        <w:t xml:space="preserve"> parameter as a function of mean hub-height wind speed. The GP_LLJ and NWTCUP models also use the </w:t>
      </w:r>
      <w:r w:rsidRPr="009458F9">
        <w:lastRenderedPageBreak/>
        <w:t xml:space="preserve">RICH_NO parameter to calculate the default b. </w:t>
      </w:r>
      <w:r w:rsidRPr="009458F9">
        <w:fldChar w:fldCharType="begin" w:fldLock="1"/>
      </w:r>
      <w:r w:rsidRPr="009458F9">
        <w:instrText xml:space="preserve"> REF Figure_vCoh \h </w:instrText>
      </w:r>
      <w:r w:rsidRPr="009458F9">
        <w:fldChar w:fldCharType="separate"/>
      </w:r>
      <w:r w:rsidR="00255BEF">
        <w:t xml:space="preserve">Figure </w:t>
      </w:r>
      <w:r w:rsidR="00255BEF">
        <w:rPr>
          <w:noProof/>
        </w:rPr>
        <w:t>14</w:t>
      </w:r>
      <w:r w:rsidRPr="009458F9">
        <w:fldChar w:fldCharType="end"/>
      </w:r>
      <w:r w:rsidRPr="009458F9">
        <w:t xml:space="preserve"> shows the default parameters for neutral conditions using an 80-m </w:t>
      </w:r>
      <w:proofErr w:type="spellStart"/>
      <w:r w:rsidRPr="009458F9">
        <w:t>HubHt</w:t>
      </w:r>
      <w:proofErr w:type="spellEnd"/>
      <w:r w:rsidRPr="009458F9">
        <w:t>.</w:t>
      </w:r>
      <w:r w:rsidR="00F46EA9" w:rsidRPr="00F46EA9">
        <w:rPr>
          <w:noProof/>
        </w:rPr>
        <w:t xml:space="preserve"> </w:t>
      </w:r>
    </w:p>
    <w:p w:rsidR="009458F9" w:rsidRPr="009458F9" w:rsidRDefault="00F46EA9" w:rsidP="009458F9">
      <w:pPr>
        <w:pStyle w:val="NRELBodyText"/>
      </w:pPr>
      <w:r>
        <w:rPr>
          <w:noProof/>
        </w:rPr>
        <mc:AlternateContent>
          <mc:Choice Requires="wps">
            <w:drawing>
              <wp:inline distT="0" distB="0" distL="0" distR="0" wp14:anchorId="51B496EC" wp14:editId="180ECB88">
                <wp:extent cx="5943600" cy="3241040"/>
                <wp:effectExtent l="0" t="0" r="0" b="0"/>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41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68036C8C" wp14:editId="66682839">
                                  <wp:extent cx="4646574" cy="2468880"/>
                                  <wp:effectExtent l="19050" t="0" r="1626" b="0"/>
                                  <wp:docPr id="536"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17" cstate="print"/>
                                          <a:stretch>
                                            <a:fillRect/>
                                          </a:stretch>
                                        </pic:blipFill>
                                        <pic:spPr>
                                          <a:xfrm>
                                            <a:off x="0" y="0"/>
                                            <a:ext cx="4646574" cy="2468880"/>
                                          </a:xfrm>
                                          <a:prstGeom prst="rect">
                                            <a:avLst/>
                                          </a:prstGeom>
                                        </pic:spPr>
                                      </pic:pic>
                                    </a:graphicData>
                                  </a:graphic>
                                </wp:inline>
                              </w:drawing>
                            </w:r>
                          </w:p>
                          <w:p w:rsidR="00337164" w:rsidRPr="002C5DE1" w:rsidRDefault="00337164" w:rsidP="00F46EA9">
                            <w:pPr>
                              <w:pStyle w:val="NRELFigureCaption"/>
                            </w:pPr>
                            <w:bookmarkStart w:id="248" w:name="Figure_vCoh"/>
                            <w:bookmarkStart w:id="249" w:name="_Toc335905349"/>
                            <w:bookmarkStart w:id="250" w:name="_Toc399876282"/>
                            <w:bookmarkStart w:id="251" w:name="_Toc452622667"/>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14</w:t>
                            </w:r>
                            <w:r w:rsidR="00D703A1">
                              <w:rPr>
                                <w:noProof/>
                              </w:rPr>
                              <w:fldChar w:fldCharType="end"/>
                            </w:r>
                            <w:bookmarkEnd w:id="248"/>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35" type="#_x0000_t75" style="width:14.75pt;height:15.95pt" o:ole="">
                                  <v:imagedata r:id="rId42" o:title=""/>
                                </v:shape>
                                <o:OLEObject Type="Embed" ProgID="Equation.DSMT4" ShapeID="_x0000_i1235" DrawAspect="Content" ObjectID="_1526366287" r:id="rId218"/>
                              </w:object>
                            </w:r>
                            <w:r w:rsidRPr="00FD50FD">
                              <w:t xml:space="preserve"> left, </w:t>
                            </w:r>
                            <w:r w:rsidRPr="00A624EC">
                              <w:rPr>
                                <w:position w:val="-12"/>
                              </w:rPr>
                              <w:object w:dxaOrig="240" w:dyaOrig="360">
                                <v:shape id="_x0000_i1236" type="#_x0000_t75" style="width:12.4pt;height:15.95pt" o:ole="">
                                  <v:imagedata r:id="rId44" o:title=""/>
                                </v:shape>
                                <o:OLEObject Type="Embed" ProgID="Equation.DSMT4" ShapeID="_x0000_i1236" DrawAspect="Content" ObjectID="_1526366288" r:id="rId219"/>
                              </w:object>
                            </w:r>
                            <w:r w:rsidRPr="00FD50FD">
                              <w:t xml:space="preserve"> 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v</w:t>
                            </w:r>
                            <w:r>
                              <w:t>-component</w:t>
                            </w:r>
                            <w:r>
                              <w:rPr>
                                <w:i/>
                              </w:rPr>
                              <w:t xml:space="preserve"> </w:t>
                            </w:r>
                            <w:r>
                              <w:t>coherence parameters)</w:t>
                            </w:r>
                            <w:bookmarkEnd w:id="249"/>
                            <w:bookmarkEnd w:id="250"/>
                            <w:bookmarkEnd w:id="251"/>
                          </w:p>
                        </w:txbxContent>
                      </wps:txbx>
                      <wps:bodyPr rot="0" vert="horz" wrap="none" lIns="45720" tIns="45720" rIns="45720" bIns="0" anchor="t" anchorCtr="0" upright="1">
                        <a:noAutofit/>
                      </wps:bodyPr>
                    </wps:wsp>
                  </a:graphicData>
                </a:graphic>
              </wp:inline>
            </w:drawing>
          </mc:Choice>
          <mc:Fallback>
            <w:pict>
              <v:shape id="Text Box 238" o:spid="_x0000_s1052" type="#_x0000_t202" style="width:468pt;height:255.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" stroked="f">
                <v:textbox inset="3.6pt,,3.6pt,0">
                  <w:txbxContent>
                    <w:p w:rsidR="00337164" w:rsidRDefault="00337164"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68036C8C" wp14:editId="66682839">
                            <wp:extent cx="4646574" cy="2468880"/>
                            <wp:effectExtent l="19050" t="0" r="1626" b="0"/>
                            <wp:docPr id="536"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17" cstate="print"/>
                                    <a:stretch>
                                      <a:fillRect/>
                                    </a:stretch>
                                  </pic:blipFill>
                                  <pic:spPr>
                                    <a:xfrm>
                                      <a:off x="0" y="0"/>
                                      <a:ext cx="4646574" cy="2468880"/>
                                    </a:xfrm>
                                    <a:prstGeom prst="rect">
                                      <a:avLst/>
                                    </a:prstGeom>
                                  </pic:spPr>
                                </pic:pic>
                              </a:graphicData>
                            </a:graphic>
                          </wp:inline>
                        </w:drawing>
                      </w:r>
                    </w:p>
                    <w:p w:rsidR="00337164" w:rsidRPr="002C5DE1" w:rsidRDefault="00337164" w:rsidP="00F46EA9">
                      <w:pPr>
                        <w:pStyle w:val="NRELFigureCaption"/>
                      </w:pPr>
                      <w:bookmarkStart w:id="252" w:name="Figure_vCoh"/>
                      <w:bookmarkStart w:id="253" w:name="_Toc335905349"/>
                      <w:bookmarkStart w:id="254" w:name="_Toc399876282"/>
                      <w:bookmarkStart w:id="255" w:name="_Toc452622667"/>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14</w:t>
                      </w:r>
                      <w:r w:rsidR="00D703A1">
                        <w:rPr>
                          <w:noProof/>
                        </w:rPr>
                        <w:fldChar w:fldCharType="end"/>
                      </w:r>
                      <w:bookmarkEnd w:id="252"/>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35" type="#_x0000_t75" style="width:14.75pt;height:15.95pt" o:ole="">
                            <v:imagedata r:id="rId42" o:title=""/>
                          </v:shape>
                          <o:OLEObject Type="Embed" ProgID="Equation.DSMT4" ShapeID="_x0000_i1235" DrawAspect="Content" ObjectID="_1526366287" r:id="rId220"/>
                        </w:object>
                      </w:r>
                      <w:r w:rsidRPr="00FD50FD">
                        <w:t xml:space="preserve"> left, </w:t>
                      </w:r>
                      <w:r w:rsidRPr="00A624EC">
                        <w:rPr>
                          <w:position w:val="-12"/>
                        </w:rPr>
                        <w:object w:dxaOrig="240" w:dyaOrig="360">
                          <v:shape id="_x0000_i1236" type="#_x0000_t75" style="width:12.4pt;height:15.95pt" o:ole="">
                            <v:imagedata r:id="rId44" o:title=""/>
                          </v:shape>
                          <o:OLEObject Type="Embed" ProgID="Equation.DSMT4" ShapeID="_x0000_i1236" DrawAspect="Content" ObjectID="_1526366288" r:id="rId221"/>
                        </w:object>
                      </w:r>
                      <w:r w:rsidRPr="00FD50FD">
                        <w:t xml:space="preserve"> 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v</w:t>
                      </w:r>
                      <w:r>
                        <w:t>-component</w:t>
                      </w:r>
                      <w:r>
                        <w:rPr>
                          <w:i/>
                        </w:rPr>
                        <w:t xml:space="preserve"> </w:t>
                      </w:r>
                      <w:r>
                        <w:t>coherence parameters)</w:t>
                      </w:r>
                      <w:bookmarkEnd w:id="253"/>
                      <w:bookmarkEnd w:id="254"/>
                      <w:bookmarkEnd w:id="255"/>
                    </w:p>
                  </w:txbxContent>
                </v:textbox>
                <w10:anchorlock/>
              </v:shape>
            </w:pict>
          </mc:Fallback>
        </mc:AlternateContent>
      </w:r>
    </w:p>
    <w:p w:rsidR="009458F9" w:rsidRDefault="009458F9" w:rsidP="008E6EFD">
      <w:pPr>
        <w:pStyle w:val="NRELHead04"/>
      </w:pPr>
      <w:r>
        <w:t>IncDec3:</w:t>
      </w:r>
      <w:r w:rsidRPr="00C81DC1">
        <w:t xml:space="preserve"> </w:t>
      </w:r>
      <w:r>
        <w:t xml:space="preserve">Spatial Coherence for the </w:t>
      </w:r>
      <w:r w:rsidRPr="00DE7A6E">
        <w:t>w</w:t>
      </w:r>
      <w:r>
        <w:t>-Component Wind Speed [-, m</w:t>
      </w:r>
      <w:r w:rsidRPr="007E4331">
        <w:rPr>
          <w:vertAlign w:val="superscript"/>
        </w:rPr>
        <w:t>-1</w:t>
      </w:r>
      <w:r>
        <w:t>]</w:t>
      </w:r>
    </w:p>
    <w:p w:rsidR="009458F9" w:rsidRDefault="009458F9" w:rsidP="009458F9">
      <w:pPr>
        <w:pStyle w:val="NRELBodyText"/>
      </w:pPr>
      <w:r>
        <w:t xml:space="preserve">The </w:t>
      </w:r>
      <w:r>
        <w:rPr>
          <w:i/>
        </w:rPr>
        <w:t>IncDec3</w:t>
      </w:r>
      <w:r>
        <w:t xml:space="preserve"> parameter defines the spatial coherence decrement, </w:t>
      </w:r>
      <w:r>
        <w:rPr>
          <w:i/>
        </w:rPr>
        <w:t>a</w:t>
      </w:r>
      <w:r>
        <w:t>, and offset parameter</w:t>
      </w:r>
      <w:r>
        <w:rPr>
          <w:i/>
        </w:rPr>
        <w:t>, b</w:t>
      </w:r>
      <w:r>
        <w:t xml:space="preserve">, for the </w:t>
      </w:r>
      <w:r>
        <w:rPr>
          <w:i/>
        </w:rPr>
        <w:t>w</w:t>
      </w:r>
      <w:r>
        <w:t xml:space="preserve">-component wind speed using the coherence definition of Eq. </w:t>
      </w:r>
      <w:r>
        <w:fldChar w:fldCharType="begin" w:fldLock="1"/>
      </w:r>
      <w:r>
        <w:instrText xml:space="preserve"> REF Eqn_Coh \h </w:instrText>
      </w:r>
      <w:r>
        <w:fldChar w:fldCharType="separate"/>
      </w:r>
      <w:r w:rsidR="00255BEF">
        <w:rPr>
          <w:noProof/>
        </w:rPr>
        <w:t>(18)</w:t>
      </w:r>
      <w:r>
        <w:fldChar w:fldCharType="end"/>
      </w:r>
      <w:r>
        <w:t xml:space="preserve"> (with </w:t>
      </w:r>
      <w:r>
        <w:rPr>
          <w:i/>
        </w:rPr>
        <w:t>K = w</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quotes on the same line. See the discussion for </w:t>
      </w:r>
      <w:r>
        <w:rPr>
          <w:i/>
        </w:rPr>
        <w:t xml:space="preserve">IncDec1 </w:t>
      </w:r>
      <w:r>
        <w:t>for further details.</w:t>
      </w:r>
    </w:p>
    <w:p w:rsidR="009458F9" w:rsidRDefault="009458F9" w:rsidP="009458F9">
      <w:pPr>
        <w:pStyle w:val="NRELBodyText"/>
      </w:pPr>
      <w:r>
        <w:t xml:space="preserve">The default </w:t>
      </w:r>
      <w:r>
        <w:rPr>
          <w:i/>
        </w:rPr>
        <w:t>a</w:t>
      </w:r>
      <w:r>
        <w:t xml:space="preserve"> parameter for the </w:t>
      </w:r>
      <w:r>
        <w:rPr>
          <w:i/>
        </w:rPr>
        <w:t>w</w:t>
      </w:r>
      <w:r>
        <w:t xml:space="preserve">-component is </w:t>
      </w:r>
      <w:r w:rsidRPr="00C327FF">
        <w:rPr>
          <w:position w:val="-14"/>
        </w:rPr>
        <w:object w:dxaOrig="1380" w:dyaOrig="420">
          <v:shape id="_x0000_i1082" type="#_x0000_t75" style="width:67.25pt;height:19.5pt" o:ole="">
            <v:imagedata r:id="rId222" o:title=""/>
          </v:shape>
          <o:OLEObject Type="Embed" ProgID="Equation.DSMT4" ShapeID="_x0000_i1082" DrawAspect="Content" ObjectID="_1526366142" r:id="rId223"/>
        </w:object>
      </w:r>
      <w:r>
        <w:t xml:space="preserve"> for the SMOOTH, USRINP, TIMESR, and TIDAL models and </w:t>
      </w:r>
      <w:r w:rsidRPr="00D67FEB">
        <w:rPr>
          <w:position w:val="-12"/>
        </w:rPr>
        <w:object w:dxaOrig="1100" w:dyaOrig="360">
          <v:shape id="_x0000_i1083" type="#_x0000_t75" style="width:56.05pt;height:19.5pt" o:ole="">
            <v:imagedata r:id="rId224" o:title=""/>
          </v:shape>
          <o:OLEObject Type="Embed" ProgID="Equation.DSMT4" ShapeID="_x0000_i1083" DrawAspect="Content" ObjectID="_1526366143" r:id="rId225"/>
        </w:object>
      </w:r>
      <w:r>
        <w:t xml:space="preserve"> (using the default </w:t>
      </w:r>
      <w:r w:rsidRPr="00A96AA0">
        <w:rPr>
          <w:position w:val="-12"/>
        </w:rPr>
        <w:object w:dxaOrig="279" w:dyaOrig="360">
          <v:shape id="_x0000_i1084" type="#_x0000_t75" style="width:14.15pt;height:18.3pt" o:ole="">
            <v:imagedata r:id="rId226" o:title=""/>
          </v:shape>
          <o:OLEObject Type="Embed" ProgID="Equation.DSMT4" ShapeID="_x0000_i1084" DrawAspect="Content" ObjectID="_1526366144" r:id="rId227"/>
        </w:object>
      </w:r>
      <w:r>
        <w:t xml:space="preserve">, not the value entered in </w:t>
      </w:r>
      <w:r>
        <w:rPr>
          <w:i/>
        </w:rPr>
        <w:t>IncDec1</w:t>
      </w:r>
      <w:r w:rsidRPr="00623D27">
        <w:t>)</w:t>
      </w:r>
      <w:r>
        <w:rPr>
          <w:i/>
        </w:rPr>
        <w:t xml:space="preserve"> </w:t>
      </w:r>
      <w:r>
        <w:t xml:space="preserve">for the three wind farm models (WF_UPW, WF_07D, and WF_14D). The GP_LLJ and NWTCUP models calculate the default value as a function of the </w:t>
      </w:r>
      <w:proofErr w:type="spellStart"/>
      <w:r>
        <w:rPr>
          <w:i/>
        </w:rPr>
        <w:t>HubHt</w:t>
      </w:r>
      <w:proofErr w:type="spellEnd"/>
      <w:r>
        <w:t xml:space="preserve"> and </w:t>
      </w:r>
      <w:r>
        <w:rPr>
          <w:i/>
        </w:rPr>
        <w:t>RICH_NO</w:t>
      </w:r>
      <w:r>
        <w:t xml:space="preserve"> parameters, as well as the mean hub-height wind speed. For the API and IEC models, the default </w:t>
      </w:r>
      <w:r w:rsidRPr="00700E68">
        <w:rPr>
          <w:position w:val="-12"/>
        </w:rPr>
        <w:object w:dxaOrig="300" w:dyaOrig="360">
          <v:shape id="_x0000_i1085" type="#_x0000_t75" style="width:15.35pt;height:16.5pt" o:ole="">
            <v:imagedata r:id="rId228" o:title=""/>
          </v:shape>
          <o:OLEObject Type="Embed" ProgID="Equation.DSMT4" ShapeID="_x0000_i1085" DrawAspect="Content" ObjectID="_1526366145" r:id="rId229"/>
        </w:object>
      </w:r>
      <w:r>
        <w:t xml:space="preserve"> is a very large number (effectively making this the identity coherence model).</w:t>
      </w:r>
    </w:p>
    <w:p w:rsidR="00F46EA9" w:rsidRDefault="009458F9" w:rsidP="009458F9">
      <w:pPr>
        <w:pStyle w:val="NRELBodyText"/>
        <w:rPr>
          <w:noProof/>
        </w:rPr>
      </w:pPr>
      <w:r>
        <w:t xml:space="preserve">The default </w:t>
      </w:r>
      <w:r>
        <w:rPr>
          <w:i/>
        </w:rPr>
        <w:t>b</w:t>
      </w:r>
      <w:r>
        <w:t xml:space="preserve"> parameter for the </w:t>
      </w:r>
      <w:r>
        <w:rPr>
          <w:i/>
        </w:rPr>
        <w:t>w</w:t>
      </w:r>
      <w:r>
        <w:t xml:space="preserve">-component </w:t>
      </w:r>
      <w:r w:rsidRPr="00CA216A">
        <w:t>is</w:t>
      </w:r>
      <w:r>
        <w:t xml:space="preserve"> </w:t>
      </w:r>
      <w:r w:rsidRPr="00A27ADA">
        <w:rPr>
          <w:position w:val="-12"/>
        </w:rPr>
        <w:object w:dxaOrig="660" w:dyaOrig="360">
          <v:shape id="_x0000_i1086" type="#_x0000_t75" style="width:33.05pt;height:19.5pt" o:ole="">
            <v:imagedata r:id="rId230" o:title=""/>
          </v:shape>
          <o:OLEObject Type="Embed" ProgID="Equation.DSMT4" ShapeID="_x0000_i1086" DrawAspect="Content" ObjectID="_1526366146" r:id="rId231"/>
        </w:object>
      </w:r>
      <w:r>
        <w:t xml:space="preserve"> for the SMOOTH, USRINP, TIMESR, TIDAL, API, and IEC models and </w:t>
      </w:r>
      <w:r w:rsidRPr="00A27ADA">
        <w:rPr>
          <w:position w:val="-12"/>
        </w:rPr>
        <w:object w:dxaOrig="960" w:dyaOrig="360">
          <v:shape id="_x0000_i1087" type="#_x0000_t75" style="width:47.8pt;height:19.5pt" o:ole="">
            <v:imagedata r:id="rId232" o:title=""/>
          </v:shape>
          <o:OLEObject Type="Embed" ProgID="Equation.DSMT4" ShapeID="_x0000_i1087" DrawAspect="Content" ObjectID="_1526366147" r:id="rId233"/>
        </w:object>
      </w:r>
      <w:r>
        <w:t xml:space="preserve"> for the three wind farm models. The GP_LLJ and NWTCUP models calculate the default </w:t>
      </w:r>
      <w:r>
        <w:rPr>
          <w:i/>
        </w:rPr>
        <w:t>b</w:t>
      </w:r>
      <w:r>
        <w:t xml:space="preserve"> parameter as a function of mean hub-height wind speed and the </w:t>
      </w:r>
      <w:r>
        <w:rPr>
          <w:i/>
        </w:rPr>
        <w:t>RICH_NO</w:t>
      </w:r>
      <w:r>
        <w:t xml:space="preserve"> parameter. </w:t>
      </w:r>
      <w:r>
        <w:fldChar w:fldCharType="begin" w:fldLock="1"/>
      </w:r>
      <w:r>
        <w:instrText xml:space="preserve"> REF Figure_wCoh \h </w:instrText>
      </w:r>
      <w:r>
        <w:fldChar w:fldCharType="separate"/>
      </w:r>
      <w:r w:rsidR="00255BEF">
        <w:t xml:space="preserve">Figure </w:t>
      </w:r>
      <w:r w:rsidR="00255BEF">
        <w:rPr>
          <w:noProof/>
        </w:rPr>
        <w:t>15</w:t>
      </w:r>
      <w:r>
        <w:fldChar w:fldCharType="end"/>
      </w:r>
      <w:r>
        <w:t xml:space="preserve"> shows the default parameters for neutral conditions using an 80-m </w:t>
      </w:r>
      <w:proofErr w:type="spellStart"/>
      <w:r>
        <w:rPr>
          <w:i/>
        </w:rPr>
        <w:t>HubHt</w:t>
      </w:r>
      <w:proofErr w:type="spellEnd"/>
      <w:r>
        <w:t>.</w:t>
      </w:r>
      <w:r w:rsidR="00F46EA9" w:rsidRPr="00F46EA9">
        <w:rPr>
          <w:noProof/>
        </w:rPr>
        <w:t xml:space="preserve"> </w:t>
      </w:r>
    </w:p>
    <w:p w:rsidR="009458F9" w:rsidRPr="00CA216A" w:rsidRDefault="00F46EA9" w:rsidP="009458F9">
      <w:pPr>
        <w:pStyle w:val="NRELBodyText"/>
      </w:pPr>
      <w:r>
        <w:rPr>
          <w:noProof/>
        </w:rPr>
        <w:lastRenderedPageBreak/>
        <mc:AlternateContent>
          <mc:Choice Requires="wps">
            <w:drawing>
              <wp:inline distT="0" distB="0" distL="0" distR="0" wp14:anchorId="0AA2D42F" wp14:editId="23B2D642">
                <wp:extent cx="5943600" cy="3321685"/>
                <wp:effectExtent l="0" t="0" r="0" b="5715"/>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321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32A1FB2" wp14:editId="320EEF58">
                                  <wp:extent cx="4646574" cy="2468880"/>
                                  <wp:effectExtent l="19050" t="0" r="1626" b="0"/>
                                  <wp:docPr id="538"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34" cstate="print"/>
                                          <a:stretch>
                                            <a:fillRect/>
                                          </a:stretch>
                                        </pic:blipFill>
                                        <pic:spPr>
                                          <a:xfrm>
                                            <a:off x="0" y="0"/>
                                            <a:ext cx="4646574" cy="2468880"/>
                                          </a:xfrm>
                                          <a:prstGeom prst="rect">
                                            <a:avLst/>
                                          </a:prstGeom>
                                        </pic:spPr>
                                      </pic:pic>
                                    </a:graphicData>
                                  </a:graphic>
                                </wp:inline>
                              </w:drawing>
                            </w:r>
                          </w:p>
                          <w:p w:rsidR="00337164" w:rsidRPr="0046722B" w:rsidRDefault="00337164" w:rsidP="00F46EA9">
                            <w:pPr>
                              <w:pStyle w:val="NRELFigureCaption"/>
                            </w:pPr>
                            <w:bookmarkStart w:id="256" w:name="Figure_wCoh"/>
                            <w:bookmarkStart w:id="257" w:name="_Toc335905350"/>
                            <w:bookmarkStart w:id="258" w:name="_Toc399876284"/>
                            <w:bookmarkStart w:id="259" w:name="_Toc452622668"/>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15</w:t>
                            </w:r>
                            <w:r w:rsidR="00D703A1">
                              <w:rPr>
                                <w:noProof/>
                              </w:rPr>
                              <w:fldChar w:fldCharType="end"/>
                            </w:r>
                            <w:bookmarkEnd w:id="256"/>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37" type="#_x0000_t75" style="width:15.95pt;height:15.95pt" o:ole="">
                                  <v:imagedata r:id="rId47" o:title=""/>
                                </v:shape>
                                <o:OLEObject Type="Embed" ProgID="Equation.DSMT4" ShapeID="_x0000_i1237" DrawAspect="Content" ObjectID="_1526366289" r:id="rId235"/>
                              </w:object>
                            </w:r>
                            <w:r w:rsidRPr="00FD50FD">
                              <w:t xml:space="preserve"> left, </w:t>
                            </w:r>
                            <w:r w:rsidRPr="00A624EC">
                              <w:rPr>
                                <w:position w:val="-12"/>
                              </w:rPr>
                              <w:object w:dxaOrig="279" w:dyaOrig="360">
                                <v:shape id="_x0000_i1238" type="#_x0000_t75" style="width:15.35pt;height:15.95pt" o:ole="">
                                  <v:imagedata r:id="rId49" o:title=""/>
                                </v:shape>
                                <o:OLEObject Type="Embed" ProgID="Equation.DSMT4" ShapeID="_x0000_i1238" DrawAspect="Content" ObjectID="_1526366290" r:id="rId236"/>
                              </w:object>
                            </w:r>
                            <w:r w:rsidRPr="00342AAB">
                              <w:t xml:space="preserve"> </w:t>
                            </w:r>
                            <w:r w:rsidRPr="00FD50FD">
                              <w:t>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w</w:t>
                            </w:r>
                            <w:r>
                              <w:t>-component</w:t>
                            </w:r>
                            <w:r>
                              <w:rPr>
                                <w:i/>
                              </w:rPr>
                              <w:t xml:space="preserve"> </w:t>
                            </w:r>
                            <w:r>
                              <w:t>coherence parameters)</w:t>
                            </w:r>
                            <w:bookmarkEnd w:id="257"/>
                            <w:bookmarkEnd w:id="258"/>
                            <w:bookmarkEnd w:id="259"/>
                          </w:p>
                        </w:txbxContent>
                      </wps:txbx>
                      <wps:bodyPr rot="0" vert="horz" wrap="none" lIns="91440" tIns="45720" rIns="91440" bIns="45720" anchor="t" anchorCtr="0" upright="1">
                        <a:spAutoFit/>
                      </wps:bodyPr>
                    </wps:wsp>
                  </a:graphicData>
                </a:graphic>
              </wp:inline>
            </w:drawing>
          </mc:Choice>
          <mc:Fallback>
            <w:pict>
              <v:shape id="Text Box 237" o:spid="_x0000_s1053" type="#_x0000_t202" style="width:468pt;height:261.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" stroked="f">
                <v:textbox style="mso-fit-shape-to-text:t">
                  <w:txbxContent>
                    <w:p w:rsidR="00337164" w:rsidRDefault="00337164"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32A1FB2" wp14:editId="320EEF58">
                            <wp:extent cx="4646574" cy="2468880"/>
                            <wp:effectExtent l="19050" t="0" r="1626" b="0"/>
                            <wp:docPr id="538"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34" cstate="print"/>
                                    <a:stretch>
                                      <a:fillRect/>
                                    </a:stretch>
                                  </pic:blipFill>
                                  <pic:spPr>
                                    <a:xfrm>
                                      <a:off x="0" y="0"/>
                                      <a:ext cx="4646574" cy="2468880"/>
                                    </a:xfrm>
                                    <a:prstGeom prst="rect">
                                      <a:avLst/>
                                    </a:prstGeom>
                                  </pic:spPr>
                                </pic:pic>
                              </a:graphicData>
                            </a:graphic>
                          </wp:inline>
                        </w:drawing>
                      </w:r>
                    </w:p>
                    <w:p w:rsidR="00337164" w:rsidRPr="0046722B" w:rsidRDefault="00337164" w:rsidP="00F46EA9">
                      <w:pPr>
                        <w:pStyle w:val="NRELFigureCaption"/>
                      </w:pPr>
                      <w:bookmarkStart w:id="260" w:name="Figure_wCoh"/>
                      <w:bookmarkStart w:id="261" w:name="_Toc335905350"/>
                      <w:bookmarkStart w:id="262" w:name="_Toc399876284"/>
                      <w:bookmarkStart w:id="263" w:name="_Toc452622668"/>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15</w:t>
                      </w:r>
                      <w:r w:rsidR="00D703A1">
                        <w:rPr>
                          <w:noProof/>
                        </w:rPr>
                        <w:fldChar w:fldCharType="end"/>
                      </w:r>
                      <w:bookmarkEnd w:id="260"/>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37" type="#_x0000_t75" style="width:15.95pt;height:15.95pt" o:ole="">
                            <v:imagedata r:id="rId47" o:title=""/>
                          </v:shape>
                          <o:OLEObject Type="Embed" ProgID="Equation.DSMT4" ShapeID="_x0000_i1237" DrawAspect="Content" ObjectID="_1526366289" r:id="rId237"/>
                        </w:object>
                      </w:r>
                      <w:r w:rsidRPr="00FD50FD">
                        <w:t xml:space="preserve"> left, </w:t>
                      </w:r>
                      <w:r w:rsidRPr="00A624EC">
                        <w:rPr>
                          <w:position w:val="-12"/>
                        </w:rPr>
                        <w:object w:dxaOrig="279" w:dyaOrig="360">
                          <v:shape id="_x0000_i1238" type="#_x0000_t75" style="width:15.35pt;height:15.95pt" o:ole="">
                            <v:imagedata r:id="rId49" o:title=""/>
                          </v:shape>
                          <o:OLEObject Type="Embed" ProgID="Equation.DSMT4" ShapeID="_x0000_i1238" DrawAspect="Content" ObjectID="_1526366290" r:id="rId238"/>
                        </w:object>
                      </w:r>
                      <w:r w:rsidRPr="00342AAB">
                        <w:t xml:space="preserve"> </w:t>
                      </w:r>
                      <w:r w:rsidRPr="00FD50FD">
                        <w:t>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w</w:t>
                      </w:r>
                      <w:r>
                        <w:t>-component</w:t>
                      </w:r>
                      <w:r>
                        <w:rPr>
                          <w:i/>
                        </w:rPr>
                        <w:t xml:space="preserve"> </w:t>
                      </w:r>
                      <w:r>
                        <w:t>coherence parameters)</w:t>
                      </w:r>
                      <w:bookmarkEnd w:id="261"/>
                      <w:bookmarkEnd w:id="262"/>
                      <w:bookmarkEnd w:id="263"/>
                    </w:p>
                  </w:txbxContent>
                </v:textbox>
                <w10:anchorlock/>
              </v:shape>
            </w:pict>
          </mc:Fallback>
        </mc:AlternateContent>
      </w:r>
    </w:p>
    <w:p w:rsidR="009458F9" w:rsidRPr="00B400F1" w:rsidRDefault="009458F9" w:rsidP="008E6EFD">
      <w:pPr>
        <w:pStyle w:val="NRELHead04"/>
      </w:pPr>
      <w:proofErr w:type="spellStart"/>
      <w:r>
        <w:t>CohExp</w:t>
      </w:r>
      <w:proofErr w:type="spellEnd"/>
      <w:r>
        <w:t>: Coherence Exponent [-]</w:t>
      </w:r>
    </w:p>
    <w:p w:rsidR="009458F9" w:rsidRPr="00DF745D" w:rsidRDefault="009458F9" w:rsidP="00DF745D">
      <w:pPr>
        <w:pStyle w:val="NRELBodyText"/>
      </w:pPr>
      <w:r w:rsidRPr="00DF745D">
        <w:t xml:space="preserve">The </w:t>
      </w:r>
      <w:proofErr w:type="spellStart"/>
      <w:r w:rsidRPr="00DF745D">
        <w:t>CohExp</w:t>
      </w:r>
      <w:proofErr w:type="spellEnd"/>
      <w:r w:rsidRPr="00DF745D">
        <w:t xml:space="preserve"> parameter is the exponent in the general coherence definition of Eq. </w:t>
      </w:r>
      <w:r w:rsidRPr="009458F9">
        <w:rPr>
          <w:rStyle w:val="NRELBodyTextCharChar"/>
        </w:rPr>
        <w:fldChar w:fldCharType="begin" w:fldLock="1"/>
      </w:r>
      <w:r w:rsidRPr="009458F9">
        <w:rPr>
          <w:rStyle w:val="NRELBodyTextCharChar"/>
        </w:rPr>
        <w:instrText xml:space="preserve"> REF Eqn_Coh \h </w:instrText>
      </w:r>
      <w:r w:rsidRPr="009458F9">
        <w:rPr>
          <w:rStyle w:val="NRELBodyTextCharChar"/>
        </w:rPr>
      </w:r>
      <w:r w:rsidRPr="009458F9">
        <w:rPr>
          <w:rStyle w:val="NRELBodyTextCharChar"/>
        </w:rPr>
        <w:fldChar w:fldCharType="separate"/>
      </w:r>
      <w:r w:rsidR="00255BEF">
        <w:rPr>
          <w:noProof/>
        </w:rPr>
        <w:t>(18)</w:t>
      </w:r>
      <w:r w:rsidRPr="009458F9">
        <w:rPr>
          <w:rStyle w:val="NRELBodyTextCharChar"/>
        </w:rPr>
        <w:fldChar w:fldCharType="end"/>
      </w:r>
      <w:r w:rsidRPr="00DF745D">
        <w:t xml:space="preserve">. The same value of </w:t>
      </w:r>
      <w:proofErr w:type="spellStart"/>
      <w:r w:rsidRPr="00DF745D">
        <w:t>CohExp</w:t>
      </w:r>
      <w:proofErr w:type="spellEnd"/>
      <w:r w:rsidRPr="00DF745D">
        <w:t xml:space="preserve"> is used for all three wind components (if they are using the GENERAL</w:t>
      </w:r>
      <w:r>
        <w:t xml:space="preserve"> </w:t>
      </w:r>
      <w:r w:rsidRPr="00DF745D">
        <w:t xml:space="preserve">coherence model); enter a non-negative number or “default” to use the default value of </w:t>
      </w:r>
      <w:proofErr w:type="gramStart"/>
      <w:r w:rsidRPr="00DF745D">
        <w:t>0</w:t>
      </w:r>
      <w:proofErr w:type="gramEnd"/>
      <w:r w:rsidRPr="00DF745D">
        <w:t>.</w:t>
      </w:r>
    </w:p>
    <w:p w:rsidR="00817078" w:rsidRDefault="00817078" w:rsidP="008E6EFD">
      <w:pPr>
        <w:pStyle w:val="NRELHead03"/>
      </w:pPr>
      <w:bookmarkStart w:id="264" w:name="_Toc108431536"/>
      <w:bookmarkStart w:id="265" w:name="_Toc111947842"/>
      <w:bookmarkStart w:id="266" w:name="Heading_CTSparameters"/>
      <w:bookmarkStart w:id="267" w:name="_Toc399876211"/>
      <w:r>
        <w:t>Coherent Turbulence Scaling Parameters</w:t>
      </w:r>
      <w:bookmarkEnd w:id="264"/>
      <w:bookmarkEnd w:id="265"/>
      <w:bookmarkEnd w:id="266"/>
      <w:bookmarkEnd w:id="267"/>
    </w:p>
    <w:p w:rsidR="00817078" w:rsidRDefault="00817078" w:rsidP="0069428D">
      <w:pPr>
        <w:pStyle w:val="NRELBodyText"/>
      </w:pPr>
      <w:r>
        <w:t>The coherent turbulence scaling parameters found in this section are used with non-IEC atmospheric (non-hydro) spectral models when the gradient Richardson number (</w:t>
      </w:r>
      <w:r w:rsidRPr="00250DF6">
        <w:rPr>
          <w:i/>
        </w:rPr>
        <w:t>RICH_NO</w:t>
      </w:r>
      <w:r>
        <w:t xml:space="preserve">) is greater than –0.05 and the option to create coherent turbulence time-step files has been selected (i.e., </w:t>
      </w:r>
      <w:proofErr w:type="spellStart"/>
      <w:r w:rsidRPr="00097E8C">
        <w:rPr>
          <w:i/>
        </w:rPr>
        <w:t>WrACT</w:t>
      </w:r>
      <w:proofErr w:type="spellEnd"/>
      <w:r>
        <w:rPr>
          <w:i/>
        </w:rPr>
        <w:t> </w:t>
      </w:r>
      <w:r>
        <w:t xml:space="preserve">= true). Appendix </w:t>
      </w:r>
      <w:r w:rsidRPr="003B6151">
        <w:fldChar w:fldCharType="begin" w:fldLock="1"/>
      </w:r>
      <w:r w:rsidRPr="003B6151">
        <w:instrText xml:space="preserve"> REF Appendix_Charts_letter \h </w:instrText>
      </w:r>
      <w:r w:rsidR="0069428D" w:rsidRPr="003B6151">
        <w:instrText xml:space="preserve"> \* MERGEFORMAT </w:instrText>
      </w:r>
      <w:r w:rsidRPr="003B6151">
        <w:fldChar w:fldCharType="separate"/>
      </w:r>
      <w:r w:rsidR="00255BEF" w:rsidRPr="00255BEF">
        <w:rPr>
          <w:bCs/>
        </w:rPr>
        <w:t>C</w:t>
      </w:r>
      <w:r w:rsidRPr="003B6151">
        <w:fldChar w:fldCharType="end"/>
      </w:r>
      <w:r>
        <w:t xml:space="preserve"> contains a flow chart showing the functions of the input parameters from this section.</w:t>
      </w:r>
    </w:p>
    <w:p w:rsidR="00817078" w:rsidRDefault="00817078" w:rsidP="0069428D">
      <w:pPr>
        <w:pStyle w:val="NRELBodyText"/>
      </w:pPr>
      <w:r>
        <w:t>TurbSim uses empirical values to calculate when and how coherent events—pieces (sections in time) of a Kelvin-Helmholtz (KH) billow simulated using either direct numerical simulation (DNS) or large-eddy simulation (LES)—should be added to the background turbulence. It creates a coherent turbulence time-step file that AeroDyn</w:t>
      </w:r>
      <w:r w:rsidR="00B122A8">
        <w:t xml:space="preserve"> v13</w:t>
      </w:r>
      <w:r>
        <w:t xml:space="preserve"> can read. The super-positioning of coherent events on the background turbulence occurs in AeroDyn</w:t>
      </w:r>
      <w:r w:rsidR="00B122A8">
        <w:t xml:space="preserve"> v13</w:t>
      </w:r>
      <w:r>
        <w:t xml:space="preserve"> in the inertial reference frame coordinate system that AeroDyn </w:t>
      </w:r>
      <w:r w:rsidR="00B122A8">
        <w:t xml:space="preserve">v13 </w:t>
      </w:r>
      <w:r>
        <w:t xml:space="preserve">uses. The </w:t>
      </w:r>
      <w:r w:rsidRPr="003B6151">
        <w:fldChar w:fldCharType="begin" w:fldLock="1"/>
      </w:r>
      <w:r w:rsidRPr="003B6151">
        <w:instrText xml:space="preserve"> REF Heading_CohStr \h </w:instrText>
      </w:r>
      <w:r w:rsidR="0069428D" w:rsidRPr="003B6151">
        <w:instrText xml:space="preserve"> \* MERGEFORMAT </w:instrText>
      </w:r>
      <w:r w:rsidRPr="003B6151">
        <w:fldChar w:fldCharType="separate"/>
      </w:r>
      <w:r w:rsidR="00255BEF" w:rsidRPr="00255BEF">
        <w:rPr>
          <w:bCs/>
        </w:rPr>
        <w:t>Coherent Structures</w:t>
      </w:r>
      <w:r w:rsidRPr="003B6151">
        <w:fldChar w:fldCharType="end"/>
      </w:r>
      <w:r>
        <w:t xml:space="preserve"> section of this document discusses this topic further.</w:t>
      </w:r>
    </w:p>
    <w:p w:rsidR="00817078" w:rsidRDefault="00817078" w:rsidP="008E6EFD">
      <w:pPr>
        <w:pStyle w:val="NRELHead04"/>
      </w:pPr>
      <w:proofErr w:type="spellStart"/>
      <w:r w:rsidRPr="00772BC7">
        <w:t>CTEventPath</w:t>
      </w:r>
      <w:proofErr w:type="spellEnd"/>
      <w:r w:rsidRPr="00772BC7">
        <w:t xml:space="preserve">: Name of </w:t>
      </w:r>
      <w:r>
        <w:t>C</w:t>
      </w:r>
      <w:r w:rsidRPr="00772BC7">
        <w:t xml:space="preserve">oherent </w:t>
      </w:r>
      <w:r>
        <w:t>T</w:t>
      </w:r>
      <w:r w:rsidRPr="00772BC7">
        <w:t xml:space="preserve">urbulence </w:t>
      </w:r>
      <w:r>
        <w:t>E</w:t>
      </w:r>
      <w:r w:rsidRPr="00772BC7">
        <w:t>vents path [-]</w:t>
      </w:r>
    </w:p>
    <w:p w:rsidR="00817078" w:rsidRDefault="00817078" w:rsidP="0069428D">
      <w:pPr>
        <w:pStyle w:val="NRELBodyText"/>
      </w:pPr>
      <w:r>
        <w:t xml:space="preserve">The </w:t>
      </w:r>
      <w:proofErr w:type="spellStart"/>
      <w:r w:rsidRPr="00097E8C">
        <w:rPr>
          <w:i/>
        </w:rPr>
        <w:t>CTEventPath</w:t>
      </w:r>
      <w:proofErr w:type="spellEnd"/>
      <w:r>
        <w:t xml:space="preserve"> parameter is the name of the path that contains the coherent event definition files. Use quotation marks around the path name. This directory should contain files named “</w:t>
      </w:r>
      <w:proofErr w:type="spellStart"/>
      <w:r w:rsidRPr="004179FA">
        <w:t>Events.les</w:t>
      </w:r>
      <w:proofErr w:type="spellEnd"/>
      <w:r w:rsidRPr="008B32BB">
        <w:t>,</w:t>
      </w:r>
      <w:r>
        <w:t>”</w:t>
      </w:r>
      <w:r w:rsidRPr="008B32BB">
        <w:t xml:space="preserve"> </w:t>
      </w:r>
      <w:r>
        <w:t>“</w:t>
      </w:r>
      <w:proofErr w:type="spellStart"/>
      <w:r w:rsidRPr="004179FA">
        <w:t>Events.dns</w:t>
      </w:r>
      <w:proofErr w:type="spellEnd"/>
      <w:r w:rsidRPr="008B32BB">
        <w:t>,</w:t>
      </w:r>
      <w:r>
        <w:t>”</w:t>
      </w:r>
      <w:r w:rsidRPr="008B32BB">
        <w:t xml:space="preserve"> and </w:t>
      </w:r>
      <w:r>
        <w:t>“</w:t>
      </w:r>
      <w:proofErr w:type="spellStart"/>
      <w:r w:rsidRPr="004179FA">
        <w:t>Events.xtm</w:t>
      </w:r>
      <w:proofErr w:type="spellEnd"/>
      <w:r>
        <w:t>” as well as one or more files named “</w:t>
      </w:r>
      <w:r w:rsidRPr="004179FA">
        <w:t>Event</w:t>
      </w:r>
      <w:r w:rsidRPr="00BF2C62">
        <w:rPr>
          <w:i/>
          <w:iCs/>
        </w:rPr>
        <w:t>xxxxx</w:t>
      </w:r>
      <w:r w:rsidRPr="004179FA">
        <w:t>.dat</w:t>
      </w:r>
      <w:r>
        <w:t xml:space="preserve">” (with digits replacing the </w:t>
      </w:r>
      <w:proofErr w:type="spellStart"/>
      <w:r>
        <w:rPr>
          <w:i/>
          <w:iCs/>
        </w:rPr>
        <w:t>xxxxx</w:t>
      </w:r>
      <w:proofErr w:type="spellEnd"/>
      <w:r>
        <w:t xml:space="preserve">). These event definition files and the associated binary data files that AeroDyn </w:t>
      </w:r>
      <w:r w:rsidR="00B122A8">
        <w:t xml:space="preserve">v13 </w:t>
      </w:r>
      <w:r>
        <w:t xml:space="preserve">reads are provided in the coherent structure archive on the </w:t>
      </w:r>
      <w:hyperlink r:id="rId239" w:history="1">
        <w:r>
          <w:rPr>
            <w:rStyle w:val="Hyperlink"/>
          </w:rPr>
          <w:t>TurbSim Web site</w:t>
        </w:r>
      </w:hyperlink>
      <w:r>
        <w:t xml:space="preserve"> (in folder “</w:t>
      </w:r>
      <w:proofErr w:type="spellStart"/>
      <w:r w:rsidRPr="004179FA">
        <w:t>EventData</w:t>
      </w:r>
      <w:proofErr w:type="spellEnd"/>
      <w:r>
        <w:t>”).</w:t>
      </w:r>
    </w:p>
    <w:p w:rsidR="00817078" w:rsidRDefault="00817078" w:rsidP="008E6EFD">
      <w:pPr>
        <w:pStyle w:val="NRELHead04"/>
      </w:pPr>
      <w:proofErr w:type="spellStart"/>
      <w:r>
        <w:lastRenderedPageBreak/>
        <w:t>CTEventFile</w:t>
      </w:r>
      <w:proofErr w:type="spellEnd"/>
      <w:r>
        <w:t>: Type of Coherent Events [-]</w:t>
      </w:r>
    </w:p>
    <w:p w:rsidR="0069428D" w:rsidRDefault="00817078" w:rsidP="0069428D">
      <w:pPr>
        <w:pStyle w:val="NRELBodyText"/>
        <w:rPr>
          <w:noProof/>
        </w:rPr>
      </w:pPr>
      <w:r>
        <w:t xml:space="preserve">This parameter tells TurbSim which type of coherent event files to use. Valid entries are found in </w:t>
      </w:r>
      <w:r>
        <w:fldChar w:fldCharType="begin" w:fldLock="1"/>
      </w:r>
      <w:r>
        <w:instrText xml:space="preserve"> REF Table_CTEventFile \h </w:instrText>
      </w:r>
      <w:r>
        <w:fldChar w:fldCharType="separate"/>
      </w:r>
      <w:r w:rsidR="00255BEF">
        <w:t xml:space="preserve">Table </w:t>
      </w:r>
      <w:r w:rsidR="00255BEF">
        <w:rPr>
          <w:noProof/>
        </w:rPr>
        <w:t>10</w:t>
      </w:r>
      <w:r>
        <w:fldChar w:fldCharType="end"/>
      </w:r>
      <w:r>
        <w:t xml:space="preserve">. In each individual simulation, all events are of the same type (either all LES or all DNS). TurbSim automatically uses LES events when KHTEST is specified for parameter </w:t>
      </w:r>
      <w:proofErr w:type="spellStart"/>
      <w:r w:rsidRPr="00AC5FBB">
        <w:rPr>
          <w:i/>
        </w:rPr>
        <w:t>IECturbc</w:t>
      </w:r>
      <w:proofErr w:type="spellEnd"/>
      <w:r>
        <w:t>.</w:t>
      </w:r>
      <w:r w:rsidR="0069428D" w:rsidRPr="0069428D">
        <w:rPr>
          <w:noProof/>
        </w:rPr>
        <w:t xml:space="preserve"> </w:t>
      </w:r>
    </w:p>
    <w:p w:rsidR="00817078" w:rsidRDefault="0069428D" w:rsidP="0069428D">
      <w:pPr>
        <w:pStyle w:val="NRELBodyText"/>
      </w:pPr>
      <w:r>
        <w:rPr>
          <w:noProof/>
        </w:rPr>
        <mc:AlternateContent>
          <mc:Choice Requires="wps">
            <w:drawing>
              <wp:inline distT="0" distB="0" distL="0" distR="0" wp14:anchorId="1ED26AE2" wp14:editId="095B2FD4">
                <wp:extent cx="5943600" cy="1378585"/>
                <wp:effectExtent l="0" t="0" r="0" b="0"/>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69428D">
                            <w:pPr>
                              <w:pStyle w:val="NRELTableCaption"/>
                            </w:pPr>
                            <w:bookmarkStart w:id="268" w:name="Table_CTEventFile"/>
                            <w:bookmarkStart w:id="269" w:name="_Toc238955057"/>
                            <w:bookmarkStart w:id="270" w:name="_Toc399876329"/>
                            <w:bookmarkStart w:id="271" w:name="_Toc452622708"/>
                            <w:proofErr w:type="gramStart"/>
                            <w:r>
                              <w:t xml:space="preserve">Table </w:t>
                            </w:r>
                            <w:fldSimple w:instr=" SEQ Table \* ARABIC ">
                              <w:r w:rsidR="00526B2A">
                                <w:rPr>
                                  <w:noProof/>
                                </w:rPr>
                                <w:t>10</w:t>
                              </w:r>
                            </w:fldSimple>
                            <w:bookmarkEnd w:id="268"/>
                            <w:r>
                              <w:t>.</w:t>
                            </w:r>
                            <w:proofErr w:type="gramEnd"/>
                            <w:r>
                              <w:t xml:space="preserve"> Valid </w:t>
                            </w:r>
                            <w:proofErr w:type="spellStart"/>
                            <w:r w:rsidRPr="008141DD">
                              <w:rPr>
                                <w:i/>
                              </w:rPr>
                              <w:t>CTEventFile</w:t>
                            </w:r>
                            <w:proofErr w:type="spellEnd"/>
                            <w:r>
                              <w:t xml:space="preserve"> Entries</w:t>
                            </w:r>
                            <w:bookmarkEnd w:id="269"/>
                            <w:bookmarkEnd w:id="270"/>
                            <w:bookmarkEnd w:id="271"/>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337164" w:rsidTr="0069428D">
                              <w:trPr>
                                <w:tblCellSpacing w:w="7" w:type="dxa"/>
                                <w:jc w:val="center"/>
                              </w:trPr>
                              <w:tc>
                                <w:tcPr>
                                  <w:tcW w:w="1125" w:type="pct"/>
                                  <w:tcBorders>
                                    <w:top w:val="single" w:sz="6" w:space="0" w:color="auto"/>
                                    <w:bottom w:val="single" w:sz="6" w:space="0" w:color="auto"/>
                                  </w:tcBorders>
                                  <w:vAlign w:val="center"/>
                                </w:tcPr>
                                <w:p w:rsidR="00337164" w:rsidRDefault="00337164"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337164" w:rsidRDefault="00337164" w:rsidP="000546BF">
                                  <w:pPr>
                                    <w:pStyle w:val="NRELTableHeader"/>
                                    <w:rPr>
                                      <w:noProof/>
                                    </w:rPr>
                                  </w:pPr>
                                  <w:r w:rsidRPr="00E752FD">
                                    <w:rPr>
                                      <w:noProof/>
                                    </w:rPr>
                                    <w:t>Description</w:t>
                                  </w:r>
                                </w:p>
                              </w:tc>
                            </w:tr>
                            <w:tr w:rsidR="00337164" w:rsidTr="0069428D">
                              <w:trPr>
                                <w:tblCellSpacing w:w="7" w:type="dxa"/>
                                <w:jc w:val="center"/>
                              </w:trPr>
                              <w:tc>
                                <w:tcPr>
                                  <w:tcW w:w="1125" w:type="pct"/>
                                  <w:vAlign w:val="center"/>
                                </w:tcPr>
                                <w:p w:rsidR="00337164" w:rsidDel="008141DD" w:rsidRDefault="00337164" w:rsidP="000546BF">
                                  <w:pPr>
                                    <w:pStyle w:val="NRELTableContent"/>
                                  </w:pPr>
                                  <w:r>
                                    <w:t>DNS</w:t>
                                  </w:r>
                                </w:p>
                              </w:tc>
                              <w:tc>
                                <w:tcPr>
                                  <w:tcW w:w="3847" w:type="pct"/>
                                  <w:vAlign w:val="center"/>
                                </w:tcPr>
                                <w:p w:rsidR="00337164" w:rsidRDefault="00337164" w:rsidP="000546BF">
                                  <w:pPr>
                                    <w:pStyle w:val="NRELTableContent"/>
                                  </w:pPr>
                                  <w:r>
                                    <w:t>Reads DNS event files (</w:t>
                                  </w:r>
                                  <w:proofErr w:type="spellStart"/>
                                  <w:r w:rsidRPr="002F16EF">
                                    <w:rPr>
                                      <w:i/>
                                    </w:rPr>
                                    <w:t>CTEventPath</w:t>
                                  </w:r>
                                  <w:proofErr w:type="spellEnd"/>
                                  <w:r>
                                    <w:t>\</w:t>
                                  </w:r>
                                  <w:proofErr w:type="spellStart"/>
                                  <w:r>
                                    <w:t>Events.dns</w:t>
                                  </w:r>
                                  <w:proofErr w:type="spellEnd"/>
                                  <w:r>
                                    <w:t>)</w:t>
                                  </w:r>
                                </w:p>
                              </w:tc>
                            </w:tr>
                            <w:tr w:rsidR="00337164" w:rsidTr="0069428D">
                              <w:trPr>
                                <w:tblCellSpacing w:w="7" w:type="dxa"/>
                                <w:jc w:val="center"/>
                              </w:trPr>
                              <w:tc>
                                <w:tcPr>
                                  <w:tcW w:w="1125" w:type="pct"/>
                                  <w:vAlign w:val="center"/>
                                </w:tcPr>
                                <w:p w:rsidR="00337164" w:rsidRDefault="00337164" w:rsidP="000546BF">
                                  <w:pPr>
                                    <w:pStyle w:val="NRELTableContent"/>
                                  </w:pPr>
                                  <w:r>
                                    <w:t>LES</w:t>
                                  </w:r>
                                </w:p>
                              </w:tc>
                              <w:tc>
                                <w:tcPr>
                                  <w:tcW w:w="3847" w:type="pct"/>
                                  <w:vAlign w:val="center"/>
                                </w:tcPr>
                                <w:p w:rsidR="00337164" w:rsidRDefault="00337164" w:rsidP="000546BF">
                                  <w:pPr>
                                    <w:pStyle w:val="NRELTableContent"/>
                                  </w:pPr>
                                  <w:r>
                                    <w:t>Reads LES event files (</w:t>
                                  </w:r>
                                  <w:proofErr w:type="spellStart"/>
                                  <w:r w:rsidRPr="002F16EF">
                                    <w:rPr>
                                      <w:i/>
                                    </w:rPr>
                                    <w:t>CTEventPath</w:t>
                                  </w:r>
                                  <w:proofErr w:type="spellEnd"/>
                                  <w:r>
                                    <w:t>\</w:t>
                                  </w:r>
                                  <w:proofErr w:type="spellStart"/>
                                  <w:r>
                                    <w:t>Events.les</w:t>
                                  </w:r>
                                  <w:proofErr w:type="spellEnd"/>
                                  <w:r>
                                    <w:t>)</w:t>
                                  </w:r>
                                </w:p>
                              </w:tc>
                            </w:tr>
                            <w:tr w:rsidR="00337164" w:rsidTr="0069428D">
                              <w:trPr>
                                <w:tblCellSpacing w:w="7" w:type="dxa"/>
                                <w:jc w:val="center"/>
                              </w:trPr>
                              <w:tc>
                                <w:tcPr>
                                  <w:tcW w:w="1125" w:type="pct"/>
                                  <w:tcBorders>
                                    <w:bottom w:val="single" w:sz="6" w:space="0" w:color="auto"/>
                                  </w:tcBorders>
                                  <w:vAlign w:val="center"/>
                                </w:tcPr>
                                <w:p w:rsidR="00337164" w:rsidRDefault="00337164" w:rsidP="000546BF">
                                  <w:pPr>
                                    <w:pStyle w:val="NRELTableContent"/>
                                  </w:pPr>
                                  <w:r>
                                    <w:t>Random</w:t>
                                  </w:r>
                                </w:p>
                              </w:tc>
                              <w:tc>
                                <w:tcPr>
                                  <w:tcW w:w="3847" w:type="pct"/>
                                  <w:tcBorders>
                                    <w:bottom w:val="single" w:sz="6" w:space="0" w:color="auto"/>
                                  </w:tcBorders>
                                  <w:vAlign w:val="center"/>
                                </w:tcPr>
                                <w:p w:rsidR="00337164" w:rsidRDefault="00337164" w:rsidP="000546BF">
                                  <w:pPr>
                                    <w:pStyle w:val="NRELTableContent"/>
                                  </w:pPr>
                                  <w:r>
                                    <w:t>Randomly chooses between LES and DNS (equal probability)</w:t>
                                  </w:r>
                                </w:p>
                              </w:tc>
                            </w:tr>
                          </w:tbl>
                          <w:p w:rsidR="00337164" w:rsidRDefault="00337164" w:rsidP="0069428D"/>
                        </w:txbxContent>
                      </wps:txbx>
                      <wps:bodyPr rot="0" vert="horz" wrap="square" lIns="91440" tIns="45720" rIns="91440" bIns="91440" anchor="t" anchorCtr="0" upright="1">
                        <a:noAutofit/>
                      </wps:bodyPr>
                    </wps:wsp>
                  </a:graphicData>
                </a:graphic>
              </wp:inline>
            </w:drawing>
          </mc:Choice>
          <mc:Fallback>
            <w:pict>
              <v:shape id="Text Box 247" o:spid="_x0000_s1054" type="#_x0000_t202" style="width:468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mwJuw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" filled="f" stroked="f">
                <v:textbox inset=",,,7.2pt">
                  <w:txbxContent>
                    <w:p w:rsidR="00337164" w:rsidRDefault="00337164" w:rsidP="0069428D">
                      <w:pPr>
                        <w:pStyle w:val="NRELTableCaption"/>
                      </w:pPr>
                      <w:bookmarkStart w:id="272" w:name="Table_CTEventFile"/>
                      <w:bookmarkStart w:id="273" w:name="_Toc238955057"/>
                      <w:bookmarkStart w:id="274" w:name="_Toc399876329"/>
                      <w:bookmarkStart w:id="275" w:name="_Toc452622708"/>
                      <w:proofErr w:type="gramStart"/>
                      <w:r>
                        <w:t xml:space="preserve">Table </w:t>
                      </w:r>
                      <w:fldSimple w:instr=" SEQ Table \* ARABIC ">
                        <w:r w:rsidR="00526B2A">
                          <w:rPr>
                            <w:noProof/>
                          </w:rPr>
                          <w:t>10</w:t>
                        </w:r>
                      </w:fldSimple>
                      <w:bookmarkEnd w:id="272"/>
                      <w:r>
                        <w:t>.</w:t>
                      </w:r>
                      <w:proofErr w:type="gramEnd"/>
                      <w:r>
                        <w:t xml:space="preserve"> Valid </w:t>
                      </w:r>
                      <w:proofErr w:type="spellStart"/>
                      <w:r w:rsidRPr="008141DD">
                        <w:rPr>
                          <w:i/>
                        </w:rPr>
                        <w:t>CTEventFile</w:t>
                      </w:r>
                      <w:proofErr w:type="spellEnd"/>
                      <w:r>
                        <w:t xml:space="preserve"> Entries</w:t>
                      </w:r>
                      <w:bookmarkEnd w:id="273"/>
                      <w:bookmarkEnd w:id="274"/>
                      <w:bookmarkEnd w:id="275"/>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337164" w:rsidTr="0069428D">
                        <w:trPr>
                          <w:tblCellSpacing w:w="7" w:type="dxa"/>
                          <w:jc w:val="center"/>
                        </w:trPr>
                        <w:tc>
                          <w:tcPr>
                            <w:tcW w:w="1125" w:type="pct"/>
                            <w:tcBorders>
                              <w:top w:val="single" w:sz="6" w:space="0" w:color="auto"/>
                              <w:bottom w:val="single" w:sz="6" w:space="0" w:color="auto"/>
                            </w:tcBorders>
                            <w:vAlign w:val="center"/>
                          </w:tcPr>
                          <w:p w:rsidR="00337164" w:rsidRDefault="00337164"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337164" w:rsidRDefault="00337164" w:rsidP="000546BF">
                            <w:pPr>
                              <w:pStyle w:val="NRELTableHeader"/>
                              <w:rPr>
                                <w:noProof/>
                              </w:rPr>
                            </w:pPr>
                            <w:r w:rsidRPr="00E752FD">
                              <w:rPr>
                                <w:noProof/>
                              </w:rPr>
                              <w:t>Description</w:t>
                            </w:r>
                          </w:p>
                        </w:tc>
                      </w:tr>
                      <w:tr w:rsidR="00337164" w:rsidTr="0069428D">
                        <w:trPr>
                          <w:tblCellSpacing w:w="7" w:type="dxa"/>
                          <w:jc w:val="center"/>
                        </w:trPr>
                        <w:tc>
                          <w:tcPr>
                            <w:tcW w:w="1125" w:type="pct"/>
                            <w:vAlign w:val="center"/>
                          </w:tcPr>
                          <w:p w:rsidR="00337164" w:rsidDel="008141DD" w:rsidRDefault="00337164" w:rsidP="000546BF">
                            <w:pPr>
                              <w:pStyle w:val="NRELTableContent"/>
                            </w:pPr>
                            <w:r>
                              <w:t>DNS</w:t>
                            </w:r>
                          </w:p>
                        </w:tc>
                        <w:tc>
                          <w:tcPr>
                            <w:tcW w:w="3847" w:type="pct"/>
                            <w:vAlign w:val="center"/>
                          </w:tcPr>
                          <w:p w:rsidR="00337164" w:rsidRDefault="00337164" w:rsidP="000546BF">
                            <w:pPr>
                              <w:pStyle w:val="NRELTableContent"/>
                            </w:pPr>
                            <w:r>
                              <w:t>Reads DNS event files (</w:t>
                            </w:r>
                            <w:proofErr w:type="spellStart"/>
                            <w:r w:rsidRPr="002F16EF">
                              <w:rPr>
                                <w:i/>
                              </w:rPr>
                              <w:t>CTEventPath</w:t>
                            </w:r>
                            <w:proofErr w:type="spellEnd"/>
                            <w:r>
                              <w:t>\</w:t>
                            </w:r>
                            <w:proofErr w:type="spellStart"/>
                            <w:r>
                              <w:t>Events.dns</w:t>
                            </w:r>
                            <w:proofErr w:type="spellEnd"/>
                            <w:r>
                              <w:t>)</w:t>
                            </w:r>
                          </w:p>
                        </w:tc>
                      </w:tr>
                      <w:tr w:rsidR="00337164" w:rsidTr="0069428D">
                        <w:trPr>
                          <w:tblCellSpacing w:w="7" w:type="dxa"/>
                          <w:jc w:val="center"/>
                        </w:trPr>
                        <w:tc>
                          <w:tcPr>
                            <w:tcW w:w="1125" w:type="pct"/>
                            <w:vAlign w:val="center"/>
                          </w:tcPr>
                          <w:p w:rsidR="00337164" w:rsidRDefault="00337164" w:rsidP="000546BF">
                            <w:pPr>
                              <w:pStyle w:val="NRELTableContent"/>
                            </w:pPr>
                            <w:r>
                              <w:t>LES</w:t>
                            </w:r>
                          </w:p>
                        </w:tc>
                        <w:tc>
                          <w:tcPr>
                            <w:tcW w:w="3847" w:type="pct"/>
                            <w:vAlign w:val="center"/>
                          </w:tcPr>
                          <w:p w:rsidR="00337164" w:rsidRDefault="00337164" w:rsidP="000546BF">
                            <w:pPr>
                              <w:pStyle w:val="NRELTableContent"/>
                            </w:pPr>
                            <w:r>
                              <w:t>Reads LES event files (</w:t>
                            </w:r>
                            <w:proofErr w:type="spellStart"/>
                            <w:r w:rsidRPr="002F16EF">
                              <w:rPr>
                                <w:i/>
                              </w:rPr>
                              <w:t>CTEventPath</w:t>
                            </w:r>
                            <w:proofErr w:type="spellEnd"/>
                            <w:r>
                              <w:t>\</w:t>
                            </w:r>
                            <w:proofErr w:type="spellStart"/>
                            <w:r>
                              <w:t>Events.les</w:t>
                            </w:r>
                            <w:proofErr w:type="spellEnd"/>
                            <w:r>
                              <w:t>)</w:t>
                            </w:r>
                          </w:p>
                        </w:tc>
                      </w:tr>
                      <w:tr w:rsidR="00337164" w:rsidTr="0069428D">
                        <w:trPr>
                          <w:tblCellSpacing w:w="7" w:type="dxa"/>
                          <w:jc w:val="center"/>
                        </w:trPr>
                        <w:tc>
                          <w:tcPr>
                            <w:tcW w:w="1125" w:type="pct"/>
                            <w:tcBorders>
                              <w:bottom w:val="single" w:sz="6" w:space="0" w:color="auto"/>
                            </w:tcBorders>
                            <w:vAlign w:val="center"/>
                          </w:tcPr>
                          <w:p w:rsidR="00337164" w:rsidRDefault="00337164" w:rsidP="000546BF">
                            <w:pPr>
                              <w:pStyle w:val="NRELTableContent"/>
                            </w:pPr>
                            <w:r>
                              <w:t>Random</w:t>
                            </w:r>
                          </w:p>
                        </w:tc>
                        <w:tc>
                          <w:tcPr>
                            <w:tcW w:w="3847" w:type="pct"/>
                            <w:tcBorders>
                              <w:bottom w:val="single" w:sz="6" w:space="0" w:color="auto"/>
                            </w:tcBorders>
                            <w:vAlign w:val="center"/>
                          </w:tcPr>
                          <w:p w:rsidR="00337164" w:rsidRDefault="00337164" w:rsidP="000546BF">
                            <w:pPr>
                              <w:pStyle w:val="NRELTableContent"/>
                            </w:pPr>
                            <w:r>
                              <w:t>Randomly chooses between LES and DNS (equal probability)</w:t>
                            </w:r>
                          </w:p>
                        </w:tc>
                      </w:tr>
                    </w:tbl>
                    <w:p w:rsidR="00337164" w:rsidRDefault="00337164" w:rsidP="0069428D"/>
                  </w:txbxContent>
                </v:textbox>
                <w10:anchorlock/>
              </v:shape>
            </w:pict>
          </mc:Fallback>
        </mc:AlternateContent>
      </w:r>
    </w:p>
    <w:p w:rsidR="00817078" w:rsidRDefault="00817078" w:rsidP="008E6EFD">
      <w:pPr>
        <w:pStyle w:val="NRELHead04"/>
      </w:pPr>
      <w:r>
        <w:t>Randomize: Randomize Size and Location of KH Billow Pieces? [T/F]</w:t>
      </w:r>
    </w:p>
    <w:p w:rsidR="00817078" w:rsidRDefault="00817078" w:rsidP="0069428D">
      <w:pPr>
        <w:pStyle w:val="NRELBodyText"/>
      </w:pPr>
      <w:r>
        <w:t xml:space="preserve">Set the </w:t>
      </w:r>
      <w:r>
        <w:rPr>
          <w:i/>
        </w:rPr>
        <w:t>Randomize</w:t>
      </w:r>
      <w:r>
        <w:t xml:space="preserve"> parameter to “true” to randomize the size and location of the coherent structures in the rotor disk or to “false” to specify these values yourself. A value of “true” overrides the next three input parameters (</w:t>
      </w:r>
      <w:proofErr w:type="spellStart"/>
      <w:r>
        <w:rPr>
          <w:i/>
        </w:rPr>
        <w:t>DistScl</w:t>
      </w:r>
      <w:proofErr w:type="spellEnd"/>
      <w:r>
        <w:t xml:space="preserve">, </w:t>
      </w:r>
      <w:proofErr w:type="spellStart"/>
      <w:r>
        <w:rPr>
          <w:i/>
        </w:rPr>
        <w:t>CTLy</w:t>
      </w:r>
      <w:proofErr w:type="spellEnd"/>
      <w:r>
        <w:t xml:space="preserve">, and </w:t>
      </w:r>
      <w:proofErr w:type="spellStart"/>
      <w:r>
        <w:rPr>
          <w:i/>
        </w:rPr>
        <w:t>CTLz</w:t>
      </w:r>
      <w:proofErr w:type="spellEnd"/>
      <w:r>
        <w:t>). Instead, the coherent structures are centered laterally and randomly chosen to cover either (1) the full rotor disk (75% of the time), (2) only the lower half of the disk (12.5% of the time), or (3) only the upper half (12.5% of the time).</w:t>
      </w:r>
    </w:p>
    <w:p w:rsidR="00817078" w:rsidRDefault="00817078" w:rsidP="008E6EFD">
      <w:pPr>
        <w:pStyle w:val="NRELHead04"/>
      </w:pPr>
      <w:proofErr w:type="spellStart"/>
      <w:r>
        <w:t>DistScl</w:t>
      </w:r>
      <w:proofErr w:type="spellEnd"/>
      <w:r>
        <w:t>: Disturbance Scale [-]</w:t>
      </w:r>
    </w:p>
    <w:p w:rsidR="00817078" w:rsidRPr="00487CE9" w:rsidRDefault="00817078" w:rsidP="0069428D">
      <w:pPr>
        <w:pStyle w:val="NRELBodyText"/>
      </w:pPr>
      <w:r>
        <w:t xml:space="preserve">The </w:t>
      </w:r>
      <w:proofErr w:type="spellStart"/>
      <w:r>
        <w:rPr>
          <w:i/>
        </w:rPr>
        <w:t>DistScl</w:t>
      </w:r>
      <w:proofErr w:type="spellEnd"/>
      <w:r>
        <w:t xml:space="preserve"> parameter is the disturbance scale, which determines the size of the coherent event data set relative to the rotor disk. It is the ratio of the height of the coherent dataset to the (assumed) rotor diameter. A value of 1.0 makes the coherent structures the height of the rotor disk; 0.5 makes them half the height of the rotor disk. If parameter </w:t>
      </w:r>
      <w:proofErr w:type="spellStart"/>
      <w:r w:rsidRPr="00AC5FBB">
        <w:rPr>
          <w:i/>
        </w:rPr>
        <w:t>IECturbc</w:t>
      </w:r>
      <w:proofErr w:type="spellEnd"/>
      <w:r>
        <w:t xml:space="preserve"> is KHTEST, TurbSim overrides </w:t>
      </w:r>
      <w:proofErr w:type="spellStart"/>
      <w:r>
        <w:rPr>
          <w:i/>
        </w:rPr>
        <w:t>DistScl</w:t>
      </w:r>
      <w:proofErr w:type="spellEnd"/>
      <w:r>
        <w:rPr>
          <w:i/>
        </w:rPr>
        <w:t xml:space="preserve"> </w:t>
      </w:r>
      <w:r>
        <w:t xml:space="preserve">with a value of 1.0. When </w:t>
      </w:r>
      <w:r>
        <w:rPr>
          <w:i/>
        </w:rPr>
        <w:t>Randomize</w:t>
      </w:r>
      <w:r>
        <w:t xml:space="preserve"> is “true,” the value of this input is overridden (as discussed above).</w:t>
      </w:r>
    </w:p>
    <w:p w:rsidR="00817078" w:rsidRDefault="00817078" w:rsidP="008E6EFD">
      <w:pPr>
        <w:pStyle w:val="NRELHead04"/>
      </w:pPr>
      <w:proofErr w:type="spellStart"/>
      <w:r>
        <w:t>CTLy</w:t>
      </w:r>
      <w:proofErr w:type="spellEnd"/>
      <w:r>
        <w:t>: Lateral Location of Coherent Turbulence [-]</w:t>
      </w:r>
    </w:p>
    <w:p w:rsidR="00817078" w:rsidRPr="00487CE9" w:rsidRDefault="00817078" w:rsidP="0069428D">
      <w:pPr>
        <w:pStyle w:val="NRELBodyText"/>
      </w:pPr>
      <w:r>
        <w:t xml:space="preserve">This parameter laterally positions the coherent structures from the KH billow on the rotor disk. </w:t>
      </w:r>
      <w:proofErr w:type="spellStart"/>
      <w:r w:rsidRPr="00487CE9">
        <w:rPr>
          <w:i/>
        </w:rPr>
        <w:t>CTLy</w:t>
      </w:r>
      <w:proofErr w:type="spellEnd"/>
      <w:r>
        <w:t xml:space="preserve"> is the fractional location of the tower centerline from the right to left side (looking downwind) of the coherent event dataset. A value of 0.5 puts the tower centerline in the center of the billow. The coherent structures are periodic in the lateral direction so they cover the grid horizontally, regardless of the location of the tower centerline. </w:t>
      </w:r>
      <w:r>
        <w:fldChar w:fldCharType="begin" w:fldLock="1"/>
      </w:r>
      <w:r>
        <w:instrText xml:space="preserve"> REF Figure_CohScaling \h </w:instrText>
      </w:r>
      <w:r>
        <w:fldChar w:fldCharType="separate"/>
      </w:r>
      <w:r w:rsidR="00255BEF">
        <w:t xml:space="preserve">Figure </w:t>
      </w:r>
      <w:r w:rsidR="00255BEF">
        <w:rPr>
          <w:noProof/>
        </w:rPr>
        <w:t>16</w:t>
      </w:r>
      <w:r>
        <w:fldChar w:fldCharType="end"/>
      </w:r>
      <w:r>
        <w:t xml:space="preserve"> shows coherent structure scaling with </w:t>
      </w:r>
      <w:proofErr w:type="spellStart"/>
      <w:r>
        <w:rPr>
          <w:i/>
        </w:rPr>
        <w:t>CTLy</w:t>
      </w:r>
      <w:proofErr w:type="spellEnd"/>
      <w:r>
        <w:t xml:space="preserve"> on the abscissa. If parameter </w:t>
      </w:r>
      <w:proofErr w:type="spellStart"/>
      <w:r w:rsidRPr="00AC5FBB">
        <w:rPr>
          <w:i/>
        </w:rPr>
        <w:t>IECturbc</w:t>
      </w:r>
      <w:proofErr w:type="spellEnd"/>
      <w:r>
        <w:t xml:space="preserve"> is KHTEST, TurbSim overrides </w:t>
      </w:r>
      <w:proofErr w:type="spellStart"/>
      <w:r w:rsidRPr="00487CE9">
        <w:rPr>
          <w:i/>
        </w:rPr>
        <w:t>CTLy</w:t>
      </w:r>
      <w:proofErr w:type="spellEnd"/>
      <w:r>
        <w:t xml:space="preserve"> with a value of 0.5. When </w:t>
      </w:r>
      <w:r>
        <w:rPr>
          <w:i/>
        </w:rPr>
        <w:t>Randomize</w:t>
      </w:r>
      <w:r>
        <w:t xml:space="preserve"> is “true,” the value of this input is overridden (see the discussion of </w:t>
      </w:r>
      <w:r>
        <w:rPr>
          <w:i/>
        </w:rPr>
        <w:t>Randomize</w:t>
      </w:r>
      <w:r>
        <w:t>).</w:t>
      </w:r>
    </w:p>
    <w:p w:rsidR="00817078" w:rsidRDefault="00817078" w:rsidP="008E6EFD">
      <w:pPr>
        <w:pStyle w:val="NRELHead04"/>
      </w:pPr>
      <w:proofErr w:type="spellStart"/>
      <w:r>
        <w:t>CTLz</w:t>
      </w:r>
      <w:proofErr w:type="spellEnd"/>
      <w:r>
        <w:t>: Vertical Location of Coherent Turbulence [-]</w:t>
      </w:r>
    </w:p>
    <w:p w:rsidR="00923594" w:rsidRDefault="00817078" w:rsidP="00DF745D">
      <w:pPr>
        <w:pStyle w:val="NRELBodyText"/>
      </w:pPr>
      <w:r w:rsidRPr="00DF745D">
        <w:t xml:space="preserve">This parameter positions the coherent structures vertically on the rotor disk. </w:t>
      </w:r>
      <w:proofErr w:type="spellStart"/>
      <w:r w:rsidRPr="00DF745D">
        <w:t>CTLz</w:t>
      </w:r>
      <w:proofErr w:type="spellEnd"/>
      <w:r w:rsidRPr="00DF745D">
        <w:t xml:space="preserve"> is the fractional location of hub height from the bottom of the dataset. A value of 0.5 places the vertical center of the billow at hub height. The structures are constant above and below the top and bottom of the dataset. </w:t>
      </w:r>
      <w:r w:rsidRPr="0069428D">
        <w:rPr>
          <w:rStyle w:val="NRELBodyTextCharChar"/>
        </w:rPr>
        <w:fldChar w:fldCharType="begin" w:fldLock="1"/>
      </w:r>
      <w:r w:rsidRPr="0069428D">
        <w:rPr>
          <w:rStyle w:val="NRELBodyTextCharChar"/>
        </w:rPr>
        <w:instrText xml:space="preserve"> REF Figure_CohScaling \h </w:instrText>
      </w:r>
      <w:r w:rsidRPr="0069428D">
        <w:rPr>
          <w:rStyle w:val="NRELBodyTextCharChar"/>
        </w:rPr>
      </w:r>
      <w:r w:rsidRPr="0069428D">
        <w:rPr>
          <w:rStyle w:val="NRELBodyTextCharChar"/>
        </w:rPr>
        <w:fldChar w:fldCharType="separate"/>
      </w:r>
      <w:r w:rsidR="00255BEF">
        <w:t xml:space="preserve">Figure </w:t>
      </w:r>
      <w:r w:rsidR="00255BEF">
        <w:rPr>
          <w:noProof/>
        </w:rPr>
        <w:t>16</w:t>
      </w:r>
      <w:r w:rsidRPr="0069428D">
        <w:rPr>
          <w:rStyle w:val="NRELBodyTextCharChar"/>
        </w:rPr>
        <w:fldChar w:fldCharType="end"/>
      </w:r>
      <w:r w:rsidRPr="00DF745D">
        <w:t xml:space="preserve"> shows how the structures are scaled. If parameter </w:t>
      </w:r>
      <w:proofErr w:type="spellStart"/>
      <w:r w:rsidRPr="00DF745D">
        <w:t>IECturbc</w:t>
      </w:r>
      <w:proofErr w:type="spellEnd"/>
      <w:r w:rsidRPr="00DF745D">
        <w:t xml:space="preserve"> is </w:t>
      </w:r>
      <w:r w:rsidRPr="00DF745D">
        <w:lastRenderedPageBreak/>
        <w:t xml:space="preserve">KHTEST, TurbSim overrides </w:t>
      </w:r>
      <w:proofErr w:type="spellStart"/>
      <w:r w:rsidRPr="00DF745D">
        <w:t>CTLz</w:t>
      </w:r>
      <w:proofErr w:type="spellEnd"/>
      <w:r w:rsidRPr="00DF745D">
        <w:t xml:space="preserve"> with a value of 0.5. When Randomize is “true,” the value of</w:t>
      </w:r>
      <w:r>
        <w:t xml:space="preserve"> </w:t>
      </w:r>
      <w:r w:rsidRPr="00DF745D">
        <w:t>this input also is overridden (see the discussion of Randomize).</w:t>
      </w:r>
    </w:p>
    <w:p w:rsidR="00817078" w:rsidRPr="00DF745D" w:rsidRDefault="00923594" w:rsidP="00923594">
      <w:pPr>
        <w:pStyle w:val="NRELFigureImageCentered"/>
      </w:pPr>
      <w:r>
        <w:rPr>
          <w:noProof/>
        </w:rPr>
        <mc:AlternateContent>
          <mc:Choice Requires="wps">
            <w:drawing>
              <wp:inline distT="0" distB="0" distL="0" distR="0" wp14:anchorId="0A4695AF" wp14:editId="50E920DB">
                <wp:extent cx="5629322" cy="3320949"/>
                <wp:effectExtent l="0" t="0" r="9525" b="0"/>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322" cy="33209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923594">
                            <w:pPr>
                              <w:pStyle w:val="NRELFigureImageCentered"/>
                            </w:pPr>
                            <w:r>
                              <w:rPr>
                                <w:noProof/>
                              </w:rPr>
                              <w:drawing>
                                <wp:inline distT="0" distB="0" distL="0" distR="0" wp14:anchorId="42D221E5" wp14:editId="126B2B41">
                                  <wp:extent cx="3111500" cy="2806700"/>
                                  <wp:effectExtent l="19050" t="19050" r="12700" b="12700"/>
                                  <wp:docPr id="543"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40"/>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164" w:rsidRDefault="00337164" w:rsidP="00923594">
                            <w:pPr>
                              <w:pStyle w:val="NRELFigureCaption"/>
                            </w:pPr>
                            <w:bookmarkStart w:id="276" w:name="Figure_CohScaling"/>
                            <w:bookmarkStart w:id="277" w:name="_Toc335905351"/>
                            <w:bookmarkStart w:id="278" w:name="_Toc399876286"/>
                            <w:bookmarkStart w:id="279" w:name="_Toc452622669"/>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16</w:t>
                            </w:r>
                            <w:r w:rsidR="00D703A1">
                              <w:rPr>
                                <w:noProof/>
                              </w:rPr>
                              <w:fldChar w:fldCharType="end"/>
                            </w:r>
                            <w:bookmarkEnd w:id="276"/>
                            <w:r>
                              <w:t>.</w:t>
                            </w:r>
                            <w:proofErr w:type="gramEnd"/>
                            <w:r>
                              <w:t xml:space="preserve"> Coherent structure scaling (looking downwind): </w:t>
                            </w:r>
                            <w:proofErr w:type="spellStart"/>
                            <w:r>
                              <w:rPr>
                                <w:i/>
                              </w:rPr>
                              <w:t>CTLy</w:t>
                            </w:r>
                            <w:proofErr w:type="spellEnd"/>
                            <w:r>
                              <w:t xml:space="preserve"> is the tower location, </w:t>
                            </w:r>
                            <w:proofErr w:type="spellStart"/>
                            <w:r>
                              <w:rPr>
                                <w:i/>
                              </w:rPr>
                              <w:t>CTLz</w:t>
                            </w:r>
                            <w:proofErr w:type="spellEnd"/>
                            <w:r>
                              <w:t xml:space="preserve"> is the hub (height) location, and </w:t>
                            </w:r>
                            <w:proofErr w:type="spellStart"/>
                            <w:r>
                              <w:rPr>
                                <w:i/>
                              </w:rPr>
                              <w:t>DistScl</w:t>
                            </w:r>
                            <w:proofErr w:type="spellEnd"/>
                            <w:r>
                              <w:t xml:space="preserve"> determines the size (m) relative to the rotor disk</w:t>
                            </w:r>
                            <w:bookmarkEnd w:id="277"/>
                            <w:bookmarkEnd w:id="278"/>
                            <w:bookmarkEnd w:id="279"/>
                          </w:p>
                        </w:txbxContent>
                      </wps:txbx>
                      <wps:bodyPr rot="0" vert="horz" wrap="square" lIns="45720" tIns="9144" rIns="45720" bIns="9144" anchor="t" anchorCtr="0" upright="1">
                        <a:noAutofit/>
                      </wps:bodyPr>
                    </wps:wsp>
                  </a:graphicData>
                </a:graphic>
              </wp:inline>
            </w:drawing>
          </mc:Choice>
          <mc:Fallback>
            <w:pict>
              <v:shape id="Text Box 246" o:spid="_x0000_s1055" type="#_x0000_t202" style="width:443.2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" stroked="f">
                <v:textbox inset="3.6pt,.72pt,3.6pt,.72pt">
                  <w:txbxContent>
                    <w:p w:rsidR="00337164" w:rsidRDefault="00337164" w:rsidP="00923594">
                      <w:pPr>
                        <w:pStyle w:val="NRELFigureImageCentered"/>
                      </w:pPr>
                      <w:r>
                        <w:rPr>
                          <w:noProof/>
                        </w:rPr>
                        <w:drawing>
                          <wp:inline distT="0" distB="0" distL="0" distR="0" wp14:anchorId="42D221E5" wp14:editId="126B2B41">
                            <wp:extent cx="3111500" cy="2806700"/>
                            <wp:effectExtent l="19050" t="19050" r="12700" b="12700"/>
                            <wp:docPr id="543"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40"/>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164" w:rsidRDefault="00337164" w:rsidP="00923594">
                      <w:pPr>
                        <w:pStyle w:val="NRELFigureCaption"/>
                      </w:pPr>
                      <w:bookmarkStart w:id="280" w:name="Figure_CohScaling"/>
                      <w:bookmarkStart w:id="281" w:name="_Toc335905351"/>
                      <w:bookmarkStart w:id="282" w:name="_Toc399876286"/>
                      <w:bookmarkStart w:id="283" w:name="_Toc452622669"/>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16</w:t>
                      </w:r>
                      <w:r w:rsidR="00D703A1">
                        <w:rPr>
                          <w:noProof/>
                        </w:rPr>
                        <w:fldChar w:fldCharType="end"/>
                      </w:r>
                      <w:bookmarkEnd w:id="280"/>
                      <w:r>
                        <w:t>.</w:t>
                      </w:r>
                      <w:proofErr w:type="gramEnd"/>
                      <w:r>
                        <w:t xml:space="preserve"> Coherent structure scaling (looking downwind): </w:t>
                      </w:r>
                      <w:proofErr w:type="spellStart"/>
                      <w:r>
                        <w:rPr>
                          <w:i/>
                        </w:rPr>
                        <w:t>CTLy</w:t>
                      </w:r>
                      <w:proofErr w:type="spellEnd"/>
                      <w:r>
                        <w:t xml:space="preserve"> is the tower location, </w:t>
                      </w:r>
                      <w:proofErr w:type="spellStart"/>
                      <w:r>
                        <w:rPr>
                          <w:i/>
                        </w:rPr>
                        <w:t>CTLz</w:t>
                      </w:r>
                      <w:proofErr w:type="spellEnd"/>
                      <w:r>
                        <w:t xml:space="preserve"> is the hub (height) location, and </w:t>
                      </w:r>
                      <w:proofErr w:type="spellStart"/>
                      <w:r>
                        <w:rPr>
                          <w:i/>
                        </w:rPr>
                        <w:t>DistScl</w:t>
                      </w:r>
                      <w:proofErr w:type="spellEnd"/>
                      <w:r>
                        <w:t xml:space="preserve"> determines the size (m) relative to the rotor disk</w:t>
                      </w:r>
                      <w:bookmarkEnd w:id="281"/>
                      <w:bookmarkEnd w:id="282"/>
                      <w:bookmarkEnd w:id="283"/>
                    </w:p>
                  </w:txbxContent>
                </v:textbox>
                <w10:anchorlock/>
              </v:shape>
            </w:pict>
          </mc:Fallback>
        </mc:AlternateContent>
      </w:r>
    </w:p>
    <w:p w:rsidR="00817078" w:rsidRDefault="00817078" w:rsidP="008E6EFD">
      <w:pPr>
        <w:pStyle w:val="NRELHead04"/>
      </w:pPr>
      <w:proofErr w:type="spellStart"/>
      <w:r>
        <w:t>CTStartTime</w:t>
      </w:r>
      <w:proofErr w:type="spellEnd"/>
      <w:r>
        <w:t>: Minimum Start Time for Coherent Turbulence [s]</w:t>
      </w:r>
    </w:p>
    <w:p w:rsidR="00817078" w:rsidRDefault="00817078" w:rsidP="0069428D">
      <w:pPr>
        <w:pStyle w:val="NRELBodyText"/>
      </w:pPr>
      <w:r>
        <w:t xml:space="preserve">The </w:t>
      </w:r>
      <w:proofErr w:type="spellStart"/>
      <w:r w:rsidRPr="00D34B9F">
        <w:rPr>
          <w:i/>
        </w:rPr>
        <w:t>CTStartTime</w:t>
      </w:r>
      <w:proofErr w:type="spellEnd"/>
      <w:r>
        <w:t xml:space="preserve"> parameter is used to determine where the first coherent structure will be placed in the time-step file. TurbSim ensures that the first event in the coherent time-step file does not occur before the time entered here (in seconds). This feature can be useful if you do not want a turbine to encounter coherent structures during the startup transient of a simulation.</w:t>
      </w:r>
    </w:p>
    <w:p w:rsidR="008E6EFD" w:rsidRDefault="008E6EFD" w:rsidP="008E6EFD">
      <w:pPr>
        <w:pStyle w:val="NRELHead02"/>
      </w:pPr>
      <w:bookmarkStart w:id="284" w:name="Heading_TimeSer_File"/>
      <w:bookmarkStart w:id="285" w:name="_Toc452622597"/>
      <w:r>
        <w:t>Input Fi</w:t>
      </w:r>
      <w:r w:rsidR="00323997">
        <w:t xml:space="preserve">le for User-Defined Time </w:t>
      </w:r>
      <w:r w:rsidR="00096E51">
        <w:t>Series</w:t>
      </w:r>
      <w:bookmarkEnd w:id="284"/>
      <w:bookmarkEnd w:id="285"/>
    </w:p>
    <w:p w:rsidR="0066423F" w:rsidRDefault="0066423F" w:rsidP="0066423F">
      <w:pPr>
        <w:pStyle w:val="NRELBodyText"/>
      </w:pPr>
      <w:r>
        <w:t xml:space="preserve">When using the “TIMESR” turbulence model, TurbSim requires additional inputs, which are specified in the User-Defined Time Series Input File. The name of this file is specified in the </w:t>
      </w:r>
      <w:proofErr w:type="spellStart"/>
      <w:r>
        <w:rPr>
          <w:i/>
        </w:rPr>
        <w:t>UsrFile</w:t>
      </w:r>
      <w:proofErr w:type="spellEnd"/>
      <w:r>
        <w:rPr>
          <w:i/>
        </w:rPr>
        <w:t xml:space="preserve"> </w:t>
      </w:r>
      <w:r w:rsidRPr="0066423F">
        <w:t>input</w:t>
      </w:r>
      <w:r>
        <w:rPr>
          <w:i/>
        </w:rPr>
        <w:t xml:space="preserve"> </w:t>
      </w:r>
      <w:r>
        <w:t>parameter in the primary TurbSim input file.</w:t>
      </w:r>
    </w:p>
    <w:p w:rsidR="008E6EFD" w:rsidRDefault="00323997" w:rsidP="00323997">
      <w:pPr>
        <w:pStyle w:val="NRELHead03"/>
      </w:pPr>
      <w:proofErr w:type="spellStart"/>
      <w:proofErr w:type="gramStart"/>
      <w:r>
        <w:t>nComp</w:t>
      </w:r>
      <w:proofErr w:type="spellEnd"/>
      <w:proofErr w:type="gramEnd"/>
      <w:r>
        <w:t>: Number of Velocity Components in the File [</w:t>
      </w:r>
      <w:r w:rsidR="00BD1BEE">
        <w:t>1, 2, or 3</w:t>
      </w:r>
      <w:r>
        <w:t>]</w:t>
      </w:r>
    </w:p>
    <w:p w:rsidR="00CA4EF1" w:rsidRDefault="00BD1BEE" w:rsidP="00CA4EF1">
      <w:pPr>
        <w:pStyle w:val="NRELBodyText"/>
      </w:pPr>
      <w:r>
        <w:t xml:space="preserve">This parameter is used to determine what columns are in the Time Series table at the end of this input file. If </w:t>
      </w:r>
      <w:proofErr w:type="spellStart"/>
      <w:r>
        <w:rPr>
          <w:i/>
        </w:rPr>
        <w:t>nComp</w:t>
      </w:r>
      <w:proofErr w:type="spellEnd"/>
      <w:r>
        <w:rPr>
          <w:i/>
        </w:rPr>
        <w:t xml:space="preserve"> </w:t>
      </w:r>
      <w:r>
        <w:t xml:space="preserve">is “1”, the file contains only the U-component wind speeds. If </w:t>
      </w:r>
      <w:proofErr w:type="spellStart"/>
      <w:r>
        <w:rPr>
          <w:i/>
        </w:rPr>
        <w:t>nComp</w:t>
      </w:r>
      <w:proofErr w:type="spellEnd"/>
      <w:r>
        <w:t xml:space="preserve"> is “2”, the file contains only the </w:t>
      </w:r>
      <w:r w:rsidRPr="00BD1BEE">
        <w:rPr>
          <w:i/>
        </w:rPr>
        <w:t>U</w:t>
      </w:r>
      <w:r w:rsidRPr="00BD1BEE">
        <w:t>- and</w:t>
      </w:r>
      <w:r>
        <w:t xml:space="preserve"> </w:t>
      </w:r>
      <w:r w:rsidRPr="00BD1BEE">
        <w:rPr>
          <w:i/>
        </w:rPr>
        <w:t>V</w:t>
      </w:r>
      <w:r>
        <w:t xml:space="preserve">- components of the total wind speed. If </w:t>
      </w:r>
      <w:proofErr w:type="spellStart"/>
      <w:r>
        <w:rPr>
          <w:i/>
        </w:rPr>
        <w:t>nComp</w:t>
      </w:r>
      <w:proofErr w:type="spellEnd"/>
      <w:r>
        <w:rPr>
          <w:i/>
        </w:rPr>
        <w:t xml:space="preserve"> </w:t>
      </w:r>
      <w:r>
        <w:t xml:space="preserve">is “3”, the file contains all three </w:t>
      </w:r>
      <w:r w:rsidRPr="00BD1BEE">
        <w:t>(</w:t>
      </w:r>
      <w:r>
        <w:rPr>
          <w:i/>
        </w:rPr>
        <w:t>U, V, W</w:t>
      </w:r>
      <w:r w:rsidRPr="00BD1BEE">
        <w:t>)</w:t>
      </w:r>
      <w:r>
        <w:t xml:space="preserve"> wind components.</w:t>
      </w:r>
    </w:p>
    <w:p w:rsidR="0046560C" w:rsidRPr="0046560C" w:rsidRDefault="0046560C" w:rsidP="00CA4EF1">
      <w:pPr>
        <w:pStyle w:val="NRELBodyText"/>
        <w:rPr>
          <w:u w:val="single"/>
        </w:rPr>
      </w:pPr>
      <w:r w:rsidRPr="0046560C">
        <w:rPr>
          <w:highlight w:val="yellow"/>
        </w:rPr>
        <w:t xml:space="preserve">Currently if </w:t>
      </w:r>
      <w:proofErr w:type="spellStart"/>
      <w:r w:rsidRPr="0046560C">
        <w:rPr>
          <w:i/>
          <w:highlight w:val="yellow"/>
        </w:rPr>
        <w:t>nComp</w:t>
      </w:r>
      <w:proofErr w:type="spellEnd"/>
      <w:r w:rsidRPr="0046560C">
        <w:rPr>
          <w:highlight w:val="yellow"/>
        </w:rPr>
        <w:t xml:space="preserve"> is less than </w:t>
      </w:r>
      <w:proofErr w:type="gramStart"/>
      <w:r w:rsidRPr="0046560C">
        <w:rPr>
          <w:highlight w:val="yellow"/>
        </w:rPr>
        <w:t>3</w:t>
      </w:r>
      <w:proofErr w:type="gramEnd"/>
      <w:r w:rsidRPr="0046560C">
        <w:rPr>
          <w:highlight w:val="yellow"/>
        </w:rPr>
        <w:t>, TurbSim generates zeros for the missing components.</w:t>
      </w:r>
    </w:p>
    <w:p w:rsidR="00323997" w:rsidRDefault="00323997" w:rsidP="00323997">
      <w:pPr>
        <w:pStyle w:val="NRELHead03"/>
      </w:pPr>
      <w:proofErr w:type="spellStart"/>
      <w:proofErr w:type="gramStart"/>
      <w:r>
        <w:t>nPoints</w:t>
      </w:r>
      <w:proofErr w:type="spellEnd"/>
      <w:proofErr w:type="gramEnd"/>
      <w:r>
        <w:t>: Number of Time Series Points in the File [-]</w:t>
      </w:r>
    </w:p>
    <w:p w:rsidR="00CA4EF1" w:rsidRPr="009B60BB" w:rsidRDefault="00BD1BEE" w:rsidP="00CA4EF1">
      <w:pPr>
        <w:pStyle w:val="NRELBodyText"/>
      </w:pPr>
      <w:r>
        <w:t>This parameter tells TurbSim how many measurement locations</w:t>
      </w:r>
      <w:r w:rsidR="009B60BB">
        <w:t xml:space="preserve"> are stored in this file. </w:t>
      </w:r>
      <w:proofErr w:type="spellStart"/>
      <w:proofErr w:type="gramStart"/>
      <w:r w:rsidR="009B60BB">
        <w:rPr>
          <w:i/>
        </w:rPr>
        <w:t>nPoints</w:t>
      </w:r>
      <w:proofErr w:type="spellEnd"/>
      <w:proofErr w:type="gramEnd"/>
      <w:r w:rsidR="009B60BB">
        <w:t xml:space="preserve"> must be at least 1.</w:t>
      </w:r>
    </w:p>
    <w:p w:rsidR="00323997" w:rsidRDefault="00323997" w:rsidP="00323997">
      <w:pPr>
        <w:pStyle w:val="NRELHead03"/>
      </w:pPr>
      <w:proofErr w:type="spellStart"/>
      <w:r>
        <w:lastRenderedPageBreak/>
        <w:t>RefPtID</w:t>
      </w:r>
      <w:proofErr w:type="spellEnd"/>
      <w:r>
        <w:t>: Index of the Reference Point</w:t>
      </w:r>
      <w:r w:rsidR="00C8387D">
        <w:t xml:space="preserve"> [-]</w:t>
      </w:r>
    </w:p>
    <w:p w:rsidR="00CA4EF1" w:rsidRPr="0077700E" w:rsidRDefault="0077700E" w:rsidP="00CA4EF1">
      <w:pPr>
        <w:pStyle w:val="NRELBodyText"/>
      </w:pPr>
      <w:r>
        <w:t xml:space="preserve">The </w:t>
      </w:r>
      <w:proofErr w:type="spellStart"/>
      <w:r>
        <w:rPr>
          <w:i/>
        </w:rPr>
        <w:t>RefPtID</w:t>
      </w:r>
      <w:proofErr w:type="spellEnd"/>
      <w:r>
        <w:rPr>
          <w:i/>
        </w:rPr>
        <w:t xml:space="preserve"> </w:t>
      </w:r>
      <w:r>
        <w:t xml:space="preserve">parameter is a number between </w:t>
      </w:r>
      <w:proofErr w:type="gramStart"/>
      <w:r>
        <w:t>1</w:t>
      </w:r>
      <w:proofErr w:type="gramEnd"/>
      <w:r>
        <w:t xml:space="preserve"> and </w:t>
      </w:r>
      <w:proofErr w:type="spellStart"/>
      <w:r>
        <w:rPr>
          <w:i/>
        </w:rPr>
        <w:t>nPoints</w:t>
      </w:r>
      <w:proofErr w:type="spellEnd"/>
      <w:r w:rsidRPr="0077700E">
        <w:t>.</w:t>
      </w:r>
      <w:r>
        <w:t xml:space="preserve"> It is the index of the measurement point whose phase angles will be used to correlate with the simulated points (i.e., it will be the first point used to form Veers’ [</w:t>
      </w:r>
      <w:r w:rsidR="00D703A1">
        <w:fldChar w:fldCharType="begin"/>
      </w:r>
      <w:r w:rsidR="00D703A1">
        <w:instrText xml:space="preserve"> SEQ References \* MERGEFORMAT  \* MERGEFORMAT </w:instrText>
      </w:r>
      <w:r w:rsidR="00D703A1">
        <w:fldChar w:fldCharType="separate"/>
      </w:r>
      <w:r w:rsidR="007F0774">
        <w:rPr>
          <w:noProof/>
        </w:rPr>
        <w:t>28</w:t>
      </w:r>
      <w:r w:rsidR="00D703A1">
        <w:rPr>
          <w:noProof/>
        </w:rPr>
        <w:fldChar w:fldCharType="end"/>
      </w:r>
      <w:r>
        <w:t>] transformation matrix, H).</w:t>
      </w:r>
    </w:p>
    <w:p w:rsidR="00323997" w:rsidRDefault="00323997" w:rsidP="00323997">
      <w:pPr>
        <w:pStyle w:val="NRELHead03"/>
      </w:pPr>
      <w:proofErr w:type="spellStart"/>
      <w:r>
        <w:t>Pointyi</w:t>
      </w:r>
      <w:proofErr w:type="spellEnd"/>
      <w:r>
        <w:t xml:space="preserve">, </w:t>
      </w:r>
      <w:proofErr w:type="spellStart"/>
      <w:r>
        <w:t>Pointzi</w:t>
      </w:r>
      <w:proofErr w:type="spellEnd"/>
      <w:r>
        <w:t xml:space="preserve">: </w:t>
      </w:r>
      <w:r w:rsidR="00DD2A58">
        <w:t>Coordinate</w:t>
      </w:r>
      <w:r>
        <w:t xml:space="preserve"> Locations of Time Series Points in the File</w:t>
      </w:r>
      <w:r w:rsidR="00C8387D">
        <w:t xml:space="preserve"> [m, m]</w:t>
      </w:r>
    </w:p>
    <w:p w:rsidR="00CA4EF1" w:rsidRPr="00CA4EF1" w:rsidRDefault="00FB1EAF" w:rsidP="00CA4EF1">
      <w:pPr>
        <w:pStyle w:val="NRELBodyText"/>
      </w:pPr>
      <w:r>
        <w:t xml:space="preserve">This is a table listing the </w:t>
      </w:r>
      <w:r w:rsidR="00DD2A58">
        <w:t xml:space="preserve">coordinates of the measurement locations contained in this file. </w:t>
      </w:r>
      <w:r>
        <w:t xml:space="preserve">These coordinates must be defined in </w:t>
      </w:r>
      <w:commentRangeStart w:id="286"/>
      <w:r w:rsidRPr="004D0BA5">
        <w:rPr>
          <w:highlight w:val="yellow"/>
        </w:rPr>
        <w:t>the inertial reference frame</w:t>
      </w:r>
      <w:commentRangeEnd w:id="286"/>
      <w:r w:rsidR="004D0BA5">
        <w:rPr>
          <w:rStyle w:val="CommentReference"/>
          <w:rFonts w:asciiTheme="minorHAnsi" w:eastAsiaTheme="minorHAnsi" w:hAnsiTheme="minorHAnsi" w:cstheme="minorBidi"/>
          <w:color w:val="auto"/>
        </w:rPr>
        <w:commentReference w:id="286"/>
      </w:r>
      <w:r>
        <w:t xml:space="preserve"> </w:t>
      </w:r>
      <w:r w:rsidR="00BD1BEE">
        <w:t xml:space="preserve">with origin at the ground level and the undisplaced tower centerline. This table has two columns: the first contains the </w:t>
      </w:r>
      <w:r w:rsidR="00BD1BEE">
        <w:rPr>
          <w:i/>
        </w:rPr>
        <w:t>Y</w:t>
      </w:r>
      <w:r w:rsidR="00BD1BEE">
        <w:t xml:space="preserve"> </w:t>
      </w:r>
      <w:r w:rsidR="00F768C4">
        <w:t xml:space="preserve">(lateral) </w:t>
      </w:r>
      <w:r w:rsidR="00BD1BEE">
        <w:t xml:space="preserve">coordinate, and the second contains the </w:t>
      </w:r>
      <w:r w:rsidR="00BD1BEE">
        <w:rPr>
          <w:i/>
        </w:rPr>
        <w:t>Z</w:t>
      </w:r>
      <w:r w:rsidR="00BD1BEE">
        <w:t xml:space="preserve"> </w:t>
      </w:r>
      <w:r w:rsidR="00F768C4">
        <w:t xml:space="preserve">(vertical) </w:t>
      </w:r>
      <w:r w:rsidR="00BD1BEE">
        <w:t xml:space="preserve">coordinate. There are </w:t>
      </w:r>
      <w:proofErr w:type="spellStart"/>
      <w:r w:rsidR="00BD1BEE">
        <w:rPr>
          <w:i/>
        </w:rPr>
        <w:t>nPoints</w:t>
      </w:r>
      <w:proofErr w:type="spellEnd"/>
      <w:r w:rsidR="00BD1BEE">
        <w:t xml:space="preserve"> rows of data in the table, one for each measurement location. The locations must be entered in order of increasing height.</w:t>
      </w:r>
    </w:p>
    <w:p w:rsidR="00323997" w:rsidRDefault="00323997" w:rsidP="00323997">
      <w:pPr>
        <w:pStyle w:val="NRELHead03"/>
      </w:pPr>
      <w:r>
        <w:t>Time Series</w:t>
      </w:r>
    </w:p>
    <w:p w:rsidR="00FB1EAF" w:rsidRPr="00EF6248" w:rsidRDefault="00FB1EAF" w:rsidP="00323997">
      <w:pPr>
        <w:pStyle w:val="NRELBodyText"/>
      </w:pPr>
      <w:r>
        <w:t xml:space="preserve">This table lists the time series </w:t>
      </w:r>
      <w:r w:rsidR="00770077">
        <w:t xml:space="preserve">values. TurbSim uses the raw </w:t>
      </w:r>
      <w:r w:rsidR="001C2D47">
        <w:t xml:space="preserve">time-series </w:t>
      </w:r>
      <w:r w:rsidR="00770077">
        <w:t xml:space="preserve">data entered </w:t>
      </w:r>
      <w:r w:rsidR="001C2D47">
        <w:t>in this file</w:t>
      </w:r>
      <w:r w:rsidR="00770077">
        <w:t xml:space="preserve">, so make sure you have </w:t>
      </w:r>
      <w:r w:rsidR="00EF6248">
        <w:t xml:space="preserve">processed the data before using it here. It is recommended that all of these time series be rotated in the direction of </w:t>
      </w:r>
      <w:proofErr w:type="spellStart"/>
      <w:r w:rsidR="00EF6248" w:rsidRPr="00EF6248">
        <w:rPr>
          <w:i/>
        </w:rPr>
        <w:t>RefPtID</w:t>
      </w:r>
      <w:proofErr w:type="spellEnd"/>
      <w:r w:rsidR="00EF6248">
        <w:t xml:space="preserve">, so that the horizontal and vertical directions at </w:t>
      </w:r>
      <w:proofErr w:type="spellStart"/>
      <w:r w:rsidR="00EF6248">
        <w:rPr>
          <w:i/>
        </w:rPr>
        <w:t>RefPtID</w:t>
      </w:r>
      <w:proofErr w:type="spellEnd"/>
      <w:r w:rsidR="00EF6248">
        <w:rPr>
          <w:i/>
        </w:rPr>
        <w:t xml:space="preserve"> </w:t>
      </w:r>
      <w:r w:rsidR="00EF6248">
        <w:t xml:space="preserve">are </w:t>
      </w:r>
      <w:proofErr w:type="gramStart"/>
      <w:r w:rsidR="00EF6248">
        <w:t>0</w:t>
      </w:r>
      <w:proofErr w:type="gramEnd"/>
      <w:r w:rsidR="00EF6248">
        <w:t>, but that any other points contain a direction profile relative to the reference point.</w:t>
      </w:r>
    </w:p>
    <w:p w:rsidR="00BD1BEE" w:rsidRPr="00BD1BEE" w:rsidRDefault="00323997" w:rsidP="00323997">
      <w:pPr>
        <w:pStyle w:val="NRELBodyText"/>
      </w:pPr>
      <w:r>
        <w:t xml:space="preserve">The first column </w:t>
      </w:r>
      <w:r w:rsidR="00EF6248">
        <w:t xml:space="preserve">in the table </w:t>
      </w:r>
      <w:r>
        <w:t xml:space="preserve">is the elapsed time. </w:t>
      </w:r>
      <w:r w:rsidR="00FB1EAF">
        <w:t xml:space="preserve">The remaining columns are wind speeds at the given time. </w:t>
      </w:r>
      <w:r w:rsidR="00BD1BEE">
        <w:t xml:space="preserve">The first </w:t>
      </w:r>
      <w:proofErr w:type="spellStart"/>
      <w:r w:rsidR="00BD1BEE">
        <w:rPr>
          <w:i/>
        </w:rPr>
        <w:t>nComp</w:t>
      </w:r>
      <w:proofErr w:type="spellEnd"/>
      <w:r w:rsidR="00BD1BEE">
        <w:rPr>
          <w:i/>
        </w:rPr>
        <w:t xml:space="preserve"> </w:t>
      </w:r>
      <w:r w:rsidR="00BD1BEE">
        <w:t xml:space="preserve">columns after the time column are the wind components </w:t>
      </w:r>
      <w:r w:rsidR="001C2D47">
        <w:t xml:space="preserve">(in the order </w:t>
      </w:r>
      <w:r w:rsidR="001C2D47" w:rsidRPr="001C2D47">
        <w:rPr>
          <w:i/>
        </w:rPr>
        <w:t>U</w:t>
      </w:r>
      <w:r w:rsidR="001C2D47">
        <w:t xml:space="preserve">, </w:t>
      </w:r>
      <w:r w:rsidR="001C2D47" w:rsidRPr="001C2D47">
        <w:rPr>
          <w:i/>
        </w:rPr>
        <w:t>V</w:t>
      </w:r>
      <w:r w:rsidR="001C2D47">
        <w:t xml:space="preserve">, </w:t>
      </w:r>
      <w:r w:rsidR="001C2D47" w:rsidRPr="001C2D47">
        <w:rPr>
          <w:i/>
        </w:rPr>
        <w:t>W</w:t>
      </w:r>
      <w:r w:rsidR="001C2D47">
        <w:t xml:space="preserve">) </w:t>
      </w:r>
      <w:r w:rsidR="00EF6248">
        <w:t xml:space="preserve">for the first point entered in the coordinate location table. The next </w:t>
      </w:r>
      <w:proofErr w:type="spellStart"/>
      <w:r w:rsidR="00EF6248">
        <w:rPr>
          <w:i/>
        </w:rPr>
        <w:t>nComp</w:t>
      </w:r>
      <w:proofErr w:type="spellEnd"/>
      <w:r w:rsidR="00EF6248">
        <w:rPr>
          <w:i/>
        </w:rPr>
        <w:t xml:space="preserve"> </w:t>
      </w:r>
      <w:r w:rsidR="00EF6248">
        <w:t>are for the second point in the coordinate location table, and so forth.</w:t>
      </w:r>
      <w:r w:rsidR="00BD1BEE">
        <w:t xml:space="preserve"> </w:t>
      </w:r>
    </w:p>
    <w:p w:rsidR="00323997" w:rsidRDefault="00FB1EAF" w:rsidP="00323997">
      <w:pPr>
        <w:pStyle w:val="NRELBodyText"/>
      </w:pPr>
      <w:r>
        <w:t xml:space="preserve">The columns must be in order of the positions listed in the </w:t>
      </w:r>
      <w:r w:rsidR="00BD1BEE">
        <w:t>coordinate location table</w:t>
      </w:r>
      <w:r w:rsidR="001C2D47">
        <w:t>, and the time between each entry (</w:t>
      </w:r>
      <w:proofErr w:type="spellStart"/>
      <w:proofErr w:type="gramStart"/>
      <w:r w:rsidR="001C2D47">
        <w:t>Δt</w:t>
      </w:r>
      <w:proofErr w:type="spellEnd"/>
      <w:proofErr w:type="gramEnd"/>
      <w:r w:rsidR="001C2D47">
        <w:t>) must be constant.</w:t>
      </w:r>
    </w:p>
    <w:p w:rsidR="00A377B6" w:rsidRDefault="00A377B6" w:rsidP="00A377B6">
      <w:pPr>
        <w:pStyle w:val="NRELHead02"/>
      </w:pPr>
      <w:bookmarkStart w:id="287" w:name="Heading_Spectra_File"/>
      <w:bookmarkStart w:id="288" w:name="_Toc452622598"/>
      <w:r>
        <w:t>Input File for User-Defined Spectra</w:t>
      </w:r>
      <w:bookmarkEnd w:id="287"/>
      <w:bookmarkEnd w:id="288"/>
    </w:p>
    <w:p w:rsidR="00A377B6" w:rsidRDefault="00A377B6" w:rsidP="00A377B6">
      <w:pPr>
        <w:pStyle w:val="NRELBodyText"/>
      </w:pPr>
      <w:r>
        <w:t xml:space="preserve">When using the “USRINP” turbulence model, TurbSim requires additional inputs, which are specified in the User-Defined Spectra Input File. The name of this file is specified in the </w:t>
      </w:r>
      <w:proofErr w:type="spellStart"/>
      <w:r>
        <w:rPr>
          <w:i/>
        </w:rPr>
        <w:t>UsrFile</w:t>
      </w:r>
      <w:proofErr w:type="spellEnd"/>
      <w:r>
        <w:rPr>
          <w:i/>
        </w:rPr>
        <w:t xml:space="preserve"> </w:t>
      </w:r>
      <w:r w:rsidRPr="0066423F">
        <w:t>input</w:t>
      </w:r>
      <w:r>
        <w:rPr>
          <w:i/>
        </w:rPr>
        <w:t xml:space="preserve"> </w:t>
      </w:r>
      <w:r>
        <w:t>parameter in the primary TurbSim input file.</w:t>
      </w:r>
    </w:p>
    <w:p w:rsidR="00A377B6" w:rsidRPr="0066423F" w:rsidRDefault="00A377B6" w:rsidP="00A377B6">
      <w:pPr>
        <w:pStyle w:val="NRELBodyText"/>
      </w:pPr>
      <w:r w:rsidRPr="0066423F">
        <w:rPr>
          <w:highlight w:val="yellow"/>
        </w:rPr>
        <w:t>Describe file here.</w:t>
      </w:r>
    </w:p>
    <w:p w:rsidR="008E6EFD" w:rsidRDefault="008E6EFD" w:rsidP="008E6EFD">
      <w:pPr>
        <w:pStyle w:val="NRELHead02"/>
      </w:pPr>
      <w:bookmarkStart w:id="289" w:name="Heading_Profile_File"/>
      <w:bookmarkStart w:id="290" w:name="_Toc452622599"/>
      <w:r>
        <w:t>Input file for User-Defined Profiles</w:t>
      </w:r>
      <w:bookmarkEnd w:id="289"/>
      <w:bookmarkEnd w:id="290"/>
    </w:p>
    <w:p w:rsidR="00585FA8" w:rsidRDefault="00585FA8" w:rsidP="00585FA8">
      <w:pPr>
        <w:pStyle w:val="NRELBodyText"/>
      </w:pPr>
      <w:r>
        <w:t xml:space="preserve">When using the “USRVKM” turbulence model or </w:t>
      </w:r>
      <w:r w:rsidR="00E20A43">
        <w:t xml:space="preserve">the </w:t>
      </w:r>
      <w:r>
        <w:t xml:space="preserve">“USR” wind profile type, TurbSim requires additional inputs, which are specified in the User-Defined Profiles Input File. The name of this file is specified in the </w:t>
      </w:r>
      <w:proofErr w:type="spellStart"/>
      <w:r>
        <w:rPr>
          <w:i/>
        </w:rPr>
        <w:t>ProfileFile</w:t>
      </w:r>
      <w:proofErr w:type="spellEnd"/>
      <w:r>
        <w:rPr>
          <w:i/>
        </w:rPr>
        <w:t xml:space="preserve"> </w:t>
      </w:r>
      <w:r w:rsidRPr="0066423F">
        <w:t>input</w:t>
      </w:r>
      <w:r>
        <w:rPr>
          <w:i/>
        </w:rPr>
        <w:t xml:space="preserve"> </w:t>
      </w:r>
      <w:r>
        <w:t>parameter in the primary TurbSim input file.</w:t>
      </w:r>
    </w:p>
    <w:p w:rsidR="00323997" w:rsidRPr="00323997" w:rsidRDefault="00585FA8" w:rsidP="00323997">
      <w:pPr>
        <w:pStyle w:val="NRELBodyText"/>
      </w:pPr>
      <w:r w:rsidRPr="00585FA8">
        <w:rPr>
          <w:highlight w:val="yellow"/>
        </w:rPr>
        <w:t>Describe file here.</w:t>
      </w:r>
    </w:p>
    <w:p w:rsidR="00817078" w:rsidRDefault="00817078" w:rsidP="00D956F1">
      <w:pPr>
        <w:pStyle w:val="NRELHead01"/>
      </w:pPr>
      <w:bookmarkStart w:id="291" w:name="_Toc108431538"/>
      <w:bookmarkStart w:id="292" w:name="_Toc111947844"/>
      <w:bookmarkStart w:id="293" w:name="Heading_OutputFiles"/>
      <w:bookmarkStart w:id="294" w:name="_Toc399876212"/>
      <w:bookmarkStart w:id="295" w:name="_Toc452622600"/>
      <w:r>
        <w:t>Output Files</w:t>
      </w:r>
      <w:bookmarkEnd w:id="291"/>
      <w:bookmarkEnd w:id="292"/>
      <w:bookmarkEnd w:id="293"/>
      <w:bookmarkEnd w:id="294"/>
      <w:bookmarkEnd w:id="295"/>
    </w:p>
    <w:p w:rsidR="00817078" w:rsidRDefault="00817078" w:rsidP="0069428D">
      <w:pPr>
        <w:pStyle w:val="NRELBodyText"/>
      </w:pPr>
      <w:r>
        <w:t>TurbSim can generate several different sets of output files. They have the root name of the TurbSim input file, and their extensions indicate what type of files they are. The</w:t>
      </w:r>
      <w:r w:rsidR="00FB1EAF">
        <w:t xml:space="preserve"> </w:t>
      </w:r>
      <w:r>
        <w:fldChar w:fldCharType="begin" w:fldLock="1"/>
      </w:r>
      <w:r>
        <w:instrText xml:space="preserve"> REF Heading_RuntimeOpts \h </w:instrText>
      </w:r>
      <w:r>
        <w:fldChar w:fldCharType="separate"/>
      </w:r>
      <w:r w:rsidR="00255BEF">
        <w:t xml:space="preserve">Runtime </w:t>
      </w:r>
      <w:r w:rsidR="00255BEF">
        <w:lastRenderedPageBreak/>
        <w:t>Options</w:t>
      </w:r>
      <w:r>
        <w:fldChar w:fldCharType="end"/>
      </w:r>
      <w:r>
        <w:t xml:space="preserve"> section</w:t>
      </w:r>
      <w:r w:rsidR="001C2D47">
        <w:t xml:space="preserve"> in the primary input file</w:t>
      </w:r>
      <w:r>
        <w:t xml:space="preserve"> (above) describes how to tell TurbSim which sets to output.</w:t>
      </w:r>
    </w:p>
    <w:p w:rsidR="00817078" w:rsidRDefault="00817078" w:rsidP="00D956F1">
      <w:pPr>
        <w:pStyle w:val="NRELHead02"/>
      </w:pPr>
      <w:bookmarkStart w:id="296" w:name="_Toc108431539"/>
      <w:bookmarkStart w:id="297" w:name="_Toc111947845"/>
      <w:bookmarkStart w:id="298" w:name="_Toc399876213"/>
      <w:bookmarkStart w:id="299" w:name="_Toc452622601"/>
      <w:r>
        <w:t>Summary Files</w:t>
      </w:r>
      <w:bookmarkEnd w:id="296"/>
      <w:bookmarkEnd w:id="297"/>
      <w:bookmarkEnd w:id="298"/>
      <w:bookmarkEnd w:id="299"/>
    </w:p>
    <w:p w:rsidR="00817078" w:rsidRDefault="00817078" w:rsidP="0069428D">
      <w:pPr>
        <w:pStyle w:val="NRELBodyText"/>
      </w:pPr>
      <w:r>
        <w:t>TurbSim generates a summary file for all runs. This summary file is a text file with a “</w:t>
      </w:r>
      <w:r w:rsidRPr="000E2C30">
        <w:t>.</w:t>
      </w:r>
      <w:r w:rsidRPr="004179FA">
        <w:t>sum</w:t>
      </w:r>
      <w:r>
        <w:t xml:space="preserve">” extension. The first part of the file tells you what was specified in the input file. After that, TurbSim prints out many statistics for the run. These statistics are calculated using the entire </w:t>
      </w:r>
      <w:proofErr w:type="spellStart"/>
      <w:r>
        <w:rPr>
          <w:i/>
        </w:rPr>
        <w:t>AnalysisTime</w:t>
      </w:r>
      <w:proofErr w:type="spellEnd"/>
      <w:r>
        <w:t xml:space="preserve"> so if a shorter </w:t>
      </w:r>
      <w:proofErr w:type="spellStart"/>
      <w:r w:rsidRPr="002B6398">
        <w:rPr>
          <w:i/>
        </w:rPr>
        <w:t>UsableTime</w:t>
      </w:r>
      <w:proofErr w:type="spellEnd"/>
      <w:r>
        <w:rPr>
          <w:i/>
        </w:rPr>
        <w:t xml:space="preserve"> </w:t>
      </w:r>
      <w:r>
        <w:t xml:space="preserve">was requested, the statistics of the output time series could be different </w:t>
      </w:r>
      <w:proofErr w:type="gramStart"/>
      <w:r>
        <w:t>than</w:t>
      </w:r>
      <w:proofErr w:type="gramEnd"/>
      <w:r>
        <w:t xml:space="preserve"> what is displayed in the summary file. Also keep in mind that the turbulence statistics are for the background turbulence only; they do not include effects of any coherent structures generated in coherent turbulence time-step files. If a coherent turbulence time-step file is generated, TurbSim prints the number of events and the total length of those events in the summary file. If </w:t>
      </w:r>
      <w:r w:rsidRPr="000E38C3">
        <w:t>Bladed</w:t>
      </w:r>
      <w:r>
        <w:rPr>
          <w:i/>
        </w:rPr>
        <w:t>-</w:t>
      </w:r>
      <w:r w:rsidRPr="00CD50CD">
        <w:t>style</w:t>
      </w:r>
      <w:r>
        <w:rPr>
          <w:i/>
        </w:rPr>
        <w:t xml:space="preserve"> </w:t>
      </w:r>
      <w:r>
        <w:t xml:space="preserve">FF files or separate tower output are requested, TurbSim adds another section that tells </w:t>
      </w:r>
      <w:r w:rsidR="00B122A8">
        <w:t>InflowWind</w:t>
      </w:r>
      <w:r>
        <w:t xml:space="preserve"> how to convert the normalized data to floating-point form.</w:t>
      </w:r>
    </w:p>
    <w:p w:rsidR="00817078" w:rsidRDefault="00817078" w:rsidP="00D956F1">
      <w:pPr>
        <w:pStyle w:val="NRELHead02"/>
      </w:pPr>
      <w:bookmarkStart w:id="300" w:name="_Toc108431540"/>
      <w:bookmarkStart w:id="301" w:name="_Toc111947846"/>
      <w:bookmarkStart w:id="302" w:name="_Toc399876214"/>
      <w:bookmarkStart w:id="303" w:name="_Toc452622602"/>
      <w:r>
        <w:t>Hub-Height Binary Files</w:t>
      </w:r>
      <w:bookmarkEnd w:id="300"/>
      <w:bookmarkEnd w:id="301"/>
      <w:bookmarkEnd w:id="302"/>
      <w:bookmarkEnd w:id="303"/>
    </w:p>
    <w:p w:rsidR="00817078" w:rsidRDefault="00817078" w:rsidP="0069428D">
      <w:pPr>
        <w:pStyle w:val="NRELBodyText"/>
      </w:pPr>
      <w:r>
        <w:t xml:space="preserve">The hub-height binary files are in a machine-readable form designed to be read by </w:t>
      </w:r>
      <w:proofErr w:type="spellStart"/>
      <w:r>
        <w:t>GenPro</w:t>
      </w:r>
      <w:proofErr w:type="spellEnd"/>
      <w:r>
        <w:t>, a postprocessor from the National Center for Atmospheric Research (NCAR). TurbSim gives these files a “</w:t>
      </w:r>
      <w:r w:rsidRPr="004179FA">
        <w:t>.bin</w:t>
      </w:r>
      <w:r>
        <w:t xml:space="preserve">” extension. At each time step, TurbSim writes the values of a series of parameters in the binary file. The parameters are listed in </w:t>
      </w:r>
      <w:r>
        <w:fldChar w:fldCharType="begin" w:fldLock="1"/>
      </w:r>
      <w:r>
        <w:instrText xml:space="preserve"> REF Table_GenProBinary \h </w:instrText>
      </w:r>
      <w:r>
        <w:fldChar w:fldCharType="separate"/>
      </w:r>
      <w:r w:rsidR="00255BEF">
        <w:t xml:space="preserve">Table </w:t>
      </w:r>
      <w:r w:rsidR="00255BEF">
        <w:rPr>
          <w:noProof/>
        </w:rPr>
        <w:t>11</w:t>
      </w:r>
      <w:r>
        <w:fldChar w:fldCharType="end"/>
      </w:r>
      <w:r>
        <w:t xml:space="preserve"> in the order in which they appear in the file. Each value is stored as a 4-byte floating-point (real) number. A MATLAB® script for reading these files is included in the TurbSim archive; it is named “</w:t>
      </w:r>
      <w:r w:rsidRPr="004179FA">
        <w:t>Test\</w:t>
      </w:r>
      <w:proofErr w:type="spellStart"/>
      <w:r w:rsidRPr="004179FA">
        <w:t>readHHbin.m</w:t>
      </w:r>
      <w:proofErr w:type="spellEnd"/>
      <w:r>
        <w:t>.”</w:t>
      </w:r>
    </w:p>
    <w:p w:rsidR="00817078" w:rsidRDefault="00817078" w:rsidP="00D956F1">
      <w:pPr>
        <w:pStyle w:val="NRELHead02"/>
      </w:pPr>
      <w:bookmarkStart w:id="304" w:name="_Toc108431541"/>
      <w:bookmarkStart w:id="305" w:name="_Toc111947847"/>
      <w:bookmarkStart w:id="306" w:name="_Toc399876215"/>
      <w:bookmarkStart w:id="307" w:name="_Toc452622603"/>
      <w:r>
        <w:t>Hub-Height Formatted Files</w:t>
      </w:r>
      <w:bookmarkEnd w:id="304"/>
      <w:bookmarkEnd w:id="305"/>
      <w:bookmarkEnd w:id="306"/>
      <w:bookmarkEnd w:id="307"/>
    </w:p>
    <w:p w:rsidR="00817078" w:rsidRDefault="00817078" w:rsidP="0069428D">
      <w:pPr>
        <w:pStyle w:val="NRELBodyText"/>
      </w:pPr>
      <w:r>
        <w:t xml:space="preserve">The hub-height formatted files contain essentially the same information as the hub-height binary files, but the parameters are written in columns in human-readable form. See </w:t>
      </w:r>
      <w:r>
        <w:fldChar w:fldCharType="begin" w:fldLock="1"/>
      </w:r>
      <w:r>
        <w:instrText xml:space="preserve"> REF Table_GenProBinary \h </w:instrText>
      </w:r>
      <w:r>
        <w:fldChar w:fldCharType="separate"/>
      </w:r>
      <w:r w:rsidR="00255BEF">
        <w:t xml:space="preserve">Table </w:t>
      </w:r>
      <w:r w:rsidR="00255BEF">
        <w:rPr>
          <w:noProof/>
        </w:rPr>
        <w:t>11</w:t>
      </w:r>
      <w:r>
        <w:fldChar w:fldCharType="end"/>
      </w:r>
      <w:r>
        <w:t xml:space="preserve"> for the list of parameters. These files have a “</w:t>
      </w:r>
      <w:r w:rsidRPr="004179FA">
        <w:t>.</w:t>
      </w:r>
      <w:proofErr w:type="spellStart"/>
      <w:r w:rsidRPr="004179FA">
        <w:t>dat</w:t>
      </w:r>
      <w:proofErr w:type="spellEnd"/>
      <w:r>
        <w:t>” extension.</w:t>
      </w:r>
    </w:p>
    <w:p w:rsidR="00817078" w:rsidRDefault="00817078" w:rsidP="00D956F1">
      <w:pPr>
        <w:pStyle w:val="NRELHead02"/>
      </w:pPr>
      <w:bookmarkStart w:id="308" w:name="_Toc108431542"/>
      <w:bookmarkStart w:id="309" w:name="_Toc399876216"/>
      <w:bookmarkStart w:id="310" w:name="_Toc452622604"/>
      <w:r>
        <w:t>Hub-Height AeroDyn Formatted Files</w:t>
      </w:r>
      <w:bookmarkEnd w:id="308"/>
      <w:bookmarkEnd w:id="309"/>
      <w:bookmarkEnd w:id="310"/>
    </w:p>
    <w:p w:rsidR="00817078" w:rsidRDefault="00817078" w:rsidP="0069428D">
      <w:pPr>
        <w:pStyle w:val="NRELBodyText"/>
      </w:pPr>
      <w:r>
        <w:t xml:space="preserve">These human-readable files are in a format compatible with </w:t>
      </w:r>
      <w:r w:rsidR="00B122A8">
        <w:t>InflowWind (formerly AeroDyn)</w:t>
      </w:r>
      <w:r>
        <w:t>. They have the “</w:t>
      </w:r>
      <w:r w:rsidRPr="004179FA">
        <w:t>.</w:t>
      </w:r>
      <w:proofErr w:type="spellStart"/>
      <w:r w:rsidRPr="004179FA">
        <w:t>hh</w:t>
      </w:r>
      <w:proofErr w:type="spellEnd"/>
      <w:r>
        <w:t xml:space="preserve">” extension. See </w:t>
      </w:r>
      <w:r>
        <w:fldChar w:fldCharType="begin" w:fldLock="1"/>
      </w:r>
      <w:r>
        <w:instrText xml:space="preserve"> REF Table_HH_AD \h </w:instrText>
      </w:r>
      <w:r w:rsidR="0069428D">
        <w:instrText xml:space="preserve"> \* MERGEFORMAT </w:instrText>
      </w:r>
      <w:r>
        <w:fldChar w:fldCharType="separate"/>
      </w:r>
      <w:r w:rsidR="00255BEF">
        <w:t xml:space="preserve">Table </w:t>
      </w:r>
      <w:r w:rsidR="00255BEF">
        <w:rPr>
          <w:noProof/>
        </w:rPr>
        <w:t>12</w:t>
      </w:r>
      <w:r>
        <w:fldChar w:fldCharType="end"/>
      </w:r>
      <w:r>
        <w:t xml:space="preserve"> for the file format; the </w:t>
      </w:r>
      <w:hyperlink r:id="rId241" w:history="1">
        <w:r w:rsidR="00B122A8">
          <w:rPr>
            <w:rStyle w:val="Hyperlink"/>
            <w:i/>
          </w:rPr>
          <w:t>InflowWind</w:t>
        </w:r>
        <w:r w:rsidRPr="004179FA">
          <w:rPr>
            <w:rStyle w:val="Hyperlink"/>
            <w:i/>
          </w:rPr>
          <w:t xml:space="preserve"> </w:t>
        </w:r>
        <w:r w:rsidR="00B122A8">
          <w:rPr>
            <w:rStyle w:val="Hyperlink"/>
            <w:i/>
          </w:rPr>
          <w:t>Manual</w:t>
        </w:r>
      </w:hyperlink>
      <w:r>
        <w:t xml:space="preserve"> </w:t>
      </w:r>
      <w:r w:rsidR="009C712B">
        <w:t>[</w:t>
      </w:r>
      <w:r>
        <w:fldChar w:fldCharType="begin" w:fldLock="1"/>
      </w:r>
      <w:r>
        <w:instrText xml:space="preserve"> REF Reference_AeroDyn \h </w:instrText>
      </w:r>
      <w:r w:rsidR="0069428D">
        <w:instrText xml:space="preserve"> \* MERGEFORMAT </w:instrText>
      </w:r>
      <w:r>
        <w:fldChar w:fldCharType="separate"/>
      </w:r>
      <w:r w:rsidR="00255BEF">
        <w:t>4</w:t>
      </w:r>
      <w:r>
        <w:fldChar w:fldCharType="end"/>
      </w:r>
      <w:r w:rsidR="009C712B">
        <w:t>]</w:t>
      </w:r>
      <w:r>
        <w:t xml:space="preserve"> contains a detailed description of the parameters. The horizontal wind speed and wind direction are equivalent to the vector sum of the instantaneous </w:t>
      </w:r>
      <w:r>
        <w:rPr>
          <w:i/>
        </w:rPr>
        <w:t>U</w:t>
      </w:r>
      <w:r w:rsidRPr="0020250D">
        <w:t>-</w:t>
      </w:r>
      <w:r>
        <w:t xml:space="preserve"> and </w:t>
      </w:r>
      <w:r>
        <w:rPr>
          <w:i/>
        </w:rPr>
        <w:t>V</w:t>
      </w:r>
      <w:r w:rsidRPr="0020250D">
        <w:t>-</w:t>
      </w:r>
      <w:r>
        <w:t xml:space="preserve">component time series from the hub-point, and the vertical wind speed is the corresponding </w:t>
      </w:r>
      <w:r>
        <w:rPr>
          <w:i/>
        </w:rPr>
        <w:t>W</w:t>
      </w:r>
      <w:r>
        <w:t>-component time series. TurbSim always sets the horizontal wind-shear, vertical linear wind-shear, and gust-speed parameters to zero in the AeroDyn hub-height files. The vertical power-law wind-shear exponent is constant for the entire time series. If the input wind-profile type (</w:t>
      </w:r>
      <w:proofErr w:type="spellStart"/>
      <w:r>
        <w:rPr>
          <w:i/>
        </w:rPr>
        <w:t>WindProfileType</w:t>
      </w:r>
      <w:proofErr w:type="spellEnd"/>
      <w:r w:rsidRPr="00C9612A">
        <w:t>)</w:t>
      </w:r>
      <w:r>
        <w:rPr>
          <w:i/>
        </w:rPr>
        <w:t xml:space="preserve"> </w:t>
      </w:r>
      <w:r>
        <w:t xml:space="preserve">is PL or IEC, the value in the AeroDyn HH file is the </w:t>
      </w:r>
      <w:proofErr w:type="spellStart"/>
      <w:r>
        <w:rPr>
          <w:i/>
        </w:rPr>
        <w:t>PLExp</w:t>
      </w:r>
      <w:proofErr w:type="spellEnd"/>
      <w:r>
        <w:t xml:space="preserve"> parameter; if </w:t>
      </w:r>
      <w:proofErr w:type="spellStart"/>
      <w:r>
        <w:rPr>
          <w:i/>
        </w:rPr>
        <w:t>WindProfileType</w:t>
      </w:r>
      <w:proofErr w:type="spellEnd"/>
      <w:r>
        <w:t xml:space="preserve"> is JET or LOG, the power law exponent is calculated based on the mean wind speeds at the top and bottom of the rotor disk: </w:t>
      </w:r>
    </w:p>
    <w:p w:rsidR="00817078" w:rsidRDefault="00817078" w:rsidP="00817078">
      <w:pPr>
        <w:pStyle w:val="MTDisplayEquation"/>
      </w:pPr>
      <w:r>
        <w:tab/>
      </w:r>
      <w:r w:rsidRPr="00425F08">
        <w:rPr>
          <w:position w:val="-38"/>
        </w:rPr>
        <w:object w:dxaOrig="3400" w:dyaOrig="859">
          <v:shape id="_x0000_i1088" type="#_x0000_t75" style="width:166.95pt;height:44.85pt" o:ole="">
            <v:imagedata r:id="rId242" o:title=""/>
          </v:shape>
          <o:OLEObject Type="Embed" ProgID="Equation.DSMT4" ShapeID="_x0000_i1088" DrawAspect="Content" ObjectID="_1526366148" r:id="rId243"/>
        </w:object>
      </w:r>
      <w:r>
        <w:tab/>
      </w:r>
      <w:r>
        <w:fldChar w:fldCharType="begin"/>
      </w:r>
      <w:r>
        <w:instrText xml:space="preserve"> SEQ Eqn  \n \# "(0)" \* MERGEFORMAT  \* MERGEFORMAT </w:instrText>
      </w:r>
      <w:r>
        <w:fldChar w:fldCharType="separate"/>
      </w:r>
      <w:r w:rsidR="007F0774">
        <w:rPr>
          <w:noProof/>
        </w:rPr>
        <w:t>(21)</w:t>
      </w:r>
      <w:r>
        <w:rPr>
          <w:noProof/>
        </w:rPr>
        <w:fldChar w:fldCharType="end"/>
      </w:r>
    </w:p>
    <w:p w:rsidR="00817078" w:rsidRDefault="00817078" w:rsidP="0069428D">
      <w:pPr>
        <w:pStyle w:val="NRELBodyText"/>
      </w:pPr>
      <w:r>
        <w:lastRenderedPageBreak/>
        <w:t xml:space="preserve">The column of plots on the right side of </w:t>
      </w:r>
      <w:r>
        <w:fldChar w:fldCharType="begin" w:fldLock="1"/>
      </w:r>
      <w:r>
        <w:instrText xml:space="preserve"> REF Figure_FFvsHH \h </w:instrText>
      </w:r>
      <w:r>
        <w:fldChar w:fldCharType="separate"/>
      </w:r>
      <w:r w:rsidR="00255BEF">
        <w:t xml:space="preserve">Figure </w:t>
      </w:r>
      <w:r w:rsidR="00255BEF">
        <w:rPr>
          <w:noProof/>
        </w:rPr>
        <w:t>17</w:t>
      </w:r>
      <w:r>
        <w:fldChar w:fldCharType="end"/>
      </w:r>
      <w:r>
        <w:t xml:space="preserve"> shows how </w:t>
      </w:r>
      <w:r w:rsidR="00B122A8">
        <w:t>InflowWind</w:t>
      </w:r>
      <w:r>
        <w:t xml:space="preserve"> uses the information in these HH files to produce wind speeds at any part of the volume surrounding the turbine.</w:t>
      </w:r>
    </w:p>
    <w:p w:rsidR="0069428D" w:rsidRPr="001807B6" w:rsidRDefault="0069428D" w:rsidP="0069428D">
      <w:pPr>
        <w:pStyle w:val="NRELBodyText"/>
      </w:pPr>
      <w:r>
        <w:rPr>
          <w:noProof/>
        </w:rPr>
        <mc:AlternateContent>
          <mc:Choice Requires="wps">
            <w:drawing>
              <wp:inline distT="0" distB="0" distL="0" distR="0" wp14:anchorId="1A9E59F0" wp14:editId="47ED00A3">
                <wp:extent cx="3300984" cy="4224528"/>
                <wp:effectExtent l="0" t="0" r="0" b="508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0984"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69428D">
                            <w:pPr>
                              <w:pStyle w:val="NRELTableCaption"/>
                            </w:pPr>
                            <w:bookmarkStart w:id="311" w:name="Table_GenProBinary"/>
                            <w:bookmarkStart w:id="312" w:name="_Toc238955058"/>
                            <w:bookmarkStart w:id="313" w:name="_Toc399876333"/>
                            <w:bookmarkStart w:id="314" w:name="_Toc452622709"/>
                            <w:proofErr w:type="gramStart"/>
                            <w:r>
                              <w:t xml:space="preserve">Table </w:t>
                            </w:r>
                            <w:fldSimple w:instr=" SEQ Table \* ARABIC ">
                              <w:r w:rsidR="00526B2A">
                                <w:rPr>
                                  <w:noProof/>
                                </w:rPr>
                                <w:t>11</w:t>
                              </w:r>
                            </w:fldSimple>
                            <w:bookmarkEnd w:id="311"/>
                            <w:r>
                              <w:t>.</w:t>
                            </w:r>
                            <w:proofErr w:type="gramEnd"/>
                            <w:r>
                              <w:t xml:space="preserve"> Parameters in Hub-Height Binary and Formatted Files</w:t>
                            </w:r>
                            <w:bookmarkEnd w:id="312"/>
                            <w:bookmarkEnd w:id="313"/>
                            <w:bookmarkEnd w:id="314"/>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337164" w:rsidRPr="00E46D34" w:rsidTr="00D956F1">
                              <w:trPr>
                                <w:tblCellSpacing w:w="7" w:type="dxa"/>
                                <w:jc w:val="center"/>
                              </w:trPr>
                              <w:tc>
                                <w:tcPr>
                                  <w:tcW w:w="1293" w:type="dxa"/>
                                  <w:tcBorders>
                                    <w:top w:val="single" w:sz="8" w:space="0" w:color="auto"/>
                                    <w:bottom w:val="single" w:sz="8" w:space="0" w:color="auto"/>
                                  </w:tcBorders>
                                </w:tcPr>
                                <w:p w:rsidR="00337164" w:rsidRDefault="00337164" w:rsidP="00D956F1">
                                  <w:pPr>
                                    <w:rPr>
                                      <w:b/>
                                      <w:noProof/>
                                    </w:rPr>
                                  </w:pPr>
                                  <w:r>
                                    <w:rPr>
                                      <w:b/>
                                      <w:noProof/>
                                    </w:rPr>
                                    <w:t>Column</w:t>
                                  </w:r>
                                </w:p>
                              </w:tc>
                              <w:tc>
                                <w:tcPr>
                                  <w:tcW w:w="3705" w:type="dxa"/>
                                  <w:tcBorders>
                                    <w:top w:val="single" w:sz="8" w:space="0" w:color="auto"/>
                                    <w:bottom w:val="single" w:sz="8" w:space="0" w:color="auto"/>
                                  </w:tcBorders>
                                </w:tcPr>
                                <w:p w:rsidR="00337164" w:rsidRDefault="00337164" w:rsidP="000546BF">
                                  <w:pPr>
                                    <w:pStyle w:val="NRELTableHeader"/>
                                    <w:rPr>
                                      <w:noProof/>
                                    </w:rPr>
                                  </w:pPr>
                                  <w:r w:rsidRPr="00E752FD">
                                    <w:rPr>
                                      <w:noProof/>
                                    </w:rPr>
                                    <w:t>Description</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Time</w:t>
                                  </w:r>
                                </w:p>
                              </w:tc>
                              <w:tc>
                                <w:tcPr>
                                  <w:tcW w:w="3705" w:type="dxa"/>
                                </w:tcPr>
                                <w:p w:rsidR="00337164" w:rsidRDefault="00337164" w:rsidP="000546BF">
                                  <w:pPr>
                                    <w:pStyle w:val="NRELTableContent"/>
                                    <w:rPr>
                                      <w:noProof/>
                                    </w:rPr>
                                  </w:pPr>
                                  <w:r>
                                    <w:rPr>
                                      <w:noProof/>
                                    </w:rPr>
                                    <w:t>Time from start of the simulation</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U</w:t>
                                  </w:r>
                                </w:p>
                              </w:tc>
                              <w:tc>
                                <w:tcPr>
                                  <w:tcW w:w="3705" w:type="dxa"/>
                                </w:tcPr>
                                <w:p w:rsidR="00337164" w:rsidRDefault="00337164" w:rsidP="000546BF">
                                  <w:pPr>
                                    <w:pStyle w:val="NRELTableContent"/>
                                    <w:rPr>
                                      <w:noProof/>
                                    </w:rPr>
                                  </w:pPr>
                                  <w:r>
                                    <w:rPr>
                                      <w:i/>
                                      <w:noProof/>
                                    </w:rPr>
                                    <w:t>U-</w:t>
                                  </w:r>
                                  <w:r>
                                    <w:rPr>
                                      <w:noProof/>
                                    </w:rPr>
                                    <w:t>component wind speed</w:t>
                                  </w:r>
                                </w:p>
                              </w:tc>
                            </w:tr>
                            <w:tr w:rsidR="00337164" w:rsidTr="00D956F1">
                              <w:trPr>
                                <w:tblCellSpacing w:w="7" w:type="dxa"/>
                                <w:jc w:val="center"/>
                              </w:trPr>
                              <w:tc>
                                <w:tcPr>
                                  <w:tcW w:w="1293" w:type="dxa"/>
                                  <w:tcBorders>
                                    <w:bottom w:val="single" w:sz="8" w:space="0" w:color="auto"/>
                                  </w:tcBorders>
                                </w:tcPr>
                                <w:p w:rsidR="00337164" w:rsidRDefault="00337164"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337164" w:rsidRDefault="00337164"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u</w:t>
                                  </w:r>
                                  <w:r>
                                    <w:rPr>
                                      <w:noProof/>
                                      <w:vertAlign w:val="subscript"/>
                                    </w:rPr>
                                    <w:t>t</w:t>
                                  </w:r>
                                </w:p>
                              </w:tc>
                              <w:tc>
                                <w:tcPr>
                                  <w:tcW w:w="3705" w:type="dxa"/>
                                </w:tcPr>
                                <w:p w:rsidR="00337164" w:rsidRDefault="00337164"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V</w:t>
                                  </w:r>
                                </w:p>
                              </w:tc>
                              <w:tc>
                                <w:tcPr>
                                  <w:tcW w:w="3705" w:type="dxa"/>
                                </w:tcPr>
                                <w:p w:rsidR="00337164" w:rsidRDefault="00337164" w:rsidP="000546BF">
                                  <w:pPr>
                                    <w:pStyle w:val="NRELTableContent"/>
                                    <w:rPr>
                                      <w:noProof/>
                                    </w:rPr>
                                  </w:pPr>
                                  <w:r>
                                    <w:rPr>
                                      <w:i/>
                                      <w:noProof/>
                                    </w:rPr>
                                    <w:t>V-</w:t>
                                  </w:r>
                                  <w:r>
                                    <w:rPr>
                                      <w:noProof/>
                                    </w:rPr>
                                    <w:t>component wind speed</w:t>
                                  </w:r>
                                </w:p>
                              </w:tc>
                            </w:tr>
                            <w:tr w:rsidR="00337164" w:rsidTr="00D956F1">
                              <w:trPr>
                                <w:tblCellSpacing w:w="7" w:type="dxa"/>
                                <w:jc w:val="center"/>
                              </w:trPr>
                              <w:tc>
                                <w:tcPr>
                                  <w:tcW w:w="1293" w:type="dxa"/>
                                  <w:tcBorders>
                                    <w:bottom w:val="single" w:sz="8" w:space="0" w:color="auto"/>
                                  </w:tcBorders>
                                </w:tcPr>
                                <w:p w:rsidR="00337164" w:rsidRDefault="00337164" w:rsidP="000546BF">
                                  <w:pPr>
                                    <w:pStyle w:val="NRELTableContent"/>
                                    <w:rPr>
                                      <w:noProof/>
                                    </w:rPr>
                                  </w:pPr>
                                  <w:r>
                                    <w:rPr>
                                      <w:noProof/>
                                    </w:rPr>
                                    <w:t>W</w:t>
                                  </w:r>
                                </w:p>
                              </w:tc>
                              <w:tc>
                                <w:tcPr>
                                  <w:tcW w:w="3705" w:type="dxa"/>
                                  <w:tcBorders>
                                    <w:bottom w:val="single" w:sz="8" w:space="0" w:color="auto"/>
                                  </w:tcBorders>
                                </w:tcPr>
                                <w:p w:rsidR="00337164" w:rsidRDefault="00337164" w:rsidP="000546BF">
                                  <w:pPr>
                                    <w:pStyle w:val="NRELTableContent"/>
                                    <w:rPr>
                                      <w:noProof/>
                                    </w:rPr>
                                  </w:pPr>
                                  <w:r>
                                    <w:rPr>
                                      <w:i/>
                                      <w:noProof/>
                                    </w:rPr>
                                    <w:t>W-</w:t>
                                  </w:r>
                                  <w:r>
                                    <w:rPr>
                                      <w:noProof/>
                                    </w:rPr>
                                    <w:t>component wind speed</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u</w:t>
                                  </w:r>
                                  <w:r>
                                    <w:rPr>
                                      <w:i/>
                                      <w:noProof/>
                                    </w:rPr>
                                    <w:t>'</w:t>
                                  </w:r>
                                </w:p>
                              </w:tc>
                              <w:tc>
                                <w:tcPr>
                                  <w:tcW w:w="3705" w:type="dxa"/>
                                </w:tcPr>
                                <w:p w:rsidR="00337164" w:rsidRDefault="00337164"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337164" w:rsidTr="00D956F1">
                              <w:trPr>
                                <w:tblCellSpacing w:w="7" w:type="dxa"/>
                                <w:jc w:val="center"/>
                              </w:trPr>
                              <w:tc>
                                <w:tcPr>
                                  <w:tcW w:w="1293" w:type="dxa"/>
                                </w:tcPr>
                                <w:p w:rsidR="00337164" w:rsidRDefault="00337164" w:rsidP="000546BF">
                                  <w:pPr>
                                    <w:pStyle w:val="NRELTableContent"/>
                                    <w:rPr>
                                      <w:b/>
                                      <w:noProof/>
                                    </w:rPr>
                                  </w:pPr>
                                  <w:r>
                                    <w:rPr>
                                      <w:noProof/>
                                    </w:rPr>
                                    <w:t>v</w:t>
                                  </w:r>
                                  <w:r>
                                    <w:rPr>
                                      <w:i/>
                                      <w:noProof/>
                                    </w:rPr>
                                    <w:t>'</w:t>
                                  </w:r>
                                </w:p>
                              </w:tc>
                              <w:tc>
                                <w:tcPr>
                                  <w:tcW w:w="3705" w:type="dxa"/>
                                </w:tcPr>
                                <w:p w:rsidR="00337164" w:rsidRDefault="00337164"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337164" w:rsidTr="00D956F1">
                              <w:trPr>
                                <w:tblCellSpacing w:w="7" w:type="dxa"/>
                                <w:jc w:val="center"/>
                              </w:trPr>
                              <w:tc>
                                <w:tcPr>
                                  <w:tcW w:w="1293" w:type="dxa"/>
                                  <w:tcBorders>
                                    <w:bottom w:val="single" w:sz="8" w:space="0" w:color="auto"/>
                                  </w:tcBorders>
                                </w:tcPr>
                                <w:p w:rsidR="00337164" w:rsidRDefault="00337164" w:rsidP="000546BF">
                                  <w:pPr>
                                    <w:pStyle w:val="NRELTableContent"/>
                                    <w:rPr>
                                      <w:noProof/>
                                    </w:rPr>
                                  </w:pPr>
                                  <w:r>
                                    <w:rPr>
                                      <w:noProof/>
                                    </w:rPr>
                                    <w:t>w</w:t>
                                  </w:r>
                                  <w:r>
                                    <w:rPr>
                                      <w:i/>
                                      <w:noProof/>
                                    </w:rPr>
                                    <w:t>'</w:t>
                                  </w:r>
                                </w:p>
                              </w:tc>
                              <w:tc>
                                <w:tcPr>
                                  <w:tcW w:w="3705" w:type="dxa"/>
                                  <w:tcBorders>
                                    <w:bottom w:val="single" w:sz="8" w:space="0" w:color="auto"/>
                                  </w:tcBorders>
                                </w:tcPr>
                                <w:p w:rsidR="00337164" w:rsidRDefault="00337164"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u</w:t>
                                  </w:r>
                                  <w:r>
                                    <w:rPr>
                                      <w:i/>
                                      <w:noProof/>
                                    </w:rPr>
                                    <w:t>'</w:t>
                                  </w:r>
                                  <w:r>
                                    <w:rPr>
                                      <w:noProof/>
                                    </w:rPr>
                                    <w:t>w</w:t>
                                  </w:r>
                                  <w:r>
                                    <w:rPr>
                                      <w:i/>
                                      <w:noProof/>
                                    </w:rPr>
                                    <w:t>'</w:t>
                                  </w:r>
                                </w:p>
                              </w:tc>
                              <w:tc>
                                <w:tcPr>
                                  <w:tcW w:w="3705" w:type="dxa"/>
                                </w:tcPr>
                                <w:p w:rsidR="00337164" w:rsidRDefault="00337164"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u</w:t>
                                  </w:r>
                                  <w:r>
                                    <w:rPr>
                                      <w:i/>
                                      <w:noProof/>
                                    </w:rPr>
                                    <w:t>'</w:t>
                                  </w:r>
                                  <w:r>
                                    <w:rPr>
                                      <w:noProof/>
                                    </w:rPr>
                                    <w:t>v</w:t>
                                  </w:r>
                                  <w:r>
                                    <w:rPr>
                                      <w:i/>
                                      <w:noProof/>
                                    </w:rPr>
                                    <w:t>'</w:t>
                                  </w:r>
                                </w:p>
                              </w:tc>
                              <w:tc>
                                <w:tcPr>
                                  <w:tcW w:w="3705" w:type="dxa"/>
                                </w:tcPr>
                                <w:p w:rsidR="00337164" w:rsidRDefault="00337164"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337164" w:rsidTr="00D956F1">
                              <w:trPr>
                                <w:tblCellSpacing w:w="7" w:type="dxa"/>
                                <w:jc w:val="center"/>
                              </w:trPr>
                              <w:tc>
                                <w:tcPr>
                                  <w:tcW w:w="1293" w:type="dxa"/>
                                  <w:tcBorders>
                                    <w:bottom w:val="single" w:sz="8" w:space="0" w:color="auto"/>
                                  </w:tcBorders>
                                </w:tcPr>
                                <w:p w:rsidR="00337164" w:rsidRDefault="00337164"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337164" w:rsidRDefault="00337164"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337164" w:rsidTr="00D956F1">
                              <w:trPr>
                                <w:tblCellSpacing w:w="7" w:type="dxa"/>
                                <w:jc w:val="center"/>
                              </w:trPr>
                              <w:tc>
                                <w:tcPr>
                                  <w:tcW w:w="1293" w:type="dxa"/>
                                </w:tcPr>
                                <w:p w:rsidR="00337164" w:rsidRDefault="00337164" w:rsidP="000546BF">
                                  <w:pPr>
                                    <w:pStyle w:val="NRELTableContent"/>
                                    <w:rPr>
                                      <w:noProof/>
                                      <w:color w:val="000000"/>
                                    </w:rPr>
                                  </w:pPr>
                                  <w:r>
                                    <w:rPr>
                                      <w:noProof/>
                                      <w:color w:val="000000"/>
                                    </w:rPr>
                                    <w:t>TKE</w:t>
                                  </w:r>
                                </w:p>
                              </w:tc>
                              <w:tc>
                                <w:tcPr>
                                  <w:tcW w:w="3705" w:type="dxa"/>
                                </w:tcPr>
                                <w:p w:rsidR="00337164" w:rsidRDefault="00337164" w:rsidP="000546BF">
                                  <w:pPr>
                                    <w:pStyle w:val="NRELTableContent"/>
                                    <w:rPr>
                                      <w:noProof/>
                                      <w:color w:val="000000"/>
                                    </w:rPr>
                                  </w:pPr>
                                  <w:r>
                                    <w:rPr>
                                      <w:noProof/>
                                    </w:rPr>
                                    <w:t>Turbulent kinetic energy</w:t>
                                  </w:r>
                                </w:p>
                              </w:tc>
                            </w:tr>
                            <w:tr w:rsidR="00337164" w:rsidTr="00D956F1">
                              <w:trPr>
                                <w:tblCellSpacing w:w="7" w:type="dxa"/>
                                <w:jc w:val="center"/>
                              </w:trPr>
                              <w:tc>
                                <w:tcPr>
                                  <w:tcW w:w="1293" w:type="dxa"/>
                                  <w:tcBorders>
                                    <w:bottom w:val="single" w:sz="8" w:space="0" w:color="auto"/>
                                  </w:tcBorders>
                                </w:tcPr>
                                <w:p w:rsidR="00337164" w:rsidRDefault="00337164" w:rsidP="000546BF">
                                  <w:pPr>
                                    <w:pStyle w:val="NRELTableContent"/>
                                    <w:rPr>
                                      <w:noProof/>
                                      <w:color w:val="000000"/>
                                    </w:rPr>
                                  </w:pPr>
                                  <w:r>
                                    <w:rPr>
                                      <w:noProof/>
                                      <w:color w:val="000000"/>
                                    </w:rPr>
                                    <w:t>CTKE</w:t>
                                  </w:r>
                                </w:p>
                              </w:tc>
                              <w:tc>
                                <w:tcPr>
                                  <w:tcW w:w="3705" w:type="dxa"/>
                                  <w:tcBorders>
                                    <w:bottom w:val="single" w:sz="8" w:space="0" w:color="auto"/>
                                  </w:tcBorders>
                                </w:tcPr>
                                <w:p w:rsidR="00337164" w:rsidRDefault="00337164" w:rsidP="000546BF">
                                  <w:pPr>
                                    <w:pStyle w:val="NRELTableContent"/>
                                    <w:rPr>
                                      <w:noProof/>
                                      <w:color w:val="000000"/>
                                    </w:rPr>
                                  </w:pPr>
                                  <w:r>
                                    <w:rPr>
                                      <w:noProof/>
                                      <w:color w:val="000000"/>
                                    </w:rPr>
                                    <w:t>Coherent turbulent kinetic energy</w:t>
                                  </w:r>
                                </w:p>
                              </w:tc>
                            </w:tr>
                          </w:tbl>
                          <w:p w:rsidR="00337164" w:rsidRDefault="00337164" w:rsidP="0069428D">
                            <w:pPr>
                              <w:pStyle w:val="BodyTextIndent"/>
                            </w:pPr>
                          </w:p>
                        </w:txbxContent>
                      </wps:txbx>
                      <wps:bodyPr rot="0" vert="horz" wrap="square" lIns="91440" tIns="45720" rIns="182880" bIns="45720" anchor="t" anchorCtr="0" upright="1">
                        <a:noAutofit/>
                      </wps:bodyPr>
                    </wps:wsp>
                  </a:graphicData>
                </a:graphic>
              </wp:inline>
            </w:drawing>
          </mc:Choice>
          <mc:Fallback>
            <w:pict>
              <v:shape id="Text Box 245" o:spid="_x0000_s1056" type="#_x0000_t202" style="width:259.9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" filled="f" stroked="f">
                <v:textbox inset=",,14.4pt">
                  <w:txbxContent>
                    <w:p w:rsidR="00337164" w:rsidRDefault="00337164" w:rsidP="0069428D">
                      <w:pPr>
                        <w:pStyle w:val="NRELTableCaption"/>
                      </w:pPr>
                      <w:bookmarkStart w:id="315" w:name="Table_GenProBinary"/>
                      <w:bookmarkStart w:id="316" w:name="_Toc238955058"/>
                      <w:bookmarkStart w:id="317" w:name="_Toc399876333"/>
                      <w:bookmarkStart w:id="318" w:name="_Toc452622709"/>
                      <w:proofErr w:type="gramStart"/>
                      <w:r>
                        <w:t xml:space="preserve">Table </w:t>
                      </w:r>
                      <w:fldSimple w:instr=" SEQ Table \* ARABIC ">
                        <w:r w:rsidR="00526B2A">
                          <w:rPr>
                            <w:noProof/>
                          </w:rPr>
                          <w:t>11</w:t>
                        </w:r>
                      </w:fldSimple>
                      <w:bookmarkEnd w:id="315"/>
                      <w:r>
                        <w:t>.</w:t>
                      </w:r>
                      <w:proofErr w:type="gramEnd"/>
                      <w:r>
                        <w:t xml:space="preserve"> Parameters in Hub-Height Binary and Formatted Files</w:t>
                      </w:r>
                      <w:bookmarkEnd w:id="316"/>
                      <w:bookmarkEnd w:id="317"/>
                      <w:bookmarkEnd w:id="318"/>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337164" w:rsidRPr="00E46D34" w:rsidTr="00D956F1">
                        <w:trPr>
                          <w:tblCellSpacing w:w="7" w:type="dxa"/>
                          <w:jc w:val="center"/>
                        </w:trPr>
                        <w:tc>
                          <w:tcPr>
                            <w:tcW w:w="1293" w:type="dxa"/>
                            <w:tcBorders>
                              <w:top w:val="single" w:sz="8" w:space="0" w:color="auto"/>
                              <w:bottom w:val="single" w:sz="8" w:space="0" w:color="auto"/>
                            </w:tcBorders>
                          </w:tcPr>
                          <w:p w:rsidR="00337164" w:rsidRDefault="00337164" w:rsidP="00D956F1">
                            <w:pPr>
                              <w:rPr>
                                <w:b/>
                                <w:noProof/>
                              </w:rPr>
                            </w:pPr>
                            <w:r>
                              <w:rPr>
                                <w:b/>
                                <w:noProof/>
                              </w:rPr>
                              <w:t>Column</w:t>
                            </w:r>
                          </w:p>
                        </w:tc>
                        <w:tc>
                          <w:tcPr>
                            <w:tcW w:w="3705" w:type="dxa"/>
                            <w:tcBorders>
                              <w:top w:val="single" w:sz="8" w:space="0" w:color="auto"/>
                              <w:bottom w:val="single" w:sz="8" w:space="0" w:color="auto"/>
                            </w:tcBorders>
                          </w:tcPr>
                          <w:p w:rsidR="00337164" w:rsidRDefault="00337164" w:rsidP="000546BF">
                            <w:pPr>
                              <w:pStyle w:val="NRELTableHeader"/>
                              <w:rPr>
                                <w:noProof/>
                              </w:rPr>
                            </w:pPr>
                            <w:r w:rsidRPr="00E752FD">
                              <w:rPr>
                                <w:noProof/>
                              </w:rPr>
                              <w:t>Description</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Time</w:t>
                            </w:r>
                          </w:p>
                        </w:tc>
                        <w:tc>
                          <w:tcPr>
                            <w:tcW w:w="3705" w:type="dxa"/>
                          </w:tcPr>
                          <w:p w:rsidR="00337164" w:rsidRDefault="00337164" w:rsidP="000546BF">
                            <w:pPr>
                              <w:pStyle w:val="NRELTableContent"/>
                              <w:rPr>
                                <w:noProof/>
                              </w:rPr>
                            </w:pPr>
                            <w:r>
                              <w:rPr>
                                <w:noProof/>
                              </w:rPr>
                              <w:t>Time from start of the simulation</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U</w:t>
                            </w:r>
                          </w:p>
                        </w:tc>
                        <w:tc>
                          <w:tcPr>
                            <w:tcW w:w="3705" w:type="dxa"/>
                          </w:tcPr>
                          <w:p w:rsidR="00337164" w:rsidRDefault="00337164" w:rsidP="000546BF">
                            <w:pPr>
                              <w:pStyle w:val="NRELTableContent"/>
                              <w:rPr>
                                <w:noProof/>
                              </w:rPr>
                            </w:pPr>
                            <w:r>
                              <w:rPr>
                                <w:i/>
                                <w:noProof/>
                              </w:rPr>
                              <w:t>U-</w:t>
                            </w:r>
                            <w:r>
                              <w:rPr>
                                <w:noProof/>
                              </w:rPr>
                              <w:t>component wind speed</w:t>
                            </w:r>
                          </w:p>
                        </w:tc>
                      </w:tr>
                      <w:tr w:rsidR="00337164" w:rsidTr="00D956F1">
                        <w:trPr>
                          <w:tblCellSpacing w:w="7" w:type="dxa"/>
                          <w:jc w:val="center"/>
                        </w:trPr>
                        <w:tc>
                          <w:tcPr>
                            <w:tcW w:w="1293" w:type="dxa"/>
                            <w:tcBorders>
                              <w:bottom w:val="single" w:sz="8" w:space="0" w:color="auto"/>
                            </w:tcBorders>
                          </w:tcPr>
                          <w:p w:rsidR="00337164" w:rsidRDefault="00337164"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337164" w:rsidRDefault="00337164"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u</w:t>
                            </w:r>
                            <w:r>
                              <w:rPr>
                                <w:noProof/>
                                <w:vertAlign w:val="subscript"/>
                              </w:rPr>
                              <w:t>t</w:t>
                            </w:r>
                          </w:p>
                        </w:tc>
                        <w:tc>
                          <w:tcPr>
                            <w:tcW w:w="3705" w:type="dxa"/>
                          </w:tcPr>
                          <w:p w:rsidR="00337164" w:rsidRDefault="00337164"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V</w:t>
                            </w:r>
                          </w:p>
                        </w:tc>
                        <w:tc>
                          <w:tcPr>
                            <w:tcW w:w="3705" w:type="dxa"/>
                          </w:tcPr>
                          <w:p w:rsidR="00337164" w:rsidRDefault="00337164" w:rsidP="000546BF">
                            <w:pPr>
                              <w:pStyle w:val="NRELTableContent"/>
                              <w:rPr>
                                <w:noProof/>
                              </w:rPr>
                            </w:pPr>
                            <w:r>
                              <w:rPr>
                                <w:i/>
                                <w:noProof/>
                              </w:rPr>
                              <w:t>V-</w:t>
                            </w:r>
                            <w:r>
                              <w:rPr>
                                <w:noProof/>
                              </w:rPr>
                              <w:t>component wind speed</w:t>
                            </w:r>
                          </w:p>
                        </w:tc>
                      </w:tr>
                      <w:tr w:rsidR="00337164" w:rsidTr="00D956F1">
                        <w:trPr>
                          <w:tblCellSpacing w:w="7" w:type="dxa"/>
                          <w:jc w:val="center"/>
                        </w:trPr>
                        <w:tc>
                          <w:tcPr>
                            <w:tcW w:w="1293" w:type="dxa"/>
                            <w:tcBorders>
                              <w:bottom w:val="single" w:sz="8" w:space="0" w:color="auto"/>
                            </w:tcBorders>
                          </w:tcPr>
                          <w:p w:rsidR="00337164" w:rsidRDefault="00337164" w:rsidP="000546BF">
                            <w:pPr>
                              <w:pStyle w:val="NRELTableContent"/>
                              <w:rPr>
                                <w:noProof/>
                              </w:rPr>
                            </w:pPr>
                            <w:r>
                              <w:rPr>
                                <w:noProof/>
                              </w:rPr>
                              <w:t>W</w:t>
                            </w:r>
                          </w:p>
                        </w:tc>
                        <w:tc>
                          <w:tcPr>
                            <w:tcW w:w="3705" w:type="dxa"/>
                            <w:tcBorders>
                              <w:bottom w:val="single" w:sz="8" w:space="0" w:color="auto"/>
                            </w:tcBorders>
                          </w:tcPr>
                          <w:p w:rsidR="00337164" w:rsidRDefault="00337164" w:rsidP="000546BF">
                            <w:pPr>
                              <w:pStyle w:val="NRELTableContent"/>
                              <w:rPr>
                                <w:noProof/>
                              </w:rPr>
                            </w:pPr>
                            <w:r>
                              <w:rPr>
                                <w:i/>
                                <w:noProof/>
                              </w:rPr>
                              <w:t>W-</w:t>
                            </w:r>
                            <w:r>
                              <w:rPr>
                                <w:noProof/>
                              </w:rPr>
                              <w:t>component wind speed</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u</w:t>
                            </w:r>
                            <w:r>
                              <w:rPr>
                                <w:i/>
                                <w:noProof/>
                              </w:rPr>
                              <w:t>'</w:t>
                            </w:r>
                          </w:p>
                        </w:tc>
                        <w:tc>
                          <w:tcPr>
                            <w:tcW w:w="3705" w:type="dxa"/>
                          </w:tcPr>
                          <w:p w:rsidR="00337164" w:rsidRDefault="00337164"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337164" w:rsidTr="00D956F1">
                        <w:trPr>
                          <w:tblCellSpacing w:w="7" w:type="dxa"/>
                          <w:jc w:val="center"/>
                        </w:trPr>
                        <w:tc>
                          <w:tcPr>
                            <w:tcW w:w="1293" w:type="dxa"/>
                          </w:tcPr>
                          <w:p w:rsidR="00337164" w:rsidRDefault="00337164" w:rsidP="000546BF">
                            <w:pPr>
                              <w:pStyle w:val="NRELTableContent"/>
                              <w:rPr>
                                <w:b/>
                                <w:noProof/>
                              </w:rPr>
                            </w:pPr>
                            <w:r>
                              <w:rPr>
                                <w:noProof/>
                              </w:rPr>
                              <w:t>v</w:t>
                            </w:r>
                            <w:r>
                              <w:rPr>
                                <w:i/>
                                <w:noProof/>
                              </w:rPr>
                              <w:t>'</w:t>
                            </w:r>
                          </w:p>
                        </w:tc>
                        <w:tc>
                          <w:tcPr>
                            <w:tcW w:w="3705" w:type="dxa"/>
                          </w:tcPr>
                          <w:p w:rsidR="00337164" w:rsidRDefault="00337164"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337164" w:rsidTr="00D956F1">
                        <w:trPr>
                          <w:tblCellSpacing w:w="7" w:type="dxa"/>
                          <w:jc w:val="center"/>
                        </w:trPr>
                        <w:tc>
                          <w:tcPr>
                            <w:tcW w:w="1293" w:type="dxa"/>
                            <w:tcBorders>
                              <w:bottom w:val="single" w:sz="8" w:space="0" w:color="auto"/>
                            </w:tcBorders>
                          </w:tcPr>
                          <w:p w:rsidR="00337164" w:rsidRDefault="00337164" w:rsidP="000546BF">
                            <w:pPr>
                              <w:pStyle w:val="NRELTableContent"/>
                              <w:rPr>
                                <w:noProof/>
                              </w:rPr>
                            </w:pPr>
                            <w:r>
                              <w:rPr>
                                <w:noProof/>
                              </w:rPr>
                              <w:t>w</w:t>
                            </w:r>
                            <w:r>
                              <w:rPr>
                                <w:i/>
                                <w:noProof/>
                              </w:rPr>
                              <w:t>'</w:t>
                            </w:r>
                          </w:p>
                        </w:tc>
                        <w:tc>
                          <w:tcPr>
                            <w:tcW w:w="3705" w:type="dxa"/>
                            <w:tcBorders>
                              <w:bottom w:val="single" w:sz="8" w:space="0" w:color="auto"/>
                            </w:tcBorders>
                          </w:tcPr>
                          <w:p w:rsidR="00337164" w:rsidRDefault="00337164"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u</w:t>
                            </w:r>
                            <w:r>
                              <w:rPr>
                                <w:i/>
                                <w:noProof/>
                              </w:rPr>
                              <w:t>'</w:t>
                            </w:r>
                            <w:r>
                              <w:rPr>
                                <w:noProof/>
                              </w:rPr>
                              <w:t>w</w:t>
                            </w:r>
                            <w:r>
                              <w:rPr>
                                <w:i/>
                                <w:noProof/>
                              </w:rPr>
                              <w:t>'</w:t>
                            </w:r>
                          </w:p>
                        </w:tc>
                        <w:tc>
                          <w:tcPr>
                            <w:tcW w:w="3705" w:type="dxa"/>
                          </w:tcPr>
                          <w:p w:rsidR="00337164" w:rsidRDefault="00337164"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337164" w:rsidTr="00D956F1">
                        <w:trPr>
                          <w:tblCellSpacing w:w="7" w:type="dxa"/>
                          <w:jc w:val="center"/>
                        </w:trPr>
                        <w:tc>
                          <w:tcPr>
                            <w:tcW w:w="1293" w:type="dxa"/>
                          </w:tcPr>
                          <w:p w:rsidR="00337164" w:rsidRDefault="00337164" w:rsidP="000546BF">
                            <w:pPr>
                              <w:pStyle w:val="NRELTableContent"/>
                              <w:rPr>
                                <w:noProof/>
                              </w:rPr>
                            </w:pPr>
                            <w:r>
                              <w:rPr>
                                <w:noProof/>
                              </w:rPr>
                              <w:t>u</w:t>
                            </w:r>
                            <w:r>
                              <w:rPr>
                                <w:i/>
                                <w:noProof/>
                              </w:rPr>
                              <w:t>'</w:t>
                            </w:r>
                            <w:r>
                              <w:rPr>
                                <w:noProof/>
                              </w:rPr>
                              <w:t>v</w:t>
                            </w:r>
                            <w:r>
                              <w:rPr>
                                <w:i/>
                                <w:noProof/>
                              </w:rPr>
                              <w:t>'</w:t>
                            </w:r>
                          </w:p>
                        </w:tc>
                        <w:tc>
                          <w:tcPr>
                            <w:tcW w:w="3705" w:type="dxa"/>
                          </w:tcPr>
                          <w:p w:rsidR="00337164" w:rsidRDefault="00337164"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337164" w:rsidTr="00D956F1">
                        <w:trPr>
                          <w:tblCellSpacing w:w="7" w:type="dxa"/>
                          <w:jc w:val="center"/>
                        </w:trPr>
                        <w:tc>
                          <w:tcPr>
                            <w:tcW w:w="1293" w:type="dxa"/>
                            <w:tcBorders>
                              <w:bottom w:val="single" w:sz="8" w:space="0" w:color="auto"/>
                            </w:tcBorders>
                          </w:tcPr>
                          <w:p w:rsidR="00337164" w:rsidRDefault="00337164"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337164" w:rsidRDefault="00337164"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337164" w:rsidTr="00D956F1">
                        <w:trPr>
                          <w:tblCellSpacing w:w="7" w:type="dxa"/>
                          <w:jc w:val="center"/>
                        </w:trPr>
                        <w:tc>
                          <w:tcPr>
                            <w:tcW w:w="1293" w:type="dxa"/>
                          </w:tcPr>
                          <w:p w:rsidR="00337164" w:rsidRDefault="00337164" w:rsidP="000546BF">
                            <w:pPr>
                              <w:pStyle w:val="NRELTableContent"/>
                              <w:rPr>
                                <w:noProof/>
                                <w:color w:val="000000"/>
                              </w:rPr>
                            </w:pPr>
                            <w:r>
                              <w:rPr>
                                <w:noProof/>
                                <w:color w:val="000000"/>
                              </w:rPr>
                              <w:t>TKE</w:t>
                            </w:r>
                          </w:p>
                        </w:tc>
                        <w:tc>
                          <w:tcPr>
                            <w:tcW w:w="3705" w:type="dxa"/>
                          </w:tcPr>
                          <w:p w:rsidR="00337164" w:rsidRDefault="00337164" w:rsidP="000546BF">
                            <w:pPr>
                              <w:pStyle w:val="NRELTableContent"/>
                              <w:rPr>
                                <w:noProof/>
                                <w:color w:val="000000"/>
                              </w:rPr>
                            </w:pPr>
                            <w:r>
                              <w:rPr>
                                <w:noProof/>
                              </w:rPr>
                              <w:t>Turbulent kinetic energy</w:t>
                            </w:r>
                          </w:p>
                        </w:tc>
                      </w:tr>
                      <w:tr w:rsidR="00337164" w:rsidTr="00D956F1">
                        <w:trPr>
                          <w:tblCellSpacing w:w="7" w:type="dxa"/>
                          <w:jc w:val="center"/>
                        </w:trPr>
                        <w:tc>
                          <w:tcPr>
                            <w:tcW w:w="1293" w:type="dxa"/>
                            <w:tcBorders>
                              <w:bottom w:val="single" w:sz="8" w:space="0" w:color="auto"/>
                            </w:tcBorders>
                          </w:tcPr>
                          <w:p w:rsidR="00337164" w:rsidRDefault="00337164" w:rsidP="000546BF">
                            <w:pPr>
                              <w:pStyle w:val="NRELTableContent"/>
                              <w:rPr>
                                <w:noProof/>
                                <w:color w:val="000000"/>
                              </w:rPr>
                            </w:pPr>
                            <w:r>
                              <w:rPr>
                                <w:noProof/>
                                <w:color w:val="000000"/>
                              </w:rPr>
                              <w:t>CTKE</w:t>
                            </w:r>
                          </w:p>
                        </w:tc>
                        <w:tc>
                          <w:tcPr>
                            <w:tcW w:w="3705" w:type="dxa"/>
                            <w:tcBorders>
                              <w:bottom w:val="single" w:sz="8" w:space="0" w:color="auto"/>
                            </w:tcBorders>
                          </w:tcPr>
                          <w:p w:rsidR="00337164" w:rsidRDefault="00337164" w:rsidP="000546BF">
                            <w:pPr>
                              <w:pStyle w:val="NRELTableContent"/>
                              <w:rPr>
                                <w:noProof/>
                                <w:color w:val="000000"/>
                              </w:rPr>
                            </w:pPr>
                            <w:r>
                              <w:rPr>
                                <w:noProof/>
                                <w:color w:val="000000"/>
                              </w:rPr>
                              <w:t>Coherent turbulent kinetic energy</w:t>
                            </w:r>
                          </w:p>
                        </w:tc>
                      </w:tr>
                    </w:tbl>
                    <w:p w:rsidR="00337164" w:rsidRDefault="00337164" w:rsidP="0069428D">
                      <w:pPr>
                        <w:pStyle w:val="BodyTextIndent"/>
                      </w:pPr>
                    </w:p>
                  </w:txbxContent>
                </v:textbox>
                <w10:anchorlock/>
              </v:shape>
            </w:pict>
          </mc:Fallback>
        </mc:AlternateContent>
      </w:r>
      <w:r>
        <w:rPr>
          <w:noProof/>
        </w:rPr>
        <mc:AlternateContent>
          <mc:Choice Requires="wps">
            <w:drawing>
              <wp:inline distT="0" distB="0" distL="0" distR="0" wp14:anchorId="6A3E4CBF" wp14:editId="73132BED">
                <wp:extent cx="2587752" cy="4224528"/>
                <wp:effectExtent l="0" t="0" r="0" b="5080"/>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752"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69428D">
                            <w:pPr>
                              <w:pStyle w:val="NRELTableCaption"/>
                            </w:pPr>
                            <w:bookmarkStart w:id="319" w:name="Table_HH_AD"/>
                            <w:bookmarkStart w:id="320" w:name="_Toc238955059"/>
                            <w:bookmarkStart w:id="321" w:name="_Toc399876334"/>
                            <w:bookmarkStart w:id="322" w:name="_Toc452622710"/>
                            <w:proofErr w:type="gramStart"/>
                            <w:r>
                              <w:t xml:space="preserve">Table </w:t>
                            </w:r>
                            <w:fldSimple w:instr=" SEQ Table \* ARABIC ">
                              <w:r w:rsidR="00526B2A">
                                <w:rPr>
                                  <w:noProof/>
                                </w:rPr>
                                <w:t>12</w:t>
                              </w:r>
                            </w:fldSimple>
                            <w:bookmarkEnd w:id="319"/>
                            <w:r>
                              <w:t>.</w:t>
                            </w:r>
                            <w:proofErr w:type="gramEnd"/>
                            <w:r>
                              <w:t xml:space="preserve"> Format of Hub-Height AeroDyn Files</w:t>
                            </w:r>
                            <w:bookmarkEnd w:id="320"/>
                            <w:bookmarkEnd w:id="321"/>
                            <w:bookmarkEnd w:id="322"/>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337164" w:rsidTr="00D956F1">
                              <w:trPr>
                                <w:tblCellSpacing w:w="7" w:type="dxa"/>
                                <w:jc w:val="center"/>
                              </w:trPr>
                              <w:tc>
                                <w:tcPr>
                                  <w:tcW w:w="1713" w:type="pct"/>
                                  <w:tcBorders>
                                    <w:top w:val="nil"/>
                                    <w:bottom w:val="single" w:sz="8" w:space="0" w:color="auto"/>
                                  </w:tcBorders>
                                </w:tcPr>
                                <w:p w:rsidR="00337164" w:rsidRDefault="00337164" w:rsidP="000546BF">
                                  <w:pPr>
                                    <w:pStyle w:val="NRELTableHeader"/>
                                    <w:rPr>
                                      <w:noProof/>
                                    </w:rPr>
                                  </w:pPr>
                                  <w:r>
                                    <w:rPr>
                                      <w:noProof/>
                                    </w:rPr>
                                    <w:t>Column</w:t>
                                  </w:r>
                                </w:p>
                              </w:tc>
                              <w:tc>
                                <w:tcPr>
                                  <w:tcW w:w="3231" w:type="pct"/>
                                  <w:tcBorders>
                                    <w:top w:val="nil"/>
                                    <w:bottom w:val="single" w:sz="8" w:space="0" w:color="auto"/>
                                  </w:tcBorders>
                                </w:tcPr>
                                <w:p w:rsidR="00337164" w:rsidRPr="00CD1981" w:rsidRDefault="00337164" w:rsidP="000546BF">
                                  <w:pPr>
                                    <w:pStyle w:val="NRELTableHeader"/>
                                    <w:rPr>
                                      <w:noProof/>
                                    </w:rPr>
                                  </w:pPr>
                                  <w:r>
                                    <w:rPr>
                                      <w:noProof/>
                                    </w:rPr>
                                    <w:t>Description</w:t>
                                  </w:r>
                                </w:p>
                              </w:tc>
                            </w:tr>
                            <w:tr w:rsidR="00337164" w:rsidTr="00D956F1">
                              <w:trPr>
                                <w:tblCellSpacing w:w="7" w:type="dxa"/>
                                <w:jc w:val="center"/>
                              </w:trPr>
                              <w:tc>
                                <w:tcPr>
                                  <w:tcW w:w="1713" w:type="pct"/>
                                </w:tcPr>
                                <w:p w:rsidR="00337164" w:rsidRDefault="00337164" w:rsidP="000546BF">
                                  <w:pPr>
                                    <w:pStyle w:val="NRELTableContent"/>
                                    <w:rPr>
                                      <w:noProof/>
                                    </w:rPr>
                                  </w:pPr>
                                  <w:r>
                                    <w:rPr>
                                      <w:noProof/>
                                    </w:rPr>
                                    <w:t>Time</w:t>
                                  </w:r>
                                </w:p>
                              </w:tc>
                              <w:tc>
                                <w:tcPr>
                                  <w:tcW w:w="3231" w:type="pct"/>
                                  <w:vAlign w:val="center"/>
                                </w:tcPr>
                                <w:p w:rsidR="00337164" w:rsidRDefault="00337164" w:rsidP="000546BF">
                                  <w:pPr>
                                    <w:pStyle w:val="NRELTableContent"/>
                                    <w:rPr>
                                      <w:noProof/>
                                    </w:rPr>
                                  </w:pPr>
                                  <w:r>
                                    <w:rPr>
                                      <w:noProof/>
                                    </w:rPr>
                                    <w:t>Time</w:t>
                                  </w:r>
                                </w:p>
                              </w:tc>
                            </w:tr>
                            <w:tr w:rsidR="00337164" w:rsidTr="00D956F1">
                              <w:trPr>
                                <w:tblCellSpacing w:w="7" w:type="dxa"/>
                                <w:jc w:val="center"/>
                              </w:trPr>
                              <w:tc>
                                <w:tcPr>
                                  <w:tcW w:w="1713" w:type="pct"/>
                                </w:tcPr>
                                <w:p w:rsidR="00337164" w:rsidRDefault="00337164" w:rsidP="000546BF">
                                  <w:pPr>
                                    <w:pStyle w:val="NRELTableContent"/>
                                    <w:rPr>
                                      <w:noProof/>
                                    </w:rPr>
                                  </w:pPr>
                                  <w:r>
                                    <w:rPr>
                                      <w:noProof/>
                                    </w:rPr>
                                    <w:t>HorSpd</w:t>
                                  </w:r>
                                </w:p>
                              </w:tc>
                              <w:tc>
                                <w:tcPr>
                                  <w:tcW w:w="3231" w:type="pct"/>
                                  <w:vAlign w:val="center"/>
                                </w:tcPr>
                                <w:p w:rsidR="00337164" w:rsidRPr="004163A6" w:rsidRDefault="00337164" w:rsidP="000546BF">
                                  <w:pPr>
                                    <w:pStyle w:val="NRELTableContent"/>
                                    <w:rPr>
                                      <w:i/>
                                      <w:noProof/>
                                      <w:vertAlign w:val="subscript"/>
                                    </w:rPr>
                                  </w:pPr>
                                  <w:r>
                                    <w:rPr>
                                      <w:noProof/>
                                    </w:rPr>
                                    <w:t xml:space="preserve">Horizontal wind speed |vectorial </w:t>
                                  </w:r>
                                  <w:r>
                                    <w:rPr>
                                      <w:i/>
                                      <w:noProof/>
                                    </w:rPr>
                                    <w:t>U+V</w:t>
                                  </w:r>
                                  <w:r>
                                    <w:rPr>
                                      <w:noProof/>
                                    </w:rPr>
                                    <w:t>|</w:t>
                                  </w:r>
                                </w:p>
                              </w:tc>
                            </w:tr>
                            <w:tr w:rsidR="00337164" w:rsidTr="00D956F1">
                              <w:trPr>
                                <w:tblCellSpacing w:w="7" w:type="dxa"/>
                                <w:jc w:val="center"/>
                              </w:trPr>
                              <w:tc>
                                <w:tcPr>
                                  <w:tcW w:w="1713" w:type="pct"/>
                                  <w:tcBorders>
                                    <w:bottom w:val="single" w:sz="8" w:space="0" w:color="auto"/>
                                  </w:tcBorders>
                                </w:tcPr>
                                <w:p w:rsidR="00337164" w:rsidRDefault="00337164" w:rsidP="000546BF">
                                  <w:pPr>
                                    <w:pStyle w:val="NRELTableContent"/>
                                    <w:rPr>
                                      <w:noProof/>
                                    </w:rPr>
                                  </w:pPr>
                                  <w:r>
                                    <w:rPr>
                                      <w:noProof/>
                                    </w:rPr>
                                    <w:t>WndDir</w:t>
                                  </w:r>
                                </w:p>
                              </w:tc>
                              <w:tc>
                                <w:tcPr>
                                  <w:tcW w:w="3231" w:type="pct"/>
                                  <w:tcBorders>
                                    <w:bottom w:val="single" w:sz="8" w:space="0" w:color="auto"/>
                                  </w:tcBorders>
                                  <w:vAlign w:val="center"/>
                                </w:tcPr>
                                <w:p w:rsidR="00337164" w:rsidRDefault="00337164" w:rsidP="000546BF">
                                  <w:pPr>
                                    <w:pStyle w:val="NRELTableContent"/>
                                    <w:rPr>
                                      <w:noProof/>
                                    </w:rPr>
                                  </w:pPr>
                                  <w:r>
                                    <w:rPr>
                                      <w:noProof/>
                                    </w:rPr>
                                    <w:t>Wind direction</w:t>
                                  </w:r>
                                </w:p>
                              </w:tc>
                            </w:tr>
                            <w:tr w:rsidR="00337164" w:rsidTr="00D956F1">
                              <w:trPr>
                                <w:tblCellSpacing w:w="7" w:type="dxa"/>
                                <w:jc w:val="center"/>
                              </w:trPr>
                              <w:tc>
                                <w:tcPr>
                                  <w:tcW w:w="1713" w:type="pct"/>
                                </w:tcPr>
                                <w:p w:rsidR="00337164" w:rsidRDefault="00337164" w:rsidP="000546BF">
                                  <w:pPr>
                                    <w:pStyle w:val="NRELTableContent"/>
                                    <w:rPr>
                                      <w:noProof/>
                                    </w:rPr>
                                  </w:pPr>
                                  <w:r>
                                    <w:rPr>
                                      <w:noProof/>
                                    </w:rPr>
                                    <w:t>VerSpd</w:t>
                                  </w:r>
                                </w:p>
                              </w:tc>
                              <w:tc>
                                <w:tcPr>
                                  <w:tcW w:w="3231" w:type="pct"/>
                                  <w:vAlign w:val="center"/>
                                </w:tcPr>
                                <w:p w:rsidR="00337164" w:rsidRPr="004163A6" w:rsidRDefault="00337164" w:rsidP="000546BF">
                                  <w:pPr>
                                    <w:pStyle w:val="NRELTableContent"/>
                                    <w:rPr>
                                      <w:noProof/>
                                    </w:rPr>
                                  </w:pPr>
                                  <w:r>
                                    <w:rPr>
                                      <w:noProof/>
                                    </w:rPr>
                                    <w:t>Vertical wind speed (</w:t>
                                  </w:r>
                                  <w:r>
                                    <w:rPr>
                                      <w:i/>
                                      <w:noProof/>
                                    </w:rPr>
                                    <w:t xml:space="preserve">W </w:t>
                                  </w:r>
                                  <w:r>
                                    <w:rPr>
                                      <w:noProof/>
                                    </w:rPr>
                                    <w:t>component)</w:t>
                                  </w:r>
                                </w:p>
                              </w:tc>
                            </w:tr>
                            <w:tr w:rsidR="00337164" w:rsidTr="00D956F1">
                              <w:trPr>
                                <w:tblCellSpacing w:w="7" w:type="dxa"/>
                                <w:jc w:val="center"/>
                              </w:trPr>
                              <w:tc>
                                <w:tcPr>
                                  <w:tcW w:w="1713" w:type="pct"/>
                                </w:tcPr>
                                <w:p w:rsidR="00337164" w:rsidRDefault="00337164" w:rsidP="000546BF">
                                  <w:pPr>
                                    <w:pStyle w:val="NRELTableContent"/>
                                    <w:rPr>
                                      <w:noProof/>
                                    </w:rPr>
                                  </w:pPr>
                                  <w:r>
                                    <w:rPr>
                                      <w:noProof/>
                                    </w:rPr>
                                    <w:t>HorShr</w:t>
                                  </w:r>
                                </w:p>
                              </w:tc>
                              <w:tc>
                                <w:tcPr>
                                  <w:tcW w:w="3231" w:type="pct"/>
                                  <w:vAlign w:val="center"/>
                                </w:tcPr>
                                <w:p w:rsidR="00337164" w:rsidRDefault="00337164" w:rsidP="000546BF">
                                  <w:pPr>
                                    <w:pStyle w:val="NRELTableContent"/>
                                    <w:rPr>
                                      <w:noProof/>
                                    </w:rPr>
                                  </w:pPr>
                                  <w:r>
                                    <w:rPr>
                                      <w:noProof/>
                                    </w:rPr>
                                    <w:t>Horizontal linear wind-shear parameter</w:t>
                                  </w:r>
                                </w:p>
                              </w:tc>
                            </w:tr>
                            <w:tr w:rsidR="00337164" w:rsidTr="00D956F1">
                              <w:trPr>
                                <w:tblCellSpacing w:w="7" w:type="dxa"/>
                                <w:jc w:val="center"/>
                              </w:trPr>
                              <w:tc>
                                <w:tcPr>
                                  <w:tcW w:w="1713" w:type="pct"/>
                                  <w:tcBorders>
                                    <w:bottom w:val="single" w:sz="8" w:space="0" w:color="auto"/>
                                  </w:tcBorders>
                                </w:tcPr>
                                <w:p w:rsidR="00337164" w:rsidRDefault="00337164" w:rsidP="000546BF">
                                  <w:pPr>
                                    <w:pStyle w:val="NRELTableContent"/>
                                    <w:rPr>
                                      <w:noProof/>
                                    </w:rPr>
                                  </w:pPr>
                                  <w:r>
                                    <w:rPr>
                                      <w:noProof/>
                                    </w:rPr>
                                    <w:t>VerShr</w:t>
                                  </w:r>
                                </w:p>
                              </w:tc>
                              <w:tc>
                                <w:tcPr>
                                  <w:tcW w:w="3231" w:type="pct"/>
                                  <w:tcBorders>
                                    <w:bottom w:val="single" w:sz="8" w:space="0" w:color="auto"/>
                                  </w:tcBorders>
                                  <w:vAlign w:val="center"/>
                                </w:tcPr>
                                <w:p w:rsidR="00337164" w:rsidRDefault="00337164" w:rsidP="000546BF">
                                  <w:pPr>
                                    <w:pStyle w:val="NRELTableContent"/>
                                    <w:rPr>
                                      <w:noProof/>
                                    </w:rPr>
                                  </w:pPr>
                                  <w:r>
                                    <w:rPr>
                                      <w:noProof/>
                                    </w:rPr>
                                    <w:t>Vertical power-law wind-shear exponent</w:t>
                                  </w:r>
                                </w:p>
                              </w:tc>
                            </w:tr>
                            <w:tr w:rsidR="00337164" w:rsidTr="00D956F1">
                              <w:trPr>
                                <w:tblCellSpacing w:w="7" w:type="dxa"/>
                                <w:jc w:val="center"/>
                              </w:trPr>
                              <w:tc>
                                <w:tcPr>
                                  <w:tcW w:w="1713" w:type="pct"/>
                                </w:tcPr>
                                <w:p w:rsidR="00337164" w:rsidRDefault="00337164" w:rsidP="000546BF">
                                  <w:pPr>
                                    <w:pStyle w:val="NRELTableContent"/>
                                    <w:rPr>
                                      <w:noProof/>
                                    </w:rPr>
                                  </w:pPr>
                                  <w:r>
                                    <w:rPr>
                                      <w:noProof/>
                                    </w:rPr>
                                    <w:t>LnVShr</w:t>
                                  </w:r>
                                </w:p>
                              </w:tc>
                              <w:tc>
                                <w:tcPr>
                                  <w:tcW w:w="3231" w:type="pct"/>
                                  <w:vAlign w:val="center"/>
                                </w:tcPr>
                                <w:p w:rsidR="00337164" w:rsidRDefault="00337164" w:rsidP="000546BF">
                                  <w:pPr>
                                    <w:pStyle w:val="NRELTableContent"/>
                                    <w:rPr>
                                      <w:noProof/>
                                    </w:rPr>
                                  </w:pPr>
                                  <w:r>
                                    <w:rPr>
                                      <w:noProof/>
                                    </w:rPr>
                                    <w:t>Vertical linear wind-shear parameter</w:t>
                                  </w:r>
                                </w:p>
                              </w:tc>
                            </w:tr>
                            <w:tr w:rsidR="00337164" w:rsidTr="00D956F1">
                              <w:trPr>
                                <w:tblCellSpacing w:w="7" w:type="dxa"/>
                                <w:jc w:val="center"/>
                              </w:trPr>
                              <w:tc>
                                <w:tcPr>
                                  <w:tcW w:w="1713" w:type="pct"/>
                                  <w:tcBorders>
                                    <w:bottom w:val="single" w:sz="8" w:space="0" w:color="auto"/>
                                  </w:tcBorders>
                                </w:tcPr>
                                <w:p w:rsidR="00337164" w:rsidRDefault="00337164" w:rsidP="000546BF">
                                  <w:pPr>
                                    <w:pStyle w:val="NRELTableContent"/>
                                    <w:rPr>
                                      <w:noProof/>
                                    </w:rPr>
                                  </w:pPr>
                                  <w:r>
                                    <w:rPr>
                                      <w:noProof/>
                                    </w:rPr>
                                    <w:t>GstSpd</w:t>
                                  </w:r>
                                </w:p>
                              </w:tc>
                              <w:tc>
                                <w:tcPr>
                                  <w:tcW w:w="3231" w:type="pct"/>
                                  <w:tcBorders>
                                    <w:bottom w:val="single" w:sz="8" w:space="0" w:color="auto"/>
                                  </w:tcBorders>
                                  <w:vAlign w:val="center"/>
                                </w:tcPr>
                                <w:p w:rsidR="00337164" w:rsidRDefault="00337164" w:rsidP="00B122A8">
                                  <w:pPr>
                                    <w:pStyle w:val="NRELTableContent"/>
                                    <w:rPr>
                                      <w:noProof/>
                                    </w:rPr>
                                  </w:pPr>
                                  <w:r>
                                    <w:rPr>
                                      <w:noProof/>
                                    </w:rPr>
                                    <w:t xml:space="preserve">Gust speed (not sheared by </w:t>
                                  </w:r>
                                  <w:r w:rsidR="00B122A8">
                                    <w:rPr>
                                      <w:noProof/>
                                    </w:rPr>
                                    <w:t>InflowWind</w:t>
                                  </w:r>
                                  <w:r>
                                    <w:rPr>
                                      <w:noProof/>
                                    </w:rPr>
                                    <w:t>)</w:t>
                                  </w:r>
                                </w:p>
                              </w:tc>
                            </w:tr>
                          </w:tbl>
                          <w:p w:rsidR="00337164" w:rsidRDefault="00337164" w:rsidP="0069428D">
                            <w:pPr>
                              <w:pStyle w:val="NormalEmail"/>
                            </w:pPr>
                          </w:p>
                        </w:txbxContent>
                      </wps:txbx>
                      <wps:bodyPr rot="0" vert="horz" wrap="square" lIns="91440" tIns="45720" rIns="91440" bIns="45720" anchor="t" anchorCtr="0" upright="1">
                        <a:noAutofit/>
                      </wps:bodyPr>
                    </wps:wsp>
                  </a:graphicData>
                </a:graphic>
              </wp:inline>
            </w:drawing>
          </mc:Choice>
          <mc:Fallback>
            <w:pict>
              <v:shape id="Text Box 244" o:spid="_x0000_s1057" type="#_x0000_t202" style="width:203.75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fRuw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" filled="f" stroked="f">
                <v:textbox>
                  <w:txbxContent>
                    <w:p w:rsidR="00337164" w:rsidRDefault="00337164" w:rsidP="0069428D">
                      <w:pPr>
                        <w:pStyle w:val="NRELTableCaption"/>
                      </w:pPr>
                      <w:bookmarkStart w:id="323" w:name="Table_HH_AD"/>
                      <w:bookmarkStart w:id="324" w:name="_Toc238955059"/>
                      <w:bookmarkStart w:id="325" w:name="_Toc399876334"/>
                      <w:bookmarkStart w:id="326" w:name="_Toc452622710"/>
                      <w:proofErr w:type="gramStart"/>
                      <w:r>
                        <w:t xml:space="preserve">Table </w:t>
                      </w:r>
                      <w:fldSimple w:instr=" SEQ Table \* ARABIC ">
                        <w:r w:rsidR="00526B2A">
                          <w:rPr>
                            <w:noProof/>
                          </w:rPr>
                          <w:t>12</w:t>
                        </w:r>
                      </w:fldSimple>
                      <w:bookmarkEnd w:id="323"/>
                      <w:r>
                        <w:t>.</w:t>
                      </w:r>
                      <w:proofErr w:type="gramEnd"/>
                      <w:r>
                        <w:t xml:space="preserve"> Format of Hub-Height AeroDyn Files</w:t>
                      </w:r>
                      <w:bookmarkEnd w:id="324"/>
                      <w:bookmarkEnd w:id="325"/>
                      <w:bookmarkEnd w:id="326"/>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337164" w:rsidTr="00D956F1">
                        <w:trPr>
                          <w:tblCellSpacing w:w="7" w:type="dxa"/>
                          <w:jc w:val="center"/>
                        </w:trPr>
                        <w:tc>
                          <w:tcPr>
                            <w:tcW w:w="1713" w:type="pct"/>
                            <w:tcBorders>
                              <w:top w:val="nil"/>
                              <w:bottom w:val="single" w:sz="8" w:space="0" w:color="auto"/>
                            </w:tcBorders>
                          </w:tcPr>
                          <w:p w:rsidR="00337164" w:rsidRDefault="00337164" w:rsidP="000546BF">
                            <w:pPr>
                              <w:pStyle w:val="NRELTableHeader"/>
                              <w:rPr>
                                <w:noProof/>
                              </w:rPr>
                            </w:pPr>
                            <w:r>
                              <w:rPr>
                                <w:noProof/>
                              </w:rPr>
                              <w:t>Column</w:t>
                            </w:r>
                          </w:p>
                        </w:tc>
                        <w:tc>
                          <w:tcPr>
                            <w:tcW w:w="3231" w:type="pct"/>
                            <w:tcBorders>
                              <w:top w:val="nil"/>
                              <w:bottom w:val="single" w:sz="8" w:space="0" w:color="auto"/>
                            </w:tcBorders>
                          </w:tcPr>
                          <w:p w:rsidR="00337164" w:rsidRPr="00CD1981" w:rsidRDefault="00337164" w:rsidP="000546BF">
                            <w:pPr>
                              <w:pStyle w:val="NRELTableHeader"/>
                              <w:rPr>
                                <w:noProof/>
                              </w:rPr>
                            </w:pPr>
                            <w:r>
                              <w:rPr>
                                <w:noProof/>
                              </w:rPr>
                              <w:t>Description</w:t>
                            </w:r>
                          </w:p>
                        </w:tc>
                      </w:tr>
                      <w:tr w:rsidR="00337164" w:rsidTr="00D956F1">
                        <w:trPr>
                          <w:tblCellSpacing w:w="7" w:type="dxa"/>
                          <w:jc w:val="center"/>
                        </w:trPr>
                        <w:tc>
                          <w:tcPr>
                            <w:tcW w:w="1713" w:type="pct"/>
                          </w:tcPr>
                          <w:p w:rsidR="00337164" w:rsidRDefault="00337164" w:rsidP="000546BF">
                            <w:pPr>
                              <w:pStyle w:val="NRELTableContent"/>
                              <w:rPr>
                                <w:noProof/>
                              </w:rPr>
                            </w:pPr>
                            <w:r>
                              <w:rPr>
                                <w:noProof/>
                              </w:rPr>
                              <w:t>Time</w:t>
                            </w:r>
                          </w:p>
                        </w:tc>
                        <w:tc>
                          <w:tcPr>
                            <w:tcW w:w="3231" w:type="pct"/>
                            <w:vAlign w:val="center"/>
                          </w:tcPr>
                          <w:p w:rsidR="00337164" w:rsidRDefault="00337164" w:rsidP="000546BF">
                            <w:pPr>
                              <w:pStyle w:val="NRELTableContent"/>
                              <w:rPr>
                                <w:noProof/>
                              </w:rPr>
                            </w:pPr>
                            <w:r>
                              <w:rPr>
                                <w:noProof/>
                              </w:rPr>
                              <w:t>Time</w:t>
                            </w:r>
                          </w:p>
                        </w:tc>
                      </w:tr>
                      <w:tr w:rsidR="00337164" w:rsidTr="00D956F1">
                        <w:trPr>
                          <w:tblCellSpacing w:w="7" w:type="dxa"/>
                          <w:jc w:val="center"/>
                        </w:trPr>
                        <w:tc>
                          <w:tcPr>
                            <w:tcW w:w="1713" w:type="pct"/>
                          </w:tcPr>
                          <w:p w:rsidR="00337164" w:rsidRDefault="00337164" w:rsidP="000546BF">
                            <w:pPr>
                              <w:pStyle w:val="NRELTableContent"/>
                              <w:rPr>
                                <w:noProof/>
                              </w:rPr>
                            </w:pPr>
                            <w:r>
                              <w:rPr>
                                <w:noProof/>
                              </w:rPr>
                              <w:t>HorSpd</w:t>
                            </w:r>
                          </w:p>
                        </w:tc>
                        <w:tc>
                          <w:tcPr>
                            <w:tcW w:w="3231" w:type="pct"/>
                            <w:vAlign w:val="center"/>
                          </w:tcPr>
                          <w:p w:rsidR="00337164" w:rsidRPr="004163A6" w:rsidRDefault="00337164" w:rsidP="000546BF">
                            <w:pPr>
                              <w:pStyle w:val="NRELTableContent"/>
                              <w:rPr>
                                <w:i/>
                                <w:noProof/>
                                <w:vertAlign w:val="subscript"/>
                              </w:rPr>
                            </w:pPr>
                            <w:r>
                              <w:rPr>
                                <w:noProof/>
                              </w:rPr>
                              <w:t xml:space="preserve">Horizontal wind speed |vectorial </w:t>
                            </w:r>
                            <w:r>
                              <w:rPr>
                                <w:i/>
                                <w:noProof/>
                              </w:rPr>
                              <w:t>U+V</w:t>
                            </w:r>
                            <w:r>
                              <w:rPr>
                                <w:noProof/>
                              </w:rPr>
                              <w:t>|</w:t>
                            </w:r>
                          </w:p>
                        </w:tc>
                      </w:tr>
                      <w:tr w:rsidR="00337164" w:rsidTr="00D956F1">
                        <w:trPr>
                          <w:tblCellSpacing w:w="7" w:type="dxa"/>
                          <w:jc w:val="center"/>
                        </w:trPr>
                        <w:tc>
                          <w:tcPr>
                            <w:tcW w:w="1713" w:type="pct"/>
                            <w:tcBorders>
                              <w:bottom w:val="single" w:sz="8" w:space="0" w:color="auto"/>
                            </w:tcBorders>
                          </w:tcPr>
                          <w:p w:rsidR="00337164" w:rsidRDefault="00337164" w:rsidP="000546BF">
                            <w:pPr>
                              <w:pStyle w:val="NRELTableContent"/>
                              <w:rPr>
                                <w:noProof/>
                              </w:rPr>
                            </w:pPr>
                            <w:r>
                              <w:rPr>
                                <w:noProof/>
                              </w:rPr>
                              <w:t>WndDir</w:t>
                            </w:r>
                          </w:p>
                        </w:tc>
                        <w:tc>
                          <w:tcPr>
                            <w:tcW w:w="3231" w:type="pct"/>
                            <w:tcBorders>
                              <w:bottom w:val="single" w:sz="8" w:space="0" w:color="auto"/>
                            </w:tcBorders>
                            <w:vAlign w:val="center"/>
                          </w:tcPr>
                          <w:p w:rsidR="00337164" w:rsidRDefault="00337164" w:rsidP="000546BF">
                            <w:pPr>
                              <w:pStyle w:val="NRELTableContent"/>
                              <w:rPr>
                                <w:noProof/>
                              </w:rPr>
                            </w:pPr>
                            <w:r>
                              <w:rPr>
                                <w:noProof/>
                              </w:rPr>
                              <w:t>Wind direction</w:t>
                            </w:r>
                          </w:p>
                        </w:tc>
                      </w:tr>
                      <w:tr w:rsidR="00337164" w:rsidTr="00D956F1">
                        <w:trPr>
                          <w:tblCellSpacing w:w="7" w:type="dxa"/>
                          <w:jc w:val="center"/>
                        </w:trPr>
                        <w:tc>
                          <w:tcPr>
                            <w:tcW w:w="1713" w:type="pct"/>
                          </w:tcPr>
                          <w:p w:rsidR="00337164" w:rsidRDefault="00337164" w:rsidP="000546BF">
                            <w:pPr>
                              <w:pStyle w:val="NRELTableContent"/>
                              <w:rPr>
                                <w:noProof/>
                              </w:rPr>
                            </w:pPr>
                            <w:r>
                              <w:rPr>
                                <w:noProof/>
                              </w:rPr>
                              <w:t>VerSpd</w:t>
                            </w:r>
                          </w:p>
                        </w:tc>
                        <w:tc>
                          <w:tcPr>
                            <w:tcW w:w="3231" w:type="pct"/>
                            <w:vAlign w:val="center"/>
                          </w:tcPr>
                          <w:p w:rsidR="00337164" w:rsidRPr="004163A6" w:rsidRDefault="00337164" w:rsidP="000546BF">
                            <w:pPr>
                              <w:pStyle w:val="NRELTableContent"/>
                              <w:rPr>
                                <w:noProof/>
                              </w:rPr>
                            </w:pPr>
                            <w:r>
                              <w:rPr>
                                <w:noProof/>
                              </w:rPr>
                              <w:t>Vertical wind speed (</w:t>
                            </w:r>
                            <w:r>
                              <w:rPr>
                                <w:i/>
                                <w:noProof/>
                              </w:rPr>
                              <w:t xml:space="preserve">W </w:t>
                            </w:r>
                            <w:r>
                              <w:rPr>
                                <w:noProof/>
                              </w:rPr>
                              <w:t>component)</w:t>
                            </w:r>
                          </w:p>
                        </w:tc>
                      </w:tr>
                      <w:tr w:rsidR="00337164" w:rsidTr="00D956F1">
                        <w:trPr>
                          <w:tblCellSpacing w:w="7" w:type="dxa"/>
                          <w:jc w:val="center"/>
                        </w:trPr>
                        <w:tc>
                          <w:tcPr>
                            <w:tcW w:w="1713" w:type="pct"/>
                          </w:tcPr>
                          <w:p w:rsidR="00337164" w:rsidRDefault="00337164" w:rsidP="000546BF">
                            <w:pPr>
                              <w:pStyle w:val="NRELTableContent"/>
                              <w:rPr>
                                <w:noProof/>
                              </w:rPr>
                            </w:pPr>
                            <w:r>
                              <w:rPr>
                                <w:noProof/>
                              </w:rPr>
                              <w:t>HorShr</w:t>
                            </w:r>
                          </w:p>
                        </w:tc>
                        <w:tc>
                          <w:tcPr>
                            <w:tcW w:w="3231" w:type="pct"/>
                            <w:vAlign w:val="center"/>
                          </w:tcPr>
                          <w:p w:rsidR="00337164" w:rsidRDefault="00337164" w:rsidP="000546BF">
                            <w:pPr>
                              <w:pStyle w:val="NRELTableContent"/>
                              <w:rPr>
                                <w:noProof/>
                              </w:rPr>
                            </w:pPr>
                            <w:r>
                              <w:rPr>
                                <w:noProof/>
                              </w:rPr>
                              <w:t>Horizontal linear wind-shear parameter</w:t>
                            </w:r>
                          </w:p>
                        </w:tc>
                      </w:tr>
                      <w:tr w:rsidR="00337164" w:rsidTr="00D956F1">
                        <w:trPr>
                          <w:tblCellSpacing w:w="7" w:type="dxa"/>
                          <w:jc w:val="center"/>
                        </w:trPr>
                        <w:tc>
                          <w:tcPr>
                            <w:tcW w:w="1713" w:type="pct"/>
                            <w:tcBorders>
                              <w:bottom w:val="single" w:sz="8" w:space="0" w:color="auto"/>
                            </w:tcBorders>
                          </w:tcPr>
                          <w:p w:rsidR="00337164" w:rsidRDefault="00337164" w:rsidP="000546BF">
                            <w:pPr>
                              <w:pStyle w:val="NRELTableContent"/>
                              <w:rPr>
                                <w:noProof/>
                              </w:rPr>
                            </w:pPr>
                            <w:r>
                              <w:rPr>
                                <w:noProof/>
                              </w:rPr>
                              <w:t>VerShr</w:t>
                            </w:r>
                          </w:p>
                        </w:tc>
                        <w:tc>
                          <w:tcPr>
                            <w:tcW w:w="3231" w:type="pct"/>
                            <w:tcBorders>
                              <w:bottom w:val="single" w:sz="8" w:space="0" w:color="auto"/>
                            </w:tcBorders>
                            <w:vAlign w:val="center"/>
                          </w:tcPr>
                          <w:p w:rsidR="00337164" w:rsidRDefault="00337164" w:rsidP="000546BF">
                            <w:pPr>
                              <w:pStyle w:val="NRELTableContent"/>
                              <w:rPr>
                                <w:noProof/>
                              </w:rPr>
                            </w:pPr>
                            <w:r>
                              <w:rPr>
                                <w:noProof/>
                              </w:rPr>
                              <w:t>Vertical power-law wind-shear exponent</w:t>
                            </w:r>
                          </w:p>
                        </w:tc>
                      </w:tr>
                      <w:tr w:rsidR="00337164" w:rsidTr="00D956F1">
                        <w:trPr>
                          <w:tblCellSpacing w:w="7" w:type="dxa"/>
                          <w:jc w:val="center"/>
                        </w:trPr>
                        <w:tc>
                          <w:tcPr>
                            <w:tcW w:w="1713" w:type="pct"/>
                          </w:tcPr>
                          <w:p w:rsidR="00337164" w:rsidRDefault="00337164" w:rsidP="000546BF">
                            <w:pPr>
                              <w:pStyle w:val="NRELTableContent"/>
                              <w:rPr>
                                <w:noProof/>
                              </w:rPr>
                            </w:pPr>
                            <w:r>
                              <w:rPr>
                                <w:noProof/>
                              </w:rPr>
                              <w:t>LnVShr</w:t>
                            </w:r>
                          </w:p>
                        </w:tc>
                        <w:tc>
                          <w:tcPr>
                            <w:tcW w:w="3231" w:type="pct"/>
                            <w:vAlign w:val="center"/>
                          </w:tcPr>
                          <w:p w:rsidR="00337164" w:rsidRDefault="00337164" w:rsidP="000546BF">
                            <w:pPr>
                              <w:pStyle w:val="NRELTableContent"/>
                              <w:rPr>
                                <w:noProof/>
                              </w:rPr>
                            </w:pPr>
                            <w:r>
                              <w:rPr>
                                <w:noProof/>
                              </w:rPr>
                              <w:t>Vertical linear wind-shear parameter</w:t>
                            </w:r>
                          </w:p>
                        </w:tc>
                      </w:tr>
                      <w:tr w:rsidR="00337164" w:rsidTr="00D956F1">
                        <w:trPr>
                          <w:tblCellSpacing w:w="7" w:type="dxa"/>
                          <w:jc w:val="center"/>
                        </w:trPr>
                        <w:tc>
                          <w:tcPr>
                            <w:tcW w:w="1713" w:type="pct"/>
                            <w:tcBorders>
                              <w:bottom w:val="single" w:sz="8" w:space="0" w:color="auto"/>
                            </w:tcBorders>
                          </w:tcPr>
                          <w:p w:rsidR="00337164" w:rsidRDefault="00337164" w:rsidP="000546BF">
                            <w:pPr>
                              <w:pStyle w:val="NRELTableContent"/>
                              <w:rPr>
                                <w:noProof/>
                              </w:rPr>
                            </w:pPr>
                            <w:r>
                              <w:rPr>
                                <w:noProof/>
                              </w:rPr>
                              <w:t>GstSpd</w:t>
                            </w:r>
                          </w:p>
                        </w:tc>
                        <w:tc>
                          <w:tcPr>
                            <w:tcW w:w="3231" w:type="pct"/>
                            <w:tcBorders>
                              <w:bottom w:val="single" w:sz="8" w:space="0" w:color="auto"/>
                            </w:tcBorders>
                            <w:vAlign w:val="center"/>
                          </w:tcPr>
                          <w:p w:rsidR="00337164" w:rsidRDefault="00337164" w:rsidP="00B122A8">
                            <w:pPr>
                              <w:pStyle w:val="NRELTableContent"/>
                              <w:rPr>
                                <w:noProof/>
                              </w:rPr>
                            </w:pPr>
                            <w:r>
                              <w:rPr>
                                <w:noProof/>
                              </w:rPr>
                              <w:t xml:space="preserve">Gust speed (not sheared by </w:t>
                            </w:r>
                            <w:r w:rsidR="00B122A8">
                              <w:rPr>
                                <w:noProof/>
                              </w:rPr>
                              <w:t>InflowWind</w:t>
                            </w:r>
                            <w:r>
                              <w:rPr>
                                <w:noProof/>
                              </w:rPr>
                              <w:t>)</w:t>
                            </w:r>
                          </w:p>
                        </w:tc>
                      </w:tr>
                    </w:tbl>
                    <w:p w:rsidR="00337164" w:rsidRDefault="00337164" w:rsidP="0069428D">
                      <w:pPr>
                        <w:pStyle w:val="NormalEmail"/>
                      </w:pPr>
                    </w:p>
                  </w:txbxContent>
                </v:textbox>
                <w10:anchorlock/>
              </v:shape>
            </w:pict>
          </mc:Fallback>
        </mc:AlternateContent>
      </w:r>
    </w:p>
    <w:p w:rsidR="00817078" w:rsidRDefault="00817078" w:rsidP="00D956F1">
      <w:pPr>
        <w:pStyle w:val="NRELHead02"/>
      </w:pPr>
      <w:bookmarkStart w:id="327" w:name="_Toc399876217"/>
      <w:bookmarkStart w:id="328" w:name="_Toc452622605"/>
      <w:r>
        <w:t>Full-Field TurbSim Binary Files</w:t>
      </w:r>
      <w:bookmarkEnd w:id="327"/>
      <w:bookmarkEnd w:id="328"/>
    </w:p>
    <w:p w:rsidR="00817078" w:rsidRDefault="00817078" w:rsidP="0069428D">
      <w:pPr>
        <w:pStyle w:val="NRELBodyText"/>
      </w:pPr>
      <w:r>
        <w:t xml:space="preserve">The FF TurbSim binary files are designed to be read by </w:t>
      </w:r>
      <w:r w:rsidR="00B122A8">
        <w:t>InflowWind</w:t>
      </w:r>
      <w:r>
        <w:t>. They have a “</w:t>
      </w:r>
      <w:r w:rsidRPr="004179FA">
        <w:t>.</w:t>
      </w:r>
      <w:proofErr w:type="spellStart"/>
      <w:r w:rsidRPr="004179FA">
        <w:t>bts</w:t>
      </w:r>
      <w:proofErr w:type="spellEnd"/>
      <w:r>
        <w:t xml:space="preserve">” extension. (The column of plots on the left side of </w:t>
      </w:r>
      <w:r>
        <w:fldChar w:fldCharType="begin" w:fldLock="1"/>
      </w:r>
      <w:r>
        <w:instrText xml:space="preserve"> REF Figure_FFvsHH \h </w:instrText>
      </w:r>
      <w:r>
        <w:fldChar w:fldCharType="separate"/>
      </w:r>
      <w:r w:rsidR="00255BEF">
        <w:t xml:space="preserve">Figure </w:t>
      </w:r>
      <w:r w:rsidR="00255BEF">
        <w:rPr>
          <w:noProof/>
        </w:rPr>
        <w:t>17</w:t>
      </w:r>
      <w:r>
        <w:fldChar w:fldCharType="end"/>
      </w:r>
      <w:r>
        <w:t xml:space="preserve"> shows how </w:t>
      </w:r>
      <w:r w:rsidR="00B122A8">
        <w:t>InflowWind</w:t>
      </w:r>
      <w:r>
        <w:t xml:space="preserve"> uses FF data.) TurbSim normalizes the time-series data (in the inertial reference frame coordinate system) and encodes them in 2-byte integers stored in these files. The first part of each file is a header that provides information about the grid and tells </w:t>
      </w:r>
      <w:r w:rsidR="00B122A8">
        <w:t>InflowWind</w:t>
      </w:r>
      <w:r>
        <w:t xml:space="preserve"> how to convert the integers to floating-point values. The wind speeds for the </w:t>
      </w:r>
      <w:proofErr w:type="spellStart"/>
      <w:r>
        <w:rPr>
          <w:i/>
        </w:rPr>
        <w:t>NumGrid_Y</w:t>
      </w:r>
      <w:proofErr w:type="spellEnd"/>
      <w:r>
        <w:t> </w:t>
      </w:r>
      <w:r w:rsidRPr="00727D0F">
        <w:t>×</w:t>
      </w:r>
      <w:r>
        <w:t> </w:t>
      </w:r>
      <w:proofErr w:type="spellStart"/>
      <w:r>
        <w:rPr>
          <w:i/>
        </w:rPr>
        <w:t>NumGrid_Z</w:t>
      </w:r>
      <w:proofErr w:type="spellEnd"/>
      <w:r>
        <w:t xml:space="preserve"> grids and the tower points (if specified) follow that. See Appendix </w:t>
      </w:r>
      <w:r>
        <w:fldChar w:fldCharType="begin" w:fldLock="1"/>
      </w:r>
      <w:r>
        <w:instrText xml:space="preserve"> REF Appendix_TSFF_letter \h </w:instrText>
      </w:r>
      <w:r>
        <w:fldChar w:fldCharType="separate"/>
      </w:r>
      <w:r w:rsidR="00255BEF">
        <w:rPr>
          <w:noProof/>
        </w:rPr>
        <w:t>D</w:t>
      </w:r>
      <w:r>
        <w:fldChar w:fldCharType="end"/>
      </w:r>
      <w:r>
        <w:t xml:space="preserve"> in this document for the file format. A MATLAB script for reading these files is included in the TurbSim archive; it is named “</w:t>
      </w:r>
      <w:r w:rsidRPr="004179FA">
        <w:t>Test\</w:t>
      </w:r>
      <w:proofErr w:type="spellStart"/>
      <w:r w:rsidRPr="004179FA">
        <w:t>readTSgrid.m</w:t>
      </w:r>
      <w:proofErr w:type="spellEnd"/>
      <w:r>
        <w:t>.”</w:t>
      </w:r>
    </w:p>
    <w:p w:rsidR="00817078" w:rsidRDefault="00817078" w:rsidP="0069428D">
      <w:pPr>
        <w:pStyle w:val="NRELBodyText"/>
        <w:rPr>
          <w:i/>
        </w:rPr>
      </w:pPr>
      <w:r>
        <w:t xml:space="preserve">This binary format has been designed so that </w:t>
      </w:r>
      <w:r w:rsidR="00B122A8">
        <w:t>InflowWind</w:t>
      </w:r>
      <w:r>
        <w:t xml:space="preserve"> does not need to read any other file to properly convert the data to floating-point form. (In contrast, the FF Bladed-style binary files store scaling information in the summary file.) This format also provides the maximum resolution possible in two-byte integers.</w:t>
      </w:r>
    </w:p>
    <w:p w:rsidR="00817078" w:rsidRDefault="00817078" w:rsidP="00D956F1">
      <w:pPr>
        <w:pStyle w:val="NRELHead02"/>
      </w:pPr>
      <w:bookmarkStart w:id="329" w:name="_Toc108431543"/>
      <w:bookmarkStart w:id="330" w:name="_Toc111947848"/>
      <w:bookmarkStart w:id="331" w:name="_Toc399876218"/>
      <w:bookmarkStart w:id="332" w:name="_Toc452622606"/>
      <w:r>
        <w:lastRenderedPageBreak/>
        <w:t>Full-Field Bladed-Style Binary Files</w:t>
      </w:r>
      <w:bookmarkEnd w:id="329"/>
      <w:bookmarkEnd w:id="330"/>
      <w:bookmarkEnd w:id="331"/>
      <w:bookmarkEnd w:id="332"/>
    </w:p>
    <w:p w:rsidR="00817078" w:rsidRDefault="00817078" w:rsidP="0069428D">
      <w:pPr>
        <w:pStyle w:val="NRELBodyText"/>
        <w:rPr>
          <w:i/>
          <w:iCs/>
        </w:rPr>
      </w:pPr>
      <w:r>
        <w:t xml:space="preserve">The FF </w:t>
      </w:r>
      <w:r w:rsidRPr="000E38C3">
        <w:t>Bladed</w:t>
      </w:r>
      <w:r>
        <w:t xml:space="preserve">-style binary files are designed to be read by both </w:t>
      </w:r>
      <w:r w:rsidR="00B122A8">
        <w:t>InflowWind</w:t>
      </w:r>
      <w:r>
        <w:t xml:space="preserve"> and GH </w:t>
      </w:r>
      <w:r w:rsidRPr="000E38C3">
        <w:t>Bladed</w:t>
      </w:r>
      <w:r>
        <w:t>. They have a “</w:t>
      </w:r>
      <w:r w:rsidRPr="004179FA">
        <w:t>.</w:t>
      </w:r>
      <w:proofErr w:type="spellStart"/>
      <w:r w:rsidRPr="004179FA">
        <w:t>wnd</w:t>
      </w:r>
      <w:proofErr w:type="spellEnd"/>
      <w:r>
        <w:t xml:space="preserve">” extension. TurbSim normalizes the data (in the inertial reference frame coordinate system) and encodes them in 2-byte integers. The first part of the file is a header that provides information about the grid; the normalized wind speeds for the </w:t>
      </w:r>
      <w:proofErr w:type="spellStart"/>
      <w:r>
        <w:rPr>
          <w:i/>
        </w:rPr>
        <w:t>NumGrid_Y</w:t>
      </w:r>
      <w:proofErr w:type="spellEnd"/>
      <w:r>
        <w:t> </w:t>
      </w:r>
      <w:r w:rsidRPr="00727D0F">
        <w:t>×</w:t>
      </w:r>
      <w:r>
        <w:t> </w:t>
      </w:r>
      <w:proofErr w:type="spellStart"/>
      <w:r>
        <w:rPr>
          <w:i/>
        </w:rPr>
        <w:t>NumGrid_Z</w:t>
      </w:r>
      <w:proofErr w:type="spellEnd"/>
      <w:r>
        <w:t xml:space="preserve"> grid points follow that. See Appendix </w:t>
      </w:r>
      <w:r>
        <w:fldChar w:fldCharType="begin" w:fldLock="1"/>
      </w:r>
      <w:r>
        <w:instrText xml:space="preserve"> REF  Appendix_FFBL_letter \h </w:instrText>
      </w:r>
      <w:r>
        <w:fldChar w:fldCharType="separate"/>
      </w:r>
      <w:r w:rsidR="00255BEF">
        <w:rPr>
          <w:noProof/>
        </w:rPr>
        <w:t>E</w:t>
      </w:r>
      <w:r>
        <w:fldChar w:fldCharType="end"/>
      </w:r>
      <w:r>
        <w:t xml:space="preserve"> in this guide for the file format. (The column of plots on the left side of </w:t>
      </w:r>
      <w:r>
        <w:fldChar w:fldCharType="begin" w:fldLock="1"/>
      </w:r>
      <w:r>
        <w:instrText xml:space="preserve"> REF Figure_FFvsHH \h </w:instrText>
      </w:r>
      <w:r>
        <w:fldChar w:fldCharType="separate"/>
      </w:r>
      <w:r w:rsidR="00255BEF">
        <w:t xml:space="preserve">Figure </w:t>
      </w:r>
      <w:r w:rsidR="00255BEF">
        <w:rPr>
          <w:noProof/>
        </w:rPr>
        <w:t>17</w:t>
      </w:r>
      <w:r>
        <w:fldChar w:fldCharType="end"/>
      </w:r>
      <w:r>
        <w:t xml:space="preserve"> shows how </w:t>
      </w:r>
      <w:r w:rsidR="00B122A8">
        <w:t>InflowWind</w:t>
      </w:r>
      <w:r>
        <w:t xml:space="preserve"> uses FF data.)</w:t>
      </w:r>
    </w:p>
    <w:p w:rsidR="00817078" w:rsidRDefault="00817078" w:rsidP="0069428D">
      <w:pPr>
        <w:pStyle w:val="NRELBodyText"/>
      </w:pPr>
      <w:r>
        <w:t xml:space="preserve">When generating these files, TurbSim adds a section to the end of the summary file that tells </w:t>
      </w:r>
      <w:r w:rsidR="00B122A8">
        <w:t xml:space="preserve">InflowWind </w:t>
      </w:r>
      <w:r>
        <w:t xml:space="preserve">how to convert the data to floating-point form. To decode the data, </w:t>
      </w:r>
      <w:r w:rsidR="00B122A8">
        <w:t xml:space="preserve">InflowWind </w:t>
      </w:r>
      <w:r>
        <w:t>must read both the summary file (with the “</w:t>
      </w:r>
      <w:r w:rsidRPr="001032FC">
        <w:t>.</w:t>
      </w:r>
      <w:r w:rsidRPr="004179FA">
        <w:t>sum</w:t>
      </w:r>
      <w:r>
        <w:t xml:space="preserve">” extension) and the binary FF file. TurbSim uses a newer file format than the format </w:t>
      </w:r>
      <w:proofErr w:type="spellStart"/>
      <w:r>
        <w:t>SNwind</w:t>
      </w:r>
      <w:proofErr w:type="spellEnd"/>
      <w:r>
        <w:t xml:space="preserve"> used. In general, this updated format retains more resolution in the normalized 2-byte integers than the previous encoding method did. A MATLAB script that reads these files is included in the TurbSim archive; it is named “</w:t>
      </w:r>
      <w:r w:rsidRPr="004179FA">
        <w:t>Test\</w:t>
      </w:r>
      <w:proofErr w:type="spellStart"/>
      <w:r w:rsidRPr="004179FA">
        <w:t>readBLgrid.m</w:t>
      </w:r>
      <w:proofErr w:type="spellEnd"/>
      <w:r>
        <w:t>.”</w:t>
      </w:r>
    </w:p>
    <w:p w:rsidR="00817078" w:rsidRDefault="00817078" w:rsidP="00D956F1">
      <w:pPr>
        <w:pStyle w:val="NRELHead02"/>
      </w:pPr>
      <w:bookmarkStart w:id="333" w:name="_Toc108431544"/>
      <w:bookmarkStart w:id="334" w:name="_Toc111947849"/>
      <w:bookmarkStart w:id="335" w:name="_Toc399876219"/>
      <w:bookmarkStart w:id="336" w:name="_Toc452622607"/>
      <w:r>
        <w:t>Tower Data Binary Files</w:t>
      </w:r>
      <w:bookmarkEnd w:id="333"/>
      <w:bookmarkEnd w:id="334"/>
      <w:bookmarkEnd w:id="335"/>
      <w:bookmarkEnd w:id="336"/>
    </w:p>
    <w:p w:rsidR="00817078" w:rsidRDefault="00817078" w:rsidP="0069428D">
      <w:pPr>
        <w:pStyle w:val="NRELBodyText"/>
      </w:pPr>
      <w:r>
        <w:t xml:space="preserve">The tower data binary files are similar to the FF </w:t>
      </w:r>
      <w:r w:rsidRPr="000E38C3">
        <w:t>Bladed</w:t>
      </w:r>
      <w:r>
        <w:rPr>
          <w:i/>
        </w:rPr>
        <w:t>-</w:t>
      </w:r>
      <w:r>
        <w:t>s</w:t>
      </w:r>
      <w:r w:rsidRPr="00F17AE3">
        <w:t>tyle</w:t>
      </w:r>
      <w:r>
        <w:t xml:space="preserve"> binary files, except they contain data for points in a single line at the grid center—going from the bottom of the grid to the ground—using the same vertical resolution as the rest of the grid (see </w:t>
      </w:r>
      <w:r>
        <w:fldChar w:fldCharType="begin" w:fldLock="1"/>
      </w:r>
      <w:r>
        <w:instrText xml:space="preserve"> REF Figure_Tower \h </w:instrText>
      </w:r>
      <w:r>
        <w:fldChar w:fldCharType="separate"/>
      </w:r>
      <w:r w:rsidR="00255BEF">
        <w:t xml:space="preserve">Figure </w:t>
      </w:r>
      <w:r w:rsidR="00255BEF">
        <w:rPr>
          <w:noProof/>
        </w:rPr>
        <w:t>4</w:t>
      </w:r>
      <w:r>
        <w:fldChar w:fldCharType="end"/>
      </w:r>
      <w:r>
        <w:t>). These files have a “</w:t>
      </w:r>
      <w:r w:rsidRPr="004179FA">
        <w:t>.</w:t>
      </w:r>
      <w:proofErr w:type="spellStart"/>
      <w:r w:rsidRPr="004179FA">
        <w:t>twr</w:t>
      </w:r>
      <w:proofErr w:type="spellEnd"/>
      <w:r>
        <w:t>” extension. TurbSim normalizes the data (in the inertial reference frame coordinate system) and encodes them in 2-byte integers. The first part of the file is a header that provides information about the location of the tower points and size of the file; this header is followed by the wind speeds. When generating these files, TurbSim adds a section to the end of the summary file that indicates how to convert the data to floating-point form (this is the same section that is generated for the FF Bladed-style “.</w:t>
      </w:r>
      <w:proofErr w:type="spellStart"/>
      <w:r>
        <w:t>wnd</w:t>
      </w:r>
      <w:proofErr w:type="spellEnd"/>
      <w:r>
        <w:t xml:space="preserve">” binary files). See Appendix </w:t>
      </w:r>
      <w:r>
        <w:fldChar w:fldCharType="begin" w:fldLock="1"/>
      </w:r>
      <w:r>
        <w:instrText xml:space="preserve"> REF Appendix_TSTwr_letter \h </w:instrText>
      </w:r>
      <w:r>
        <w:fldChar w:fldCharType="separate"/>
      </w:r>
      <w:r w:rsidR="00255BEF">
        <w:rPr>
          <w:noProof/>
        </w:rPr>
        <w:t>F</w:t>
      </w:r>
      <w:r>
        <w:fldChar w:fldCharType="end"/>
      </w:r>
      <w:r>
        <w:t xml:space="preserve"> in this guide for a more complete description of this binary format.</w:t>
      </w:r>
    </w:p>
    <w:p w:rsidR="00817078" w:rsidRDefault="00817078" w:rsidP="0069428D">
      <w:pPr>
        <w:pStyle w:val="NRELBodyText"/>
      </w:pPr>
      <w:r w:rsidRPr="008E4CF4">
        <w:t xml:space="preserve">If </w:t>
      </w:r>
      <w:r>
        <w:t>a user</w:t>
      </w:r>
      <w:r w:rsidRPr="008E4CF4">
        <w:t xml:space="preserve"> request</w:t>
      </w:r>
      <w:r>
        <w:t>s</w:t>
      </w:r>
      <w:r w:rsidRPr="008E4CF4">
        <w:t xml:space="preserve"> FF binary files in TurbSim format</w:t>
      </w:r>
      <w:r>
        <w:t xml:space="preserve"> (</w:t>
      </w:r>
      <w:proofErr w:type="spellStart"/>
      <w:r w:rsidRPr="009A656F">
        <w:rPr>
          <w:i/>
        </w:rPr>
        <w:t>WrADFF</w:t>
      </w:r>
      <w:proofErr w:type="spellEnd"/>
      <w:r>
        <w:t xml:space="preserve"> = “</w:t>
      </w:r>
      <w:r w:rsidRPr="004179FA">
        <w:t>true</w:t>
      </w:r>
      <w:r>
        <w:t>”)</w:t>
      </w:r>
      <w:r w:rsidRPr="008E4CF4">
        <w:t xml:space="preserve">, the tower points </w:t>
      </w:r>
      <w:r>
        <w:t>are</w:t>
      </w:r>
      <w:r w:rsidRPr="008E4CF4">
        <w:t xml:space="preserve"> normalized and stored as </w:t>
      </w:r>
      <w:r>
        <w:t>2</w:t>
      </w:r>
      <w:r w:rsidRPr="008E4CF4">
        <w:t xml:space="preserve">-byte integers along with the </w:t>
      </w:r>
      <w:r>
        <w:t xml:space="preserve">full-field </w:t>
      </w:r>
      <w:r w:rsidRPr="008E4CF4">
        <w:t xml:space="preserve">grid data </w:t>
      </w:r>
      <w:r>
        <w:t xml:space="preserve">in the </w:t>
      </w:r>
      <w:r w:rsidRPr="008E4CF4">
        <w:t xml:space="preserve">file with a </w:t>
      </w:r>
      <w:r>
        <w:t>“</w:t>
      </w:r>
      <w:r w:rsidRPr="004179FA">
        <w:t>.</w:t>
      </w:r>
      <w:proofErr w:type="spellStart"/>
      <w:r w:rsidRPr="004179FA">
        <w:t>bts</w:t>
      </w:r>
      <w:proofErr w:type="spellEnd"/>
      <w:r>
        <w:t>”</w:t>
      </w:r>
      <w:r w:rsidRPr="008E4CF4">
        <w:t xml:space="preserve"> extens</w:t>
      </w:r>
      <w:r>
        <w:t>ion. In that case, a separate file with the “</w:t>
      </w:r>
      <w:r w:rsidRPr="004179FA">
        <w:t>.</w:t>
      </w:r>
      <w:proofErr w:type="spellStart"/>
      <w:r w:rsidRPr="004179FA">
        <w:t>twr</w:t>
      </w:r>
      <w:proofErr w:type="spellEnd"/>
      <w:r>
        <w:t>”</w:t>
      </w:r>
      <w:r w:rsidRPr="008E4CF4">
        <w:t xml:space="preserve"> extension </w:t>
      </w:r>
      <w:r>
        <w:t>is</w:t>
      </w:r>
      <w:r w:rsidRPr="008E4CF4">
        <w:t xml:space="preserve"> not generated.</w:t>
      </w:r>
    </w:p>
    <w:p w:rsidR="00817078" w:rsidRDefault="00817078" w:rsidP="00D956F1">
      <w:pPr>
        <w:pStyle w:val="NRELHead02"/>
      </w:pPr>
      <w:bookmarkStart w:id="337" w:name="_Toc399876220"/>
      <w:bookmarkStart w:id="338" w:name="_Toc452622608"/>
      <w:r>
        <w:t>Full-Field Formatted Files</w:t>
      </w:r>
      <w:bookmarkEnd w:id="337"/>
      <w:bookmarkEnd w:id="338"/>
    </w:p>
    <w:p w:rsidR="00817078" w:rsidRDefault="00817078" w:rsidP="0069428D">
      <w:pPr>
        <w:pStyle w:val="NRELBodyText"/>
      </w:pPr>
      <w:r>
        <w:t>The FF formatted files are the traditional SNLWIND-3D FF output. These three files are human readable (text), but use five times more storage than the binary files. Early versions of AeroDyn could read these files, but AeroDyn</w:t>
      </w:r>
      <w:r w:rsidR="00B122A8">
        <w:t xml:space="preserve"> and InflowWind</w:t>
      </w:r>
      <w:r>
        <w:t xml:space="preserve"> no longer support this format. There is one file for each component, with “</w:t>
      </w:r>
      <w:r w:rsidRPr="004179FA">
        <w:t>.u</w:t>
      </w:r>
      <w:r w:rsidRPr="00220C0E">
        <w:t>,</w:t>
      </w:r>
      <w:r>
        <w:t>” “</w:t>
      </w:r>
      <w:r w:rsidRPr="00483084">
        <w:t>.</w:t>
      </w:r>
      <w:r w:rsidRPr="004179FA">
        <w:t>v</w:t>
      </w:r>
      <w:r w:rsidRPr="00483084">
        <w:t>,”</w:t>
      </w:r>
      <w:r>
        <w:t xml:space="preserve"> and</w:t>
      </w:r>
      <w:r w:rsidRPr="00483084">
        <w:t xml:space="preserve"> </w:t>
      </w:r>
      <w:r>
        <w:t>“</w:t>
      </w:r>
      <w:r w:rsidRPr="00483084">
        <w:t>.</w:t>
      </w:r>
      <w:r w:rsidRPr="004179FA">
        <w:t>w</w:t>
      </w:r>
      <w:r>
        <w:t>”</w:t>
      </w:r>
      <w:r w:rsidRPr="00483084">
        <w:t xml:space="preserve"> </w:t>
      </w:r>
      <w:proofErr w:type="gramStart"/>
      <w:r>
        <w:t>file</w:t>
      </w:r>
      <w:proofErr w:type="gramEnd"/>
      <w:r>
        <w:t xml:space="preserve"> extensions, respectively.</w:t>
      </w:r>
    </w:p>
    <w:p w:rsidR="00817078" w:rsidRDefault="00817078" w:rsidP="0069428D">
      <w:pPr>
        <w:pStyle w:val="NRELBodyText"/>
      </w:pPr>
      <w:r>
        <w:t>Each of the files begins with a header containing with some basic information about the simulation, and blocks of data follow. The first line in each block includes the time and the hub-height wind speed. Following that line is a table with the number of rows and columns being the number of grid points specified in the input file. The tables contain the wind speeds for the different grid points. Their orientation is as if you are looking upwind (</w:t>
      </w:r>
      <w:r w:rsidRPr="004179FA">
        <w:t>i.e.</w:t>
      </w:r>
      <w:r>
        <w:t xml:space="preserve">, </w:t>
      </w:r>
      <w:r>
        <w:rPr>
          <w:i/>
        </w:rPr>
        <w:t>Y</w:t>
      </w:r>
      <w:r>
        <w:t xml:space="preserve"> increases from left to right, and </w:t>
      </w:r>
      <w:r>
        <w:rPr>
          <w:i/>
        </w:rPr>
        <w:t>Z</w:t>
      </w:r>
      <w:r>
        <w:t xml:space="preserve"> increases from bottom to top), and all of the velocities are in the inertial reference frame coordinate system. A MATLAB script for reading these files is included in the TurbSim archive; it is named “</w:t>
      </w:r>
      <w:r w:rsidRPr="004179FA">
        <w:t>Test\</w:t>
      </w:r>
      <w:proofErr w:type="spellStart"/>
      <w:r w:rsidRPr="004179FA">
        <w:t>loadFFtxt.m</w:t>
      </w:r>
      <w:proofErr w:type="spellEnd"/>
      <w:r>
        <w:t>.”</w:t>
      </w:r>
    </w:p>
    <w:p w:rsidR="00817078" w:rsidRDefault="00817078" w:rsidP="00D956F1">
      <w:pPr>
        <w:pStyle w:val="NRELHead02"/>
      </w:pPr>
      <w:bookmarkStart w:id="339" w:name="_Toc399876221"/>
      <w:bookmarkStart w:id="340" w:name="_Toc452622609"/>
      <w:r>
        <w:lastRenderedPageBreak/>
        <w:t>Coherent Turbulence Time-Step Files</w:t>
      </w:r>
      <w:bookmarkEnd w:id="339"/>
      <w:bookmarkEnd w:id="340"/>
    </w:p>
    <w:p w:rsidR="00817078" w:rsidRDefault="00817078" w:rsidP="0069428D">
      <w:pPr>
        <w:pStyle w:val="NRELBodyText"/>
      </w:pPr>
      <w:r>
        <w:t>One of the unique features of TurbSim is its ability to add coherent turbulence events based on data obtained from numerical simulations of a Kelvin-Helmholtz billow. The data comes from two sources: a large-eddy simulation from NCAR and a direct numerical simulation from Colorado Research Associates (</w:t>
      </w:r>
      <w:proofErr w:type="spellStart"/>
      <w:r>
        <w:t>CoRA</w:t>
      </w:r>
      <w:proofErr w:type="spellEnd"/>
      <w:r>
        <w:t xml:space="preserve">), </w:t>
      </w:r>
      <w:proofErr w:type="gramStart"/>
      <w:r>
        <w:t>both of Boulder, Colorado</w:t>
      </w:r>
      <w:proofErr w:type="gramEnd"/>
      <w:r>
        <w:t>. Because the grid size of the coherent events is very large (roughly 92 x 92 points), these events are not added directly to the background turbulence in TurbSim. Instead, we create coherent turbulence time-step files, which have a “</w:t>
      </w:r>
      <w:r w:rsidRPr="004179FA">
        <w:t>.</w:t>
      </w:r>
      <w:proofErr w:type="spellStart"/>
      <w:r w:rsidRPr="004179FA">
        <w:t>cts</w:t>
      </w:r>
      <w:proofErr w:type="spellEnd"/>
      <w:r>
        <w:t xml:space="preserve">” extension. These text files contain a header indicating how to scale the non-dimensional coherent structures; the header is followed by the times and file numbers of the subset of LES or DNS data that define the coherent events. AeroDyn </w:t>
      </w:r>
      <w:r w:rsidR="00B122A8">
        <w:t xml:space="preserve">v13 </w:t>
      </w:r>
      <w:r>
        <w:t>reads this file along with the background wind file and adds the two wind fields together. This feature can be used only in prog</w:t>
      </w:r>
      <w:r w:rsidR="00B122A8">
        <w:t>rams that use AeroDyn v12.57 through v13.*</w:t>
      </w:r>
      <w:r>
        <w:t xml:space="preserve">. See the </w:t>
      </w:r>
      <w:r>
        <w:fldChar w:fldCharType="begin" w:fldLock="1"/>
      </w:r>
      <w:r>
        <w:instrText xml:space="preserve"> REF Heading_CTP_AeroDyn \h </w:instrText>
      </w:r>
      <w:r>
        <w:fldChar w:fldCharType="separate"/>
      </w:r>
      <w:r w:rsidR="00255BEF">
        <w:t>Using Coherent Turbulence Time-Step Files with AeroDyn v13</w:t>
      </w:r>
      <w:r>
        <w:fldChar w:fldCharType="end"/>
      </w:r>
      <w:r>
        <w:t xml:space="preserve"> section of this document for more information.</w:t>
      </w:r>
    </w:p>
    <w:p w:rsidR="00DF745D" w:rsidRDefault="00DF745D" w:rsidP="00DF745D">
      <w:pPr>
        <w:pStyle w:val="NRELBodyText"/>
      </w:pPr>
    </w:p>
    <w:p w:rsidR="00DF745D" w:rsidRDefault="00DF745D" w:rsidP="00DF745D">
      <w:pPr>
        <w:pStyle w:val="NRELBodyText"/>
      </w:pPr>
      <w:r>
        <w:rPr>
          <w:noProof/>
        </w:rPr>
        <w:lastRenderedPageBreak/>
        <mc:AlternateContent>
          <mc:Choice Requires="wps">
            <w:drawing>
              <wp:anchor distT="0" distB="0" distL="114300" distR="114300" simplePos="0" relativeHeight="251699200" behindDoc="0" locked="0" layoutInCell="1" allowOverlap="1" wp14:anchorId="41891C8F" wp14:editId="44195E5C">
                <wp:simplePos x="0" y="0"/>
                <wp:positionH relativeFrom="margin">
                  <wp:align>center</wp:align>
                </wp:positionH>
                <wp:positionV relativeFrom="margin">
                  <wp:align>top</wp:align>
                </wp:positionV>
                <wp:extent cx="5943600" cy="8378190"/>
                <wp:effectExtent l="0" t="0" r="0" b="381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378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461A5725" wp14:editId="7B8DEE12">
                                  <wp:extent cx="5715000" cy="6504229"/>
                                  <wp:effectExtent l="19050" t="0" r="0" b="0"/>
                                  <wp:docPr id="320"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44"/>
                                          <a:srcRect t="2734" b="6025"/>
                                          <a:stretch>
                                            <a:fillRect/>
                                          </a:stretch>
                                        </pic:blipFill>
                                        <pic:spPr>
                                          <a:xfrm>
                                            <a:off x="0" y="0"/>
                                            <a:ext cx="5715000" cy="6504229"/>
                                          </a:xfrm>
                                          <a:prstGeom prst="rect">
                                            <a:avLst/>
                                          </a:prstGeom>
                                        </pic:spPr>
                                      </pic:pic>
                                    </a:graphicData>
                                  </a:graphic>
                                </wp:inline>
                              </w:drawing>
                            </w:r>
                          </w:p>
                          <w:p w:rsidR="00337164" w:rsidRDefault="00337164" w:rsidP="00DF745D">
                            <w:pPr>
                              <w:pStyle w:val="NRELFigureCaption"/>
                            </w:pPr>
                            <w:bookmarkStart w:id="341" w:name="Figure_FFvsHH"/>
                            <w:bookmarkStart w:id="342" w:name="_Toc335905352"/>
                            <w:bookmarkStart w:id="343" w:name="_Toc399876287"/>
                            <w:bookmarkStart w:id="344" w:name="_Toc452622670"/>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17</w:t>
                            </w:r>
                            <w:r w:rsidR="00D703A1">
                              <w:rPr>
                                <w:noProof/>
                              </w:rPr>
                              <w:fldChar w:fldCharType="end"/>
                            </w:r>
                            <w:bookmarkEnd w:id="341"/>
                            <w:r>
                              <w:t>.</w:t>
                            </w:r>
                            <w:proofErr w:type="gramEnd"/>
                            <w:r>
                              <w:t xml:space="preserve"> Example TurbSim FF and HH wind files as implemented in AeroDyn.</w:t>
                            </w:r>
                            <w:bookmarkEnd w:id="342"/>
                            <w:bookmarkEnd w:id="343"/>
                            <w:bookmarkEnd w:id="344"/>
                            <w:r>
                              <w:t xml:space="preserve"> </w:t>
                            </w:r>
                          </w:p>
                          <w:p w:rsidR="00337164" w:rsidRPr="00E34328" w:rsidRDefault="00337164" w:rsidP="00DF745D">
                            <w:pPr>
                              <w:pStyle w:val="NRELBodyText"/>
                              <w:jc w:val="center"/>
                            </w:pPr>
                            <w:r w:rsidRPr="00E34328">
                              <w:t xml:space="preserve">The bottom left plot shows the FF grids after marching </w:t>
                            </w:r>
                            <w:proofErr w:type="spellStart"/>
                            <w:r w:rsidRPr="00E34328">
                              <w:rPr>
                                <w:i/>
                              </w:rPr>
                              <w:t>GridWidth</w:t>
                            </w:r>
                            <w:proofErr w:type="spellEnd"/>
                            <w:r w:rsidRPr="00E34328">
                              <w:rPr>
                                <w:i/>
                              </w:rPr>
                              <w:t>/4</w:t>
                            </w:r>
                            <w:r w:rsidRPr="00E34328">
                              <w:t xml:space="preserve"> meters (along positive </w:t>
                            </w:r>
                            <w:r w:rsidRPr="00E34328">
                              <w:rPr>
                                <w:i/>
                              </w:rPr>
                              <w:t>X</w:t>
                            </w:r>
                            <w:r w:rsidRPr="00E34328">
                              <w:t>) from the position in the upper left plot; HH wind files (right column) do not march through the turbine</w:t>
                            </w:r>
                            <w:proofErr w:type="gramStart"/>
                            <w:r w:rsidRPr="00E34328">
                              <w:t xml:space="preserve">.  </w:t>
                            </w:r>
                            <w:proofErr w:type="gramEnd"/>
                            <w:r w:rsidRPr="00E34328">
                              <w:t xml:space="preserve">At each time step, the FF wind velocity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0, Z = </w:t>
                            </w:r>
                            <w:proofErr w:type="spellStart"/>
                            <w:r w:rsidRPr="00E34328">
                              <w:rPr>
                                <w:i/>
                              </w:rPr>
                              <w:t>HubHt</w:t>
                            </w:r>
                            <w:proofErr w:type="spellEnd"/>
                            <w:r w:rsidRPr="00E34328">
                              <w:rPr>
                                <w:i/>
                              </w:rPr>
                              <w:t xml:space="preserve">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w:t>
                            </w:r>
                            <w:proofErr w:type="spellStart"/>
                            <w:r w:rsidRPr="00E34328">
                              <w:rPr>
                                <w:i/>
                              </w:rPr>
                              <w:t>HubHt</w:t>
                            </w:r>
                            <w:proofErr w:type="spellEnd"/>
                            <w:proofErr w:type="gramStart"/>
                            <w:r w:rsidRPr="00E34328">
                              <w:t xml:space="preserve">.  </w:t>
                            </w:r>
                            <w:proofErr w:type="gramEnd"/>
                            <w:r w:rsidRPr="00E34328">
                              <w:t xml:space="preserve">Because TurbSim sets the horizontal shear to 0 in the HH files, the velocity does not change with either </w:t>
                            </w:r>
                            <w:r w:rsidRPr="00E34328">
                              <w:rPr>
                                <w:i/>
                              </w:rPr>
                              <w:t xml:space="preserve">X </w:t>
                            </w:r>
                            <w:r w:rsidRPr="00E34328">
                              <w:t xml:space="preserve">or </w:t>
                            </w:r>
                            <w:r w:rsidRPr="00E34328">
                              <w:rPr>
                                <w:i/>
                              </w:rPr>
                              <w:t>Y</w:t>
                            </w:r>
                            <w:proofErr w:type="gramStart"/>
                            <w:r w:rsidRPr="00E34328">
                              <w:t xml:space="preserve">.  </w:t>
                            </w:r>
                            <w:proofErr w:type="gramEnd"/>
                            <w:r w:rsidRPr="00E34328">
                              <w:t xml:space="preserve">Thus, the wind velocities in the FF and HH files are identical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w:t>
                            </w:r>
                            <w:proofErr w:type="gramStart"/>
                            <w:r w:rsidRPr="00E34328">
                              <w:rPr>
                                <w:i/>
                              </w:rPr>
                              <w:t>0</w:t>
                            </w:r>
                            <w:proofErr w:type="gramEnd"/>
                            <w:r w:rsidRPr="00E34328">
                              <w:rPr>
                                <w:i/>
                              </w:rPr>
                              <w:t>, Z = </w:t>
                            </w:r>
                            <w:proofErr w:type="spellStart"/>
                            <w:r w:rsidRPr="00E34328">
                              <w:rPr>
                                <w:i/>
                              </w:rPr>
                              <w:t>HubHt</w:t>
                            </w:r>
                            <w:proofErr w:type="spellEnd"/>
                            <w:r w:rsidRPr="00E34328">
                              <w:rPr>
                                <w:i/>
                              </w:rPr>
                              <w:t xml:space="preserve"> </w:t>
                            </w:r>
                            <w:r w:rsidRPr="00E34328">
                              <w:t xml:space="preserve">(where the </w:t>
                            </w:r>
                            <w:r w:rsidRPr="00E34328">
                              <w:rPr>
                                <w:i/>
                              </w:rPr>
                              <w:t>X</w:t>
                            </w:r>
                            <w:r w:rsidRPr="00E34328">
                              <w:t xml:space="preserve"> axis on the plots emerges from the wind volume).</w:t>
                            </w: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58" type="#_x0000_t202" style="position:absolute;margin-left:0;margin-top:0;width:468pt;height:659.7pt;z-index:2516992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5igwIAABo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" stroked="f">
                <v:textbox inset="3.6pt,,3.6pt">
                  <w:txbxContent>
                    <w:p w:rsidR="00337164" w:rsidRDefault="00337164"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461A5725" wp14:editId="7B8DEE12">
                            <wp:extent cx="5715000" cy="6504229"/>
                            <wp:effectExtent l="19050" t="0" r="0" b="0"/>
                            <wp:docPr id="320"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44"/>
                                    <a:srcRect t="2734" b="6025"/>
                                    <a:stretch>
                                      <a:fillRect/>
                                    </a:stretch>
                                  </pic:blipFill>
                                  <pic:spPr>
                                    <a:xfrm>
                                      <a:off x="0" y="0"/>
                                      <a:ext cx="5715000" cy="6504229"/>
                                    </a:xfrm>
                                    <a:prstGeom prst="rect">
                                      <a:avLst/>
                                    </a:prstGeom>
                                  </pic:spPr>
                                </pic:pic>
                              </a:graphicData>
                            </a:graphic>
                          </wp:inline>
                        </w:drawing>
                      </w:r>
                    </w:p>
                    <w:p w:rsidR="00337164" w:rsidRDefault="00337164" w:rsidP="00DF745D">
                      <w:pPr>
                        <w:pStyle w:val="NRELFigureCaption"/>
                      </w:pPr>
                      <w:bookmarkStart w:id="345" w:name="Figure_FFvsHH"/>
                      <w:bookmarkStart w:id="346" w:name="_Toc335905352"/>
                      <w:bookmarkStart w:id="347" w:name="_Toc399876287"/>
                      <w:bookmarkStart w:id="348" w:name="_Toc452622670"/>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17</w:t>
                      </w:r>
                      <w:r w:rsidR="00D703A1">
                        <w:rPr>
                          <w:noProof/>
                        </w:rPr>
                        <w:fldChar w:fldCharType="end"/>
                      </w:r>
                      <w:bookmarkEnd w:id="345"/>
                      <w:r>
                        <w:t>.</w:t>
                      </w:r>
                      <w:proofErr w:type="gramEnd"/>
                      <w:r>
                        <w:t xml:space="preserve"> Example TurbSim FF and HH wind files as implemented in AeroDyn.</w:t>
                      </w:r>
                      <w:bookmarkEnd w:id="346"/>
                      <w:bookmarkEnd w:id="347"/>
                      <w:bookmarkEnd w:id="348"/>
                      <w:r>
                        <w:t xml:space="preserve"> </w:t>
                      </w:r>
                    </w:p>
                    <w:p w:rsidR="00337164" w:rsidRPr="00E34328" w:rsidRDefault="00337164" w:rsidP="00DF745D">
                      <w:pPr>
                        <w:pStyle w:val="NRELBodyText"/>
                        <w:jc w:val="center"/>
                      </w:pPr>
                      <w:r w:rsidRPr="00E34328">
                        <w:t xml:space="preserve">The bottom left plot shows the FF grids after marching </w:t>
                      </w:r>
                      <w:proofErr w:type="spellStart"/>
                      <w:r w:rsidRPr="00E34328">
                        <w:rPr>
                          <w:i/>
                        </w:rPr>
                        <w:t>GridWidth</w:t>
                      </w:r>
                      <w:proofErr w:type="spellEnd"/>
                      <w:r w:rsidRPr="00E34328">
                        <w:rPr>
                          <w:i/>
                        </w:rPr>
                        <w:t>/4</w:t>
                      </w:r>
                      <w:r w:rsidRPr="00E34328">
                        <w:t xml:space="preserve"> meters (along positive </w:t>
                      </w:r>
                      <w:r w:rsidRPr="00E34328">
                        <w:rPr>
                          <w:i/>
                        </w:rPr>
                        <w:t>X</w:t>
                      </w:r>
                      <w:r w:rsidRPr="00E34328">
                        <w:t>) from the position in the upper left plot; HH wind files (right column) do not march through the turbine</w:t>
                      </w:r>
                      <w:proofErr w:type="gramStart"/>
                      <w:r w:rsidRPr="00E34328">
                        <w:t xml:space="preserve">.  </w:t>
                      </w:r>
                      <w:proofErr w:type="gramEnd"/>
                      <w:r w:rsidRPr="00E34328">
                        <w:t xml:space="preserve">At each time step, the FF wind velocity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0, Z = </w:t>
                      </w:r>
                      <w:proofErr w:type="spellStart"/>
                      <w:r w:rsidRPr="00E34328">
                        <w:rPr>
                          <w:i/>
                        </w:rPr>
                        <w:t>HubHt</w:t>
                      </w:r>
                      <w:proofErr w:type="spellEnd"/>
                      <w:r w:rsidRPr="00E34328">
                        <w:rPr>
                          <w:i/>
                        </w:rPr>
                        <w:t xml:space="preserve">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w:t>
                      </w:r>
                      <w:proofErr w:type="spellStart"/>
                      <w:r w:rsidRPr="00E34328">
                        <w:rPr>
                          <w:i/>
                        </w:rPr>
                        <w:t>HubHt</w:t>
                      </w:r>
                      <w:proofErr w:type="spellEnd"/>
                      <w:proofErr w:type="gramStart"/>
                      <w:r w:rsidRPr="00E34328">
                        <w:t xml:space="preserve">.  </w:t>
                      </w:r>
                      <w:proofErr w:type="gramEnd"/>
                      <w:r w:rsidRPr="00E34328">
                        <w:t xml:space="preserve">Because TurbSim sets the horizontal shear to 0 in the HH files, the velocity does not change with either </w:t>
                      </w:r>
                      <w:r w:rsidRPr="00E34328">
                        <w:rPr>
                          <w:i/>
                        </w:rPr>
                        <w:t xml:space="preserve">X </w:t>
                      </w:r>
                      <w:r w:rsidRPr="00E34328">
                        <w:t xml:space="preserve">or </w:t>
                      </w:r>
                      <w:r w:rsidRPr="00E34328">
                        <w:rPr>
                          <w:i/>
                        </w:rPr>
                        <w:t>Y</w:t>
                      </w:r>
                      <w:proofErr w:type="gramStart"/>
                      <w:r w:rsidRPr="00E34328">
                        <w:t xml:space="preserve">.  </w:t>
                      </w:r>
                      <w:proofErr w:type="gramEnd"/>
                      <w:r w:rsidRPr="00E34328">
                        <w:t xml:space="preserve">Thus, the wind velocities in the FF and HH files are identical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w:t>
                      </w:r>
                      <w:proofErr w:type="gramStart"/>
                      <w:r w:rsidRPr="00E34328">
                        <w:rPr>
                          <w:i/>
                        </w:rPr>
                        <w:t>0</w:t>
                      </w:r>
                      <w:proofErr w:type="gramEnd"/>
                      <w:r w:rsidRPr="00E34328">
                        <w:rPr>
                          <w:i/>
                        </w:rPr>
                        <w:t>, Z = </w:t>
                      </w:r>
                      <w:proofErr w:type="spellStart"/>
                      <w:r w:rsidRPr="00E34328">
                        <w:rPr>
                          <w:i/>
                        </w:rPr>
                        <w:t>HubHt</w:t>
                      </w:r>
                      <w:proofErr w:type="spellEnd"/>
                      <w:r w:rsidRPr="00E34328">
                        <w:rPr>
                          <w:i/>
                        </w:rPr>
                        <w:t xml:space="preserve"> </w:t>
                      </w:r>
                      <w:r w:rsidRPr="00E34328">
                        <w:t xml:space="preserve">(where the </w:t>
                      </w:r>
                      <w:r w:rsidRPr="00E34328">
                        <w:rPr>
                          <w:i/>
                        </w:rPr>
                        <w:t>X</w:t>
                      </w:r>
                      <w:r w:rsidRPr="00E34328">
                        <w:t xml:space="preserve"> axis on the plots emerges from the wind volume).</w:t>
                      </w:r>
                    </w:p>
                  </w:txbxContent>
                </v:textbox>
                <w10:wrap type="square" anchorx="margin" anchory="margin"/>
              </v:shape>
            </w:pict>
          </mc:Fallback>
        </mc:AlternateContent>
      </w:r>
    </w:p>
    <w:p w:rsidR="00DF745D" w:rsidRDefault="00DF745D" w:rsidP="00DF745D">
      <w:pPr>
        <w:pStyle w:val="NRELHead01"/>
      </w:pPr>
      <w:bookmarkStart w:id="349" w:name="_Toc108431537"/>
      <w:bookmarkStart w:id="350" w:name="_Toc111947843"/>
      <w:bookmarkStart w:id="351" w:name="Heading_SpectralModels"/>
      <w:bookmarkStart w:id="352" w:name="_Toc399876222"/>
      <w:bookmarkStart w:id="353" w:name="_Toc452622610"/>
      <w:r>
        <w:lastRenderedPageBreak/>
        <w:t>Spectral Models</w:t>
      </w:r>
      <w:bookmarkEnd w:id="349"/>
      <w:bookmarkEnd w:id="350"/>
      <w:bookmarkEnd w:id="351"/>
      <w:bookmarkEnd w:id="352"/>
      <w:bookmarkEnd w:id="353"/>
    </w:p>
    <w:p w:rsidR="00DF745D" w:rsidRDefault="00DF745D" w:rsidP="00DF745D">
      <w:pPr>
        <w:pStyle w:val="NRELBodyText"/>
      </w:pPr>
      <w:r>
        <w:t xml:space="preserve">TurbSim uses a modified version of the Sandia method </w:t>
      </w:r>
      <w:r w:rsidR="00B32F55">
        <w:t>[</w:t>
      </w:r>
      <w:r>
        <w:fldChar w:fldCharType="begin" w:fldLock="1"/>
      </w:r>
      <w:r>
        <w:instrText xml:space="preserve"> REF Reference_SNLWIND \h  \* MERGEFORMAT </w:instrText>
      </w:r>
      <w:r>
        <w:fldChar w:fldCharType="separate"/>
      </w:r>
      <w:r w:rsidR="00255BEF">
        <w:t>5</w:t>
      </w:r>
      <w:r>
        <w:fldChar w:fldCharType="end"/>
      </w:r>
      <w:r w:rsidR="00B32F55">
        <w:t>]</w:t>
      </w:r>
      <w:r>
        <w:t xml:space="preserve"> to generate time series based on spectral representation. Several different spectral models are available, including two IEC models, the </w:t>
      </w:r>
      <w:proofErr w:type="spellStart"/>
      <w:r>
        <w:t>Risø</w:t>
      </w:r>
      <w:proofErr w:type="spellEnd"/>
      <w:r>
        <w:t xml:space="preserve"> smooth-terrain model, and several NREL site-specific models (NWTCUP, GP_LLJ, WF_UPW, WF_07D, and WF_14D). This section describes the velocity spectra used in each of the models and discusses the measurements used to develop scaling for the site-specific models. Standard deviations, </w:t>
      </w:r>
      <w:r w:rsidRPr="00BE470F">
        <w:rPr>
          <w:position w:val="-6"/>
        </w:rPr>
        <w:object w:dxaOrig="240" w:dyaOrig="220">
          <v:shape id="_x0000_i1089" type="#_x0000_t75" style="width:11.2pt;height:11.2pt" o:ole="">
            <v:imagedata r:id="rId245" o:title=""/>
          </v:shape>
          <o:OLEObject Type="Embed" ProgID="Equation.DSMT4" ShapeID="_x0000_i1089" DrawAspect="Content" ObjectID="_1526366149" r:id="rId246"/>
        </w:object>
      </w:r>
      <w:r>
        <w:t xml:space="preserve">, have been calculated by integrating the velocity spectra, </w:t>
      </w:r>
      <w:r>
        <w:rPr>
          <w:i/>
        </w:rPr>
        <w:t>S</w:t>
      </w:r>
      <w:r>
        <w:t>:</w:t>
      </w:r>
    </w:p>
    <w:p w:rsidR="00DF745D" w:rsidRDefault="00DF745D" w:rsidP="00DF745D">
      <w:pPr>
        <w:pStyle w:val="MTDisplayEquation"/>
      </w:pPr>
      <w:r>
        <w:tab/>
      </w:r>
      <w:r w:rsidRPr="001E4B1C">
        <w:rPr>
          <w:position w:val="-32"/>
        </w:rPr>
        <w:object w:dxaOrig="1359" w:dyaOrig="740">
          <v:shape id="_x0000_i1090" type="#_x0000_t75" style="width:67.25pt;height:37.75pt" o:ole="">
            <v:imagedata r:id="rId247" o:title=""/>
          </v:shape>
          <o:OLEObject Type="Embed" ProgID="Equation.DSMT4" ShapeID="_x0000_i1090" DrawAspect="Content" ObjectID="_1526366150" r:id="rId248"/>
        </w:object>
      </w:r>
      <w:r>
        <w:tab/>
      </w:r>
      <w:r>
        <w:fldChar w:fldCharType="begin"/>
      </w:r>
      <w:r>
        <w:instrText xml:space="preserve"> SEQ Eqn  \n \# "(0)" \* MERGEFORMAT  \* MERGEFORMAT </w:instrText>
      </w:r>
      <w:r>
        <w:fldChar w:fldCharType="separate"/>
      </w:r>
      <w:r w:rsidR="007F0774">
        <w:rPr>
          <w:noProof/>
        </w:rPr>
        <w:t>(22)</w:t>
      </w:r>
      <w:r>
        <w:rPr>
          <w:noProof/>
        </w:rPr>
        <w:fldChar w:fldCharType="end"/>
      </w:r>
    </w:p>
    <w:p w:rsidR="00DF745D" w:rsidRPr="00DF745D" w:rsidRDefault="00DF745D" w:rsidP="00DF745D">
      <w:pPr>
        <w:pStyle w:val="NRELBodyText"/>
      </w:pPr>
      <w:r w:rsidRPr="00DF745D">
        <w:t xml:space="preserve">Plots comparing the velocity spectra of the different models are presented in Appendix </w:t>
      </w:r>
      <w:r w:rsidRPr="00DF745D">
        <w:fldChar w:fldCharType="begin" w:fldLock="1"/>
      </w:r>
      <w:r w:rsidRPr="00DF745D">
        <w:instrText xml:space="preserve"> REF Appendix_SpectralPlots \h  \* MERGEFORMAT </w:instrText>
      </w:r>
      <w:r w:rsidRPr="00DF745D">
        <w:fldChar w:fldCharType="separate"/>
      </w:r>
      <w:r w:rsidR="00255BEF" w:rsidRPr="00255BEF">
        <w:rPr>
          <w:b/>
          <w:bCs/>
        </w:rPr>
        <w:t>G</w:t>
      </w:r>
      <w:r w:rsidRPr="00DF745D">
        <w:fldChar w:fldCharType="end"/>
      </w:r>
      <w:r w:rsidRPr="00DF745D">
        <w:t>.</w:t>
      </w:r>
    </w:p>
    <w:p w:rsidR="00DF745D" w:rsidRDefault="00DF745D" w:rsidP="00DF745D">
      <w:pPr>
        <w:pStyle w:val="NRELHead02"/>
      </w:pPr>
      <w:bookmarkStart w:id="354" w:name="_Toc399876223"/>
      <w:bookmarkStart w:id="355" w:name="_Toc452622611"/>
      <w:r>
        <w:t xml:space="preserve">IECKAI: The IEC </w:t>
      </w:r>
      <w:proofErr w:type="spellStart"/>
      <w:r>
        <w:t>Kaimal</w:t>
      </w:r>
      <w:proofErr w:type="spellEnd"/>
      <w:r>
        <w:t xml:space="preserve"> Model</w:t>
      </w:r>
      <w:bookmarkEnd w:id="354"/>
      <w:bookmarkEnd w:id="355"/>
    </w:p>
    <w:p w:rsidR="00DF745D" w:rsidRPr="005A43E0" w:rsidRDefault="00DF745D" w:rsidP="00526B2A">
      <w:pPr>
        <w:pStyle w:val="NRELBodyText"/>
        <w:autoSpaceDE w:val="0"/>
      </w:pPr>
      <w:r>
        <w:t xml:space="preserve">The IEC </w:t>
      </w:r>
      <w:proofErr w:type="spellStart"/>
      <w:r>
        <w:t>Kaimal</w:t>
      </w:r>
      <w:proofErr w:type="spellEnd"/>
      <w:r>
        <w:t xml:space="preserve"> model is defined in IEC 61400</w:t>
      </w:r>
      <w:r>
        <w:noBreakHyphen/>
        <w:t>1 2</w:t>
      </w:r>
      <w:r w:rsidRPr="004179FA">
        <w:rPr>
          <w:vertAlign w:val="superscript"/>
        </w:rPr>
        <w:t>nd</w:t>
      </w:r>
      <w:r>
        <w:t xml:space="preserve"> ed. </w:t>
      </w:r>
      <w:r w:rsidR="00B32F55">
        <w:t>[</w:t>
      </w:r>
      <w:r>
        <w:fldChar w:fldCharType="begin" w:fldLock="1"/>
      </w:r>
      <w:r>
        <w:instrText xml:space="preserve"> REF Reference_IECed2 \h </w:instrText>
      </w:r>
      <w:r>
        <w:fldChar w:fldCharType="separate"/>
      </w:r>
      <w:r w:rsidR="00255BEF">
        <w:rPr>
          <w:noProof/>
        </w:rPr>
        <w:t>24</w:t>
      </w:r>
      <w:r>
        <w:fldChar w:fldCharType="end"/>
      </w:r>
      <w:r w:rsidR="00B32F55">
        <w:t>]</w:t>
      </w:r>
      <w:r>
        <w:t>, and 3</w:t>
      </w:r>
      <w:r w:rsidRPr="004179FA">
        <w:rPr>
          <w:vertAlign w:val="superscript"/>
        </w:rPr>
        <w:t>rd</w:t>
      </w:r>
      <w:r>
        <w:t xml:space="preserve"> ed.</w:t>
      </w:r>
      <w:r w:rsidR="00B32F55">
        <w:t xml:space="preserve"> [</w:t>
      </w:r>
      <w:r>
        <w:fldChar w:fldCharType="begin" w:fldLock="1"/>
      </w:r>
      <w:r>
        <w:instrText xml:space="preserve"> REF  Reference_IECed3 \h </w:instrText>
      </w:r>
      <w:r>
        <w:fldChar w:fldCharType="separate"/>
      </w:r>
      <w:r w:rsidR="00255BEF">
        <w:rPr>
          <w:noProof/>
        </w:rPr>
        <w:t>21</w:t>
      </w:r>
      <w:r>
        <w:fldChar w:fldCharType="end"/>
      </w:r>
      <w:r w:rsidR="00B32F55">
        <w:t>]</w:t>
      </w:r>
      <w:r>
        <w:t xml:space="preserve"> and assumes neutral atmospheric stability (</w:t>
      </w:r>
      <w:r>
        <w:rPr>
          <w:i/>
        </w:rPr>
        <w:t>RICH_NO </w:t>
      </w:r>
      <w:r>
        <w:t>= 0).</w:t>
      </w:r>
      <w:r w:rsidR="00526B2A">
        <w:rPr>
          <w:rFonts w:ascii="ZWAdobeF" w:hAnsi="ZWAdobeF" w:cs="ZWAdobeF"/>
          <w:color w:val="auto"/>
          <w:sz w:val="2"/>
          <w:szCs w:val="2"/>
        </w:rPr>
        <w:t>0F</w:t>
      </w:r>
      <w:r>
        <w:rPr>
          <w:rStyle w:val="FootnoteReference"/>
        </w:rPr>
        <w:footnoteReference w:id="1"/>
      </w:r>
      <w:r>
        <w:t xml:space="preserve"> </w:t>
      </w:r>
      <w:proofErr w:type="gramStart"/>
      <w:r>
        <w:t>The</w:t>
      </w:r>
      <w:proofErr w:type="gramEnd"/>
      <w:r>
        <w:t xml:space="preserve"> spectra for the three wind components, </w:t>
      </w:r>
      <w:r>
        <w:rPr>
          <w:i/>
        </w:rPr>
        <w:t>K = u, v, w</w:t>
      </w:r>
      <w:r>
        <w:t>, are given by</w:t>
      </w:r>
    </w:p>
    <w:p w:rsidR="00DF745D" w:rsidRDefault="00DF745D" w:rsidP="00DF745D">
      <w:pPr>
        <w:pStyle w:val="MTDisplayEquation"/>
      </w:pPr>
      <w:r>
        <w:tab/>
      </w:r>
      <w:r w:rsidRPr="005A43E0">
        <w:rPr>
          <w:position w:val="-44"/>
        </w:rPr>
        <w:object w:dxaOrig="2860" w:dyaOrig="880">
          <v:shape id="_x0000_i1091" type="#_x0000_t75" style="width:142.3pt;height:44.85pt" o:ole="">
            <v:imagedata r:id="rId249" o:title=""/>
          </v:shape>
          <o:OLEObject Type="Embed" ProgID="Equation.DSMT4" ShapeID="_x0000_i1091" DrawAspect="Content" ObjectID="_1526366151" r:id="rId250"/>
        </w:object>
      </w:r>
      <w:r>
        <w:tab/>
      </w:r>
      <w:r>
        <w:fldChar w:fldCharType="begin"/>
      </w:r>
      <w:r>
        <w:instrText xml:space="preserve"> SEQ Eqn  \n \# "(0)" \* MERGEFORMAT  \* MERGEFORMAT </w:instrText>
      </w:r>
      <w:r>
        <w:fldChar w:fldCharType="separate"/>
      </w:r>
      <w:r w:rsidR="007F0774">
        <w:rPr>
          <w:noProof/>
        </w:rPr>
        <w:t>(23)</w:t>
      </w:r>
      <w:r>
        <w:rPr>
          <w:noProof/>
        </w:rPr>
        <w:fldChar w:fldCharType="end"/>
      </w:r>
    </w:p>
    <w:p w:rsidR="00DF745D" w:rsidRDefault="00DF745D" w:rsidP="00DF745D">
      <w:pPr>
        <w:pStyle w:val="NRELBodyText"/>
      </w:pPr>
      <w:proofErr w:type="gramStart"/>
      <w:r>
        <w:t>where</w:t>
      </w:r>
      <w:proofErr w:type="gramEnd"/>
      <w:r>
        <w:t xml:space="preserve"> </w:t>
      </w:r>
      <w:r>
        <w:rPr>
          <w:i/>
        </w:rPr>
        <w:t>f</w:t>
      </w:r>
      <w:r>
        <w:t xml:space="preserve"> is the cyclic frequency and </w:t>
      </w:r>
      <w:r>
        <w:rPr>
          <w:i/>
        </w:rPr>
        <w:t>L</w:t>
      </w:r>
      <w:r w:rsidRPr="001531AE">
        <w:rPr>
          <w:i/>
          <w:vertAlign w:val="subscript"/>
        </w:rPr>
        <w:t>K</w:t>
      </w:r>
      <w:r>
        <w:rPr>
          <w:i/>
        </w:rPr>
        <w:t xml:space="preserve"> </w:t>
      </w:r>
      <w:r>
        <w:t>is an integral scale parameter. The IEC 61400</w:t>
      </w:r>
      <w:r>
        <w:noBreakHyphen/>
        <w:t>1 standard defines the integral scale parameter to be</w:t>
      </w:r>
    </w:p>
    <w:p w:rsidR="00DF745D" w:rsidRDefault="00DF745D" w:rsidP="00DF745D">
      <w:pPr>
        <w:pStyle w:val="MTDisplayEquation"/>
      </w:pPr>
      <w:r>
        <w:tab/>
      </w:r>
      <w:r w:rsidRPr="004F7E58">
        <w:rPr>
          <w:position w:val="-50"/>
        </w:rPr>
        <w:object w:dxaOrig="2320" w:dyaOrig="1120">
          <v:shape id="_x0000_i1092" type="#_x0000_t75" style="width:117.5pt;height:59.6pt" o:ole="">
            <v:imagedata r:id="rId251" o:title=""/>
          </v:shape>
          <o:OLEObject Type="Embed" ProgID="Equation.DSMT4" ShapeID="_x0000_i1092" DrawAspect="Content" ObjectID="_1526366152" r:id="rId252"/>
        </w:object>
      </w:r>
      <w:r>
        <w:tab/>
      </w:r>
      <w:bookmarkStart w:id="356" w:name="Eqn_IEC_Lk"/>
      <w:r>
        <w:fldChar w:fldCharType="begin"/>
      </w:r>
      <w:r>
        <w:instrText xml:space="preserve"> SEQ Eqn  \n \# "(0)" \* MERGEFORMAT  \* MERGEFORMAT </w:instrText>
      </w:r>
      <w:r>
        <w:fldChar w:fldCharType="separate"/>
      </w:r>
      <w:r w:rsidR="007F0774">
        <w:rPr>
          <w:noProof/>
        </w:rPr>
        <w:t>(24)</w:t>
      </w:r>
      <w:r>
        <w:fldChar w:fldCharType="end"/>
      </w:r>
      <w:bookmarkEnd w:id="356"/>
    </w:p>
    <w:p w:rsidR="00DF745D" w:rsidRPr="00910EC8" w:rsidRDefault="00DF745D" w:rsidP="00DF745D">
      <w:pPr>
        <w:pStyle w:val="NRELBodyText"/>
      </w:pPr>
      <w:proofErr w:type="gramStart"/>
      <w:r>
        <w:t>where</w:t>
      </w:r>
      <w:proofErr w:type="gramEnd"/>
      <w:r>
        <w:t xml:space="preserve"> the turbulence scale parameter, </w:t>
      </w:r>
      <w:r w:rsidRPr="00910EC8">
        <w:rPr>
          <w:position w:val="-12"/>
        </w:rPr>
        <w:object w:dxaOrig="360" w:dyaOrig="360">
          <v:shape id="_x0000_i1093" type="#_x0000_t75" style="width:19.5pt;height:19.5pt" o:ole="">
            <v:imagedata r:id="rId253" o:title=""/>
          </v:shape>
          <o:OLEObject Type="Embed" ProgID="Equation.DSMT4" ShapeID="_x0000_i1093" DrawAspect="Content" ObjectID="_1526366153" r:id="rId254"/>
        </w:object>
      </w:r>
      <w:r>
        <w:t>, is</w:t>
      </w:r>
    </w:p>
    <w:p w:rsidR="00DF745D" w:rsidRDefault="00DF745D" w:rsidP="00DF745D">
      <w:pPr>
        <w:pStyle w:val="MTDisplayEquation"/>
      </w:pPr>
      <w:r>
        <w:tab/>
      </w:r>
      <w:r w:rsidRPr="00910EC8">
        <w:rPr>
          <w:position w:val="-34"/>
        </w:rPr>
        <w:object w:dxaOrig="4180" w:dyaOrig="800">
          <v:shape id="_x0000_i1094" type="#_x0000_t75" style="width:210.05pt;height:42.5pt" o:ole="">
            <v:imagedata r:id="rId255" o:title=""/>
          </v:shape>
          <o:OLEObject Type="Embed" ProgID="Equation.DSMT4" ShapeID="_x0000_i1094" DrawAspect="Content" ObjectID="_1526366154" r:id="rId256"/>
        </w:object>
      </w:r>
      <w:r>
        <w:tab/>
      </w:r>
      <w:bookmarkStart w:id="357" w:name="Eqn_IEC_lamdbaU"/>
      <w:r>
        <w:fldChar w:fldCharType="begin"/>
      </w:r>
      <w:r>
        <w:instrText xml:space="preserve"> SEQ Eqn  \n \# "(0)" \* MERGEFORMAT  \* MERGEFORMAT </w:instrText>
      </w:r>
      <w:r>
        <w:fldChar w:fldCharType="separate"/>
      </w:r>
      <w:r w:rsidR="007F0774">
        <w:rPr>
          <w:noProof/>
        </w:rPr>
        <w:t>(25)</w:t>
      </w:r>
      <w:r>
        <w:fldChar w:fldCharType="end"/>
      </w:r>
      <w:bookmarkEnd w:id="357"/>
    </w:p>
    <w:p w:rsidR="00DF745D" w:rsidRDefault="00DF745D" w:rsidP="00DF745D">
      <w:pPr>
        <w:pStyle w:val="NRELBodyText"/>
      </w:pPr>
      <w:r>
        <w:t xml:space="preserve">(Note that the function </w:t>
      </w:r>
      <w:r w:rsidRPr="001F7C29">
        <w:rPr>
          <w:position w:val="-14"/>
        </w:rPr>
        <w:object w:dxaOrig="1180" w:dyaOrig="400">
          <v:shape id="_x0000_i1095" type="#_x0000_t75" style="width:59.6pt;height:20.65pt" o:ole="">
            <v:imagedata r:id="rId257" o:title=""/>
          </v:shape>
          <o:OLEObject Type="Embed" ProgID="Equation.DSMT4" ShapeID="_x0000_i1095" DrawAspect="Content" ObjectID="_1526366155" r:id="rId258"/>
        </w:object>
      </w:r>
      <w:r>
        <w:t xml:space="preserve"> in Eq. </w:t>
      </w:r>
      <w:r>
        <w:fldChar w:fldCharType="begin" w:fldLock="1"/>
      </w:r>
      <w:r>
        <w:instrText xml:space="preserve"> REF Eqn_IEC_lamdbaU \h </w:instrText>
      </w:r>
      <w:r>
        <w:fldChar w:fldCharType="separate"/>
      </w:r>
      <w:r w:rsidR="00255BEF">
        <w:rPr>
          <w:noProof/>
        </w:rPr>
        <w:t>(25)</w:t>
      </w:r>
      <w:r>
        <w:fldChar w:fldCharType="end"/>
      </w:r>
      <w:r>
        <w:t xml:space="preserve"> indicates the minimum of </w:t>
      </w:r>
      <w:r w:rsidRPr="001F7C29">
        <w:rPr>
          <w:position w:val="-12"/>
        </w:rPr>
        <w:object w:dxaOrig="240" w:dyaOrig="360">
          <v:shape id="_x0000_i1096" type="#_x0000_t75" style="width:11.2pt;height:19.5pt" o:ole="">
            <v:imagedata r:id="rId259" o:title=""/>
          </v:shape>
          <o:OLEObject Type="Embed" ProgID="Equation.DSMT4" ShapeID="_x0000_i1096" DrawAspect="Content" ObjectID="_1526366156" r:id="rId260"/>
        </w:object>
      </w:r>
      <w:r>
        <w:t xml:space="preserve"> and </w:t>
      </w:r>
      <w:r w:rsidRPr="001F7C29">
        <w:rPr>
          <w:position w:val="-12"/>
        </w:rPr>
        <w:object w:dxaOrig="260" w:dyaOrig="360">
          <v:shape id="_x0000_i1097" type="#_x0000_t75" style="width:12.4pt;height:19.5pt" o:ole="">
            <v:imagedata r:id="rId261" o:title=""/>
          </v:shape>
          <o:OLEObject Type="Embed" ProgID="Equation.DSMT4" ShapeID="_x0000_i1097" DrawAspect="Content" ObjectID="_1526366157" r:id="rId262"/>
        </w:object>
      </w:r>
      <w:r>
        <w:t>.) The relationships between the standard deviations are defined to be</w:t>
      </w:r>
    </w:p>
    <w:p w:rsidR="00DF745D" w:rsidRDefault="00DF745D" w:rsidP="00DF745D">
      <w:pPr>
        <w:pStyle w:val="MTDisplayEquation"/>
      </w:pPr>
      <w:r>
        <w:tab/>
      </w:r>
      <w:r w:rsidRPr="0070524B">
        <w:rPr>
          <w:position w:val="-30"/>
        </w:rPr>
        <w:object w:dxaOrig="1120" w:dyaOrig="720">
          <v:shape id="_x0000_i1098" type="#_x0000_t75" style="width:56.05pt;height:37.75pt" o:ole="">
            <v:imagedata r:id="rId263" o:title=""/>
          </v:shape>
          <o:OLEObject Type="Embed" ProgID="Equation.DSMT4" ShapeID="_x0000_i1098" DrawAspect="Content" ObjectID="_1526366158" r:id="rId264"/>
        </w:object>
      </w:r>
      <w:r>
        <w:tab/>
      </w:r>
      <w:r>
        <w:fldChar w:fldCharType="begin"/>
      </w:r>
      <w:r>
        <w:instrText xml:space="preserve"> SEQ Eqn  \n \# "(0)" \* MERGEFORMAT  \* MERGEFORMAT </w:instrText>
      </w:r>
      <w:r>
        <w:fldChar w:fldCharType="separate"/>
      </w:r>
      <w:r w:rsidR="007F0774">
        <w:rPr>
          <w:noProof/>
        </w:rPr>
        <w:t>(26)</w:t>
      </w:r>
      <w:r>
        <w:rPr>
          <w:noProof/>
        </w:rPr>
        <w:fldChar w:fldCharType="end"/>
      </w:r>
    </w:p>
    <w:p w:rsidR="00DF745D" w:rsidRPr="003D749B" w:rsidRDefault="00DF745D" w:rsidP="00DF745D">
      <w:pPr>
        <w:pStyle w:val="NRELBodyText"/>
      </w:pPr>
      <w:r>
        <w:lastRenderedPageBreak/>
        <w:t xml:space="preserve">The velocity spectra (and standard deviations) of the IECKAI model are assumed to be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58" w:name="_Toc399876224"/>
      <w:bookmarkStart w:id="359" w:name="_Toc452622612"/>
      <w:r>
        <w:t>IECVKM: The IEC Von Karman Isotropic Model</w:t>
      </w:r>
      <w:bookmarkEnd w:id="358"/>
      <w:bookmarkEnd w:id="359"/>
    </w:p>
    <w:p w:rsidR="00DF745D" w:rsidRPr="005A43E0" w:rsidRDefault="00DF745D" w:rsidP="00DF745D">
      <w:pPr>
        <w:pStyle w:val="NRELBodyText"/>
      </w:pPr>
      <w:r>
        <w:t>This IEC model is defined in IEC 61400</w:t>
      </w:r>
      <w:r>
        <w:noBreakHyphen/>
        <w:t>1 2</w:t>
      </w:r>
      <w:r w:rsidRPr="004179FA">
        <w:rPr>
          <w:vertAlign w:val="superscript"/>
        </w:rPr>
        <w:t>nd</w:t>
      </w:r>
      <w:r>
        <w:t xml:space="preserve"> ed. </w:t>
      </w:r>
      <w:r w:rsidR="00B32F55">
        <w:t>[</w:t>
      </w:r>
      <w:r>
        <w:fldChar w:fldCharType="begin" w:fldLock="1"/>
      </w:r>
      <w:r>
        <w:instrText xml:space="preserve"> REF Reference_IECed2 \h </w:instrText>
      </w:r>
      <w:r>
        <w:fldChar w:fldCharType="separate"/>
      </w:r>
      <w:r w:rsidR="00255BEF">
        <w:rPr>
          <w:noProof/>
        </w:rPr>
        <w:t>24</w:t>
      </w:r>
      <w:r>
        <w:fldChar w:fldCharType="end"/>
      </w:r>
      <w:r w:rsidR="00B32F55">
        <w:t>]</w:t>
      </w:r>
      <w:r>
        <w:t xml:space="preserve"> for isotropic turbulence and neutral atmospheric stability. The velocity spectra for the wind components are given by</w:t>
      </w:r>
    </w:p>
    <w:p w:rsidR="00DF745D" w:rsidRDefault="00DF745D" w:rsidP="00DF745D">
      <w:pPr>
        <w:pStyle w:val="MTDisplayEquation"/>
      </w:pPr>
      <w:r>
        <w:tab/>
      </w:r>
      <w:r w:rsidRPr="00585C51">
        <w:rPr>
          <w:position w:val="-58"/>
        </w:rPr>
        <w:object w:dxaOrig="2980" w:dyaOrig="1020">
          <v:shape id="_x0000_i1099" type="#_x0000_t75" style="width:148.7pt;height:51.95pt" o:ole="">
            <v:imagedata r:id="rId265" o:title=""/>
          </v:shape>
          <o:OLEObject Type="Embed" ProgID="Equation.DSMT4" ShapeID="_x0000_i1099" DrawAspect="Content" ObjectID="_1526366159" r:id="rId266"/>
        </w:object>
      </w:r>
      <w:r>
        <w:tab/>
      </w:r>
      <w:r>
        <w:fldChar w:fldCharType="begin"/>
      </w:r>
      <w:r>
        <w:instrText xml:space="preserve"> SEQ Eqn  \n \# "(0)" \* MERGEFORMAT  \* MERGEFORMAT </w:instrText>
      </w:r>
      <w:r>
        <w:fldChar w:fldCharType="separate"/>
      </w:r>
      <w:r w:rsidR="007F0774">
        <w:rPr>
          <w:noProof/>
        </w:rPr>
        <w:t>(27)</w:t>
      </w:r>
      <w:r>
        <w:rPr>
          <w:noProof/>
        </w:rPr>
        <w:fldChar w:fldCharType="end"/>
      </w:r>
    </w:p>
    <w:p w:rsidR="00DF745D" w:rsidRPr="005E2538" w:rsidRDefault="00DF745D" w:rsidP="00DF745D">
      <w:pPr>
        <w:pStyle w:val="NRELBodyText"/>
      </w:pPr>
      <w:proofErr w:type="gramStart"/>
      <w:r>
        <w:t>and</w:t>
      </w:r>
      <w:proofErr w:type="gramEnd"/>
    </w:p>
    <w:p w:rsidR="00DF745D" w:rsidRDefault="00DF745D" w:rsidP="00DF745D">
      <w:pPr>
        <w:pStyle w:val="MTDisplayEquation"/>
      </w:pPr>
      <w:r>
        <w:tab/>
      </w:r>
      <w:r w:rsidRPr="00585C51">
        <w:rPr>
          <w:position w:val="-58"/>
        </w:rPr>
        <w:object w:dxaOrig="5140" w:dyaOrig="1020">
          <v:shape id="_x0000_i1100" type="#_x0000_t75" style="width:258.55pt;height:51.95pt" o:ole="">
            <v:imagedata r:id="rId267" o:title=""/>
          </v:shape>
          <o:OLEObject Type="Embed" ProgID="Equation.DSMT4" ShapeID="_x0000_i1100" DrawAspect="Content" ObjectID="_1526366160" r:id="rId268"/>
        </w:object>
      </w:r>
      <w:r>
        <w:tab/>
      </w:r>
      <w:r>
        <w:fldChar w:fldCharType="begin"/>
      </w:r>
      <w:r>
        <w:instrText xml:space="preserve"> SEQ Eqn  \n \# "(0)" \* MERGEFORMAT  \* MERGEFORMAT </w:instrText>
      </w:r>
      <w:r>
        <w:fldChar w:fldCharType="separate"/>
      </w:r>
      <w:r w:rsidR="007F0774">
        <w:rPr>
          <w:noProof/>
        </w:rPr>
        <w:t>(28)</w:t>
      </w:r>
      <w:r>
        <w:rPr>
          <w:noProof/>
        </w:rPr>
        <w:fldChar w:fldCharType="end"/>
      </w:r>
    </w:p>
    <w:p w:rsidR="00DF745D" w:rsidRDefault="00DF745D" w:rsidP="00DF745D">
      <w:pPr>
        <w:pStyle w:val="NRELBodyText"/>
      </w:pPr>
      <w:proofErr w:type="gramStart"/>
      <w:r>
        <w:t>for</w:t>
      </w:r>
      <w:proofErr w:type="gramEnd"/>
      <w:r>
        <w:t xml:space="preserve"> </w:t>
      </w:r>
      <w:r>
        <w:rPr>
          <w:i/>
        </w:rPr>
        <w:t>K = v, w</w:t>
      </w:r>
      <w:r>
        <w:t xml:space="preserve">. In these equations, </w:t>
      </w:r>
      <w:r>
        <w:rPr>
          <w:i/>
        </w:rPr>
        <w:t>f</w:t>
      </w:r>
      <w:r>
        <w:t xml:space="preserve"> is the cyclic frequency and </w:t>
      </w:r>
      <w:r>
        <w:rPr>
          <w:i/>
        </w:rPr>
        <w:t xml:space="preserve">L </w:t>
      </w:r>
      <w:r>
        <w:t xml:space="preserve">is an integral scale parameter. </w:t>
      </w:r>
      <w:r>
        <w:rPr>
          <w:i/>
        </w:rPr>
        <w:t>L</w:t>
      </w:r>
      <w:r>
        <w:t xml:space="preserve"> is defined using the turbulence scale parameter, </w:t>
      </w:r>
      <w:r w:rsidRPr="00910EC8">
        <w:rPr>
          <w:position w:val="-12"/>
        </w:rPr>
        <w:object w:dxaOrig="360" w:dyaOrig="360">
          <v:shape id="_x0000_i1101" type="#_x0000_t75" style="width:19.5pt;height:19.5pt" o:ole="">
            <v:imagedata r:id="rId253" o:title=""/>
          </v:shape>
          <o:OLEObject Type="Embed" ProgID="Equation.DSMT4" ShapeID="_x0000_i1101" DrawAspect="Content" ObjectID="_1526366161" r:id="rId269"/>
        </w:object>
      </w:r>
      <w:r>
        <w:t xml:space="preserve">, from Eq. </w:t>
      </w:r>
      <w:r>
        <w:fldChar w:fldCharType="begin" w:fldLock="1"/>
      </w:r>
      <w:r>
        <w:instrText xml:space="preserve"> REF Eqn_IEC_lamdbaU \h </w:instrText>
      </w:r>
      <w:r>
        <w:fldChar w:fldCharType="separate"/>
      </w:r>
      <w:r w:rsidR="00255BEF">
        <w:rPr>
          <w:noProof/>
        </w:rPr>
        <w:t>(25)</w:t>
      </w:r>
      <w:r>
        <w:fldChar w:fldCharType="end"/>
      </w:r>
      <w:r>
        <w:t xml:space="preserve">: </w:t>
      </w:r>
    </w:p>
    <w:p w:rsidR="00DF745D" w:rsidRDefault="00DF745D" w:rsidP="00DF745D">
      <w:pPr>
        <w:pStyle w:val="MTDisplayEquation"/>
      </w:pPr>
      <w:r>
        <w:tab/>
      </w:r>
      <w:r w:rsidRPr="004137BD">
        <w:rPr>
          <w:position w:val="-12"/>
        </w:rPr>
        <w:object w:dxaOrig="1040" w:dyaOrig="360">
          <v:shape id="_x0000_i1102" type="#_x0000_t75" style="width:51.4pt;height:19.5pt" o:ole="">
            <v:imagedata r:id="rId270" o:title=""/>
          </v:shape>
          <o:OLEObject Type="Embed" ProgID="Equation.DSMT4" ShapeID="_x0000_i1102" DrawAspect="Content" ObjectID="_1526366162" r:id="rId271"/>
        </w:object>
      </w:r>
      <w:r>
        <w:tab/>
      </w:r>
      <w:r>
        <w:fldChar w:fldCharType="begin"/>
      </w:r>
      <w:r>
        <w:instrText xml:space="preserve"> SEQ Eqn  \n \# "(0)" \* MERGEFORMAT  \* MERGEFORMAT </w:instrText>
      </w:r>
      <w:r>
        <w:fldChar w:fldCharType="separate"/>
      </w:r>
      <w:r w:rsidR="007F0774">
        <w:rPr>
          <w:noProof/>
        </w:rPr>
        <w:t>(29)</w:t>
      </w:r>
      <w:r>
        <w:rPr>
          <w:noProof/>
        </w:rPr>
        <w:fldChar w:fldCharType="end"/>
      </w:r>
    </w:p>
    <w:p w:rsidR="00DF745D" w:rsidRDefault="00DF745D" w:rsidP="00DF745D">
      <w:pPr>
        <w:pStyle w:val="NRELBodyText"/>
      </w:pPr>
      <w:r>
        <w:t xml:space="preserve">The IEC standard defines the relationship between the standard deviations of the components to be </w:t>
      </w:r>
    </w:p>
    <w:p w:rsidR="00DF745D" w:rsidRDefault="00DF745D" w:rsidP="00DF745D">
      <w:pPr>
        <w:pStyle w:val="MTDisplayEquation"/>
      </w:pPr>
      <w:r>
        <w:tab/>
      </w:r>
      <w:r w:rsidRPr="0070524B">
        <w:rPr>
          <w:position w:val="-12"/>
        </w:rPr>
        <w:object w:dxaOrig="1300" w:dyaOrig="360">
          <v:shape id="_x0000_i1103" type="#_x0000_t75" style="width:67.25pt;height:19.5pt" o:ole="">
            <v:imagedata r:id="rId272" o:title=""/>
          </v:shape>
          <o:OLEObject Type="Embed" ProgID="Equation.DSMT4" ShapeID="_x0000_i1103" DrawAspect="Content" ObjectID="_1526366163" r:id="rId273"/>
        </w:object>
      </w:r>
      <w:r>
        <w:t>.</w:t>
      </w:r>
      <w:r>
        <w:tab/>
      </w:r>
      <w:r>
        <w:fldChar w:fldCharType="begin"/>
      </w:r>
      <w:r>
        <w:instrText xml:space="preserve"> SEQ Eqn  \n \# "(0)" \* MERGEFORMAT  \* MERGEFORMAT </w:instrText>
      </w:r>
      <w:r>
        <w:fldChar w:fldCharType="separate"/>
      </w:r>
      <w:r w:rsidR="007F0774">
        <w:rPr>
          <w:noProof/>
        </w:rPr>
        <w:t>(30)</w:t>
      </w:r>
      <w:r>
        <w:rPr>
          <w:noProof/>
        </w:rPr>
        <w:fldChar w:fldCharType="end"/>
      </w:r>
    </w:p>
    <w:p w:rsidR="00DF745D" w:rsidRPr="003D749B" w:rsidRDefault="00DF745D" w:rsidP="00DF745D">
      <w:pPr>
        <w:pStyle w:val="NRELBodyText"/>
      </w:pPr>
      <w:r>
        <w:t xml:space="preserve">The velocity spectra (and standard deviations) of the IECVKM model are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60" w:name="_Toc399876225"/>
      <w:bookmarkStart w:id="361" w:name="_Toc452622613"/>
      <w:r>
        <w:t xml:space="preserve">SMOOTH: The </w:t>
      </w:r>
      <w:proofErr w:type="spellStart"/>
      <w:r>
        <w:t>Risø</w:t>
      </w:r>
      <w:proofErr w:type="spellEnd"/>
      <w:r>
        <w:t xml:space="preserve"> Smooth-Terrain Model</w:t>
      </w:r>
      <w:bookmarkEnd w:id="360"/>
      <w:bookmarkEnd w:id="361"/>
    </w:p>
    <w:p w:rsidR="00DF745D" w:rsidRDefault="00DF745D" w:rsidP="00DF745D">
      <w:pPr>
        <w:pStyle w:val="NRELBodyText"/>
      </w:pPr>
      <w:r>
        <w:t xml:space="preserve">TurbSim also offers the </w:t>
      </w:r>
      <w:proofErr w:type="spellStart"/>
      <w:r>
        <w:t>Risø</w:t>
      </w:r>
      <w:proofErr w:type="spellEnd"/>
      <w:r>
        <w:t xml:space="preserve"> smooth-terrain model (SMOOTH), based on work by </w:t>
      </w:r>
      <w:proofErr w:type="spellStart"/>
      <w:r w:rsidRPr="00AD3CD4">
        <w:t>Højstrup</w:t>
      </w:r>
      <w:proofErr w:type="spellEnd"/>
      <w:r w:rsidRPr="00AD3CD4">
        <w:t xml:space="preserve"> </w:t>
      </w:r>
      <w:r w:rsidRPr="004179FA">
        <w:t>et al</w:t>
      </w:r>
      <w:r>
        <w:t>.</w:t>
      </w:r>
      <w:r w:rsidR="00B32F55">
        <w:t xml:space="preserve"> [</w:t>
      </w:r>
      <w:bookmarkStart w:id="362" w:name="Reference_Smooth1"/>
      <w:r>
        <w:fldChar w:fldCharType="begin"/>
      </w:r>
      <w:r>
        <w:instrText xml:space="preserve"> SEQ References \* MERGEFORMAT </w:instrText>
      </w:r>
      <w:r>
        <w:fldChar w:fldCharType="separate"/>
      </w:r>
      <w:r w:rsidR="007F0774">
        <w:rPr>
          <w:noProof/>
        </w:rPr>
        <w:t>29</w:t>
      </w:r>
      <w:r>
        <w:rPr>
          <w:noProof/>
        </w:rPr>
        <w:fldChar w:fldCharType="end"/>
      </w:r>
      <w:bookmarkEnd w:id="362"/>
      <w:r w:rsidR="00B32F55">
        <w:rPr>
          <w:noProof/>
        </w:rPr>
        <w:t>]</w:t>
      </w:r>
      <w:r>
        <w:t xml:space="preserve"> and </w:t>
      </w:r>
      <w:proofErr w:type="spellStart"/>
      <w:r>
        <w:t>Olesen</w:t>
      </w:r>
      <w:proofErr w:type="spellEnd"/>
      <w:r>
        <w:t xml:space="preserve"> et al.</w:t>
      </w:r>
      <w:r w:rsidR="00B32F55">
        <w:t xml:space="preserve"> [</w:t>
      </w:r>
      <w:bookmarkStart w:id="363" w:name="Reference_Smooth2"/>
      <w:r>
        <w:fldChar w:fldCharType="begin"/>
      </w:r>
      <w:r>
        <w:instrText xml:space="preserve"> SEQ References \* MERGEFORMAT </w:instrText>
      </w:r>
      <w:r>
        <w:fldChar w:fldCharType="separate"/>
      </w:r>
      <w:r w:rsidR="007F0774">
        <w:rPr>
          <w:noProof/>
        </w:rPr>
        <w:t>30</w:t>
      </w:r>
      <w:r>
        <w:rPr>
          <w:noProof/>
        </w:rPr>
        <w:fldChar w:fldCharType="end"/>
      </w:r>
      <w:bookmarkEnd w:id="363"/>
      <w:r w:rsidR="00B32F55">
        <w:rPr>
          <w:noProof/>
        </w:rPr>
        <w:t>]</w:t>
      </w:r>
      <w:r>
        <w:t>. This spectral model has separate equations for stable/neutral and for unstable flows. The SMOOTH model (as well as the site-specific models) defines the velocity spectra using local height and wind speed; this contrasts with the IEC models which use the wind speed and height of the hub to define the spectra at all points. The spectra from the SMOOTH model also form the basis for the spectra for all the site-specific models.</w:t>
      </w:r>
    </w:p>
    <w:p w:rsidR="00DF745D" w:rsidRDefault="00DF745D" w:rsidP="00DF745D">
      <w:pPr>
        <w:pStyle w:val="NRELBodyText"/>
      </w:pPr>
      <w:r>
        <w:t>For stable and neutral conditions (</w:t>
      </w:r>
      <w:r w:rsidRPr="00317481">
        <w:rPr>
          <w:position w:val="-10"/>
        </w:rPr>
        <w:object w:dxaOrig="1579" w:dyaOrig="320">
          <v:shape id="_x0000_i1104" type="#_x0000_t75" style="width:79.65pt;height:15.95pt" o:ole="">
            <v:imagedata r:id="rId274" o:title=""/>
          </v:shape>
          <o:OLEObject Type="Embed" ProgID="Equation.DSMT4" ShapeID="_x0000_i1104" DrawAspect="Content" ObjectID="_1526366164" r:id="rId275"/>
        </w:object>
      </w:r>
      <w:r>
        <w:t xml:space="preserve">), the SMOOTH-model velocity spectra for the three wind components, </w:t>
      </w:r>
      <w:r>
        <w:rPr>
          <w:i/>
        </w:rPr>
        <w:t>K</w:t>
      </w:r>
      <w:r>
        <w:t>, are given by</w:t>
      </w:r>
    </w:p>
    <w:p w:rsidR="00DF745D" w:rsidRDefault="00DF745D" w:rsidP="00DF745D">
      <w:pPr>
        <w:pStyle w:val="MTDisplayEquation"/>
      </w:pPr>
      <w:r>
        <w:lastRenderedPageBreak/>
        <w:tab/>
      </w:r>
      <w:r w:rsidRPr="00687AD7">
        <w:rPr>
          <w:position w:val="-72"/>
        </w:rPr>
        <w:object w:dxaOrig="3280" w:dyaOrig="1520">
          <v:shape id="_x0000_i1105" type="#_x0000_t75" style="width:163.5pt;height:76.7pt" o:ole="">
            <v:imagedata r:id="rId276" o:title=""/>
          </v:shape>
          <o:OLEObject Type="Embed" ProgID="Equation.DSMT4" ShapeID="_x0000_i1105" DrawAspect="Content" ObjectID="_1526366165" r:id="rId277"/>
        </w:object>
      </w:r>
      <w:r>
        <w:tab/>
      </w:r>
      <w:bookmarkStart w:id="364" w:name="Eqn_SMOOTH_Stable"/>
      <w:r>
        <w:fldChar w:fldCharType="begin"/>
      </w:r>
      <w:r>
        <w:instrText xml:space="preserve"> SEQ Eqn  \n \# "(0)" \* MERGEFORMAT  \* MERGEFORMAT </w:instrText>
      </w:r>
      <w:r>
        <w:fldChar w:fldCharType="separate"/>
      </w:r>
      <w:r w:rsidR="007F0774">
        <w:rPr>
          <w:noProof/>
        </w:rPr>
        <w:t>(31)</w:t>
      </w:r>
      <w:r>
        <w:fldChar w:fldCharType="end"/>
      </w:r>
      <w:bookmarkEnd w:id="364"/>
    </w:p>
    <w:p w:rsidR="00DF745D" w:rsidRPr="00A478C7" w:rsidRDefault="00DF745D" w:rsidP="00DF745D">
      <w:pPr>
        <w:pStyle w:val="NRELBodyText"/>
      </w:pPr>
      <w:proofErr w:type="gramStart"/>
      <w:r w:rsidRPr="00A478C7">
        <w:t>where</w:t>
      </w:r>
      <w:proofErr w:type="gramEnd"/>
      <w:r w:rsidRPr="00A478C7">
        <w:t xml:space="preserve"> </w:t>
      </w:r>
      <w:r>
        <w:rPr>
          <w:i/>
        </w:rPr>
        <w:t>f</w:t>
      </w:r>
      <w:r>
        <w:t xml:space="preserve"> is the cyclic frequency, </w:t>
      </w:r>
      <w:proofErr w:type="spellStart"/>
      <w:r>
        <w:rPr>
          <w:i/>
        </w:rPr>
        <w:t>UStar</w:t>
      </w:r>
      <w:proofErr w:type="spellEnd"/>
      <w:r w:rsidRPr="006D275F">
        <w:t xml:space="preserve"> </w:t>
      </w:r>
      <w:r>
        <w:t xml:space="preserve">is the friction velocity input parameter, </w:t>
      </w:r>
      <w:r w:rsidRPr="00C64493">
        <w:rPr>
          <w:position w:val="-6"/>
        </w:rPr>
        <w:object w:dxaOrig="180" w:dyaOrig="320">
          <v:shape id="_x0000_i1106" type="#_x0000_t75" style="width:11.2pt;height:15.95pt" o:ole="">
            <v:imagedata r:id="rId278" o:title=""/>
          </v:shape>
          <o:OLEObject Type="Embed" ProgID="Equation.DSMT4" ShapeID="_x0000_i1106" DrawAspect="Content" ObjectID="_1526366166" r:id="rId279"/>
        </w:object>
      </w:r>
      <w:r>
        <w:t xml:space="preserve"> is the mean wind speed at height </w:t>
      </w:r>
      <w:r>
        <w:rPr>
          <w:i/>
        </w:rPr>
        <w:t>z</w:t>
      </w:r>
      <w:r>
        <w:t xml:space="preserve">, and </w:t>
      </w:r>
      <w:r w:rsidRPr="00A478C7">
        <w:rPr>
          <w:position w:val="-10"/>
        </w:rPr>
        <w:object w:dxaOrig="279" w:dyaOrig="320">
          <v:shape id="_x0000_i1107" type="#_x0000_t75" style="width:15.35pt;height:15.95pt" o:ole="">
            <v:imagedata r:id="rId280" o:title=""/>
          </v:shape>
          <o:OLEObject Type="Embed" ProgID="Equation.DSMT4" ShapeID="_x0000_i1107" DrawAspect="Content" ObjectID="_1526366167" r:id="rId281"/>
        </w:object>
      </w:r>
      <w:r>
        <w:t xml:space="preserve"> </w:t>
      </w:r>
      <w:proofErr w:type="spellStart"/>
      <w:r>
        <w:t>and</w:t>
      </w:r>
      <w:proofErr w:type="spellEnd"/>
      <w:r>
        <w:t xml:space="preserve"> </w:t>
      </w:r>
      <w:r w:rsidRPr="00A478C7">
        <w:rPr>
          <w:position w:val="-10"/>
        </w:rPr>
        <w:object w:dxaOrig="320" w:dyaOrig="320">
          <v:shape id="_x0000_i1108" type="#_x0000_t75" style="width:15.95pt;height:15.95pt" o:ole="">
            <v:imagedata r:id="rId282" o:title=""/>
          </v:shape>
          <o:OLEObject Type="Embed" ProgID="Equation.DSMT4" ShapeID="_x0000_i1108" DrawAspect="Content" ObjectID="_1526366168" r:id="rId283"/>
        </w:object>
      </w:r>
      <w:r>
        <w:t xml:space="preserve"> are functions of the stability parameter, </w:t>
      </w:r>
      <w:r>
        <w:rPr>
          <w:i/>
        </w:rPr>
        <w:t>RICH_NO</w:t>
      </w:r>
      <w:r>
        <w:t xml:space="preserve">. The two scales, </w:t>
      </w:r>
      <w:r>
        <w:rPr>
          <w:i/>
        </w:rPr>
        <w:t>s</w:t>
      </w:r>
      <w:r w:rsidRPr="00317481">
        <w:rPr>
          <w:i/>
          <w:vertAlign w:val="subscript"/>
        </w:rPr>
        <w:t>1</w:t>
      </w:r>
      <w:r w:rsidRPr="00317481">
        <w:t xml:space="preserve"> </w:t>
      </w:r>
      <w:r>
        <w:t>and</w:t>
      </w:r>
      <w:r>
        <w:rPr>
          <w:i/>
        </w:rPr>
        <w:t xml:space="preserve"> s</w:t>
      </w:r>
      <w:r w:rsidRPr="00317481">
        <w:rPr>
          <w:i/>
          <w:vertAlign w:val="subscript"/>
        </w:rPr>
        <w:t>2</w:t>
      </w:r>
      <w:r w:rsidRPr="00317481">
        <w:t>,</w:t>
      </w:r>
      <w:r>
        <w:t xml:space="preserve"> are defined as follows for each component</w:t>
      </w:r>
      <w:r w:rsidRPr="00317481">
        <w:t>:</w:t>
      </w:r>
    </w:p>
    <w:p w:rsidR="00DF745D" w:rsidRDefault="00DF745D" w:rsidP="00DF745D">
      <w:pPr>
        <w:pStyle w:val="MTDisplayEquation"/>
      </w:pPr>
      <w:r>
        <w:tab/>
      </w:r>
      <w:r w:rsidRPr="00317481">
        <w:rPr>
          <w:position w:val="-48"/>
        </w:rPr>
        <w:object w:dxaOrig="3220" w:dyaOrig="1060">
          <v:shape id="_x0000_i1109" type="#_x0000_t75" style="width:159.85pt;height:56.05pt" o:ole="">
            <v:imagedata r:id="rId284" o:title=""/>
          </v:shape>
          <o:OLEObject Type="Embed" ProgID="Equation.DSMT4" ShapeID="_x0000_i1109" DrawAspect="Content" ObjectID="_1526366169" r:id="rId285"/>
        </w:object>
      </w:r>
      <w:r>
        <w:tab/>
      </w:r>
      <w:r>
        <w:fldChar w:fldCharType="begin"/>
      </w:r>
      <w:r>
        <w:instrText xml:space="preserve"> SEQ Eqn  \n \# "(0)" \* MERGEFORMAT  \* MERGEFORMAT </w:instrText>
      </w:r>
      <w:r>
        <w:fldChar w:fldCharType="separate"/>
      </w:r>
      <w:r w:rsidR="007F0774">
        <w:rPr>
          <w:noProof/>
        </w:rPr>
        <w:t>(32)</w:t>
      </w:r>
      <w:r>
        <w:rPr>
          <w:noProof/>
        </w:rPr>
        <w:fldChar w:fldCharType="end"/>
      </w:r>
    </w:p>
    <w:p w:rsidR="00DF745D" w:rsidRDefault="00DF745D" w:rsidP="00DF745D">
      <w:pPr>
        <w:pStyle w:val="NRELBodyText"/>
      </w:pPr>
      <w:r>
        <w:rPr>
          <w:noProof/>
        </w:rPr>
        <mc:AlternateContent>
          <mc:Choice Requires="wps">
            <w:drawing>
              <wp:anchor distT="0" distB="0" distL="114300" distR="114300" simplePos="0" relativeHeight="251694080" behindDoc="0" locked="0" layoutInCell="1" allowOverlap="0" wp14:anchorId="1C45C30B" wp14:editId="3B584BBF">
                <wp:simplePos x="0" y="0"/>
                <wp:positionH relativeFrom="margin">
                  <wp:align>center</wp:align>
                </wp:positionH>
                <wp:positionV relativeFrom="margin">
                  <wp:align>bottom</wp:align>
                </wp:positionV>
                <wp:extent cx="5943600" cy="3527425"/>
                <wp:effectExtent l="0" t="0" r="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31F97CB4" wp14:editId="4B31E599">
                                  <wp:extent cx="5118100" cy="2916474"/>
                                  <wp:effectExtent l="19050" t="0" r="6350" b="0"/>
                                  <wp:docPr id="324"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337164" w:rsidRDefault="00337164" w:rsidP="00DF745D">
                            <w:pPr>
                              <w:pStyle w:val="NRELFigureCaption"/>
                            </w:pPr>
                            <w:bookmarkStart w:id="365" w:name="Figure_SMOOTH_std"/>
                            <w:bookmarkStart w:id="366" w:name="_Toc335905353"/>
                            <w:bookmarkStart w:id="367" w:name="_Toc399876288"/>
                            <w:bookmarkStart w:id="368" w:name="_Toc452622671"/>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18</w:t>
                            </w:r>
                            <w:r w:rsidR="00D703A1">
                              <w:rPr>
                                <w:noProof/>
                              </w:rPr>
                              <w:fldChar w:fldCharType="end"/>
                            </w:r>
                            <w:bookmarkEnd w:id="365"/>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rPr>
                                <w:i/>
                              </w:rPr>
                              <w:t>,</w:t>
                            </w:r>
                            <w:r w:rsidRPr="00FE6803">
                              <w:t xml:space="preserve"> </w:t>
                            </w:r>
                            <w:r>
                              <w:t>r</w:t>
                            </w:r>
                            <w:r w:rsidRPr="00FE6803">
                              <w:t>ight:</w:t>
                            </w:r>
                            <w:r>
                              <w:t xml:space="preserve"> Relationships between components’ standard deviations</w:t>
                            </w:r>
                            <w:bookmarkEnd w:id="366"/>
                            <w:bookmarkEnd w:id="367"/>
                            <w:bookmarkEnd w:id="368"/>
                          </w:p>
                        </w:txbxContent>
                      </wps:txbx>
                      <wps:bodyPr rot="0" vert="horz" wrap="square" lIns="45720" tIns="45720" rIns="45720" bIns="9144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59" type="#_x0000_t202" style="position:absolute;margin-left:0;margin-top:0;width:468pt;height:277.75pt;z-index:2516940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" o:allowoverlap="f" stroked="f">
                <v:textbox inset="3.6pt,,3.6pt,7.2pt">
                  <w:txbxContent>
                    <w:p w:rsidR="00337164" w:rsidRDefault="00337164"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31F97CB4" wp14:editId="4B31E599">
                            <wp:extent cx="5118100" cy="2916474"/>
                            <wp:effectExtent l="19050" t="0" r="6350" b="0"/>
                            <wp:docPr id="324"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337164" w:rsidRDefault="00337164" w:rsidP="00DF745D">
                      <w:pPr>
                        <w:pStyle w:val="NRELFigureCaption"/>
                      </w:pPr>
                      <w:bookmarkStart w:id="369" w:name="Figure_SMOOTH_std"/>
                      <w:bookmarkStart w:id="370" w:name="_Toc335905353"/>
                      <w:bookmarkStart w:id="371" w:name="_Toc399876288"/>
                      <w:bookmarkStart w:id="372" w:name="_Toc452622671"/>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18</w:t>
                      </w:r>
                      <w:r w:rsidR="00D703A1">
                        <w:rPr>
                          <w:noProof/>
                        </w:rPr>
                        <w:fldChar w:fldCharType="end"/>
                      </w:r>
                      <w:bookmarkEnd w:id="369"/>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rPr>
                          <w:i/>
                        </w:rPr>
                        <w:t>,</w:t>
                      </w:r>
                      <w:r w:rsidRPr="00FE6803">
                        <w:t xml:space="preserve"> </w:t>
                      </w:r>
                      <w:r>
                        <w:t>r</w:t>
                      </w:r>
                      <w:r w:rsidRPr="00FE6803">
                        <w:t>ight:</w:t>
                      </w:r>
                      <w:r>
                        <w:t xml:space="preserve"> Relationships between components’ standard deviations</w:t>
                      </w:r>
                      <w:bookmarkEnd w:id="370"/>
                      <w:bookmarkEnd w:id="371"/>
                      <w:bookmarkEnd w:id="372"/>
                    </w:p>
                  </w:txbxContent>
                </v:textbox>
                <w10:wrap type="square" anchorx="margin" anchory="margin"/>
              </v:shape>
            </w:pict>
          </mc:Fallback>
        </mc:AlternateContent>
      </w:r>
      <w:r>
        <w:t xml:space="preserve">The theoretical standard deviations of the wind components in stable and neutral conditions are plotted in </w:t>
      </w:r>
      <w:r>
        <w:fldChar w:fldCharType="begin" w:fldLock="1"/>
      </w:r>
      <w:r>
        <w:instrText xml:space="preserve"> REF Figure_SMOOTH_std \h </w:instrText>
      </w:r>
      <w:r>
        <w:fldChar w:fldCharType="separate"/>
      </w:r>
      <w:r w:rsidR="00255BEF">
        <w:t xml:space="preserve">Figure </w:t>
      </w:r>
      <w:r w:rsidR="00255BEF">
        <w:rPr>
          <w:noProof/>
        </w:rPr>
        <w:t>18</w:t>
      </w:r>
      <w:r>
        <w:fldChar w:fldCharType="end"/>
      </w:r>
      <w:r>
        <w:t>. These values are calculated assuming infinite, continuous spectra with no spatial coherence or time-domain cross-component correlation (</w:t>
      </w:r>
      <w:r w:rsidRPr="004179FA">
        <w:t>i.e</w:t>
      </w:r>
      <w:r w:rsidRPr="00616467">
        <w:rPr>
          <w:i/>
        </w:rPr>
        <w:t>.</w:t>
      </w:r>
      <w:r>
        <w:t xml:space="preserve">, the input mean hub Reynolds stresses, </w:t>
      </w:r>
      <w:r>
        <w:rPr>
          <w:i/>
        </w:rPr>
        <w:t xml:space="preserve">PC_UW, PC_UV, </w:t>
      </w:r>
      <w:r>
        <w:t xml:space="preserve">and </w:t>
      </w:r>
      <w:r>
        <w:rPr>
          <w:i/>
        </w:rPr>
        <w:t>PC_VW</w:t>
      </w:r>
      <w:r>
        <w:t>, are “none”). The standard deviations theoretically are constant across the rotor disk (using the same assumptions); in practice, however, they can appear to vary with height (depending on the input values used). This variance should decrease with increased record length. The relationships between the components’ standard deviations are</w:t>
      </w:r>
    </w:p>
    <w:p w:rsidR="00DF745D" w:rsidRDefault="00DF745D" w:rsidP="00DF745D">
      <w:pPr>
        <w:pStyle w:val="MTDisplayEquation"/>
      </w:pPr>
      <w:r>
        <w:lastRenderedPageBreak/>
        <w:tab/>
      </w:r>
      <w:r w:rsidRPr="00EC2F8D">
        <w:rPr>
          <w:position w:val="-30"/>
        </w:rPr>
        <w:object w:dxaOrig="1240" w:dyaOrig="720">
          <v:shape id="_x0000_i1110" type="#_x0000_t75" style="width:60.8pt;height:37.75pt" o:ole="">
            <v:imagedata r:id="rId287" o:title=""/>
          </v:shape>
          <o:OLEObject Type="Embed" ProgID="Equation.DSMT4" ShapeID="_x0000_i1110" DrawAspect="Content" ObjectID="_1526366170" r:id="rId288"/>
        </w:object>
      </w:r>
      <w:r>
        <w:tab/>
      </w:r>
      <w:r>
        <w:fldChar w:fldCharType="begin"/>
      </w:r>
      <w:r>
        <w:instrText xml:space="preserve"> SEQ Eqn  \n \# "(0)" \* MERGEFORMAT  \* MERGEFORMAT </w:instrText>
      </w:r>
      <w:r>
        <w:fldChar w:fldCharType="separate"/>
      </w:r>
      <w:r w:rsidR="007F0774">
        <w:rPr>
          <w:noProof/>
        </w:rPr>
        <w:t>(33)</w:t>
      </w:r>
      <w:r>
        <w:rPr>
          <w:noProof/>
        </w:rPr>
        <w:fldChar w:fldCharType="end"/>
      </w:r>
    </w:p>
    <w:p w:rsidR="00DF745D" w:rsidRPr="00CB78E5" w:rsidRDefault="00DF745D" w:rsidP="00DF745D">
      <w:pPr>
        <w:pStyle w:val="NRELBodyText"/>
      </w:pPr>
      <w:r w:rsidRPr="00CB78E5">
        <w:t>For unstable flows, (</w:t>
      </w:r>
      <w:r w:rsidRPr="00317481">
        <w:rPr>
          <w:position w:val="-10"/>
        </w:rPr>
        <w:object w:dxaOrig="1579" w:dyaOrig="320">
          <v:shape id="_x0000_i1111" type="#_x0000_t75" style="width:79.65pt;height:15.95pt" o:ole="">
            <v:imagedata r:id="rId289" o:title=""/>
          </v:shape>
          <o:OLEObject Type="Embed" ProgID="Equation.DSMT4" ShapeID="_x0000_i1111" DrawAspect="Content" ObjectID="_1526366171" r:id="rId290"/>
        </w:object>
      </w:r>
      <w:r w:rsidRPr="00CB78E5">
        <w:t>), the SMOOTH spectra are modeled as the sum of low- and high-frequency spectral peaks:</w:t>
      </w:r>
    </w:p>
    <w:p w:rsidR="00DF745D" w:rsidRDefault="00DF745D" w:rsidP="00DF745D">
      <w:pPr>
        <w:pStyle w:val="MTDisplayEquation"/>
      </w:pPr>
      <w:r>
        <w:tab/>
      </w:r>
      <w:r w:rsidRPr="005670CF">
        <w:rPr>
          <w:position w:val="-14"/>
        </w:rPr>
        <w:object w:dxaOrig="2400" w:dyaOrig="380">
          <v:shape id="_x0000_i1112" type="#_x0000_t75" style="width:119.75pt;height:15.95pt" o:ole="">
            <v:imagedata r:id="rId291" o:title=""/>
          </v:shape>
          <o:OLEObject Type="Embed" ProgID="Equation.DSMT4" ShapeID="_x0000_i1112" DrawAspect="Content" ObjectID="_1526366172" r:id="rId292"/>
        </w:object>
      </w:r>
      <w:r>
        <w:tab/>
      </w:r>
      <w:bookmarkStart w:id="373" w:name="Eqn_TwoPeaks"/>
      <w:r>
        <w:fldChar w:fldCharType="begin"/>
      </w:r>
      <w:r>
        <w:instrText xml:space="preserve"> SEQ Eqn  \n \# "(0)" \* MERGEFORMAT  \* MERGEFORMAT </w:instrText>
      </w:r>
      <w:r>
        <w:fldChar w:fldCharType="separate"/>
      </w:r>
      <w:r w:rsidR="007F0774">
        <w:rPr>
          <w:noProof/>
        </w:rPr>
        <w:t>(34)</w:t>
      </w:r>
      <w:r>
        <w:fldChar w:fldCharType="end"/>
      </w:r>
      <w:bookmarkEnd w:id="373"/>
    </w:p>
    <w:p w:rsidR="00DF745D" w:rsidRPr="00317481" w:rsidRDefault="00DF745D" w:rsidP="00DF745D">
      <w:pPr>
        <w:pStyle w:val="NRELBodyText"/>
      </w:pPr>
      <w:r>
        <w:t>These two peaks are defined for the three wind components as follows:</w:t>
      </w:r>
    </w:p>
    <w:p w:rsidR="00DF745D" w:rsidRDefault="00DF745D" w:rsidP="00DF745D">
      <w:pPr>
        <w:pStyle w:val="MTDisplayEquation"/>
      </w:pPr>
      <w:r>
        <w:tab/>
      </w:r>
      <w:r w:rsidRPr="00C64493">
        <w:rPr>
          <w:position w:val="-56"/>
        </w:rPr>
        <w:object w:dxaOrig="5700" w:dyaOrig="1240">
          <v:shape id="_x0000_i1113" type="#_x0000_t75" style="width:283.85pt;height:60.8pt" o:ole="">
            <v:imagedata r:id="rId293" o:title=""/>
          </v:shape>
          <o:OLEObject Type="Embed" ProgID="Equation.DSMT4" ShapeID="_x0000_i1113" DrawAspect="Content" ObjectID="_1526366173" r:id="rId294"/>
        </w:object>
      </w:r>
      <w:r>
        <w:tab/>
      </w:r>
      <w:bookmarkStart w:id="374" w:name="Eqn_SMOOTH_Unstable_u"/>
      <w:r>
        <w:fldChar w:fldCharType="begin"/>
      </w:r>
      <w:r>
        <w:instrText xml:space="preserve"> SEQ Eqn  \n \# "(0)" \* MERGEFORMAT  \* MERGEFORMAT </w:instrText>
      </w:r>
      <w:r>
        <w:fldChar w:fldCharType="separate"/>
      </w:r>
      <w:r w:rsidR="007F0774">
        <w:rPr>
          <w:noProof/>
        </w:rPr>
        <w:t>(35)</w:t>
      </w:r>
      <w:r>
        <w:fldChar w:fldCharType="end"/>
      </w:r>
      <w:bookmarkEnd w:id="374"/>
    </w:p>
    <w:p w:rsidR="00DF745D" w:rsidRDefault="00DF745D" w:rsidP="00DF745D">
      <w:pPr>
        <w:pStyle w:val="MTDisplayEquation"/>
      </w:pPr>
      <w:r>
        <w:tab/>
      </w:r>
      <w:r w:rsidRPr="00C64493">
        <w:rPr>
          <w:position w:val="-56"/>
        </w:rPr>
        <w:object w:dxaOrig="5880" w:dyaOrig="1240">
          <v:shape id="_x0000_i1114" type="#_x0000_t75" style="width:291.05pt;height:60.8pt" o:ole="">
            <v:imagedata r:id="rId295" o:title=""/>
          </v:shape>
          <o:OLEObject Type="Embed" ProgID="Equation.DSMT4" ShapeID="_x0000_i1114" DrawAspect="Content" ObjectID="_1526366174" r:id="rId296"/>
        </w:object>
      </w:r>
      <w:r>
        <w:tab/>
      </w:r>
      <w:bookmarkStart w:id="375" w:name="Eqn_SMOOTH_Unstable_v"/>
      <w:r>
        <w:fldChar w:fldCharType="begin"/>
      </w:r>
      <w:r>
        <w:instrText xml:space="preserve"> SEQ Eqn  \n \# "(0)" \* MERGEFORMAT  \* MERGEFORMAT </w:instrText>
      </w:r>
      <w:r>
        <w:fldChar w:fldCharType="separate"/>
      </w:r>
      <w:r w:rsidR="007F0774">
        <w:rPr>
          <w:noProof/>
        </w:rPr>
        <w:t>(36)</w:t>
      </w:r>
      <w:r>
        <w:fldChar w:fldCharType="end"/>
      </w:r>
      <w:bookmarkEnd w:id="375"/>
    </w:p>
    <w:p w:rsidR="00DF745D" w:rsidRPr="00C64493" w:rsidRDefault="00DF745D" w:rsidP="00DF745D">
      <w:pPr>
        <w:pStyle w:val="NRELBodyText"/>
      </w:pPr>
      <w:proofErr w:type="gramStart"/>
      <w:r>
        <w:t>and</w:t>
      </w:r>
      <w:proofErr w:type="gramEnd"/>
    </w:p>
    <w:p w:rsidR="00DF745D" w:rsidRDefault="00DF745D" w:rsidP="00DF745D">
      <w:pPr>
        <w:pStyle w:val="MTDisplayEquation"/>
      </w:pPr>
      <w:r>
        <w:tab/>
      </w:r>
      <w:r w:rsidRPr="00C64493">
        <w:rPr>
          <w:position w:val="-58"/>
        </w:rPr>
        <w:object w:dxaOrig="6200" w:dyaOrig="1260">
          <v:shape id="_x0000_i1115" type="#_x0000_t75" style="width:309.4pt;height:67.3pt" o:ole="">
            <v:imagedata r:id="rId297" o:title=""/>
          </v:shape>
          <o:OLEObject Type="Embed" ProgID="Equation.DSMT4" ShapeID="_x0000_i1115" DrawAspect="Content" ObjectID="_1526366175" r:id="rId298"/>
        </w:object>
      </w:r>
      <w:r>
        <w:tab/>
      </w:r>
      <w:bookmarkStart w:id="376" w:name="Eqn_SMOOTH_Unstable_w"/>
      <w:r>
        <w:fldChar w:fldCharType="begin"/>
      </w:r>
      <w:r>
        <w:instrText xml:space="preserve"> SEQ Eqn  \n \# "(0)" \* MERGEFORMAT  \* MERGEFORMAT </w:instrText>
      </w:r>
      <w:r>
        <w:fldChar w:fldCharType="separate"/>
      </w:r>
      <w:r w:rsidR="007F0774">
        <w:rPr>
          <w:noProof/>
        </w:rPr>
        <w:t>(37)</w:t>
      </w:r>
      <w:r>
        <w:fldChar w:fldCharType="end"/>
      </w:r>
      <w:bookmarkEnd w:id="376"/>
    </w:p>
    <w:p w:rsidR="00DF745D" w:rsidRDefault="00DF745D" w:rsidP="00DF745D">
      <w:pPr>
        <w:pStyle w:val="NRELBodyText"/>
      </w:pPr>
      <w:proofErr w:type="gramStart"/>
      <w:r>
        <w:t>where</w:t>
      </w:r>
      <w:proofErr w:type="gramEnd"/>
      <w:r>
        <w:t xml:space="preserve"> </w:t>
      </w:r>
      <w:r>
        <w:rPr>
          <w:i/>
        </w:rPr>
        <w:t>f</w:t>
      </w:r>
      <w:r>
        <w:t xml:space="preserve"> is the cyclic frequency, </w:t>
      </w:r>
      <w:proofErr w:type="spellStart"/>
      <w:r>
        <w:rPr>
          <w:i/>
        </w:rPr>
        <w:t>UStar</w:t>
      </w:r>
      <w:proofErr w:type="spellEnd"/>
      <w:r w:rsidRPr="006D275F">
        <w:t xml:space="preserve"> and</w:t>
      </w:r>
      <w:r>
        <w:t xml:space="preserve"> </w:t>
      </w:r>
      <w:r w:rsidRPr="00C64493">
        <w:rPr>
          <w:i/>
        </w:rPr>
        <w:t>ZI</w:t>
      </w:r>
      <w:r>
        <w:t xml:space="preserve"> are input parameters, and </w:t>
      </w:r>
      <w:r w:rsidRPr="00C64493">
        <w:rPr>
          <w:position w:val="-6"/>
        </w:rPr>
        <w:object w:dxaOrig="180" w:dyaOrig="320">
          <v:shape id="_x0000_i1116" type="#_x0000_t75" style="width:11.2pt;height:15.95pt" o:ole="">
            <v:imagedata r:id="rId278" o:title=""/>
          </v:shape>
          <o:OLEObject Type="Embed" ProgID="Equation.DSMT4" ShapeID="_x0000_i1116" DrawAspect="Content" ObjectID="_1526366176" r:id="rId299"/>
        </w:object>
      </w:r>
      <w:r>
        <w:t xml:space="preserve"> is the mean wind speed at height </w:t>
      </w:r>
      <w:r>
        <w:rPr>
          <w:i/>
        </w:rPr>
        <w:t>z</w:t>
      </w:r>
      <w:r>
        <w:t xml:space="preserve">. </w:t>
      </w:r>
      <w:r>
        <w:rPr>
          <w:i/>
        </w:rPr>
        <w:t>L</w:t>
      </w:r>
      <w:r>
        <w:t xml:space="preserve"> is the </w:t>
      </w:r>
      <w:proofErr w:type="spellStart"/>
      <w:r>
        <w:t>Monin-Obukhov</w:t>
      </w:r>
      <w:proofErr w:type="spellEnd"/>
      <w:r>
        <w:t xml:space="preserve"> length parameter, which is a function of </w:t>
      </w:r>
      <w:r>
        <w:rPr>
          <w:i/>
        </w:rPr>
        <w:t>RICH_NO</w:t>
      </w:r>
      <w:r>
        <w:t xml:space="preserve"> and </w:t>
      </w:r>
      <w:proofErr w:type="spellStart"/>
      <w:r>
        <w:rPr>
          <w:i/>
        </w:rPr>
        <w:t>HubHt</w:t>
      </w:r>
      <w:proofErr w:type="spellEnd"/>
      <w:r>
        <w:t>.</w:t>
      </w:r>
    </w:p>
    <w:p w:rsidR="00DF745D" w:rsidRDefault="00DF745D" w:rsidP="00DF745D">
      <w:pPr>
        <w:pStyle w:val="NRELBodyText"/>
      </w:pPr>
      <w:r>
        <w:t>The standard deviations of the wind components in unstable atmospheric conditions vary with height, the mixing layer depth (</w:t>
      </w:r>
      <w:r w:rsidRPr="00FA1773">
        <w:rPr>
          <w:i/>
        </w:rPr>
        <w:t>ZI</w:t>
      </w:r>
      <w:r>
        <w:t xml:space="preserve">), and </w:t>
      </w:r>
      <w:r w:rsidRPr="00FA1773">
        <w:rPr>
          <w:i/>
        </w:rPr>
        <w:t>L</w:t>
      </w:r>
      <w:r>
        <w:t>. Their approximate values are determined from the following equations:</w:t>
      </w:r>
    </w:p>
    <w:p w:rsidR="00DF745D" w:rsidRDefault="00DF745D" w:rsidP="00DF745D">
      <w:pPr>
        <w:pStyle w:val="MTDisplayEquation"/>
      </w:pPr>
      <w:r>
        <w:tab/>
      </w:r>
      <w:r w:rsidRPr="00593A02">
        <w:rPr>
          <w:position w:val="-34"/>
        </w:rPr>
        <w:object w:dxaOrig="5179" w:dyaOrig="800">
          <v:shape id="_x0000_i1117" type="#_x0000_t75" style="width:257.9pt;height:38.95pt" o:ole="">
            <v:imagedata r:id="rId300" o:title=""/>
          </v:shape>
          <o:OLEObject Type="Embed" ProgID="Equation.DSMT4" ShapeID="_x0000_i1117" DrawAspect="Content" ObjectID="_1526366177" r:id="rId301"/>
        </w:object>
      </w:r>
      <w:r>
        <w:tab/>
      </w:r>
      <w:r>
        <w:fldChar w:fldCharType="begin"/>
      </w:r>
      <w:r>
        <w:instrText xml:space="preserve"> SEQ Eqn  \n \# "(0)" \* MERGEFORMAT  \* MERGEFORMAT </w:instrText>
      </w:r>
      <w:r>
        <w:fldChar w:fldCharType="separate"/>
      </w:r>
      <w:r w:rsidR="007F0774">
        <w:rPr>
          <w:noProof/>
        </w:rPr>
        <w:t>(38)</w:t>
      </w:r>
      <w:r>
        <w:rPr>
          <w:noProof/>
        </w:rPr>
        <w:fldChar w:fldCharType="end"/>
      </w:r>
    </w:p>
    <w:p w:rsidR="00DF745D" w:rsidRDefault="00DF745D" w:rsidP="00DF745D">
      <w:pPr>
        <w:pStyle w:val="MTDisplayEquation"/>
      </w:pPr>
      <w:r>
        <w:tab/>
      </w:r>
      <w:r w:rsidRPr="00593A02">
        <w:rPr>
          <w:position w:val="-34"/>
        </w:rPr>
        <w:object w:dxaOrig="5260" w:dyaOrig="800">
          <v:shape id="_x0000_i1118" type="#_x0000_t75" style="width:263.8pt;height:38.95pt" o:ole="">
            <v:imagedata r:id="rId302" o:title=""/>
          </v:shape>
          <o:OLEObject Type="Embed" ProgID="Equation.DSMT4" ShapeID="_x0000_i1118" DrawAspect="Content" ObjectID="_1526366178" r:id="rId303"/>
        </w:object>
      </w:r>
      <w:r>
        <w:tab/>
      </w:r>
      <w:r>
        <w:fldChar w:fldCharType="begin"/>
      </w:r>
      <w:r>
        <w:instrText xml:space="preserve"> SEQ Eqn  \n \# "(0)" \* MERGEFORMAT  \* MERGEFORMAT </w:instrText>
      </w:r>
      <w:r>
        <w:fldChar w:fldCharType="separate"/>
      </w:r>
      <w:r w:rsidR="007F0774">
        <w:rPr>
          <w:noProof/>
        </w:rPr>
        <w:t>(39)</w:t>
      </w:r>
      <w:r>
        <w:rPr>
          <w:noProof/>
        </w:rPr>
        <w:fldChar w:fldCharType="end"/>
      </w:r>
    </w:p>
    <w:p w:rsidR="00DF745D" w:rsidRDefault="00DF745D" w:rsidP="00DF745D">
      <w:pPr>
        <w:pStyle w:val="MTDisplayEquation"/>
      </w:pPr>
      <w:r>
        <w:tab/>
      </w:r>
      <w:r w:rsidRPr="00F41CF6">
        <w:rPr>
          <w:position w:val="-34"/>
        </w:rPr>
        <w:object w:dxaOrig="3920" w:dyaOrig="800">
          <v:shape id="_x0000_i1119" type="#_x0000_t75" style="width:197.75pt;height:38.95pt" o:ole="">
            <v:imagedata r:id="rId304" o:title=""/>
          </v:shape>
          <o:OLEObject Type="Embed" ProgID="Equation.DSMT4" ShapeID="_x0000_i1119" DrawAspect="Content" ObjectID="_1526366179" r:id="rId305"/>
        </w:object>
      </w:r>
      <w:r>
        <w:tab/>
      </w:r>
      <w:r>
        <w:fldChar w:fldCharType="begin"/>
      </w:r>
      <w:r>
        <w:instrText xml:space="preserve"> SEQ Eqn  \n \# "(0)" \* MERGEFORMAT  \* MERGEFORMAT </w:instrText>
      </w:r>
      <w:r>
        <w:fldChar w:fldCharType="separate"/>
      </w:r>
      <w:r w:rsidR="007F0774">
        <w:rPr>
          <w:noProof/>
        </w:rPr>
        <w:t>(40)</w:t>
      </w:r>
      <w:r>
        <w:rPr>
          <w:noProof/>
        </w:rPr>
        <w:fldChar w:fldCharType="end"/>
      </w:r>
    </w:p>
    <w:p w:rsidR="00DF745D" w:rsidRDefault="00DF745D" w:rsidP="00DF745D">
      <w:pPr>
        <w:pStyle w:val="NRELHead02"/>
      </w:pPr>
      <w:bookmarkStart w:id="377" w:name="_Toc399876226"/>
      <w:bookmarkStart w:id="378" w:name="_Toc452622614"/>
      <w:r>
        <w:lastRenderedPageBreak/>
        <w:t>NWTCUP: The NREL National Wind Technology Center Model</w:t>
      </w:r>
      <w:bookmarkEnd w:id="377"/>
      <w:bookmarkEnd w:id="378"/>
    </w:p>
    <w:p w:rsidR="00DF745D" w:rsidRDefault="00DF745D" w:rsidP="00DF745D">
      <w:pPr>
        <w:pStyle w:val="NRELBodyText"/>
      </w:pPr>
      <w:r>
        <w:t xml:space="preserve">The NWTCUP model, based on measurements from the NWTC/LIST project, represents turbulent inflow characteristics at the NWTC, downwind of a major mountain range. In this project, three towers were installed 1.5 rotor diameters upwind of the 600-kW NWTC Advanced Research Turbine (ART). The central tower contained three-axis sonic anemometers at 15 m, 37 m, and 58 m above ground level; cup anemometers and wind vanes were located at 3 m, 37 m, and 58 m; and temperature measurements were obtained at 3 m, 15 m, 37 m, and 58 m. Two additional towers, which were located 21 m north and south of the central tower, contained three-axis sonic anemometers at 37 m. Neil Kelley </w:t>
      </w:r>
      <w:r w:rsidRPr="00D66D1F">
        <w:t>et al</w:t>
      </w:r>
      <w:r>
        <w:t>.</w:t>
      </w:r>
      <w:r w:rsidRPr="00D66D1F">
        <w:t xml:space="preserve"> discuss</w:t>
      </w:r>
      <w:r>
        <w:t xml:space="preserve"> this project and the instrumentation further</w:t>
      </w:r>
      <w:r w:rsidR="00B32F55">
        <w:t xml:space="preserve"> [</w:t>
      </w:r>
      <w:bookmarkStart w:id="379" w:name="Reference_LIST"/>
      <w:r>
        <w:fldChar w:fldCharType="begin"/>
      </w:r>
      <w:r>
        <w:instrText xml:space="preserve"> SEQ References \* MERGEFORMAT </w:instrText>
      </w:r>
      <w:r>
        <w:fldChar w:fldCharType="separate"/>
      </w:r>
      <w:r w:rsidR="007F0774">
        <w:rPr>
          <w:noProof/>
        </w:rPr>
        <w:t>31</w:t>
      </w:r>
      <w:r>
        <w:rPr>
          <w:noProof/>
        </w:rPr>
        <w:fldChar w:fldCharType="end"/>
      </w:r>
      <w:bookmarkEnd w:id="379"/>
      <w:r w:rsidR="00B32F55">
        <w:t>]</w:t>
      </w:r>
      <w:r>
        <w:t>.</w:t>
      </w:r>
    </w:p>
    <w:p w:rsidR="00DF745D" w:rsidRDefault="00DF745D" w:rsidP="00DF745D">
      <w:pPr>
        <w:pStyle w:val="NRELBodyText"/>
      </w:pPr>
      <w:r>
        <w:t>The spectra for this model are based on the 40-Hz time series data collected by the five sonic anemometers. The default spatial coherence parameters generated for this model are based on vertical coherence measured by the sonic anemometers on the central tower.</w:t>
      </w:r>
    </w:p>
    <w:p w:rsidR="00DF745D" w:rsidRDefault="00DF745D" w:rsidP="00DF745D">
      <w:pPr>
        <w:pStyle w:val="NRELBodyText"/>
      </w:pPr>
      <w:r>
        <w:t>For neutral and stable flows, the NWTCUP spectra are defined by adding scaled versions of the SMOOTH-model spectra:</w:t>
      </w:r>
    </w:p>
    <w:p w:rsidR="00DF745D" w:rsidRDefault="00DF745D" w:rsidP="00DF745D">
      <w:pPr>
        <w:pStyle w:val="MTDisplayEquation"/>
      </w:pPr>
      <w:r w:rsidRPr="00B82847">
        <w:tab/>
      </w:r>
      <w:r w:rsidRPr="00B82847">
        <w:rPr>
          <w:position w:val="-28"/>
        </w:rPr>
        <w:object w:dxaOrig="3660" w:dyaOrig="700">
          <v:shape id="_x0000_i1120" type="#_x0000_t75" style="width:181.7pt;height:37.75pt" o:ole="">
            <v:imagedata r:id="rId306" o:title=""/>
          </v:shape>
          <o:OLEObject Type="Embed" ProgID="Equation.DSMT4" ShapeID="_x0000_i1120" DrawAspect="Content" ObjectID="_1526366180" r:id="rId307"/>
        </w:object>
      </w:r>
      <w:r w:rsidRPr="00B82847">
        <w:tab/>
      </w:r>
      <w:bookmarkStart w:id="380" w:name="Eqn_SiteSpecific_stable"/>
      <w:r w:rsidRPr="00B82847">
        <w:fldChar w:fldCharType="begin"/>
      </w:r>
      <w:r w:rsidRPr="00B82847">
        <w:instrText xml:space="preserve"> SEQ Eqn  \n \# "(0)" \* MERGEFORMAT  \* MERGEFORMAT </w:instrText>
      </w:r>
      <w:r w:rsidRPr="00B82847">
        <w:fldChar w:fldCharType="separate"/>
      </w:r>
      <w:r w:rsidR="007F0774" w:rsidRPr="00B82847">
        <w:rPr>
          <w:noProof/>
        </w:rPr>
        <w:t>(</w:t>
      </w:r>
      <w:r w:rsidR="007F0774">
        <w:rPr>
          <w:noProof/>
        </w:rPr>
        <w:t>41</w:t>
      </w:r>
      <w:r w:rsidR="007F0774" w:rsidRPr="00B82847">
        <w:rPr>
          <w:noProof/>
        </w:rPr>
        <w:t>)</w:t>
      </w:r>
      <w:r w:rsidRPr="00B82847">
        <w:fldChar w:fldCharType="end"/>
      </w:r>
      <w:bookmarkEnd w:id="380"/>
    </w:p>
    <w:p w:rsidR="00DF745D" w:rsidRPr="00952C0A" w:rsidRDefault="00DF745D" w:rsidP="00DF745D">
      <w:pPr>
        <w:pStyle w:val="NRELBodyText"/>
      </w:pPr>
      <w:r>
        <w:rPr>
          <w:noProof/>
        </w:rPr>
        <mc:AlternateContent>
          <mc:Choice Requires="wps">
            <w:drawing>
              <wp:anchor distT="0" distB="91440" distL="114300" distR="114300" simplePos="0" relativeHeight="251695104" behindDoc="0" locked="0" layoutInCell="1" allowOverlap="0" wp14:anchorId="455EB48E" wp14:editId="5D418114">
                <wp:simplePos x="0" y="0"/>
                <wp:positionH relativeFrom="margin">
                  <wp:align>center</wp:align>
                </wp:positionH>
                <wp:positionV relativeFrom="margin">
                  <wp:align>bottom</wp:align>
                </wp:positionV>
                <wp:extent cx="5943600" cy="3529330"/>
                <wp:effectExtent l="0" t="0" r="0" b="4445"/>
                <wp:wrapSquare wrapText="bothSides"/>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523CD3B" wp14:editId="598540AD">
                                  <wp:extent cx="5120640" cy="2908591"/>
                                  <wp:effectExtent l="19050" t="0" r="3810" b="0"/>
                                  <wp:docPr id="325"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08"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337164" w:rsidRDefault="00337164" w:rsidP="00DF745D">
                            <w:pPr>
                              <w:pStyle w:val="NRELFigureCaption"/>
                            </w:pPr>
                            <w:bookmarkStart w:id="381" w:name="Figure_NWTCUP_std"/>
                            <w:bookmarkStart w:id="382" w:name="_Toc335905354"/>
                            <w:bookmarkStart w:id="383" w:name="_Toc399876289"/>
                            <w:bookmarkStart w:id="384" w:name="_Toc452622672"/>
                            <w:proofErr w:type="gramStart"/>
                            <w:r>
                              <w:t xml:space="preserve">Figure </w:t>
                            </w:r>
                            <w:r w:rsidR="00D703A1">
                              <w:fldChar w:fldCharType="begin"/>
                            </w:r>
                            <w:r w:rsidR="00D703A1">
                              <w:instrText xml:space="preserve"> SEQ Figures \* MERGEFORMAT</w:instrText>
                            </w:r>
                            <w:r w:rsidR="00D703A1">
                              <w:instrText xml:space="preserve"> </w:instrText>
                            </w:r>
                            <w:r w:rsidR="00D703A1">
                              <w:fldChar w:fldCharType="separate"/>
                            </w:r>
                            <w:r w:rsidR="00526B2A">
                              <w:rPr>
                                <w:noProof/>
                              </w:rPr>
                              <w:t>19</w:t>
                            </w:r>
                            <w:r w:rsidR="00D703A1">
                              <w:rPr>
                                <w:noProof/>
                              </w:rPr>
                              <w:fldChar w:fldCharType="end"/>
                            </w:r>
                            <w:bookmarkEnd w:id="381"/>
                            <w:r>
                              <w:t>.</w:t>
                            </w:r>
                            <w:proofErr w:type="gramEnd"/>
                            <w:r>
                              <w:t xml:space="preserve"> NWTCUP-model stable/neutral turbulence as a function of </w:t>
                            </w:r>
                            <w:r w:rsidRPr="00897266">
                              <w:rPr>
                                <w:i/>
                              </w:rPr>
                              <w:t>RICH_N</w:t>
                            </w:r>
                            <w:r>
                              <w:rPr>
                                <w:i/>
                              </w:rPr>
                              <w:t>O</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382"/>
                            <w:bookmarkEnd w:id="383"/>
                            <w:bookmarkEnd w:id="384"/>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060" type="#_x0000_t202" style="position:absolute;margin-left:0;margin-top:0;width:468pt;height:277.9pt;z-index:251695104;visibility:visible;mso-wrap-style:square;mso-width-percent:0;mso-height-percent:0;mso-wrap-distance-left:9pt;mso-wrap-distance-top:0;mso-wrap-distance-right:9pt;mso-wrap-distance-bottom:7.2pt;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" o:allowoverlap="f" stroked="f">
                <v:textbox inset="3.6pt,,3.6pt">
                  <w:txbxContent>
                    <w:p w:rsidR="00337164" w:rsidRDefault="00337164"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523CD3B" wp14:editId="598540AD">
                            <wp:extent cx="5120640" cy="2908591"/>
                            <wp:effectExtent l="19050" t="0" r="3810" b="0"/>
                            <wp:docPr id="325"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08"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337164" w:rsidRDefault="00337164" w:rsidP="00DF745D">
                      <w:pPr>
                        <w:pStyle w:val="NRELFigureCaption"/>
                      </w:pPr>
                      <w:bookmarkStart w:id="385" w:name="Figure_NWTCUP_std"/>
                      <w:bookmarkStart w:id="386" w:name="_Toc335905354"/>
                      <w:bookmarkStart w:id="387" w:name="_Toc399876289"/>
                      <w:bookmarkStart w:id="388" w:name="_Toc452622672"/>
                      <w:proofErr w:type="gramStart"/>
                      <w:r>
                        <w:t xml:space="preserve">Figure </w:t>
                      </w:r>
                      <w:r w:rsidR="00D703A1">
                        <w:fldChar w:fldCharType="begin"/>
                      </w:r>
                      <w:r w:rsidR="00D703A1">
                        <w:instrText xml:space="preserve"> SEQ Figures \* MERGEFORMAT</w:instrText>
                      </w:r>
                      <w:r w:rsidR="00D703A1">
                        <w:instrText xml:space="preserve"> </w:instrText>
                      </w:r>
                      <w:r w:rsidR="00D703A1">
                        <w:fldChar w:fldCharType="separate"/>
                      </w:r>
                      <w:r w:rsidR="00526B2A">
                        <w:rPr>
                          <w:noProof/>
                        </w:rPr>
                        <w:t>19</w:t>
                      </w:r>
                      <w:r w:rsidR="00D703A1">
                        <w:rPr>
                          <w:noProof/>
                        </w:rPr>
                        <w:fldChar w:fldCharType="end"/>
                      </w:r>
                      <w:bookmarkEnd w:id="385"/>
                      <w:r>
                        <w:t>.</w:t>
                      </w:r>
                      <w:proofErr w:type="gramEnd"/>
                      <w:r>
                        <w:t xml:space="preserve"> NWTCUP-model stable/neutral turbulence as a function of </w:t>
                      </w:r>
                      <w:r w:rsidRPr="00897266">
                        <w:rPr>
                          <w:i/>
                        </w:rPr>
                        <w:t>RICH_N</w:t>
                      </w:r>
                      <w:r>
                        <w:rPr>
                          <w:i/>
                        </w:rPr>
                        <w:t>O</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386"/>
                      <w:bookmarkEnd w:id="387"/>
                      <w:bookmarkEnd w:id="388"/>
                    </w:p>
                  </w:txbxContent>
                </v:textbox>
                <w10:wrap type="square" anchorx="margin" anchory="margin"/>
              </v:shape>
            </w:pict>
          </mc:Fallback>
        </mc:AlternateContent>
      </w:r>
      <w:proofErr w:type="gramStart"/>
      <w:r>
        <w:t>where</w:t>
      </w:r>
      <w:proofErr w:type="gramEnd"/>
      <w:r>
        <w:t xml:space="preserve"> </w:t>
      </w:r>
      <w:proofErr w:type="spellStart"/>
      <w:r>
        <w:rPr>
          <w:i/>
        </w:rPr>
        <w:t>NumPeaks</w:t>
      </w:r>
      <w:r w:rsidRPr="008B3A25">
        <w:rPr>
          <w:i/>
          <w:vertAlign w:val="subscript"/>
        </w:rPr>
        <w:t>K</w:t>
      </w:r>
      <w:proofErr w:type="spellEnd"/>
      <w:r w:rsidRPr="00B61404">
        <w:rPr>
          <w:i/>
        </w:rPr>
        <w:t> = 2</w:t>
      </w:r>
      <w:r>
        <w:t xml:space="preserve"> for all wind components</w:t>
      </w:r>
      <w:r>
        <w:rPr>
          <w:i/>
        </w:rPr>
        <w:t xml:space="preserve"> K = u, v, w</w:t>
      </w:r>
      <w:r>
        <w:t xml:space="preserve"> and the function </w:t>
      </w:r>
      <w:r w:rsidRPr="00F302AC">
        <w:rPr>
          <w:position w:val="-14"/>
        </w:rPr>
        <w:object w:dxaOrig="940" w:dyaOrig="360">
          <v:shape id="_x0000_i1121" type="#_x0000_t75" style="width:47.8pt;height:19.5pt" o:ole="">
            <v:imagedata r:id="rId309" o:title=""/>
          </v:shape>
          <o:OLEObject Type="Embed" ProgID="Equation.DSMT4" ShapeID="_x0000_i1121" DrawAspect="Content" ObjectID="_1526366181" r:id="rId310"/>
        </w:object>
      </w:r>
      <w:r>
        <w:t xml:space="preserve"> is defined in Eq. </w:t>
      </w:r>
      <w:r>
        <w:fldChar w:fldCharType="begin" w:fldLock="1"/>
      </w:r>
      <w:r>
        <w:instrText xml:space="preserve"> REF Eqn_SMOOTH_Stable \h </w:instrText>
      </w:r>
      <w:r>
        <w:fldChar w:fldCharType="separate"/>
      </w:r>
      <w:r w:rsidR="00255BEF">
        <w:rPr>
          <w:noProof/>
        </w:rPr>
        <w:t>(31)</w:t>
      </w:r>
      <w:r>
        <w:fldChar w:fldCharType="end"/>
      </w:r>
      <w:r>
        <w:t xml:space="preserve">. All of </w:t>
      </w:r>
      <w:proofErr w:type="gramStart"/>
      <w:r>
        <w:t xml:space="preserve">the </w:t>
      </w:r>
      <w:r w:rsidRPr="00FF26AB">
        <w:rPr>
          <w:position w:val="-14"/>
        </w:rPr>
        <w:object w:dxaOrig="420" w:dyaOrig="360">
          <v:shape id="_x0000_i1122" type="#_x0000_t75" style="width:21.85pt;height:19.5pt" o:ole="">
            <v:imagedata r:id="rId311" o:title=""/>
          </v:shape>
          <o:OLEObject Type="Embed" ProgID="Equation.DSMT4" ShapeID="_x0000_i1122" DrawAspect="Content" ObjectID="_1526366182" r:id="rId312"/>
        </w:object>
      </w:r>
      <w:r>
        <w:t xml:space="preserve"> and</w:t>
      </w:r>
      <w:proofErr w:type="gramEnd"/>
      <w:r>
        <w:t xml:space="preserve"> </w:t>
      </w:r>
      <w:r w:rsidRPr="00FF26AB">
        <w:rPr>
          <w:position w:val="-14"/>
        </w:rPr>
        <w:object w:dxaOrig="400" w:dyaOrig="360">
          <v:shape id="_x0000_i1123" type="#_x0000_t75" style="width:19.5pt;height:19.5pt" o:ole="">
            <v:imagedata r:id="rId313" o:title=""/>
          </v:shape>
          <o:OLEObject Type="Embed" ProgID="Equation.DSMT4" ShapeID="_x0000_i1123" DrawAspect="Content" ObjectID="_1526366183" r:id="rId314"/>
        </w:object>
      </w:r>
      <w:r>
        <w:t xml:space="preserve"> scaling factors are functions of </w:t>
      </w:r>
      <w:r>
        <w:rPr>
          <w:i/>
        </w:rPr>
        <w:t>RICH_NO</w:t>
      </w:r>
      <w:r>
        <w:t xml:space="preserve">. </w:t>
      </w:r>
      <w:r>
        <w:fldChar w:fldCharType="begin" w:fldLock="1"/>
      </w:r>
      <w:r>
        <w:instrText xml:space="preserve"> REF Figure_NWTCUP_std \h </w:instrText>
      </w:r>
      <w:r>
        <w:fldChar w:fldCharType="separate"/>
      </w:r>
      <w:r w:rsidR="00255BEF">
        <w:t xml:space="preserve">Figure </w:t>
      </w:r>
      <w:r w:rsidR="00255BEF">
        <w:rPr>
          <w:noProof/>
        </w:rPr>
        <w:t>19</w:t>
      </w:r>
      <w:r>
        <w:fldChar w:fldCharType="end"/>
      </w:r>
      <w:r>
        <w:t xml:space="preserve"> shows the standard deviations for the three wind components and the ratios between the components’ </w:t>
      </w:r>
      <w:r>
        <w:lastRenderedPageBreak/>
        <w:t>standard deviations.</w:t>
      </w:r>
    </w:p>
    <w:p w:rsidR="00DF745D" w:rsidRDefault="00DF745D" w:rsidP="00DF745D">
      <w:pPr>
        <w:pStyle w:val="NRELBodyText"/>
      </w:pPr>
      <w:r>
        <w:t xml:space="preserve">For unstable flows, the NWTCUP model modifies the SMOOTH-model low- and high-frequency peaks from Eq. </w:t>
      </w:r>
      <w:r>
        <w:fldChar w:fldCharType="begin" w:fldLock="1"/>
      </w:r>
      <w:r>
        <w:instrText xml:space="preserve"> REF Eqn_SMOOTH_Unstable_u \h </w:instrText>
      </w:r>
      <w:r>
        <w:fldChar w:fldCharType="separate"/>
      </w:r>
      <w:r w:rsidR="00255BEF">
        <w:rPr>
          <w:noProof/>
        </w:rPr>
        <w:t>(35)</w:t>
      </w:r>
      <w:r>
        <w:fldChar w:fldCharType="end"/>
      </w:r>
      <w:r>
        <w:t xml:space="preserve"> through Eq. </w:t>
      </w:r>
      <w:r>
        <w:fldChar w:fldCharType="begin" w:fldLock="1"/>
      </w:r>
      <w:r>
        <w:instrText xml:space="preserve"> REF Eqn_SMOOTH_Unstable_w \h </w:instrText>
      </w:r>
      <w:r>
        <w:fldChar w:fldCharType="separate"/>
      </w:r>
      <w:r w:rsidR="00255BEF">
        <w:rPr>
          <w:noProof/>
        </w:rPr>
        <w:t>(37)</w:t>
      </w:r>
      <w:r>
        <w:fldChar w:fldCharType="end"/>
      </w:r>
      <w:r>
        <w:t>:</w:t>
      </w:r>
    </w:p>
    <w:p w:rsidR="00DF745D" w:rsidRDefault="00DF745D" w:rsidP="00DF745D">
      <w:pPr>
        <w:pStyle w:val="MTDisplayEquation"/>
      </w:pPr>
      <w:r>
        <w:tab/>
      </w:r>
      <w:r w:rsidRPr="007E3AEC">
        <w:rPr>
          <w:position w:val="-16"/>
        </w:rPr>
        <w:object w:dxaOrig="5760" w:dyaOrig="420">
          <v:shape id="_x0000_i1124" type="#_x0000_t75" style="width:286.85pt;height:21.85pt" o:ole="">
            <v:imagedata r:id="rId315" o:title=""/>
          </v:shape>
          <o:OLEObject Type="Embed" ProgID="Equation.DSMT4" ShapeID="_x0000_i1124" DrawAspect="Content" ObjectID="_1526366184" r:id="rId316"/>
        </w:object>
      </w:r>
      <w:r>
        <w:tab/>
      </w:r>
      <w:bookmarkStart w:id="389" w:name="Eqn_SiteSpecific_unstable"/>
      <w:r>
        <w:fldChar w:fldCharType="begin"/>
      </w:r>
      <w:r>
        <w:instrText xml:space="preserve"> SEQ Eqn  \n \# "(0)" \* MERGEFORMAT  \* MERGEFORMAT </w:instrText>
      </w:r>
      <w:r>
        <w:fldChar w:fldCharType="separate"/>
      </w:r>
      <w:r w:rsidR="007F0774">
        <w:rPr>
          <w:noProof/>
        </w:rPr>
        <w:t>(42)</w:t>
      </w:r>
      <w:r>
        <w:fldChar w:fldCharType="end"/>
      </w:r>
      <w:bookmarkEnd w:id="389"/>
    </w:p>
    <w:p w:rsidR="00DF745D" w:rsidRDefault="00DF745D" w:rsidP="00DF745D">
      <w:pPr>
        <w:pStyle w:val="NRELBodyText"/>
      </w:pPr>
      <w:r>
        <w:t xml:space="preserve">The scaling factors </w:t>
      </w:r>
      <w:r w:rsidRPr="00FF26AB">
        <w:rPr>
          <w:position w:val="-14"/>
        </w:rPr>
        <w:object w:dxaOrig="420" w:dyaOrig="360">
          <v:shape id="_x0000_i1125" type="#_x0000_t75" style="width:21.85pt;height:19.5pt" o:ole="">
            <v:imagedata r:id="rId317" o:title=""/>
          </v:shape>
          <o:OLEObject Type="Embed" ProgID="Equation.DSMT4" ShapeID="_x0000_i1125" DrawAspect="Content" ObjectID="_1526366185" r:id="rId318"/>
        </w:object>
      </w:r>
      <w:r>
        <w:t xml:space="preserve">, </w:t>
      </w:r>
      <w:r w:rsidRPr="00FF26AB">
        <w:rPr>
          <w:position w:val="-14"/>
        </w:rPr>
        <w:object w:dxaOrig="440" w:dyaOrig="360">
          <v:shape id="_x0000_i1126" type="#_x0000_t75" style="width:21.85pt;height:19.5pt" o:ole="">
            <v:imagedata r:id="rId319" o:title=""/>
          </v:shape>
          <o:OLEObject Type="Embed" ProgID="Equation.DSMT4" ShapeID="_x0000_i1126" DrawAspect="Content" ObjectID="_1526366186" r:id="rId320"/>
        </w:object>
      </w:r>
      <w:r>
        <w:t xml:space="preserve">, </w:t>
      </w:r>
      <w:r w:rsidRPr="00FF26AB">
        <w:rPr>
          <w:position w:val="-14"/>
        </w:rPr>
        <w:object w:dxaOrig="400" w:dyaOrig="360">
          <v:shape id="_x0000_i1127" type="#_x0000_t75" style="width:19.5pt;height:19.5pt" o:ole="">
            <v:imagedata r:id="rId321" o:title=""/>
          </v:shape>
          <o:OLEObject Type="Embed" ProgID="Equation.DSMT4" ShapeID="_x0000_i1127" DrawAspect="Content" ObjectID="_1526366187" r:id="rId322"/>
        </w:object>
      </w:r>
      <w:r>
        <w:t xml:space="preserve">, and </w:t>
      </w:r>
      <w:r w:rsidRPr="00FF26AB">
        <w:rPr>
          <w:position w:val="-14"/>
        </w:rPr>
        <w:object w:dxaOrig="440" w:dyaOrig="360">
          <v:shape id="_x0000_i1128" type="#_x0000_t75" style="width:20.65pt;height:19.5pt" o:ole="">
            <v:imagedata r:id="rId323" o:title=""/>
          </v:shape>
          <o:OLEObject Type="Embed" ProgID="Equation.DSMT4" ShapeID="_x0000_i1128" DrawAspect="Content" ObjectID="_1526366188" r:id="rId324"/>
        </w:object>
      </w:r>
      <w:r>
        <w:t xml:space="preserve">, which are empirically derived from spectra calculated using NWTC/LIST velocity measurements, are functions of the </w:t>
      </w:r>
      <w:r>
        <w:rPr>
          <w:i/>
        </w:rPr>
        <w:t>RICH_NO</w:t>
      </w:r>
      <w:r>
        <w:t xml:space="preserve"> and </w:t>
      </w:r>
      <w:proofErr w:type="spellStart"/>
      <w:r w:rsidRPr="00B61404">
        <w:rPr>
          <w:i/>
        </w:rPr>
        <w:t>UStar</w:t>
      </w:r>
      <w:proofErr w:type="spellEnd"/>
      <w:r>
        <w:rPr>
          <w:i/>
        </w:rPr>
        <w:t xml:space="preserve"> </w:t>
      </w:r>
      <w:r>
        <w:t xml:space="preserve">parameters. The standard deviations are similar to those of the unstable SMOOTH-model, scaled by </w:t>
      </w:r>
      <w:proofErr w:type="gramStart"/>
      <w:r>
        <w:t xml:space="preserve">the </w:t>
      </w:r>
      <w:r w:rsidRPr="00FF26AB">
        <w:rPr>
          <w:position w:val="-14"/>
        </w:rPr>
        <w:object w:dxaOrig="420" w:dyaOrig="360">
          <v:shape id="_x0000_i1129" type="#_x0000_t75" style="width:21.85pt;height:19.5pt" o:ole="">
            <v:imagedata r:id="rId317" o:title=""/>
          </v:shape>
          <o:OLEObject Type="Embed" ProgID="Equation.DSMT4" ShapeID="_x0000_i1129" DrawAspect="Content" ObjectID="_1526366189" r:id="rId325"/>
        </w:object>
      </w:r>
      <w:r>
        <w:t xml:space="preserve"> and</w:t>
      </w:r>
      <w:proofErr w:type="gramEnd"/>
      <w:r>
        <w:t xml:space="preserve"> </w:t>
      </w:r>
      <w:r w:rsidRPr="00FF26AB">
        <w:rPr>
          <w:position w:val="-14"/>
        </w:rPr>
        <w:object w:dxaOrig="440" w:dyaOrig="360">
          <v:shape id="_x0000_i1130" type="#_x0000_t75" style="width:21.85pt;height:19.5pt" o:ole="">
            <v:imagedata r:id="rId319" o:title=""/>
          </v:shape>
          <o:OLEObject Type="Embed" ProgID="Equation.DSMT4" ShapeID="_x0000_i1130" DrawAspect="Content" ObjectID="_1526366190" r:id="rId326"/>
        </w:object>
      </w:r>
      <w:r w:rsidRPr="001E269C">
        <w:t xml:space="preserve"> terms</w:t>
      </w:r>
      <w:r>
        <w:t>.</w:t>
      </w:r>
    </w:p>
    <w:p w:rsidR="00DF745D" w:rsidRDefault="00DF745D" w:rsidP="00DF745D">
      <w:pPr>
        <w:pStyle w:val="NRELHead02"/>
      </w:pPr>
      <w:bookmarkStart w:id="390" w:name="_Toc399876227"/>
      <w:bookmarkStart w:id="391" w:name="_Toc452622615"/>
      <w:r>
        <w:t>GP_LLJ: The NREL Great Plains Low-Level Jet Model</w:t>
      </w:r>
      <w:bookmarkEnd w:id="390"/>
      <w:bookmarkEnd w:id="391"/>
    </w:p>
    <w:p w:rsidR="00DF745D" w:rsidRDefault="00DF745D" w:rsidP="00DF745D">
      <w:pPr>
        <w:pStyle w:val="NRELBodyText"/>
      </w:pPr>
      <w:r>
        <w:t xml:space="preserve">The Great Plains model (GP_LLJ) is based on measurements from a 120-m tower and from an acoustic wind profiler (SODAR [sonic detection and ranging]) obtained during the Lamar Low-Level Jet </w:t>
      </w:r>
      <w:r w:rsidRPr="004776DE">
        <w:t>Project in southeastern Colorado.</w:t>
      </w:r>
      <w:r>
        <w:t xml:space="preserve"> The tower included three-axis sonic anemometers at 54 m, 67 m, 85 m, and 116 m above the ground; cup anemometers and direction vanes located at 3, 52, and 113 m; and temperature measurements obtained at 3 m, 52 m, 83 m, and 113 m. The SODAR provided measurements of wind speed and direction at 10-m vertical increments from 20 m to 500 m. The spectra and spatial coherence parameters defined in this model are based on 20-Hz time-series data collected at the sonic anemometers. </w:t>
      </w:r>
      <w:r w:rsidRPr="004776DE">
        <w:t xml:space="preserve">Please refer to Neil Kelley </w:t>
      </w:r>
      <w:r w:rsidRPr="004179FA">
        <w:t>et al</w:t>
      </w:r>
      <w:r>
        <w:t>.</w:t>
      </w:r>
      <w:r w:rsidR="00B32F55">
        <w:t xml:space="preserve"> [</w:t>
      </w:r>
      <w:bookmarkStart w:id="392" w:name="Reference_GPLLJ"/>
      <w:r>
        <w:fldChar w:fldCharType="begin"/>
      </w:r>
      <w:r>
        <w:instrText xml:space="preserve"> SEQ References \* MERGEFORMAT </w:instrText>
      </w:r>
      <w:r>
        <w:fldChar w:fldCharType="separate"/>
      </w:r>
      <w:r w:rsidR="007F0774">
        <w:rPr>
          <w:noProof/>
        </w:rPr>
        <w:t>32</w:t>
      </w:r>
      <w:r>
        <w:rPr>
          <w:noProof/>
        </w:rPr>
        <w:fldChar w:fldCharType="end"/>
      </w:r>
      <w:bookmarkEnd w:id="392"/>
      <w:r w:rsidR="00B32F55">
        <w:rPr>
          <w:noProof/>
        </w:rPr>
        <w:t>]</w:t>
      </w:r>
      <w:r w:rsidRPr="004776DE">
        <w:t xml:space="preserve"> for details of that project.</w:t>
      </w:r>
    </w:p>
    <w:p w:rsidR="00DF745D" w:rsidRDefault="00DF745D" w:rsidP="00DF745D">
      <w:pPr>
        <w:pStyle w:val="NRELBodyText"/>
        <w:rPr>
          <w:i/>
        </w:rPr>
      </w:pPr>
      <w:r>
        <w:t xml:space="preserve">The GP_LLJ model defines vertical profiles of stability and of shear velocity </w:t>
      </w:r>
      <w:r w:rsidRPr="002C6D85">
        <w:t>(</w:t>
      </w:r>
      <w:r w:rsidRPr="004179FA">
        <w:t>i.e.</w:t>
      </w:r>
      <w:r>
        <w:rPr>
          <w:i/>
        </w:rPr>
        <w:t xml:space="preserve">, </w:t>
      </w:r>
      <w:r>
        <w:t xml:space="preserve">stability and shear velocity are functions of height). The stability profile—related to </w:t>
      </w:r>
      <w:r>
        <w:rPr>
          <w:i/>
        </w:rPr>
        <w:t>RICH_NO</w:t>
      </w:r>
      <w:r>
        <w:t xml:space="preserve">—is a local </w:t>
      </w:r>
      <w:proofErr w:type="spellStart"/>
      <w:r>
        <w:t>Monin-Obukhov</w:t>
      </w:r>
      <w:proofErr w:type="spellEnd"/>
      <w:r>
        <w:t xml:space="preserve"> stability parameter, </w:t>
      </w:r>
      <w:r w:rsidRPr="008A2B71">
        <w:rPr>
          <w:position w:val="-10"/>
        </w:rPr>
        <w:object w:dxaOrig="260" w:dyaOrig="320">
          <v:shape id="_x0000_i1131" type="#_x0000_t75" style="width:12.4pt;height:15.95pt" o:ole="">
            <v:imagedata r:id="rId327" o:title=""/>
          </v:shape>
          <o:OLEObject Type="Embed" ProgID="Equation.DSMT4" ShapeID="_x0000_i1131" DrawAspect="Content" ObjectID="_1526366191" r:id="rId328"/>
        </w:object>
      </w:r>
      <w:r>
        <w:t xml:space="preserve">, and the shear velocity profile is a local </w:t>
      </w:r>
      <w:r w:rsidRPr="008A2B71">
        <w:rPr>
          <w:position w:val="-10"/>
        </w:rPr>
        <w:object w:dxaOrig="240" w:dyaOrig="320">
          <v:shape id="_x0000_i1132" type="#_x0000_t75" style="width:11.2pt;height:15.95pt" o:ole="">
            <v:imagedata r:id="rId145" o:title=""/>
          </v:shape>
          <o:OLEObject Type="Embed" ProgID="Equation.DSMT4" ShapeID="_x0000_i1132" DrawAspect="Content" ObjectID="_1526366192" r:id="rId329"/>
        </w:object>
      </w:r>
      <w:r>
        <w:t xml:space="preserve"> value. The values used for these profiles are placed in the TurbSim summary file. Both of these profiles are calculated based on height, wind speed, and </w:t>
      </w:r>
      <w:r>
        <w:rPr>
          <w:i/>
        </w:rPr>
        <w:t>RICH_NO</w:t>
      </w:r>
      <w:r>
        <w:t xml:space="preserve">. The shear velocity profile also relies on </w:t>
      </w:r>
      <w:proofErr w:type="spellStart"/>
      <w:r>
        <w:rPr>
          <w:i/>
        </w:rPr>
        <w:t>UStar</w:t>
      </w:r>
      <w:proofErr w:type="spellEnd"/>
      <w:r>
        <w:rPr>
          <w:i/>
        </w:rPr>
        <w:t xml:space="preserve"> </w:t>
      </w:r>
      <w:r>
        <w:t xml:space="preserve">and </w:t>
      </w:r>
      <w:r w:rsidRPr="008A2B71">
        <w:rPr>
          <w:position w:val="-10"/>
        </w:rPr>
        <w:object w:dxaOrig="320" w:dyaOrig="320">
          <v:shape id="_x0000_i1133" type="#_x0000_t75" style="width:15.95pt;height:15.95pt" o:ole="">
            <v:imagedata r:id="rId330" o:title=""/>
          </v:shape>
          <o:OLEObject Type="Embed" ProgID="Equation.DSMT4" ShapeID="_x0000_i1133" DrawAspect="Content" ObjectID="_1526366193" r:id="rId331"/>
        </w:object>
      </w:r>
      <w:r>
        <w:rPr>
          <w:i/>
        </w:rPr>
        <w:t xml:space="preserve">, </w:t>
      </w:r>
      <w:r w:rsidRPr="00102FA7">
        <w:t>which is defined</w:t>
      </w:r>
      <w:r>
        <w:t xml:space="preserve"> in Eq. </w:t>
      </w:r>
      <w:r>
        <w:fldChar w:fldCharType="begin" w:fldLock="1"/>
      </w:r>
      <w:r>
        <w:instrText xml:space="preserve"> REF Eqn_uSt0 \h </w:instrText>
      </w:r>
      <w:r>
        <w:fldChar w:fldCharType="separate"/>
      </w:r>
      <w:r w:rsidR="00255BEF">
        <w:rPr>
          <w:noProof/>
        </w:rPr>
        <w:t>(14)</w:t>
      </w:r>
      <w:r>
        <w:fldChar w:fldCharType="end"/>
      </w:r>
      <w:r>
        <w:t>.</w:t>
      </w:r>
    </w:p>
    <w:p w:rsidR="00DF745D" w:rsidRDefault="00DF745D" w:rsidP="00DF745D">
      <w:pPr>
        <w:pStyle w:val="NRELBodyText"/>
      </w:pPr>
      <w:proofErr w:type="gramStart"/>
      <w:r>
        <w:t xml:space="preserve">The </w:t>
      </w:r>
      <w:r w:rsidRPr="008A2B71">
        <w:rPr>
          <w:position w:val="-10"/>
        </w:rPr>
        <w:object w:dxaOrig="260" w:dyaOrig="320">
          <v:shape id="_x0000_i1134" type="#_x0000_t75" style="width:12.4pt;height:15.95pt" o:ole="">
            <v:imagedata r:id="rId327" o:title=""/>
          </v:shape>
          <o:OLEObject Type="Embed" ProgID="Equation.DSMT4" ShapeID="_x0000_i1134" DrawAspect="Content" ObjectID="_1526366194" r:id="rId332"/>
        </w:object>
      </w:r>
      <w:r w:rsidRPr="007730E9">
        <w:t xml:space="preserve"> and</w:t>
      </w:r>
      <w:proofErr w:type="gramEnd"/>
      <w:r w:rsidRPr="007730E9">
        <w:t xml:space="preserve"> </w:t>
      </w:r>
      <w:r w:rsidRPr="008A2B71">
        <w:rPr>
          <w:position w:val="-10"/>
        </w:rPr>
        <w:object w:dxaOrig="240" w:dyaOrig="320">
          <v:shape id="_x0000_i1135" type="#_x0000_t75" style="width:11.2pt;height:15.95pt" o:ole="">
            <v:imagedata r:id="rId145" o:title=""/>
          </v:shape>
          <o:OLEObject Type="Embed" ProgID="Equation.DSMT4" ShapeID="_x0000_i1135" DrawAspect="Content" ObjectID="_1526366195" r:id="rId333"/>
        </w:object>
      </w:r>
      <w:r>
        <w:t xml:space="preserve"> profiles are used to scale the GP_LLJ velocity spectra (in contrast, the other models use the </w:t>
      </w:r>
      <w:proofErr w:type="spellStart"/>
      <w:r>
        <w:rPr>
          <w:i/>
        </w:rPr>
        <w:t>UStar</w:t>
      </w:r>
      <w:proofErr w:type="spellEnd"/>
      <w:r>
        <w:t xml:space="preserve"> and </w:t>
      </w:r>
      <w:r>
        <w:rPr>
          <w:i/>
        </w:rPr>
        <w:t>RICH_NO</w:t>
      </w:r>
      <w:r>
        <w:t xml:space="preserve"> parameters, which are averaged values). For stable and neutral flows, the spectra are defined by adding peaks from the form of the SMOOTH-model spectra:</w:t>
      </w:r>
    </w:p>
    <w:p w:rsidR="00DF745D" w:rsidRDefault="00DF745D" w:rsidP="00DF745D">
      <w:pPr>
        <w:pStyle w:val="MTDisplayEquation"/>
      </w:pPr>
      <w:r w:rsidRPr="00B82847">
        <w:tab/>
      </w:r>
      <w:r w:rsidRPr="00FD3A9E">
        <w:rPr>
          <w:position w:val="-28"/>
        </w:rPr>
        <w:object w:dxaOrig="4320" w:dyaOrig="700">
          <v:shape id="_x0000_i1136" type="#_x0000_t75" style="width:213.6pt;height:34.25pt" o:ole="">
            <v:imagedata r:id="rId334" o:title=""/>
          </v:shape>
          <o:OLEObject Type="Embed" ProgID="Equation.DSMT4" ShapeID="_x0000_i1136" DrawAspect="Content" ObjectID="_1526366196" r:id="rId335"/>
        </w:object>
      </w:r>
      <w:r w:rsidRPr="00B82847">
        <w:tab/>
      </w:r>
      <w:r>
        <w:fldChar w:fldCharType="begin"/>
      </w:r>
      <w:r>
        <w:instrText xml:space="preserve"> SEQ Eqn  \n \# "(0)" \* MERGEFORMAT  \* MERGEFORMAT </w:instrText>
      </w:r>
      <w:r>
        <w:fldChar w:fldCharType="separate"/>
      </w:r>
      <w:r w:rsidR="007F0774">
        <w:rPr>
          <w:noProof/>
        </w:rPr>
        <w:t>(43)</w:t>
      </w:r>
      <w:r>
        <w:rPr>
          <w:noProof/>
        </w:rPr>
        <w:fldChar w:fldCharType="end"/>
      </w:r>
    </w:p>
    <w:p w:rsidR="00DF745D" w:rsidRDefault="00DF745D" w:rsidP="00DF745D">
      <w:pPr>
        <w:pStyle w:val="NRELBodyText"/>
      </w:pPr>
      <w:proofErr w:type="gramStart"/>
      <w:r>
        <w:t>where</w:t>
      </w:r>
      <w:proofErr w:type="gramEnd"/>
      <w:r>
        <w:t xml:space="preserve"> the function </w:t>
      </w:r>
      <w:r w:rsidRPr="00F302AC">
        <w:rPr>
          <w:position w:val="-14"/>
        </w:rPr>
        <w:object w:dxaOrig="940" w:dyaOrig="360">
          <v:shape id="_x0000_i1137" type="#_x0000_t75" style="width:47.8pt;height:19.5pt" o:ole="">
            <v:imagedata r:id="rId309" o:title=""/>
          </v:shape>
          <o:OLEObject Type="Embed" ProgID="Equation.DSMT4" ShapeID="_x0000_i1137" DrawAspect="Content" ObjectID="_1526366197" r:id="rId336"/>
        </w:object>
      </w:r>
      <w:r>
        <w:t xml:space="preserve"> is defined in Eq. </w:t>
      </w:r>
      <w:r>
        <w:fldChar w:fldCharType="begin" w:fldLock="1"/>
      </w:r>
      <w:r>
        <w:instrText xml:space="preserve"> REF Eqn_SMOOTH_Stable \h </w:instrText>
      </w:r>
      <w:r>
        <w:fldChar w:fldCharType="separate"/>
      </w:r>
      <w:r w:rsidR="00255BEF">
        <w:rPr>
          <w:noProof/>
        </w:rPr>
        <w:t>(31)</w:t>
      </w:r>
      <w:r>
        <w:fldChar w:fldCharType="end"/>
      </w:r>
      <w:r>
        <w:t xml:space="preserve">, using the local stability parameter, </w:t>
      </w:r>
      <w:r w:rsidRPr="008A2B71">
        <w:rPr>
          <w:position w:val="-10"/>
        </w:rPr>
        <w:object w:dxaOrig="260" w:dyaOrig="320">
          <v:shape id="_x0000_i1138" type="#_x0000_t75" style="width:12.4pt;height:15.95pt" o:ole="">
            <v:imagedata r:id="rId327" o:title=""/>
          </v:shape>
          <o:OLEObject Type="Embed" ProgID="Equation.DSMT4" ShapeID="_x0000_i1138" DrawAspect="Content" ObjectID="_1526366198" r:id="rId337"/>
        </w:object>
      </w:r>
      <w:r>
        <w:t xml:space="preserve">, </w:t>
      </w:r>
      <w:r w:rsidRPr="002D7E48">
        <w:t>to determine</w:t>
      </w:r>
      <w:r>
        <w:t xml:space="preserve"> the values of functions </w:t>
      </w:r>
      <w:r w:rsidRPr="00A478C7">
        <w:rPr>
          <w:position w:val="-10"/>
        </w:rPr>
        <w:object w:dxaOrig="279" w:dyaOrig="320">
          <v:shape id="_x0000_i1139" type="#_x0000_t75" style="width:15.35pt;height:15.95pt" o:ole="">
            <v:imagedata r:id="rId280" o:title=""/>
          </v:shape>
          <o:OLEObject Type="Embed" ProgID="Equation.DSMT4" ShapeID="_x0000_i1139" DrawAspect="Content" ObjectID="_1526366199" r:id="rId338"/>
        </w:object>
      </w:r>
      <w:r>
        <w:t xml:space="preserve"> and </w:t>
      </w:r>
      <w:r w:rsidRPr="00A478C7">
        <w:rPr>
          <w:position w:val="-10"/>
        </w:rPr>
        <w:object w:dxaOrig="320" w:dyaOrig="320">
          <v:shape id="_x0000_i1140" type="#_x0000_t75" style="width:15.95pt;height:15.95pt" o:ole="">
            <v:imagedata r:id="rId282" o:title=""/>
          </v:shape>
          <o:OLEObject Type="Embed" ProgID="Equation.DSMT4" ShapeID="_x0000_i1140" DrawAspect="Content" ObjectID="_1526366200" r:id="rId339"/>
        </w:object>
      </w:r>
      <w:r>
        <w:t xml:space="preserve"> (instead of using </w:t>
      </w:r>
      <w:r>
        <w:rPr>
          <w:i/>
        </w:rPr>
        <w:t xml:space="preserve">RICH_NO </w:t>
      </w:r>
      <w:r>
        <w:t xml:space="preserve">as the SMOOTH model does). The </w:t>
      </w:r>
      <w:r>
        <w:rPr>
          <w:i/>
        </w:rPr>
        <w:t>u</w:t>
      </w:r>
      <w:r>
        <w:t xml:space="preserve"> and </w:t>
      </w:r>
      <w:r>
        <w:rPr>
          <w:i/>
        </w:rPr>
        <w:t>v</w:t>
      </w:r>
      <w:r w:rsidRPr="00B5401A">
        <w:t xml:space="preserve"> </w:t>
      </w:r>
      <w:r>
        <w:t>components have two peaks (</w:t>
      </w:r>
      <w:proofErr w:type="spellStart"/>
      <w:r>
        <w:rPr>
          <w:i/>
        </w:rPr>
        <w:t>NumPeaks</w:t>
      </w:r>
      <w:r w:rsidRPr="008B3A25">
        <w:rPr>
          <w:i/>
          <w:vertAlign w:val="subscript"/>
        </w:rPr>
        <w:t>K</w:t>
      </w:r>
      <w:proofErr w:type="spellEnd"/>
      <w:r w:rsidRPr="00B61404">
        <w:rPr>
          <w:i/>
        </w:rPr>
        <w:t> = </w:t>
      </w:r>
      <w:proofErr w:type="gramStart"/>
      <w:r w:rsidRPr="00B61404">
        <w:rPr>
          <w:i/>
        </w:rPr>
        <w:t>2</w:t>
      </w:r>
      <w:proofErr w:type="gramEnd"/>
      <w:r>
        <w:t xml:space="preserve">, </w:t>
      </w:r>
      <w:r>
        <w:rPr>
          <w:i/>
        </w:rPr>
        <w:t>K = u, v</w:t>
      </w:r>
      <w:r>
        <w:t xml:space="preserve">), and the </w:t>
      </w:r>
      <w:r>
        <w:rPr>
          <w:i/>
        </w:rPr>
        <w:t>w</w:t>
      </w:r>
      <w:r>
        <w:t xml:space="preserve"> component is modeled with only one peak (</w:t>
      </w:r>
      <w:proofErr w:type="spellStart"/>
      <w:r>
        <w:rPr>
          <w:i/>
        </w:rPr>
        <w:t>NumPeaks</w:t>
      </w:r>
      <w:r>
        <w:rPr>
          <w:i/>
          <w:vertAlign w:val="subscript"/>
        </w:rPr>
        <w:t>w</w:t>
      </w:r>
      <w:proofErr w:type="spellEnd"/>
      <w:r w:rsidRPr="00B61404">
        <w:rPr>
          <w:i/>
        </w:rPr>
        <w:t> = </w:t>
      </w:r>
      <w:r>
        <w:rPr>
          <w:i/>
        </w:rPr>
        <w:t>1</w:t>
      </w:r>
      <w:r w:rsidRPr="001D3D0C">
        <w:t>)</w:t>
      </w:r>
      <w:r>
        <w:t xml:space="preserve">. The scaling factors </w:t>
      </w:r>
      <w:r w:rsidRPr="00FF26AB">
        <w:rPr>
          <w:position w:val="-14"/>
        </w:rPr>
        <w:object w:dxaOrig="420" w:dyaOrig="360">
          <v:shape id="_x0000_i1141" type="#_x0000_t75" style="width:21.85pt;height:19.5pt" o:ole="">
            <v:imagedata r:id="rId340" o:title=""/>
          </v:shape>
          <o:OLEObject Type="Embed" ProgID="Equation.DSMT4" ShapeID="_x0000_i1141" DrawAspect="Content" ObjectID="_1526366201" r:id="rId341"/>
        </w:object>
      </w:r>
      <w:r>
        <w:t xml:space="preserve"> and </w:t>
      </w:r>
      <w:r w:rsidRPr="00FF26AB">
        <w:rPr>
          <w:position w:val="-14"/>
        </w:rPr>
        <w:object w:dxaOrig="400" w:dyaOrig="360">
          <v:shape id="_x0000_i1142" type="#_x0000_t75" style="width:19.5pt;height:19.5pt" o:ole="">
            <v:imagedata r:id="rId313" o:title=""/>
          </v:shape>
          <o:OLEObject Type="Embed" ProgID="Equation.DSMT4" ShapeID="_x0000_i1142" DrawAspect="Content" ObjectID="_1526366202" r:id="rId342"/>
        </w:object>
      </w:r>
      <w:r>
        <w:t xml:space="preserve"> are functions of both </w:t>
      </w:r>
      <w:r w:rsidRPr="008A2B71">
        <w:rPr>
          <w:position w:val="-10"/>
        </w:rPr>
        <w:object w:dxaOrig="260" w:dyaOrig="320">
          <v:shape id="_x0000_i1143" type="#_x0000_t75" style="width:12.4pt;height:15.95pt" o:ole="">
            <v:imagedata r:id="rId327" o:title=""/>
          </v:shape>
          <o:OLEObject Type="Embed" ProgID="Equation.DSMT4" ShapeID="_x0000_i1143" DrawAspect="Content" ObjectID="_1526366203" r:id="rId343"/>
        </w:object>
      </w:r>
      <w:r w:rsidRPr="007730E9">
        <w:t xml:space="preserve"> and </w:t>
      </w:r>
      <w:r w:rsidRPr="008A2B71">
        <w:rPr>
          <w:position w:val="-10"/>
        </w:rPr>
        <w:object w:dxaOrig="240" w:dyaOrig="320">
          <v:shape id="_x0000_i1144" type="#_x0000_t75" style="width:11.2pt;height:15.95pt" o:ole="">
            <v:imagedata r:id="rId145" o:title=""/>
          </v:shape>
          <o:OLEObject Type="Embed" ProgID="Equation.DSMT4" ShapeID="_x0000_i1144" DrawAspect="Content" ObjectID="_1526366204" r:id="rId344"/>
        </w:object>
      </w:r>
      <w:r w:rsidRPr="004838A2">
        <w:t>.</w:t>
      </w:r>
      <w:r>
        <w:t xml:space="preserve"> The standard deviations for the three wind components are plotted in </w:t>
      </w:r>
      <w:r>
        <w:rPr>
          <w:highlight w:val="yellow"/>
        </w:rPr>
        <w:fldChar w:fldCharType="begin" w:fldLock="1"/>
      </w:r>
      <w:r>
        <w:instrText xml:space="preserve"> REF Figure_GP_LLJ_std \h </w:instrText>
      </w:r>
      <w:r>
        <w:rPr>
          <w:highlight w:val="yellow"/>
        </w:rPr>
      </w:r>
      <w:r>
        <w:rPr>
          <w:highlight w:val="yellow"/>
        </w:rPr>
        <w:fldChar w:fldCharType="separate"/>
      </w:r>
      <w:r w:rsidR="00255BEF">
        <w:t xml:space="preserve">Figure </w:t>
      </w:r>
      <w:r w:rsidR="00255BEF">
        <w:rPr>
          <w:noProof/>
        </w:rPr>
        <w:t>20</w:t>
      </w:r>
      <w:r>
        <w:rPr>
          <w:highlight w:val="yellow"/>
        </w:rPr>
        <w:fldChar w:fldCharType="end"/>
      </w:r>
      <w:r>
        <w:t>. The ratios between the components satisfy the following inequalities:</w:t>
      </w:r>
    </w:p>
    <w:p w:rsidR="00DF745D" w:rsidRDefault="00DF745D" w:rsidP="00DF745D">
      <w:pPr>
        <w:pStyle w:val="MTDisplayEquation"/>
      </w:pPr>
      <w:r>
        <w:lastRenderedPageBreak/>
        <w:tab/>
      </w:r>
      <w:r w:rsidRPr="00E90CB6">
        <w:rPr>
          <w:position w:val="-30"/>
        </w:rPr>
        <w:object w:dxaOrig="1660" w:dyaOrig="680">
          <v:shape id="_x0000_i1145" type="#_x0000_t75" style="width:83.15pt;height:37.75pt" o:ole="">
            <v:imagedata r:id="rId345" o:title=""/>
          </v:shape>
          <o:OLEObject Type="Embed" ProgID="Equation.DSMT4" ShapeID="_x0000_i1145" DrawAspect="Content" ObjectID="_1526366205" r:id="rId346"/>
        </w:object>
      </w:r>
      <w:r>
        <w:tab/>
      </w:r>
      <w:r>
        <w:fldChar w:fldCharType="begin"/>
      </w:r>
      <w:r>
        <w:instrText xml:space="preserve"> SEQ Eqn  \n \# "(0)" \* MERGEFORMAT  \* MERGEFORMAT </w:instrText>
      </w:r>
      <w:r>
        <w:fldChar w:fldCharType="separate"/>
      </w:r>
      <w:r w:rsidR="007F0774">
        <w:rPr>
          <w:noProof/>
        </w:rPr>
        <w:t>(44)</w:t>
      </w:r>
      <w:r>
        <w:rPr>
          <w:noProof/>
        </w:rPr>
        <w:fldChar w:fldCharType="end"/>
      </w:r>
    </w:p>
    <w:p w:rsidR="00DF745D" w:rsidRPr="007B696B" w:rsidRDefault="00DF745D" w:rsidP="00DF745D">
      <w:pPr>
        <w:pStyle w:val="NRELBodyText"/>
      </w:pPr>
      <w:proofErr w:type="gramStart"/>
      <w:r>
        <w:t>and</w:t>
      </w:r>
      <w:proofErr w:type="gramEnd"/>
    </w:p>
    <w:p w:rsidR="00DF745D" w:rsidRDefault="00DF745D" w:rsidP="00DF745D">
      <w:pPr>
        <w:pStyle w:val="MTDisplayEquation"/>
      </w:pPr>
      <w:r>
        <w:tab/>
      </w:r>
      <w:r w:rsidRPr="00E90CB6">
        <w:rPr>
          <w:position w:val="-30"/>
        </w:rPr>
        <w:object w:dxaOrig="1680" w:dyaOrig="680">
          <v:shape id="_x0000_i1146" type="#_x0000_t75" style="width:84.4pt;height:37.75pt" o:ole="">
            <v:imagedata r:id="rId347" o:title=""/>
          </v:shape>
          <o:OLEObject Type="Embed" ProgID="Equation.DSMT4" ShapeID="_x0000_i1146" DrawAspect="Content" ObjectID="_1526366206" r:id="rId348"/>
        </w:object>
      </w:r>
      <w:r>
        <w:tab/>
      </w:r>
      <w:r>
        <w:fldChar w:fldCharType="begin"/>
      </w:r>
      <w:r>
        <w:instrText xml:space="preserve"> SEQ Eqn  \n \# "(0)" \* MERGEFORMAT  \* MERGEFORMAT </w:instrText>
      </w:r>
      <w:r>
        <w:fldChar w:fldCharType="separate"/>
      </w:r>
      <w:r w:rsidR="007F0774">
        <w:rPr>
          <w:noProof/>
        </w:rPr>
        <w:t>(45)</w:t>
      </w:r>
      <w:r>
        <w:rPr>
          <w:noProof/>
        </w:rPr>
        <w:fldChar w:fldCharType="end"/>
      </w:r>
    </w:p>
    <w:p w:rsidR="00DF745D" w:rsidRPr="00D46CF1" w:rsidRDefault="008949A6" w:rsidP="00DF745D">
      <w:pPr>
        <w:pStyle w:val="NRELBodyText"/>
      </w:pPr>
      <w:r>
        <w:rPr>
          <w:noProof/>
        </w:rPr>
        <mc:AlternateContent>
          <mc:Choice Requires="wps">
            <w:drawing>
              <wp:anchor distT="0" distB="0" distL="114300" distR="114300" simplePos="0" relativeHeight="251697152" behindDoc="0" locked="0" layoutInCell="1" allowOverlap="0" wp14:anchorId="3501BFC5" wp14:editId="1F26CACD">
                <wp:simplePos x="0" y="0"/>
                <wp:positionH relativeFrom="margin">
                  <wp:posOffset>0</wp:posOffset>
                </wp:positionH>
                <wp:positionV relativeFrom="margin">
                  <wp:posOffset>0</wp:posOffset>
                </wp:positionV>
                <wp:extent cx="5943600" cy="3476847"/>
                <wp:effectExtent l="0" t="0" r="0" b="9525"/>
                <wp:wrapSquare wrapText="bothSides"/>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68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Pr="00EE6E1C" w:rsidRDefault="00337164"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3A9872E" wp14:editId="19B3A4D6">
                                  <wp:extent cx="4968993" cy="2907792"/>
                                  <wp:effectExtent l="19050" t="0" r="3057" b="0"/>
                                  <wp:docPr id="326"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49"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337164" w:rsidRDefault="00337164" w:rsidP="00DF745D">
                            <w:pPr>
                              <w:pStyle w:val="NRELFigureCaption"/>
                            </w:pPr>
                            <w:bookmarkStart w:id="393" w:name="Figure_GP_LLJ_std"/>
                            <w:bookmarkStart w:id="394" w:name="_Toc335905355"/>
                            <w:bookmarkStart w:id="395" w:name="_Toc399876290"/>
                            <w:bookmarkStart w:id="396" w:name="_Toc452622673"/>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20</w:t>
                            </w:r>
                            <w:r w:rsidR="00D703A1">
                              <w:rPr>
                                <w:noProof/>
                              </w:rPr>
                              <w:fldChar w:fldCharType="end"/>
                            </w:r>
                            <w:bookmarkEnd w:id="393"/>
                            <w:r>
                              <w:t>.</w:t>
                            </w:r>
                            <w:proofErr w:type="gramEnd"/>
                            <w:r>
                              <w:t xml:space="preserve"> GPLLJ-model stable/neutral turbulence as a function of local stability and shear velocities</w:t>
                            </w:r>
                            <w:bookmarkEnd w:id="394"/>
                            <w:bookmarkEnd w:id="395"/>
                            <w:bookmarkEnd w:id="396"/>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061" type="#_x0000_t202" style="position:absolute;margin-left:0;margin-top:0;width:468pt;height:273.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" o:allowoverlap="f" stroked="f">
                <v:textbox inset="3.6pt,,3.6pt">
                  <w:txbxContent>
                    <w:p w:rsidR="00337164" w:rsidRPr="00EE6E1C" w:rsidRDefault="00337164"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3A9872E" wp14:editId="19B3A4D6">
                            <wp:extent cx="4968993" cy="2907792"/>
                            <wp:effectExtent l="19050" t="0" r="3057" b="0"/>
                            <wp:docPr id="326"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49"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337164" w:rsidRDefault="00337164" w:rsidP="00DF745D">
                      <w:pPr>
                        <w:pStyle w:val="NRELFigureCaption"/>
                      </w:pPr>
                      <w:bookmarkStart w:id="397" w:name="Figure_GP_LLJ_std"/>
                      <w:bookmarkStart w:id="398" w:name="_Toc335905355"/>
                      <w:bookmarkStart w:id="399" w:name="_Toc399876290"/>
                      <w:bookmarkStart w:id="400" w:name="_Toc452622673"/>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20</w:t>
                      </w:r>
                      <w:r w:rsidR="00D703A1">
                        <w:rPr>
                          <w:noProof/>
                        </w:rPr>
                        <w:fldChar w:fldCharType="end"/>
                      </w:r>
                      <w:bookmarkEnd w:id="397"/>
                      <w:r>
                        <w:t>.</w:t>
                      </w:r>
                      <w:proofErr w:type="gramEnd"/>
                      <w:r>
                        <w:t xml:space="preserve"> GPLLJ-model stable/neutral turbulence as a function of local stability and shear velocities</w:t>
                      </w:r>
                      <w:bookmarkEnd w:id="398"/>
                      <w:bookmarkEnd w:id="399"/>
                      <w:bookmarkEnd w:id="400"/>
                    </w:p>
                  </w:txbxContent>
                </v:textbox>
                <w10:wrap type="square" anchorx="margin" anchory="margin"/>
              </v:shape>
            </w:pict>
          </mc:Fallback>
        </mc:AlternateContent>
      </w:r>
      <w:r w:rsidR="00DF745D">
        <w:t xml:space="preserve">By design, most of the LLLJP data was collected in the stable atmosphere. As a result, there was not enough data to create a model of the spectra in unstable flows. Instead, the GP_LLJ spectra for unstable atmospheric conditions use the same equations as the SMOOTH model spectra in Eq. </w:t>
      </w:r>
      <w:r w:rsidR="00DF745D">
        <w:fldChar w:fldCharType="begin" w:fldLock="1"/>
      </w:r>
      <w:r w:rsidR="00DF745D">
        <w:instrText xml:space="preserve"> REF Eqn_SMOOTH_Unstable_u \h </w:instrText>
      </w:r>
      <w:r w:rsidR="00DF745D">
        <w:fldChar w:fldCharType="separate"/>
      </w:r>
      <w:r w:rsidR="00255BEF">
        <w:rPr>
          <w:noProof/>
        </w:rPr>
        <w:t>(35)</w:t>
      </w:r>
      <w:r w:rsidR="00DF745D">
        <w:fldChar w:fldCharType="end"/>
      </w:r>
      <w:r w:rsidR="00DF745D">
        <w:t xml:space="preserve"> through Eq. </w:t>
      </w:r>
      <w:r w:rsidR="00DF745D">
        <w:fldChar w:fldCharType="begin" w:fldLock="1"/>
      </w:r>
      <w:r w:rsidR="00DF745D">
        <w:instrText xml:space="preserve"> REF Eqn_SMOOTH_Unstable_w \h </w:instrText>
      </w:r>
      <w:r w:rsidR="00DF745D">
        <w:fldChar w:fldCharType="separate"/>
      </w:r>
      <w:r w:rsidR="00255BEF">
        <w:rPr>
          <w:noProof/>
        </w:rPr>
        <w:t>(37)</w:t>
      </w:r>
      <w:r w:rsidR="00DF745D">
        <w:fldChar w:fldCharType="end"/>
      </w:r>
      <w:r w:rsidR="00DF745D">
        <w:t xml:space="preserve">. The one difference is that the GP_LLJ scales the spectra using the local </w:t>
      </w:r>
      <w:r w:rsidR="00DF745D" w:rsidRPr="008A2B71">
        <w:rPr>
          <w:position w:val="-10"/>
        </w:rPr>
        <w:object w:dxaOrig="240" w:dyaOrig="320">
          <v:shape id="_x0000_i1147" type="#_x0000_t75" style="width:11.2pt;height:15.95pt" o:ole="">
            <v:imagedata r:id="rId145" o:title=""/>
          </v:shape>
          <o:OLEObject Type="Embed" ProgID="Equation.DSMT4" ShapeID="_x0000_i1147" DrawAspect="Content" ObjectID="_1526366207" r:id="rId350"/>
        </w:object>
      </w:r>
      <w:r w:rsidR="00DF745D">
        <w:t xml:space="preserve"> values instead of the </w:t>
      </w:r>
      <w:proofErr w:type="spellStart"/>
      <w:r w:rsidR="00DF745D">
        <w:rPr>
          <w:i/>
        </w:rPr>
        <w:t>UStar</w:t>
      </w:r>
      <w:proofErr w:type="spellEnd"/>
      <w:r w:rsidR="00DF745D">
        <w:t xml:space="preserve"> input parameter. The GP_LLJ spectra for unstable flows are thus defined as</w:t>
      </w:r>
    </w:p>
    <w:p w:rsidR="00DF745D" w:rsidRDefault="00DF745D" w:rsidP="00DF745D">
      <w:pPr>
        <w:pStyle w:val="MTDisplayEquation"/>
      </w:pPr>
      <w:r>
        <w:tab/>
      </w:r>
      <w:r w:rsidRPr="00D46CF1">
        <w:rPr>
          <w:position w:val="-24"/>
        </w:rPr>
        <w:object w:dxaOrig="2880" w:dyaOrig="639">
          <v:shape id="_x0000_i1148" type="#_x0000_t75" style="width:2in;height:33.05pt" o:ole="">
            <v:imagedata r:id="rId351" o:title=""/>
          </v:shape>
          <o:OLEObject Type="Embed" ProgID="Equation.DSMT4" ShapeID="_x0000_i1148" DrawAspect="Content" ObjectID="_1526366208" r:id="rId352"/>
        </w:object>
      </w:r>
      <w:r>
        <w:tab/>
      </w:r>
      <w:r>
        <w:fldChar w:fldCharType="begin"/>
      </w:r>
      <w:r>
        <w:instrText xml:space="preserve"> SEQ Eqn  \n \# "(0)" \* MERGEFORMAT  \* MERGEFORMAT </w:instrText>
      </w:r>
      <w:r>
        <w:fldChar w:fldCharType="separate"/>
      </w:r>
      <w:r w:rsidR="007F0774">
        <w:rPr>
          <w:noProof/>
        </w:rPr>
        <w:t>(46)</w:t>
      </w:r>
      <w:r>
        <w:rPr>
          <w:noProof/>
        </w:rPr>
        <w:fldChar w:fldCharType="end"/>
      </w:r>
    </w:p>
    <w:p w:rsidR="00DF745D" w:rsidRDefault="00DF745D" w:rsidP="00DF745D">
      <w:pPr>
        <w:pStyle w:val="NRELHead02"/>
      </w:pPr>
      <w:bookmarkStart w:id="401" w:name="_Toc399876228"/>
      <w:bookmarkStart w:id="402" w:name="_Toc452622616"/>
      <w:r>
        <w:t>WF_UPW: The NREL Wind Farm, Upwind Model</w:t>
      </w:r>
      <w:bookmarkEnd w:id="401"/>
      <w:bookmarkEnd w:id="402"/>
    </w:p>
    <w:p w:rsidR="00DF745D" w:rsidRDefault="00DF745D" w:rsidP="00DF745D">
      <w:pPr>
        <w:pStyle w:val="NRELBodyText"/>
      </w:pPr>
      <w:r>
        <w:t xml:space="preserve">The WF_UPW wind-farm model is based on measurements taken from a 50-m tower upwind of a large wind plant in San Gorgonio Pass, California. The spectra were calculated using 50-Hz wind-speed measurements from a three-axis sonic anemometer located 23 m above the ground. The parameters for spatial coherence were calculated using measurements from 5-Hz cup </w:t>
      </w:r>
      <w:r w:rsidRPr="00BF763A">
        <w:t xml:space="preserve">anemometers and </w:t>
      </w:r>
      <w:r>
        <w:t>direction</w:t>
      </w:r>
      <w:r w:rsidRPr="00BF763A">
        <w:t xml:space="preserve"> vanes located at 5</w:t>
      </w:r>
      <w:r>
        <w:t> m</w:t>
      </w:r>
      <w:r w:rsidRPr="00BF763A">
        <w:t>, 10</w:t>
      </w:r>
      <w:r>
        <w:t> m</w:t>
      </w:r>
      <w:r w:rsidRPr="00BF763A">
        <w:t>, 20</w:t>
      </w:r>
      <w:r>
        <w:t> m</w:t>
      </w:r>
      <w:r w:rsidRPr="00BF763A">
        <w:t xml:space="preserve"> and 50</w:t>
      </w:r>
      <w:r>
        <w:t> </w:t>
      </w:r>
      <w:r w:rsidRPr="00BF763A">
        <w:t>m above ground level.</w:t>
      </w:r>
      <w:r>
        <w:t xml:space="preserve"> </w:t>
      </w:r>
      <w:r w:rsidRPr="00BF763A">
        <w:lastRenderedPageBreak/>
        <w:t>Please refer to</w:t>
      </w:r>
      <w:r>
        <w:t xml:space="preserve"> Kelley </w:t>
      </w:r>
      <w:r w:rsidR="00B32F55">
        <w:t>[</w:t>
      </w:r>
      <w:r>
        <w:fldChar w:fldCharType="begin" w:fldLock="1"/>
      </w:r>
      <w:r>
        <w:instrText xml:space="preserve"> REF Reference_SNLWIND3D \h </w:instrText>
      </w:r>
      <w:r>
        <w:fldChar w:fldCharType="separate"/>
      </w:r>
      <w:r w:rsidR="00255BEF">
        <w:rPr>
          <w:noProof/>
        </w:rPr>
        <w:t>6</w:t>
      </w:r>
      <w:r>
        <w:fldChar w:fldCharType="end"/>
      </w:r>
      <w:r w:rsidR="00B32F55">
        <w:t>]</w:t>
      </w:r>
      <w:r>
        <w:t xml:space="preserve"> for details of the model development and Kelley and Wright</w:t>
      </w:r>
      <w:r w:rsidR="00B32F55">
        <w:t xml:space="preserve"> [</w:t>
      </w:r>
      <w:bookmarkStart w:id="403" w:name="Reference_WF"/>
      <w:r>
        <w:fldChar w:fldCharType="begin"/>
      </w:r>
      <w:r>
        <w:instrText xml:space="preserve"> SEQ References \* MERGEFORMAT </w:instrText>
      </w:r>
      <w:r>
        <w:fldChar w:fldCharType="separate"/>
      </w:r>
      <w:r w:rsidR="007F0774">
        <w:rPr>
          <w:noProof/>
        </w:rPr>
        <w:t>33</w:t>
      </w:r>
      <w:r>
        <w:rPr>
          <w:noProof/>
        </w:rPr>
        <w:fldChar w:fldCharType="end"/>
      </w:r>
      <w:bookmarkEnd w:id="403"/>
      <w:r w:rsidR="00B32F55">
        <w:rPr>
          <w:noProof/>
        </w:rPr>
        <w:t>]</w:t>
      </w:r>
      <w:r>
        <w:t xml:space="preserve"> for further details on the measurements.</w:t>
      </w:r>
    </w:p>
    <w:p w:rsidR="00DF745D" w:rsidRPr="00952C0A" w:rsidRDefault="00DF745D" w:rsidP="00DF745D">
      <w:pPr>
        <w:pStyle w:val="NRELBodyText"/>
      </w:pPr>
      <w:r>
        <w:t xml:space="preserve">For neutral and stable flows, the WF_UPW spectra are defined by adding scaled versions of the SMOOTH-model spectra, using Eq. </w:t>
      </w:r>
      <w:r>
        <w:fldChar w:fldCharType="begin" w:fldLock="1"/>
      </w:r>
      <w:r>
        <w:instrText xml:space="preserve"> REF Eqn_SiteSpecific_stable \h </w:instrText>
      </w:r>
      <w:r>
        <w:fldChar w:fldCharType="separate"/>
      </w:r>
      <w:r w:rsidR="00255BEF" w:rsidRPr="00B82847">
        <w:rPr>
          <w:noProof/>
        </w:rPr>
        <w:t>(</w:t>
      </w:r>
      <w:r w:rsidR="00255BEF">
        <w:rPr>
          <w:noProof/>
        </w:rPr>
        <w:t>41</w:t>
      </w:r>
      <w:r w:rsidR="00255BEF" w:rsidRPr="00B82847">
        <w:rPr>
          <w:noProof/>
        </w:rPr>
        <w:t>)</w:t>
      </w:r>
      <w:r>
        <w:fldChar w:fldCharType="end"/>
      </w:r>
      <w:r>
        <w:t>. All of the wind components use two spectral peaks (</w:t>
      </w:r>
      <w:proofErr w:type="spellStart"/>
      <w:r>
        <w:rPr>
          <w:i/>
        </w:rPr>
        <w:t>NumPeaks</w:t>
      </w:r>
      <w:r w:rsidRPr="008B3A25">
        <w:rPr>
          <w:i/>
          <w:vertAlign w:val="subscript"/>
        </w:rPr>
        <w:t>K</w:t>
      </w:r>
      <w:proofErr w:type="spellEnd"/>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49" type="#_x0000_t75" style="width:21.85pt;height:19.5pt" o:ole="">
            <v:imagedata r:id="rId340" o:title=""/>
          </v:shape>
          <o:OLEObject Type="Embed" ProgID="Equation.DSMT4" ShapeID="_x0000_i1149" DrawAspect="Content" ObjectID="_1526366209" r:id="rId353"/>
        </w:object>
      </w:r>
      <w:r>
        <w:t xml:space="preserve"> and </w:t>
      </w:r>
      <w:r w:rsidRPr="00FF26AB">
        <w:rPr>
          <w:position w:val="-14"/>
        </w:rPr>
        <w:object w:dxaOrig="400" w:dyaOrig="360">
          <v:shape id="_x0000_i1150" type="#_x0000_t75" style="width:19.5pt;height:19.5pt" o:ole="">
            <v:imagedata r:id="rId313" o:title=""/>
          </v:shape>
          <o:OLEObject Type="Embed" ProgID="Equation.DSMT4" ShapeID="_x0000_i1150" DrawAspect="Content" ObjectID="_1526366210" r:id="rId354"/>
        </w:object>
      </w:r>
      <w:r>
        <w:t xml:space="preserve"> are functions of </w:t>
      </w:r>
      <w:r>
        <w:rPr>
          <w:i/>
        </w:rPr>
        <w:t>RICH_NO</w:t>
      </w:r>
      <w:r>
        <w:t xml:space="preserve">. </w:t>
      </w:r>
      <w:r>
        <w:fldChar w:fldCharType="begin" w:fldLock="1"/>
      </w:r>
      <w:r>
        <w:instrText xml:space="preserve"> REF  Figure_WF_UPW_std \h </w:instrText>
      </w:r>
      <w:r>
        <w:fldChar w:fldCharType="separate"/>
      </w:r>
      <w:r w:rsidR="00255BEF">
        <w:t xml:space="preserve">Figure </w:t>
      </w:r>
      <w:r w:rsidR="00255BEF">
        <w:rPr>
          <w:noProof/>
        </w:rPr>
        <w:t>21</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rPr>
          <w:noProof/>
        </w:rPr>
        <mc:AlternateContent>
          <mc:Choice Requires="wps">
            <w:drawing>
              <wp:anchor distT="91440" distB="91440" distL="114300" distR="114300" simplePos="0" relativeHeight="251696128" behindDoc="0" locked="0" layoutInCell="1" allowOverlap="0" wp14:anchorId="2E3ED2F8" wp14:editId="3B304C49">
                <wp:simplePos x="0" y="0"/>
                <wp:positionH relativeFrom="margin">
                  <wp:align>center</wp:align>
                </wp:positionH>
                <wp:positionV relativeFrom="margin">
                  <wp:align>bottom</wp:align>
                </wp:positionV>
                <wp:extent cx="5943600" cy="3474720"/>
                <wp:effectExtent l="0" t="0" r="0" b="1905"/>
                <wp:wrapSquare wrapText="bothSides"/>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4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Pr="00EE6E1C" w:rsidRDefault="00337164"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2775B00" wp14:editId="67EB0862">
                                  <wp:extent cx="5120640" cy="2912476"/>
                                  <wp:effectExtent l="19050" t="0" r="3810" b="0"/>
                                  <wp:docPr id="327"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55"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337164" w:rsidRDefault="00337164" w:rsidP="008949A6">
                            <w:pPr>
                              <w:pStyle w:val="NRELFigureCaption"/>
                            </w:pPr>
                            <w:bookmarkStart w:id="404" w:name="Figure_WF_UPW_std"/>
                            <w:bookmarkStart w:id="405" w:name="_Toc335905356"/>
                            <w:bookmarkStart w:id="406" w:name="_Toc399876291"/>
                            <w:bookmarkStart w:id="407" w:name="_Toc452622674"/>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21</w:t>
                            </w:r>
                            <w:r w:rsidR="00D703A1">
                              <w:rPr>
                                <w:noProof/>
                              </w:rPr>
                              <w:fldChar w:fldCharType="end"/>
                            </w:r>
                            <w:bookmarkEnd w:id="404"/>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405"/>
                            <w:bookmarkEnd w:id="406"/>
                            <w:bookmarkEnd w:id="407"/>
                          </w:p>
                        </w:txbxContent>
                      </wps:txbx>
                      <wps:bodyPr rot="0" vert="horz" wrap="square" lIns="45720" tIns="45720" rIns="4572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062" type="#_x0000_t202" style="position:absolute;margin-left:0;margin-top:0;width:468pt;height:273.6pt;z-index:251696128;visibility:visible;mso-wrap-style:square;mso-width-percent:0;mso-height-percent:0;mso-wrap-distance-left:9pt;mso-wrap-distance-top:7.2pt;mso-wrap-distance-right:9pt;mso-wrap-distance-bottom:7.2pt;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" o:allowoverlap="f" stroked="f">
                <v:textbox inset="3.6pt,,3.6pt,0">
                  <w:txbxContent>
                    <w:p w:rsidR="00337164" w:rsidRPr="00EE6E1C" w:rsidRDefault="00337164"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2775B00" wp14:editId="67EB0862">
                            <wp:extent cx="5120640" cy="2912476"/>
                            <wp:effectExtent l="19050" t="0" r="3810" b="0"/>
                            <wp:docPr id="327"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55"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337164" w:rsidRDefault="00337164" w:rsidP="008949A6">
                      <w:pPr>
                        <w:pStyle w:val="NRELFigureCaption"/>
                      </w:pPr>
                      <w:bookmarkStart w:id="408" w:name="Figure_WF_UPW_std"/>
                      <w:bookmarkStart w:id="409" w:name="_Toc335905356"/>
                      <w:bookmarkStart w:id="410" w:name="_Toc399876291"/>
                      <w:bookmarkStart w:id="411" w:name="_Toc452622674"/>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21</w:t>
                      </w:r>
                      <w:r w:rsidR="00D703A1">
                        <w:rPr>
                          <w:noProof/>
                        </w:rPr>
                        <w:fldChar w:fldCharType="end"/>
                      </w:r>
                      <w:bookmarkEnd w:id="408"/>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409"/>
                      <w:bookmarkEnd w:id="410"/>
                      <w:bookmarkEnd w:id="411"/>
                    </w:p>
                  </w:txbxContent>
                </v:textbox>
                <w10:wrap type="square" anchorx="margin" anchory="margin"/>
              </v:shape>
            </w:pict>
          </mc:Fallback>
        </mc:AlternateContent>
      </w:r>
      <w:r>
        <w:t xml:space="preserve">For unstable flows, the WF_UPW model modifies the SMOOTH-model low- and high-frequency peaks, using Eq. </w:t>
      </w:r>
      <w:r>
        <w:fldChar w:fldCharType="begin" w:fldLock="1"/>
      </w:r>
      <w:r>
        <w:instrText xml:space="preserve"> REF Eqn_SiteSpecific_unstable \h </w:instrText>
      </w:r>
      <w:r>
        <w:fldChar w:fldCharType="separate"/>
      </w:r>
      <w:r w:rsidR="00255BEF">
        <w:rPr>
          <w:noProof/>
        </w:rPr>
        <w:t>(42)</w:t>
      </w:r>
      <w:r>
        <w:fldChar w:fldCharType="end"/>
      </w:r>
      <w:r>
        <w:t xml:space="preserve">. The scaling factors </w:t>
      </w:r>
      <w:r w:rsidRPr="00FF26AB">
        <w:rPr>
          <w:position w:val="-14"/>
        </w:rPr>
        <w:object w:dxaOrig="420" w:dyaOrig="360">
          <v:shape id="_x0000_i1151" type="#_x0000_t75" style="width:21.85pt;height:19.5pt" o:ole="">
            <v:imagedata r:id="rId356" o:title=""/>
          </v:shape>
          <o:OLEObject Type="Embed" ProgID="Equation.DSMT4" ShapeID="_x0000_i1151" DrawAspect="Content" ObjectID="_1526366211" r:id="rId357"/>
        </w:object>
      </w:r>
      <w:r>
        <w:t xml:space="preserve">, </w:t>
      </w:r>
      <w:r w:rsidRPr="00FF26AB">
        <w:rPr>
          <w:position w:val="-14"/>
        </w:rPr>
        <w:object w:dxaOrig="440" w:dyaOrig="360">
          <v:shape id="_x0000_i1152" type="#_x0000_t75" style="width:21.85pt;height:19.5pt" o:ole="">
            <v:imagedata r:id="rId358" o:title=""/>
          </v:shape>
          <o:OLEObject Type="Embed" ProgID="Equation.DSMT4" ShapeID="_x0000_i1152" DrawAspect="Content" ObjectID="_1526366212" r:id="rId359"/>
        </w:object>
      </w:r>
      <w:r>
        <w:t xml:space="preserve">, </w:t>
      </w:r>
      <w:r w:rsidRPr="00FF26AB">
        <w:rPr>
          <w:position w:val="-14"/>
        </w:rPr>
        <w:object w:dxaOrig="400" w:dyaOrig="360">
          <v:shape id="_x0000_i1153" type="#_x0000_t75" style="width:19.5pt;height:19.5pt" o:ole="">
            <v:imagedata r:id="rId360" o:title=""/>
          </v:shape>
          <o:OLEObject Type="Embed" ProgID="Equation.DSMT4" ShapeID="_x0000_i1153" DrawAspect="Content" ObjectID="_1526366213" r:id="rId361"/>
        </w:object>
      </w:r>
      <w:r>
        <w:t xml:space="preserve">, and </w:t>
      </w:r>
      <w:r w:rsidRPr="00FF26AB">
        <w:rPr>
          <w:position w:val="-14"/>
        </w:rPr>
        <w:object w:dxaOrig="440" w:dyaOrig="360">
          <v:shape id="_x0000_i1154" type="#_x0000_t75" style="width:20.65pt;height:19.5pt" o:ole="">
            <v:imagedata r:id="rId362" o:title=""/>
          </v:shape>
          <o:OLEObject Type="Embed" ProgID="Equation.DSMT4" ShapeID="_x0000_i1154" DrawAspect="Content" ObjectID="_1526366214" r:id="rId363"/>
        </w:object>
      </w:r>
      <w:r>
        <w:t xml:space="preserve"> are functions of the </w:t>
      </w:r>
      <w:r>
        <w:rPr>
          <w:i/>
        </w:rPr>
        <w:t xml:space="preserve">RICH_NO </w:t>
      </w:r>
      <w:r>
        <w:t xml:space="preserve">parameter. The resulting standard deviations are similar to those of the unstable SMOOTH model, but scaled by </w:t>
      </w:r>
      <w:proofErr w:type="gramStart"/>
      <w:r>
        <w:t xml:space="preserve">the </w:t>
      </w:r>
      <w:r w:rsidRPr="00FF26AB">
        <w:rPr>
          <w:position w:val="-14"/>
        </w:rPr>
        <w:object w:dxaOrig="420" w:dyaOrig="360">
          <v:shape id="_x0000_i1155" type="#_x0000_t75" style="width:21.85pt;height:19.5pt" o:ole="">
            <v:imagedata r:id="rId356" o:title=""/>
          </v:shape>
          <o:OLEObject Type="Embed" ProgID="Equation.DSMT4" ShapeID="_x0000_i1155" DrawAspect="Content" ObjectID="_1526366215" r:id="rId364"/>
        </w:object>
      </w:r>
      <w:r>
        <w:t xml:space="preserve"> and</w:t>
      </w:r>
      <w:proofErr w:type="gramEnd"/>
      <w:r>
        <w:t xml:space="preserve"> </w:t>
      </w:r>
      <w:r w:rsidRPr="00FF26AB">
        <w:rPr>
          <w:position w:val="-14"/>
        </w:rPr>
        <w:object w:dxaOrig="440" w:dyaOrig="360">
          <v:shape id="_x0000_i1156" type="#_x0000_t75" style="width:21.85pt;height:19.5pt" o:ole="">
            <v:imagedata r:id="rId358" o:title=""/>
          </v:shape>
          <o:OLEObject Type="Embed" ProgID="Equation.DSMT4" ShapeID="_x0000_i1156" DrawAspect="Content" ObjectID="_1526366216" r:id="rId365"/>
        </w:object>
      </w:r>
      <w:r w:rsidRPr="001E269C">
        <w:t xml:space="preserve"> terms</w:t>
      </w:r>
      <w:r>
        <w:t>.</w:t>
      </w:r>
    </w:p>
    <w:p w:rsidR="00DF745D" w:rsidRDefault="00DF745D" w:rsidP="00DF745D">
      <w:pPr>
        <w:pStyle w:val="NRELHead02"/>
      </w:pPr>
      <w:bookmarkStart w:id="412" w:name="_Toc399876229"/>
      <w:bookmarkStart w:id="413" w:name="_Toc452622617"/>
      <w:r>
        <w:t>WF_14D:</w:t>
      </w:r>
      <w:r w:rsidRPr="00B0683C">
        <w:t xml:space="preserve"> </w:t>
      </w:r>
      <w:r>
        <w:t>The</w:t>
      </w:r>
      <w:r w:rsidRPr="00FE6803">
        <w:t xml:space="preserve"> </w:t>
      </w:r>
      <w:r>
        <w:t>NREL Wind Farm, Downwind Model (14 Rotor Diameters)</w:t>
      </w:r>
      <w:bookmarkEnd w:id="412"/>
      <w:bookmarkEnd w:id="413"/>
    </w:p>
    <w:p w:rsidR="00DF745D" w:rsidRDefault="00DF745D" w:rsidP="00DF745D">
      <w:pPr>
        <w:pStyle w:val="NRELBodyText"/>
      </w:pPr>
      <w:r>
        <w:t xml:space="preserve">The WF_14D wind-farm model is based on measurements taken on a 50-m tower downwind of a 41-row wind plant in San Gorgonio Pass, California. The tower was approximately </w:t>
      </w:r>
      <w:r w:rsidRPr="00194EED">
        <w:t>14-rotor-diameters</w:t>
      </w:r>
      <w:r>
        <w:t xml:space="preserve"> downwind of the plant, which consisted of 23-m hub-height </w:t>
      </w:r>
      <w:proofErr w:type="spellStart"/>
      <w:r w:rsidRPr="0032605C">
        <w:t>Micon</w:t>
      </w:r>
      <w:proofErr w:type="spellEnd"/>
      <w:r w:rsidRPr="0032605C">
        <w:t xml:space="preserve"> 65/13 machines with </w:t>
      </w:r>
      <w:r>
        <w:t xml:space="preserve">16-m </w:t>
      </w:r>
      <w:r w:rsidRPr="0032605C">
        <w:t>rotor diameters</w:t>
      </w:r>
      <w:r>
        <w:t>.</w:t>
      </w:r>
    </w:p>
    <w:p w:rsidR="00DF745D" w:rsidRDefault="00DF745D" w:rsidP="00DF745D">
      <w:pPr>
        <w:pStyle w:val="NRELBodyText"/>
      </w:pPr>
      <w:r>
        <w:t xml:space="preserve">The spectra were calculated using 50-Hz wind-speed measurements from a three-axis sonic anemometer located 23 m above the ground. The parameters for spatial coherence were calculated using measurements from 5-Hz cup anemometers </w:t>
      </w:r>
      <w:r w:rsidRPr="00BF763A">
        <w:t xml:space="preserve">and </w:t>
      </w:r>
      <w:r>
        <w:t>direction</w:t>
      </w:r>
      <w:r w:rsidRPr="00BF763A">
        <w:t xml:space="preserve"> vanes</w:t>
      </w:r>
      <w:r>
        <w:t xml:space="preserve"> located at 5 m, 10 m, 20 m, and 50 m above ground. The development of this model is described by Kelley </w:t>
      </w:r>
      <w:r>
        <w:fldChar w:fldCharType="begin" w:fldLock="1"/>
      </w:r>
      <w:r>
        <w:instrText xml:space="preserve"> REF Reference_SNLWIND3D \h </w:instrText>
      </w:r>
      <w:r>
        <w:fldChar w:fldCharType="separate"/>
      </w:r>
      <w:r w:rsidR="00255BEF">
        <w:rPr>
          <w:noProof/>
        </w:rPr>
        <w:t>6</w:t>
      </w:r>
      <w:r>
        <w:fldChar w:fldCharType="end"/>
      </w:r>
      <w:r>
        <w:t xml:space="preserve">, </w:t>
      </w:r>
      <w:r>
        <w:lastRenderedPageBreak/>
        <w:t xml:space="preserve">and the measurements are discussed further in Kelley and Wright </w:t>
      </w:r>
      <w:r w:rsidR="00B32F55">
        <w:t>[</w:t>
      </w:r>
      <w:r>
        <w:fldChar w:fldCharType="begin" w:fldLock="1"/>
      </w:r>
      <w:r>
        <w:instrText xml:space="preserve"> REF Reference_WF \h </w:instrText>
      </w:r>
      <w:r>
        <w:fldChar w:fldCharType="separate"/>
      </w:r>
      <w:r w:rsidR="00255BEF">
        <w:rPr>
          <w:noProof/>
        </w:rPr>
        <w:t>33</w:t>
      </w:r>
      <w:r>
        <w:fldChar w:fldCharType="end"/>
      </w:r>
      <w:r w:rsidR="00B32F55">
        <w:t>]</w:t>
      </w:r>
      <w:r>
        <w:t>.</w:t>
      </w:r>
    </w:p>
    <w:p w:rsidR="00DF745D" w:rsidRPr="00952C0A" w:rsidRDefault="00DF745D" w:rsidP="00DF745D">
      <w:pPr>
        <w:pStyle w:val="NRELBodyText"/>
      </w:pPr>
      <w:r>
        <w:t xml:space="preserve">For neutral and stable flows, the WF_14D spectra are defined by adding scaled versions of the SMOOTH-model spectra, also using Eq. </w:t>
      </w:r>
      <w:r>
        <w:fldChar w:fldCharType="begin" w:fldLock="1"/>
      </w:r>
      <w:r>
        <w:instrText xml:space="preserve"> REF Eqn_SiteSpecific_stable \h </w:instrText>
      </w:r>
      <w:r>
        <w:fldChar w:fldCharType="separate"/>
      </w:r>
      <w:r w:rsidR="00255BEF" w:rsidRPr="00B82847">
        <w:rPr>
          <w:noProof/>
        </w:rPr>
        <w:t>(</w:t>
      </w:r>
      <w:r w:rsidR="00255BEF">
        <w:rPr>
          <w:noProof/>
        </w:rPr>
        <w:t>41</w:t>
      </w:r>
      <w:r w:rsidR="00255BEF" w:rsidRPr="00B82847">
        <w:rPr>
          <w:noProof/>
        </w:rPr>
        <w:t>)</w:t>
      </w:r>
      <w:r>
        <w:fldChar w:fldCharType="end"/>
      </w:r>
      <w:r>
        <w:t>. All wind components use two spectral peaks (</w:t>
      </w:r>
      <w:proofErr w:type="spellStart"/>
      <w:r>
        <w:rPr>
          <w:i/>
        </w:rPr>
        <w:t>NumPeaks</w:t>
      </w:r>
      <w:r w:rsidRPr="008B3A25">
        <w:rPr>
          <w:i/>
          <w:vertAlign w:val="subscript"/>
        </w:rPr>
        <w:t>K</w:t>
      </w:r>
      <w:proofErr w:type="spellEnd"/>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57" type="#_x0000_t75" style="width:21.85pt;height:19.5pt" o:ole="">
            <v:imagedata r:id="rId340" o:title=""/>
          </v:shape>
          <o:OLEObject Type="Embed" ProgID="Equation.DSMT4" ShapeID="_x0000_i1157" DrawAspect="Content" ObjectID="_1526366217" r:id="rId366"/>
        </w:object>
      </w:r>
      <w:r>
        <w:t xml:space="preserve"> and </w:t>
      </w:r>
      <w:r w:rsidRPr="00FF26AB">
        <w:rPr>
          <w:position w:val="-14"/>
        </w:rPr>
        <w:object w:dxaOrig="400" w:dyaOrig="360">
          <v:shape id="_x0000_i1158" type="#_x0000_t75" style="width:19.5pt;height:19.5pt" o:ole="">
            <v:imagedata r:id="rId313" o:title=""/>
          </v:shape>
          <o:OLEObject Type="Embed" ProgID="Equation.DSMT4" ShapeID="_x0000_i1158" DrawAspect="Content" ObjectID="_1526366218" r:id="rId367"/>
        </w:object>
      </w:r>
      <w:r>
        <w:t xml:space="preserve"> are functions of </w:t>
      </w:r>
      <w:r>
        <w:rPr>
          <w:i/>
        </w:rPr>
        <w:t>RICH_NO</w:t>
      </w:r>
      <w:r>
        <w:t xml:space="preserve">. </w:t>
      </w:r>
      <w:r>
        <w:fldChar w:fldCharType="begin" w:fldLock="1"/>
      </w:r>
      <w:r>
        <w:instrText xml:space="preserve"> REF  Figure_WF_xxD_std \h </w:instrText>
      </w:r>
      <w:r>
        <w:fldChar w:fldCharType="separate"/>
      </w:r>
      <w:r w:rsidR="00255BEF">
        <w:t xml:space="preserve">Figure </w:t>
      </w:r>
      <w:r w:rsidR="00255BEF">
        <w:rPr>
          <w:noProof/>
        </w:rPr>
        <w:t>22</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t xml:space="preserve">For unstable flows, the WF_14D model modifies the SMOOTH-model low- and high-frequency peaks listed in Eq. </w:t>
      </w:r>
      <w:r>
        <w:fldChar w:fldCharType="begin" w:fldLock="1"/>
      </w:r>
      <w:r>
        <w:instrText xml:space="preserve"> REF Eqn_SMOOTH_Unstable_u \h </w:instrText>
      </w:r>
      <w:r>
        <w:fldChar w:fldCharType="separate"/>
      </w:r>
      <w:r w:rsidR="00255BEF">
        <w:rPr>
          <w:noProof/>
        </w:rPr>
        <w:t>(35)</w:t>
      </w:r>
      <w:r>
        <w:fldChar w:fldCharType="end"/>
      </w:r>
      <w:r>
        <w:t xml:space="preserve"> through Eq. </w:t>
      </w:r>
      <w:r>
        <w:fldChar w:fldCharType="begin" w:fldLock="1"/>
      </w:r>
      <w:r>
        <w:instrText xml:space="preserve"> REF Eqn_SMOOTH_Unstable_w \h </w:instrText>
      </w:r>
      <w:r>
        <w:fldChar w:fldCharType="separate"/>
      </w:r>
      <w:r w:rsidR="00255BEF">
        <w:rPr>
          <w:noProof/>
        </w:rPr>
        <w:t>(37)</w:t>
      </w:r>
      <w:r>
        <w:fldChar w:fldCharType="end"/>
      </w:r>
      <w:r>
        <w:t>:</w:t>
      </w:r>
    </w:p>
    <w:p w:rsidR="00DF745D" w:rsidRDefault="00DF745D" w:rsidP="00DF745D">
      <w:pPr>
        <w:pStyle w:val="MTDisplayEquation"/>
      </w:pPr>
      <w:r>
        <w:tab/>
      </w:r>
      <w:r w:rsidRPr="00F302AC">
        <w:rPr>
          <w:position w:val="-28"/>
        </w:rPr>
        <w:object w:dxaOrig="6460" w:dyaOrig="700">
          <v:shape id="_x0000_i1159" type="#_x0000_t75" style="width:322.7pt;height:37.75pt" o:ole="">
            <v:imagedata r:id="rId368" o:title=""/>
          </v:shape>
          <o:OLEObject Type="Embed" ProgID="Equation.DSMT4" ShapeID="_x0000_i1159" DrawAspect="Content" ObjectID="_1526366219" r:id="rId369"/>
        </w:object>
      </w:r>
      <w:r>
        <w:tab/>
      </w:r>
      <w:r>
        <w:fldChar w:fldCharType="begin"/>
      </w:r>
      <w:r>
        <w:instrText xml:space="preserve"> SEQ Eqn  \n \# "(0)" \* MERGEFORMAT  \* MERGEFORMAT </w:instrText>
      </w:r>
      <w:r>
        <w:fldChar w:fldCharType="separate"/>
      </w:r>
      <w:r w:rsidR="007F0774">
        <w:rPr>
          <w:noProof/>
        </w:rPr>
        <w:t>(47)</w:t>
      </w:r>
      <w:r>
        <w:rPr>
          <w:noProof/>
        </w:rPr>
        <w:fldChar w:fldCharType="end"/>
      </w:r>
    </w:p>
    <w:p w:rsidR="00DF745D" w:rsidRDefault="00DF745D" w:rsidP="00DF745D">
      <w:pPr>
        <w:pStyle w:val="NRELBodyText"/>
      </w:pPr>
      <w:r>
        <w:rPr>
          <w:noProof/>
        </w:rPr>
        <mc:AlternateContent>
          <mc:Choice Requires="wps">
            <w:drawing>
              <wp:anchor distT="45720" distB="0" distL="114300" distR="114300" simplePos="0" relativeHeight="251698176" behindDoc="0" locked="0" layoutInCell="1" allowOverlap="0" wp14:anchorId="46EB5E57" wp14:editId="4E8F16EE">
                <wp:simplePos x="0" y="0"/>
                <wp:positionH relativeFrom="margin">
                  <wp:align>center</wp:align>
                </wp:positionH>
                <wp:positionV relativeFrom="margin">
                  <wp:align>bottom</wp:align>
                </wp:positionV>
                <wp:extent cx="5943600" cy="3529330"/>
                <wp:effectExtent l="0" t="0" r="0" b="4445"/>
                <wp:wrapSquare wrapText="bothSides"/>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Pr="00EE6E1C" w:rsidRDefault="00337164"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0FAD1593" wp14:editId="7E216FA8">
                                  <wp:extent cx="5120640" cy="2922678"/>
                                  <wp:effectExtent l="19050" t="0" r="3810" b="0"/>
                                  <wp:docPr id="328"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0"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337164" w:rsidRDefault="00337164" w:rsidP="008949A6">
                            <w:pPr>
                              <w:pStyle w:val="NRELFigureCaption"/>
                            </w:pPr>
                            <w:bookmarkStart w:id="414" w:name="Figure_WF_xxD_std"/>
                            <w:bookmarkStart w:id="415" w:name="_Toc335905357"/>
                            <w:bookmarkStart w:id="416" w:name="_Toc399876292"/>
                            <w:bookmarkStart w:id="417" w:name="_Toc452622675"/>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22</w:t>
                            </w:r>
                            <w:r w:rsidR="00D703A1">
                              <w:rPr>
                                <w:noProof/>
                              </w:rPr>
                              <w:fldChar w:fldCharType="end"/>
                            </w:r>
                            <w:bookmarkEnd w:id="414"/>
                            <w:r>
                              <w:t>.</w:t>
                            </w:r>
                            <w:proofErr w:type="gramEnd"/>
                            <w:r>
                              <w:t xml:space="preserve"> WF_07D- and WF_14D-model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t>, r</w:t>
                            </w:r>
                            <w:r w:rsidRPr="00FE6803">
                              <w:t>ight:</w:t>
                            </w:r>
                            <w:r>
                              <w:t xml:space="preserve"> ratios of standard deviations</w:t>
                            </w:r>
                            <w:bookmarkEnd w:id="415"/>
                            <w:bookmarkEnd w:id="416"/>
                            <w:bookmarkEnd w:id="417"/>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063" type="#_x0000_t202" style="position:absolute;margin-left:0;margin-top:0;width:468pt;height:277.9pt;z-index:251698176;visibility:visible;mso-wrap-style:square;mso-width-percent:0;mso-height-percent:0;mso-wrap-distance-left:9pt;mso-wrap-distance-top:3.6pt;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" o:allowoverlap="f" stroked="f">
                <v:textbox inset="3.6pt,,3.6pt">
                  <w:txbxContent>
                    <w:p w:rsidR="00337164" w:rsidRPr="00EE6E1C" w:rsidRDefault="00337164"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0FAD1593" wp14:editId="7E216FA8">
                            <wp:extent cx="5120640" cy="2922678"/>
                            <wp:effectExtent l="19050" t="0" r="3810" b="0"/>
                            <wp:docPr id="328"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0"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337164" w:rsidRDefault="00337164" w:rsidP="008949A6">
                      <w:pPr>
                        <w:pStyle w:val="NRELFigureCaption"/>
                      </w:pPr>
                      <w:bookmarkStart w:id="418" w:name="Figure_WF_xxD_std"/>
                      <w:bookmarkStart w:id="419" w:name="_Toc335905357"/>
                      <w:bookmarkStart w:id="420" w:name="_Toc399876292"/>
                      <w:bookmarkStart w:id="421" w:name="_Toc452622675"/>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22</w:t>
                      </w:r>
                      <w:r w:rsidR="00D703A1">
                        <w:rPr>
                          <w:noProof/>
                        </w:rPr>
                        <w:fldChar w:fldCharType="end"/>
                      </w:r>
                      <w:bookmarkEnd w:id="418"/>
                      <w:r>
                        <w:t>.</w:t>
                      </w:r>
                      <w:proofErr w:type="gramEnd"/>
                      <w:r>
                        <w:t xml:space="preserve"> WF_07D- and WF_14D-model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t>, r</w:t>
                      </w:r>
                      <w:r w:rsidRPr="00FE6803">
                        <w:t>ight:</w:t>
                      </w:r>
                      <w:r>
                        <w:t xml:space="preserve"> ratios of standard deviations</w:t>
                      </w:r>
                      <w:bookmarkEnd w:id="419"/>
                      <w:bookmarkEnd w:id="420"/>
                      <w:bookmarkEnd w:id="421"/>
                    </w:p>
                  </w:txbxContent>
                </v:textbox>
                <w10:wrap type="square" anchorx="margin" anchory="margin"/>
              </v:shape>
            </w:pict>
          </mc:Fallback>
        </mc:AlternateContent>
      </w:r>
      <w:r>
        <w:t xml:space="preserve">The </w:t>
      </w:r>
      <w:r>
        <w:rPr>
          <w:i/>
        </w:rPr>
        <w:t>u</w:t>
      </w:r>
      <w:r>
        <w:t xml:space="preserve">- and </w:t>
      </w:r>
      <w:r>
        <w:rPr>
          <w:i/>
        </w:rPr>
        <w:t>w</w:t>
      </w:r>
      <w:r>
        <w:t>-component spectra have two peaks (</w:t>
      </w:r>
      <w:proofErr w:type="spellStart"/>
      <w:r>
        <w:rPr>
          <w:i/>
        </w:rPr>
        <w:t>NumPeaks</w:t>
      </w:r>
      <w:r w:rsidRPr="008B3A25">
        <w:rPr>
          <w:i/>
          <w:vertAlign w:val="subscript"/>
        </w:rPr>
        <w:t>K</w:t>
      </w:r>
      <w:proofErr w:type="spellEnd"/>
      <w:r w:rsidRPr="00B61404">
        <w:rPr>
          <w:i/>
        </w:rPr>
        <w:t> = </w:t>
      </w:r>
      <w:proofErr w:type="gramStart"/>
      <w:r w:rsidRPr="00B61404">
        <w:rPr>
          <w:i/>
        </w:rPr>
        <w:t>2</w:t>
      </w:r>
      <w:proofErr w:type="gramEnd"/>
      <w:r>
        <w:rPr>
          <w:i/>
        </w:rPr>
        <w:t>,</w:t>
      </w:r>
      <w:r>
        <w:t xml:space="preserve"> </w:t>
      </w:r>
      <w:r>
        <w:rPr>
          <w:i/>
        </w:rPr>
        <w:t>K = u, w</w:t>
      </w:r>
      <w:r w:rsidRPr="003641CA">
        <w:t>)</w:t>
      </w:r>
      <w:r>
        <w:t xml:space="preserve">. For the </w:t>
      </w:r>
      <w:r>
        <w:rPr>
          <w:i/>
        </w:rPr>
        <w:t>v</w:t>
      </w:r>
      <w:r>
        <w:t>-component spectra, Kelley found a third peak (</w:t>
      </w:r>
      <w:proofErr w:type="spellStart"/>
      <w:r>
        <w:rPr>
          <w:i/>
        </w:rPr>
        <w:t>NumPeaks</w:t>
      </w:r>
      <w:r>
        <w:rPr>
          <w:i/>
          <w:vertAlign w:val="subscript"/>
        </w:rPr>
        <w:t>v</w:t>
      </w:r>
      <w:proofErr w:type="spellEnd"/>
      <w:r w:rsidRPr="00B61404">
        <w:rPr>
          <w:i/>
        </w:rPr>
        <w:t> = </w:t>
      </w:r>
      <w:r>
        <w:rPr>
          <w:i/>
        </w:rPr>
        <w:t>3</w:t>
      </w:r>
      <w:r>
        <w:t>), which he attributed to wakes from the wind turbines upstream.</w:t>
      </w:r>
      <w:r>
        <w:rPr>
          <w:i/>
        </w:rPr>
        <w:t xml:space="preserve"> </w:t>
      </w:r>
      <w:r>
        <w:t xml:space="preserve">The scaling factors </w:t>
      </w:r>
      <w:r w:rsidRPr="00FF26AB">
        <w:rPr>
          <w:position w:val="-14"/>
        </w:rPr>
        <w:object w:dxaOrig="420" w:dyaOrig="360">
          <v:shape id="_x0000_i1160" type="#_x0000_t75" style="width:21.85pt;height:19.5pt" o:ole="">
            <v:imagedata r:id="rId340" o:title=""/>
          </v:shape>
          <o:OLEObject Type="Embed" ProgID="Equation.DSMT4" ShapeID="_x0000_i1160" DrawAspect="Content" ObjectID="_1526366220" r:id="rId371"/>
        </w:object>
      </w:r>
      <w:r>
        <w:t xml:space="preserve"> and </w:t>
      </w:r>
      <w:r w:rsidRPr="00FF26AB">
        <w:rPr>
          <w:position w:val="-14"/>
        </w:rPr>
        <w:object w:dxaOrig="400" w:dyaOrig="360">
          <v:shape id="_x0000_i1161" type="#_x0000_t75" style="width:19.5pt;height:19.5pt" o:ole="">
            <v:imagedata r:id="rId313" o:title=""/>
          </v:shape>
          <o:OLEObject Type="Embed" ProgID="Equation.DSMT4" ShapeID="_x0000_i1161" DrawAspect="Content" ObjectID="_1526366221" r:id="rId372"/>
        </w:object>
      </w:r>
      <w:r>
        <w:t xml:space="preserve">, </w:t>
      </w:r>
      <w:r w:rsidRPr="009D0252">
        <w:rPr>
          <w:position w:val="-10"/>
        </w:rPr>
        <w:object w:dxaOrig="1980" w:dyaOrig="320">
          <v:shape id="_x0000_i1162" type="#_x0000_t75" style="width:101.45pt;height:15.95pt" o:ole="">
            <v:imagedata r:id="rId373" o:title=""/>
          </v:shape>
          <o:OLEObject Type="Embed" ProgID="Equation.DSMT4" ShapeID="_x0000_i1162" DrawAspect="Content" ObjectID="_1526366222" r:id="rId374"/>
        </w:object>
      </w:r>
      <w:r>
        <w:t xml:space="preserve">, are functions of the </w:t>
      </w:r>
      <w:r>
        <w:rPr>
          <w:i/>
        </w:rPr>
        <w:t>RICH_NO</w:t>
      </w:r>
      <w:r>
        <w:t xml:space="preserve"> parameter. The resulting standard deviations are similar to those of the unstable SMOOTH-model, scaled by the </w:t>
      </w:r>
      <w:r w:rsidRPr="00FF26AB">
        <w:rPr>
          <w:position w:val="-14"/>
        </w:rPr>
        <w:object w:dxaOrig="420" w:dyaOrig="360">
          <v:shape id="_x0000_i1163" type="#_x0000_t75" style="width:21.85pt;height:19.5pt" o:ole="">
            <v:imagedata r:id="rId340" o:title=""/>
          </v:shape>
          <o:OLEObject Type="Embed" ProgID="Equation.DSMT4" ShapeID="_x0000_i1163" DrawAspect="Content" ObjectID="_1526366223" r:id="rId375"/>
        </w:object>
      </w:r>
      <w:r>
        <w:t xml:space="preserve"> </w:t>
      </w:r>
      <w:r w:rsidRPr="001E269C">
        <w:t>terms</w:t>
      </w:r>
      <w:r>
        <w:t>.</w:t>
      </w:r>
    </w:p>
    <w:p w:rsidR="00DF745D" w:rsidRDefault="00DF745D" w:rsidP="00DF745D">
      <w:pPr>
        <w:pStyle w:val="NRELHead02"/>
      </w:pPr>
      <w:bookmarkStart w:id="422" w:name="_Toc399876230"/>
      <w:bookmarkStart w:id="423" w:name="_Toc452622618"/>
      <w:r>
        <w:t>WF_07D:</w:t>
      </w:r>
      <w:r w:rsidRPr="00FE6803">
        <w:t xml:space="preserve"> </w:t>
      </w:r>
      <w:r>
        <w:t>The NREL Wind Farm, Downwind Model (</w:t>
      </w:r>
      <w:proofErr w:type="gramStart"/>
      <w:r>
        <w:t>7</w:t>
      </w:r>
      <w:proofErr w:type="gramEnd"/>
      <w:r>
        <w:t xml:space="preserve"> Rotor Diameters)</w:t>
      </w:r>
      <w:bookmarkEnd w:id="422"/>
      <w:bookmarkEnd w:id="423"/>
    </w:p>
    <w:p w:rsidR="00DF745D" w:rsidRDefault="00DF745D" w:rsidP="00DF745D">
      <w:pPr>
        <w:pStyle w:val="NRELBodyText"/>
      </w:pPr>
      <w:r>
        <w:t>The scaling for the WF_07D wind-farm model is based on measurements taken at row 37 of a 41-row wind plant in San Gorgonio Pass, California for the SERI Thin-Airfoil Blade Atmospheric Performance Test</w:t>
      </w:r>
      <w:r w:rsidR="00B32F55">
        <w:t xml:space="preserve"> [</w:t>
      </w:r>
      <w:bookmarkStart w:id="424" w:name="Reference_WF_07D"/>
      <w:r>
        <w:fldChar w:fldCharType="begin"/>
      </w:r>
      <w:r>
        <w:instrText xml:space="preserve"> SEQ References \* MERGEFORMAT </w:instrText>
      </w:r>
      <w:r>
        <w:fldChar w:fldCharType="separate"/>
      </w:r>
      <w:r w:rsidR="007F0774">
        <w:rPr>
          <w:noProof/>
        </w:rPr>
        <w:t>34</w:t>
      </w:r>
      <w:r>
        <w:rPr>
          <w:noProof/>
        </w:rPr>
        <w:fldChar w:fldCharType="end"/>
      </w:r>
      <w:bookmarkEnd w:id="424"/>
      <w:r w:rsidR="00B32F55">
        <w:rPr>
          <w:noProof/>
        </w:rPr>
        <w:t>]</w:t>
      </w:r>
      <w:r>
        <w:t xml:space="preserve">. The 16-Hz measurements were obtained from a three-axis </w:t>
      </w:r>
      <w:r>
        <w:lastRenderedPageBreak/>
        <w:t xml:space="preserve">sonic anemometer 23-m above the ground, on a tower approximately 7-rotor-diameters downwind of a row of operating </w:t>
      </w:r>
      <w:proofErr w:type="spellStart"/>
      <w:r>
        <w:t>Micon</w:t>
      </w:r>
      <w:proofErr w:type="spellEnd"/>
      <w:r>
        <w:t xml:space="preserve"> 65/13 wind turbines.</w:t>
      </w:r>
    </w:p>
    <w:p w:rsidR="00DF745D" w:rsidRDefault="00DF745D" w:rsidP="00DF745D">
      <w:pPr>
        <w:pStyle w:val="NRELBodyText"/>
      </w:pPr>
      <w:r>
        <w:t>These measurements were used to calculate the scaling for coherent structures and default input parameters. The measurements used to form the scaling for the WF_07D model, however, were not sufficient to develop spectral scaling or spatial coherence. As a result, the WF_07D model uses the same equations for the velocity spectra and spatial coherence as the WF_14D model.</w:t>
      </w:r>
    </w:p>
    <w:p w:rsidR="00DF745D" w:rsidRDefault="00DF745D" w:rsidP="00DF745D">
      <w:pPr>
        <w:pStyle w:val="NRELHead02"/>
      </w:pPr>
      <w:bookmarkStart w:id="425" w:name="_Toc399876231"/>
      <w:bookmarkStart w:id="426" w:name="_Toc452622619"/>
      <w:r>
        <w:t>TIDAL: The NREL/UW Tidal Channel Model</w:t>
      </w:r>
      <w:bookmarkEnd w:id="425"/>
      <w:bookmarkEnd w:id="426"/>
    </w:p>
    <w:p w:rsidR="00DF745D" w:rsidRDefault="00DF745D" w:rsidP="00DF745D">
      <w:pPr>
        <w:pStyle w:val="NRELBodyText"/>
      </w:pPr>
      <w:r>
        <w:t xml:space="preserve">The TIDAL model for water turbulence is based on measurements taken near </w:t>
      </w:r>
      <w:proofErr w:type="spellStart"/>
      <w:r>
        <w:t>Marrowstone</w:t>
      </w:r>
      <w:proofErr w:type="spellEnd"/>
      <w:r>
        <w:t xml:space="preserve"> Island in Puget Sound Washington</w:t>
      </w:r>
      <w:r w:rsidR="006E06A5">
        <w:t xml:space="preserve"> [</w:t>
      </w:r>
      <w:bookmarkStart w:id="427" w:name="Reference_TidalMeasurements"/>
      <w:r>
        <w:fldChar w:fldCharType="begin"/>
      </w:r>
      <w:r>
        <w:instrText xml:space="preserve"> SEQ References \* MERGEFORMAT </w:instrText>
      </w:r>
      <w:r>
        <w:fldChar w:fldCharType="separate"/>
      </w:r>
      <w:r w:rsidR="007F0774">
        <w:rPr>
          <w:noProof/>
        </w:rPr>
        <w:t>35</w:t>
      </w:r>
      <w:r>
        <w:rPr>
          <w:noProof/>
        </w:rPr>
        <w:fldChar w:fldCharType="end"/>
      </w:r>
      <w:bookmarkEnd w:id="427"/>
      <w:r w:rsidR="006E06A5">
        <w:rPr>
          <w:noProof/>
        </w:rPr>
        <w:t>]</w:t>
      </w:r>
      <w:r>
        <w:t>. These measurements were taken in a tidally-mixed tidal boundary layer 4.6 meters above the bottom in 18 meters of water. The spectral form is essentially the same as the SMOOTH spectral model, but the spectral amplitude and shear are scaled directly based on this tidal channel’s turbulent kinetic energy (TKE) and shear rather than implicitly from atmospheric boundary layer theory. In particular, the form is:</w:t>
      </w:r>
    </w:p>
    <w:p w:rsidR="00DF745D" w:rsidRDefault="00DF745D" w:rsidP="00DF745D">
      <w:pPr>
        <w:pStyle w:val="MTDisplayEquation"/>
      </w:pPr>
      <w:r>
        <w:tab/>
      </w:r>
      <w:r w:rsidRPr="00601CA0">
        <w:rPr>
          <w:position w:val="-66"/>
        </w:rPr>
        <w:object w:dxaOrig="2560" w:dyaOrig="1380">
          <v:shape id="_x0000_i1164" type="#_x0000_t75" style="width:128.65pt;height:73.2pt" o:ole="">
            <v:imagedata r:id="rId376" o:title=""/>
          </v:shape>
          <o:OLEObject Type="Embed" ProgID="Equation.DSMT4" ShapeID="_x0000_i1164" DrawAspect="Content" ObjectID="_1526366224" r:id="rId377"/>
        </w:object>
      </w:r>
      <w:r>
        <w:tab/>
      </w:r>
      <w:r>
        <w:fldChar w:fldCharType="begin"/>
      </w:r>
      <w:r>
        <w:instrText xml:space="preserve"> SEQ Eqn  \n \# "(0)" \* MERGEFORMAT  \* MERGEFORMAT </w:instrText>
      </w:r>
      <w:r>
        <w:fldChar w:fldCharType="separate"/>
      </w:r>
      <w:r w:rsidR="007F0774">
        <w:rPr>
          <w:noProof/>
        </w:rPr>
        <w:t>(48)</w:t>
      </w:r>
      <w:r>
        <w:rPr>
          <w:noProof/>
        </w:rPr>
        <w:fldChar w:fldCharType="end"/>
      </w:r>
    </w:p>
    <w:p w:rsidR="00DF745D" w:rsidRDefault="00DF745D" w:rsidP="00DF745D">
      <w:pPr>
        <w:pStyle w:val="NRELBodyText"/>
      </w:pPr>
      <w:proofErr w:type="gramStart"/>
      <w:r>
        <w:t>where</w:t>
      </w:r>
      <w:proofErr w:type="gramEnd"/>
      <w:r>
        <w:t xml:space="preserve"> the empirically determined coefficients are (for frequency, </w:t>
      </w:r>
      <w:r w:rsidRPr="002F6DFD">
        <w:rPr>
          <w:i/>
        </w:rPr>
        <w:t>f</w:t>
      </w:r>
      <w:r>
        <w:t xml:space="preserve">, in hertz and </w:t>
      </w:r>
      <w:r w:rsidRPr="001900A9">
        <w:t>∂</w:t>
      </w:r>
      <w:r w:rsidRPr="00913897">
        <w:rPr>
          <w:i/>
        </w:rPr>
        <w:t>u</w:t>
      </w:r>
      <w:r w:rsidRPr="001900A9">
        <w:t>/∂</w:t>
      </w:r>
      <w:r w:rsidRPr="00913897">
        <w:rPr>
          <w:i/>
        </w:rPr>
        <w:t>z</w:t>
      </w:r>
      <w:r>
        <w:t xml:space="preserve"> in 1/second):</w:t>
      </w:r>
    </w:p>
    <w:p w:rsidR="00DF745D" w:rsidRDefault="00DF745D" w:rsidP="00DF745D">
      <w:pPr>
        <w:pStyle w:val="MTDisplayEquation"/>
      </w:pPr>
      <w:r>
        <w:tab/>
      </w:r>
      <w:r w:rsidRPr="002F6DFD">
        <w:rPr>
          <w:position w:val="-48"/>
        </w:rPr>
        <w:object w:dxaOrig="3100" w:dyaOrig="1060">
          <v:shape id="_x0000_i1165" type="#_x0000_t75" style="width:154.55pt;height:56.65pt" o:ole="">
            <v:imagedata r:id="rId378" o:title=""/>
          </v:shape>
          <o:OLEObject Type="Embed" ProgID="Equation.DSMT4" ShapeID="_x0000_i1165" DrawAspect="Content" ObjectID="_1526366225" r:id="rId379"/>
        </w:object>
      </w:r>
      <w:r>
        <w:tab/>
      </w:r>
      <w:r>
        <w:fldChar w:fldCharType="begin"/>
      </w:r>
      <w:r>
        <w:instrText xml:space="preserve"> SEQ Eqn  \n \# "(0)" \* MERGEFORMAT  \* MERGEFORMAT </w:instrText>
      </w:r>
      <w:r>
        <w:fldChar w:fldCharType="separate"/>
      </w:r>
      <w:r w:rsidR="007F0774">
        <w:rPr>
          <w:noProof/>
        </w:rPr>
        <w:t>(49)</w:t>
      </w:r>
      <w:r>
        <w:rPr>
          <w:noProof/>
        </w:rPr>
        <w:fldChar w:fldCharType="end"/>
      </w:r>
    </w:p>
    <w:p w:rsidR="00DF745D" w:rsidRDefault="00DF745D" w:rsidP="00DF745D">
      <w:pPr>
        <w:pStyle w:val="NRELBodyText"/>
      </w:pPr>
      <w:r w:rsidRPr="001900A9">
        <w:t>The shear, ∂</w:t>
      </w:r>
      <w:r w:rsidRPr="002F6DFD">
        <w:rPr>
          <w:i/>
        </w:rPr>
        <w:t>u</w:t>
      </w:r>
      <w:r w:rsidRPr="001900A9">
        <w:t>/∂</w:t>
      </w:r>
      <w:r w:rsidRPr="002F6DFD">
        <w:rPr>
          <w:i/>
        </w:rPr>
        <w:t>z</w:t>
      </w:r>
      <w:r w:rsidRPr="001900A9">
        <w:t xml:space="preserve">, is calculated internally from the specified mean velocity profile. In the case of </w:t>
      </w:r>
      <w:r>
        <w:t xml:space="preserve">a logarithmic velocity profile, the shear is proportional to </w:t>
      </w:r>
      <w:r w:rsidRPr="002F6DFD">
        <w:rPr>
          <w:i/>
        </w:rPr>
        <w:t>u</w:t>
      </w:r>
      <w:r>
        <w:t>/</w:t>
      </w:r>
      <w:r w:rsidRPr="002F6DFD">
        <w:rPr>
          <w:i/>
        </w:rPr>
        <w:t>z</w:t>
      </w:r>
      <w:r>
        <w:t xml:space="preserve"> and this form is essentially the same as the SMOOTH spectral model. The component-TKE levels, </w:t>
      </w:r>
      <w:r w:rsidRPr="002F6DFD">
        <w:rPr>
          <w:i/>
        </w:rPr>
        <w:t>σ</w:t>
      </w:r>
      <w:r w:rsidRPr="002F6DFD">
        <w:rPr>
          <w:i/>
          <w:vertAlign w:val="subscript"/>
        </w:rPr>
        <w:t>K</w:t>
      </w:r>
      <w:r w:rsidRPr="002F6DFD">
        <w:rPr>
          <w:i/>
          <w:vertAlign w:val="superscript"/>
        </w:rPr>
        <w:t>2</w:t>
      </w:r>
      <w:r>
        <w:rPr>
          <w:i/>
        </w:rPr>
        <w:t xml:space="preserve"> </w:t>
      </w:r>
      <w:r>
        <w:t xml:space="preserve">are determined based on an exponential profile proportional to </w:t>
      </w:r>
      <w:r w:rsidRPr="002F6DFD">
        <w:rPr>
          <w:i/>
        </w:rPr>
        <w:t>UStar</w:t>
      </w:r>
      <w:r w:rsidRPr="002F6DFD">
        <w:rPr>
          <w:vertAlign w:val="superscript"/>
        </w:rPr>
        <w:t>2</w:t>
      </w:r>
      <w:r>
        <w:t>:</w:t>
      </w:r>
    </w:p>
    <w:p w:rsidR="00DF745D" w:rsidRDefault="00DF745D" w:rsidP="00DF745D">
      <w:pPr>
        <w:pStyle w:val="MTDisplayEquation"/>
      </w:pPr>
      <w:r>
        <w:tab/>
      </w:r>
      <w:r w:rsidRPr="005F186B">
        <w:rPr>
          <w:position w:val="-10"/>
        </w:rPr>
        <w:object w:dxaOrig="2280" w:dyaOrig="360">
          <v:shape id="_x0000_i1166" type="#_x0000_t75" style="width:114.45pt;height:19.5pt" o:ole="">
            <v:imagedata r:id="rId380" o:title=""/>
          </v:shape>
          <o:OLEObject Type="Embed" ProgID="Equation.DSMT4" ShapeID="_x0000_i1166" DrawAspect="Content" ObjectID="_1526366226" r:id="rId381"/>
        </w:object>
      </w:r>
      <w:r>
        <w:tab/>
      </w:r>
      <w:r>
        <w:fldChar w:fldCharType="begin"/>
      </w:r>
      <w:r>
        <w:instrText xml:space="preserve"> SEQ Eqn  \n \# "(0)" \* MERGEFORMAT  \* MERGEFORMAT </w:instrText>
      </w:r>
      <w:r>
        <w:fldChar w:fldCharType="separate"/>
      </w:r>
      <w:r w:rsidR="007F0774">
        <w:rPr>
          <w:noProof/>
        </w:rPr>
        <w:t>(50)</w:t>
      </w:r>
      <w:r>
        <w:rPr>
          <w:noProof/>
        </w:rPr>
        <w:fldChar w:fldCharType="end"/>
      </w:r>
    </w:p>
    <w:p w:rsidR="00DF745D" w:rsidRDefault="00DF745D" w:rsidP="00DF745D">
      <w:pPr>
        <w:pStyle w:val="NRELBodyText"/>
      </w:pPr>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 xml:space="preserve">=4.5, </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=2.25,</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=0.9</m:t>
        </m:r>
      </m:oMath>
      <w:r>
        <w:t>, are empirically determined coefficients from the Marrowstone Island site</w:t>
      </w:r>
      <w:proofErr w:type="gramStart"/>
      <w:r>
        <w:t xml:space="preserve">.  </w:t>
      </w:r>
      <w:proofErr w:type="spellStart"/>
      <w:proofErr w:type="gramEnd"/>
      <w:r>
        <w:rPr>
          <w:i/>
        </w:rPr>
        <w:t>R</w:t>
      </w:r>
      <w:r w:rsidRPr="002F6DFD">
        <w:rPr>
          <w:i/>
        </w:rPr>
        <w:t>ef</w:t>
      </w:r>
      <w:r>
        <w:rPr>
          <w:i/>
        </w:rPr>
        <w:t>Ht</w:t>
      </w:r>
      <w:proofErr w:type="spellEnd"/>
      <w:r>
        <w:t xml:space="preserve"> is the reference height input parameter at which the input parameter </w:t>
      </w:r>
      <w:proofErr w:type="spellStart"/>
      <w:r w:rsidRPr="002F6DFD">
        <w:rPr>
          <w:i/>
        </w:rPr>
        <w:t>Uref</w:t>
      </w:r>
      <w:proofErr w:type="spellEnd"/>
      <w:r>
        <w:t xml:space="preserve"> is specified. For simulating fully mixed tidally forced boundary layers, </w:t>
      </w:r>
      <w:proofErr w:type="spellStart"/>
      <w:r w:rsidRPr="00846C7C">
        <w:rPr>
          <w:i/>
        </w:rPr>
        <w:t>RefH</w:t>
      </w:r>
      <w:r>
        <w:rPr>
          <w:i/>
        </w:rPr>
        <w:t>t</w:t>
      </w:r>
      <w:proofErr w:type="spellEnd"/>
      <w:r>
        <w:t xml:space="preserve"> should be approximately equal to the water depth, and </w:t>
      </w:r>
      <w:proofErr w:type="spellStart"/>
      <w:r w:rsidRPr="002159D0">
        <w:rPr>
          <w:i/>
        </w:rPr>
        <w:t>Uref</w:t>
      </w:r>
      <w:proofErr w:type="spellEnd"/>
      <w:r>
        <w:t xml:space="preserve"> the surface velocity. A simple way to match observed velocity and TKE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K</m:t>
                </m:r>
              </m:sub>
            </m:sSub>
          </m:e>
          <m:sup>
            <m:r>
              <w:rPr>
                <w:rFonts w:ascii="Cambria Math" w:hAnsi="Cambria Math"/>
              </w:rPr>
              <m:t>2</m:t>
            </m:r>
          </m:sup>
        </m:sSup>
      </m:oMath>
      <w:r>
        <w:t xml:space="preserve">) profiles is to make minor adjustments to </w:t>
      </w:r>
      <w:proofErr w:type="spellStart"/>
      <w:r w:rsidRPr="002F6DFD">
        <w:rPr>
          <w:i/>
        </w:rPr>
        <w:t>Uref</w:t>
      </w:r>
      <w:proofErr w:type="spellEnd"/>
      <w:r>
        <w:t xml:space="preserve"> and </w:t>
      </w:r>
      <w:proofErr w:type="spellStart"/>
      <w:r w:rsidRPr="002F6DFD">
        <w:rPr>
          <w:i/>
        </w:rPr>
        <w:t>RefHt</w:t>
      </w:r>
      <w:proofErr w:type="spellEnd"/>
      <w:r>
        <w:t>.</w:t>
      </w:r>
    </w:p>
    <w:p w:rsidR="00DF745D" w:rsidRDefault="00DF745D" w:rsidP="00DF745D">
      <w:pPr>
        <w:pStyle w:val="NRELBodyText"/>
      </w:pPr>
      <w:r>
        <w:t>The TurbSim archive includes a “</w:t>
      </w:r>
      <w:proofErr w:type="spellStart"/>
      <w:r>
        <w:t>TurbSim_Hydro.inp</w:t>
      </w:r>
      <w:proofErr w:type="spellEnd"/>
      <w:r>
        <w:t>” sample input file.,  The parameters set in “</w:t>
      </w:r>
      <w:proofErr w:type="spellStart"/>
      <w:r>
        <w:t>TurbSim_Hydro.inp</w:t>
      </w:r>
      <w:proofErr w:type="spellEnd"/>
      <w:r>
        <w:t>” are more appropriate to water turbulence and tidal channels than the “</w:t>
      </w:r>
      <w:proofErr w:type="spellStart"/>
      <w:r>
        <w:t>TurbSim.inp</w:t>
      </w:r>
      <w:proofErr w:type="spellEnd"/>
      <w:r>
        <w:t>” file, which has default values appropriate for atmospheric turbulence</w:t>
      </w:r>
      <w:proofErr w:type="gramStart"/>
      <w:r>
        <w:t xml:space="preserve">.  </w:t>
      </w:r>
      <w:proofErr w:type="gramEnd"/>
      <w:r>
        <w:t xml:space="preserve">Note that </w:t>
      </w:r>
      <w:r>
        <w:lastRenderedPageBreak/>
        <w:t xml:space="preserve">many of the values in the input file are not used for the TIDAL spectral model (e.g. </w:t>
      </w:r>
      <w:r w:rsidRPr="006C0D91">
        <w:rPr>
          <w:i/>
        </w:rPr>
        <w:t>Z0</w:t>
      </w:r>
      <w:r>
        <w:t xml:space="preserve">, </w:t>
      </w:r>
      <w:r w:rsidRPr="006C0D91">
        <w:rPr>
          <w:i/>
        </w:rPr>
        <w:t>RICH_NO</w:t>
      </w:r>
      <w:r>
        <w:t xml:space="preserve">, </w:t>
      </w:r>
      <w:r w:rsidRPr="006C0D91">
        <w:rPr>
          <w:i/>
        </w:rPr>
        <w:t>ZI</w:t>
      </w:r>
      <w:r>
        <w:t xml:space="preserve">, </w:t>
      </w:r>
      <w:r w:rsidRPr="00170B99">
        <w:t>and</w:t>
      </w:r>
      <w:r>
        <w:t xml:space="preserve"> all of the Coherent Turbulence Scaling Parameters).</w:t>
      </w:r>
    </w:p>
    <w:p w:rsidR="00DF745D" w:rsidRDefault="00DF745D" w:rsidP="00DF745D">
      <w:pPr>
        <w:pStyle w:val="NRELHead02"/>
      </w:pPr>
      <w:bookmarkStart w:id="428" w:name="_Toc399876233"/>
      <w:bookmarkStart w:id="429" w:name="_Toc452622620"/>
      <w:r>
        <w:t>TIMESR: Time Series Input</w:t>
      </w:r>
      <w:bookmarkEnd w:id="428"/>
      <w:bookmarkEnd w:id="429"/>
    </w:p>
    <w:p w:rsidR="009E67CF" w:rsidRDefault="00DF745D" w:rsidP="00DF745D">
      <w:pPr>
        <w:pStyle w:val="NRELBodyText"/>
      </w:pPr>
      <w:r>
        <w:t xml:space="preserve">The TIMESR model accepts time series input at several points in space. TurbSim </w:t>
      </w:r>
      <w:r w:rsidR="009E67CF">
        <w:t>calculates the mean direction at each point (saving the angles for use with direction profiles), then rotates the velocities each point so that they are aligned with the mean wind direction</w:t>
      </w:r>
      <w:r w:rsidR="00A40172">
        <w:t xml:space="preserve">, i.e., we now have </w:t>
      </w:r>
      <w:r w:rsidR="00A40172">
        <w:rPr>
          <w:i/>
        </w:rPr>
        <w:t xml:space="preserve">u, v, </w:t>
      </w:r>
      <w:r w:rsidR="00A40172">
        <w:t xml:space="preserve">and </w:t>
      </w:r>
      <w:r w:rsidR="00A40172">
        <w:rPr>
          <w:i/>
        </w:rPr>
        <w:t>w</w:t>
      </w:r>
      <w:r w:rsidR="00A40172">
        <w:t xml:space="preserve"> components</w:t>
      </w:r>
      <w:r w:rsidR="009E67CF">
        <w:t xml:space="preserve">. The mean velocity is removed from </w:t>
      </w:r>
      <w:r w:rsidR="00A40172">
        <w:t>each</w:t>
      </w:r>
      <w:r w:rsidR="009E67CF">
        <w:t xml:space="preserve"> point</w:t>
      </w:r>
      <w:r w:rsidR="00A40172">
        <w:t>, and the</w:t>
      </w:r>
      <w:r w:rsidR="009E67CF">
        <w:t xml:space="preserve"> mean values </w:t>
      </w:r>
      <w:r w:rsidR="00A40172">
        <w:t xml:space="preserve">are saved </w:t>
      </w:r>
      <w:r w:rsidR="009E67CF">
        <w:t>for use with velocity profiles</w:t>
      </w:r>
      <w:r w:rsidR="00A40172">
        <w:t>.</w:t>
      </w:r>
    </w:p>
    <w:p w:rsidR="00A40172" w:rsidRDefault="00A40172" w:rsidP="00526B2A">
      <w:pPr>
        <w:pStyle w:val="NRELBodyText"/>
        <w:autoSpaceDE w:val="0"/>
      </w:pPr>
      <w:r>
        <w:t>TurbSim then performs an FFT of these zero-mean time series and calculates the spectral amplitudes and phase angles. The resulting spectra are linearly interpolated in frequency and space</w:t>
      </w:r>
      <w:r w:rsidR="00526B2A">
        <w:rPr>
          <w:rFonts w:ascii="ZWAdobeF" w:hAnsi="ZWAdobeF" w:cs="ZWAdobeF"/>
          <w:color w:val="auto"/>
          <w:sz w:val="2"/>
          <w:szCs w:val="2"/>
        </w:rPr>
        <w:t>1F</w:t>
      </w:r>
      <w:r>
        <w:rPr>
          <w:rStyle w:val="FootnoteReference"/>
        </w:rPr>
        <w:footnoteReference w:id="2"/>
      </w:r>
      <w:r>
        <w:t xml:space="preserve"> </w:t>
      </w:r>
      <w:r w:rsidR="00CB258F">
        <w:t xml:space="preserve">(using nearest-neighbor extrapolation) </w:t>
      </w:r>
      <w:r>
        <w:t xml:space="preserve">to obtain spectral amplitudes for the simulated points. The phase angles of the simulated points are </w:t>
      </w:r>
      <w:r w:rsidR="0017008A">
        <w:t xml:space="preserve">chosen from a random uniform distribution; they are then correlated to the phase angles of the time series at the single point specified by </w:t>
      </w:r>
      <w:proofErr w:type="spellStart"/>
      <w:r w:rsidR="0017008A">
        <w:rPr>
          <w:i/>
        </w:rPr>
        <w:t>RefPtID</w:t>
      </w:r>
      <w:proofErr w:type="spellEnd"/>
      <w:r w:rsidR="0017008A">
        <w:rPr>
          <w:i/>
        </w:rPr>
        <w:t xml:space="preserve"> </w:t>
      </w:r>
      <w:r w:rsidR="0017008A">
        <w:t xml:space="preserve">(see </w:t>
      </w:r>
      <w:r w:rsidR="0017008A">
        <w:fldChar w:fldCharType="begin" w:fldLock="1"/>
      </w:r>
      <w:r w:rsidR="0017008A">
        <w:instrText xml:space="preserve"> REF Heading_TimeSer_File \h </w:instrText>
      </w:r>
      <w:r w:rsidR="0017008A">
        <w:fldChar w:fldCharType="separate"/>
      </w:r>
      <w:r w:rsidR="00255BEF">
        <w:t>Input File for User-Defined Time Series</w:t>
      </w:r>
      <w:r w:rsidR="0017008A">
        <w:fldChar w:fldCharType="end"/>
      </w:r>
      <w:r w:rsidR="0017008A">
        <w:t xml:space="preserve">) using the specified coherence model. This ensures that there is coherence between the simulated points and the user-input </w:t>
      </w:r>
      <w:proofErr w:type="spellStart"/>
      <w:r w:rsidR="0017008A" w:rsidRPr="0017008A">
        <w:rPr>
          <w:i/>
        </w:rPr>
        <w:t>RefPtID</w:t>
      </w:r>
      <w:proofErr w:type="spellEnd"/>
      <w:r w:rsidR="0017008A">
        <w:rPr>
          <w:i/>
        </w:rPr>
        <w:t xml:space="preserve"> </w:t>
      </w:r>
      <w:r w:rsidR="0017008A">
        <w:t>point (when coherence is requested).</w:t>
      </w:r>
      <w:r w:rsidR="00CB258F">
        <w:t xml:space="preserve"> Coherence between the simulated points and other user-input time series is not guaranteed.</w:t>
      </w:r>
    </w:p>
    <w:p w:rsidR="009E67CF" w:rsidRDefault="009E67CF" w:rsidP="009E67CF">
      <w:pPr>
        <w:pStyle w:val="NRELHead02"/>
      </w:pPr>
      <w:bookmarkStart w:id="430" w:name="_Toc399876232"/>
      <w:bookmarkStart w:id="431" w:name="_Toc399876234"/>
      <w:bookmarkStart w:id="432" w:name="_Toc452622621"/>
      <w:r>
        <w:t>USRINP: User-Input Spectra</w:t>
      </w:r>
      <w:bookmarkEnd w:id="430"/>
      <w:bookmarkEnd w:id="432"/>
    </w:p>
    <w:p w:rsidR="009E67CF" w:rsidRPr="00CC1D52" w:rsidRDefault="009E67CF" w:rsidP="0072742E">
      <w:pPr>
        <w:pStyle w:val="NRELBodyText"/>
      </w:pPr>
      <w:r>
        <w:t>This spectral model produces uniform spectra for each of the three velocity components. Three spectra</w:t>
      </w:r>
      <w:r w:rsidR="00F672C7">
        <w:t xml:space="preserve"> representing </w:t>
      </w:r>
      <w:r w:rsidR="000E5096">
        <w:t xml:space="preserve">the </w:t>
      </w:r>
      <w:r w:rsidR="000E5096">
        <w:rPr>
          <w:i/>
        </w:rPr>
        <w:t xml:space="preserve">u, v, </w:t>
      </w:r>
      <w:r w:rsidR="000E5096">
        <w:t xml:space="preserve">and </w:t>
      </w:r>
      <w:r w:rsidR="000E5096">
        <w:rPr>
          <w:i/>
        </w:rPr>
        <w:t>w</w:t>
      </w:r>
      <w:r w:rsidR="000E5096">
        <w:t xml:space="preserve"> velocity components </w:t>
      </w:r>
      <w:r>
        <w:t>are input in a separate input file</w:t>
      </w:r>
      <w:r w:rsidR="000E5096">
        <w:t xml:space="preserve"> (see </w:t>
      </w:r>
      <w:r w:rsidR="000E5096">
        <w:fldChar w:fldCharType="begin" w:fldLock="1"/>
      </w:r>
      <w:r w:rsidR="000E5096">
        <w:instrText xml:space="preserve"> REF Heading_Spectra_File \h </w:instrText>
      </w:r>
      <w:r w:rsidR="0072742E">
        <w:instrText xml:space="preserve"> \* MERGEFORMAT </w:instrText>
      </w:r>
      <w:r w:rsidR="000E5096">
        <w:fldChar w:fldCharType="separate"/>
      </w:r>
      <w:r w:rsidR="00255BEF">
        <w:t>Input File for User-Defined Spectra</w:t>
      </w:r>
      <w:r w:rsidR="000E5096">
        <w:fldChar w:fldCharType="end"/>
      </w:r>
      <w:r w:rsidR="000E5096">
        <w:t>).</w:t>
      </w:r>
      <w:r>
        <w:t xml:space="preserve"> </w:t>
      </w:r>
      <w:r w:rsidR="000E5096">
        <w:t>T</w:t>
      </w:r>
      <w:r>
        <w:t xml:space="preserve">hese spectra </w:t>
      </w:r>
      <w:r w:rsidR="000E5096">
        <w:t xml:space="preserve">are </w:t>
      </w:r>
      <w:r w:rsidR="00F672C7">
        <w:t xml:space="preserve">scaled with the scaling factors listed at the top of the user-defined spectra input file and are </w:t>
      </w:r>
      <w:r w:rsidR="000E5096">
        <w:t>linearly interpolated in frequency (using nearest neighbor extrapolation) to</w:t>
      </w:r>
      <w:r w:rsidR="00F672C7">
        <w:t xml:space="preserve"> compute target spectra for the simulated points</w:t>
      </w:r>
      <w:r>
        <w:t>.</w:t>
      </w:r>
    </w:p>
    <w:p w:rsidR="00DF745D" w:rsidRDefault="00DF745D" w:rsidP="00DF745D">
      <w:pPr>
        <w:pStyle w:val="NRELHead02"/>
      </w:pPr>
      <w:bookmarkStart w:id="433" w:name="_Toc452622622"/>
      <w:r>
        <w:t>USRVKM: von Karman Model with User-Defined Scaling</w:t>
      </w:r>
      <w:bookmarkEnd w:id="431"/>
      <w:bookmarkEnd w:id="433"/>
    </w:p>
    <w:p w:rsidR="00DF745D" w:rsidRPr="00CC1D52" w:rsidRDefault="00D7279F" w:rsidP="00DF745D">
      <w:pPr>
        <w:pStyle w:val="NRELBodyText"/>
      </w:pPr>
      <w:commentRangeStart w:id="434"/>
      <w:r w:rsidRPr="00D7279F">
        <w:rPr>
          <w:highlight w:val="yellow"/>
        </w:rPr>
        <w:t>Equation here</w:t>
      </w:r>
      <w:commentRangeEnd w:id="434"/>
      <w:r w:rsidR="00DF20B3">
        <w:rPr>
          <w:rStyle w:val="CommentReference"/>
          <w:rFonts w:asciiTheme="minorHAnsi" w:eastAsiaTheme="minorHAnsi" w:hAnsiTheme="minorHAnsi" w:cstheme="minorBidi"/>
          <w:color w:val="auto"/>
        </w:rPr>
        <w:commentReference w:id="434"/>
      </w:r>
    </w:p>
    <w:p w:rsidR="00DF745D" w:rsidRDefault="00DF745D" w:rsidP="00DF745D">
      <w:pPr>
        <w:pStyle w:val="NRELHead02"/>
      </w:pPr>
      <w:bookmarkStart w:id="435" w:name="_Toc399876235"/>
      <w:bookmarkStart w:id="436" w:name="_Toc452622623"/>
      <w:r>
        <w:t>API: API Spectrum for Hurricane Winds</w:t>
      </w:r>
      <w:bookmarkEnd w:id="435"/>
      <w:bookmarkEnd w:id="436"/>
    </w:p>
    <w:p w:rsidR="0072742E" w:rsidRPr="00241FC4" w:rsidRDefault="0072742E" w:rsidP="00241FC4">
      <w:pPr>
        <w:pStyle w:val="NRELBodyText"/>
      </w:pPr>
      <w:r>
        <w:t xml:space="preserve">The API spectral model implements the </w:t>
      </w:r>
      <w:proofErr w:type="spellStart"/>
      <w:r>
        <w:t>Frøya</w:t>
      </w:r>
      <w:proofErr w:type="spellEnd"/>
      <w:r>
        <w:t xml:space="preserve"> </w:t>
      </w:r>
      <w:r w:rsidRPr="0072742E">
        <w:t>model spectral density proposed</w:t>
      </w:r>
      <w:r>
        <w:t xml:space="preserve"> </w:t>
      </w:r>
      <w:r w:rsidRPr="0072742E">
        <w:t xml:space="preserve">by </w:t>
      </w:r>
      <w:commentRangeStart w:id="437"/>
      <w:r w:rsidRPr="0072742E">
        <w:t xml:space="preserve">Andersen and </w:t>
      </w:r>
      <w:proofErr w:type="spellStart"/>
      <w:r w:rsidRPr="0072742E">
        <w:t>Løvseth</w:t>
      </w:r>
      <w:proofErr w:type="spellEnd"/>
      <w:r w:rsidRPr="0072742E">
        <w:t xml:space="preserve"> (1992, 2006)</w:t>
      </w:r>
      <w:commentRangeEnd w:id="437"/>
      <w:r>
        <w:rPr>
          <w:rStyle w:val="CommentReference"/>
          <w:rFonts w:asciiTheme="minorHAnsi" w:eastAsiaTheme="minorHAnsi" w:hAnsiTheme="minorHAnsi" w:cstheme="minorBidi"/>
          <w:color w:val="auto"/>
        </w:rPr>
        <w:commentReference w:id="437"/>
      </w:r>
      <w:r>
        <w:t>.</w:t>
      </w:r>
      <w:r w:rsidR="00241FC4">
        <w:t xml:space="preserve"> The </w:t>
      </w:r>
      <w:proofErr w:type="spellStart"/>
      <w:r w:rsidR="00241FC4">
        <w:t>Frøya</w:t>
      </w:r>
      <w:proofErr w:type="spellEnd"/>
      <w:r w:rsidR="00241FC4">
        <w:t xml:space="preserve"> spectral model was</w:t>
      </w:r>
      <w:r>
        <w:t xml:space="preserve"> developed for neutral conditions</w:t>
      </w:r>
      <w:r w:rsidR="00241FC4">
        <w:t xml:space="preserve"> </w:t>
      </w:r>
      <w:r w:rsidRPr="00241FC4">
        <w:t xml:space="preserve">over water in the Norwegian Sea. Use of the </w:t>
      </w:r>
      <w:proofErr w:type="spellStart"/>
      <w:r w:rsidRPr="00241FC4">
        <w:t>Frøya</w:t>
      </w:r>
      <w:proofErr w:type="spellEnd"/>
      <w:r w:rsidRPr="00241FC4">
        <w:t xml:space="preserve"> spectrum</w:t>
      </w:r>
      <w:r w:rsidR="00241FC4">
        <w:t xml:space="preserve"> </w:t>
      </w:r>
      <w:r w:rsidRPr="00241FC4">
        <w:t>can therefore not necessarily be recommended in regimes</w:t>
      </w:r>
      <w:r w:rsidR="00241FC4">
        <w:t xml:space="preserve"> </w:t>
      </w:r>
      <w:r w:rsidRPr="00241FC4">
        <w:t>where stability effects are important. A frequency of 1/2400</w:t>
      </w:r>
      <w:r w:rsidR="00241FC4">
        <w:t xml:space="preserve"> </w:t>
      </w:r>
      <w:r w:rsidRPr="00241FC4">
        <w:t>Hz defines the lower bound for the range of application of the</w:t>
      </w:r>
      <w:r w:rsidR="00241FC4">
        <w:t xml:space="preserve"> spectrum.</w:t>
      </w:r>
    </w:p>
    <w:p w:rsidR="00337164" w:rsidRDefault="00337164" w:rsidP="0072742E">
      <w:pPr>
        <w:pStyle w:val="MTDisplayEquation"/>
      </w:pPr>
      <w:r>
        <w:tab/>
      </w:r>
      <w:r w:rsidR="003E0527" w:rsidRPr="00764314">
        <w:rPr>
          <w:position w:val="-50"/>
        </w:rPr>
        <w:object w:dxaOrig="2659" w:dyaOrig="1219">
          <v:shape id="_x0000_i1167" type="#_x0000_t75" style="width:132.8pt;height:65.75pt" o:ole="">
            <v:imagedata r:id="rId382" o:title=""/>
          </v:shape>
          <o:OLEObject Type="Embed" ProgID="Equation.DSMT4" ShapeID="_x0000_i1167" DrawAspect="Content" ObjectID="_1526366227" r:id="rId383"/>
        </w:object>
      </w:r>
      <w:r>
        <w:tab/>
      </w:r>
      <w:r>
        <w:fldChar w:fldCharType="begin"/>
      </w:r>
      <w:r>
        <w:instrText xml:space="preserve"> SEQ Eqn  \n \# "(0)" \* MERGEFORMAT  \* MERGEFORMAT </w:instrText>
      </w:r>
      <w:r>
        <w:fldChar w:fldCharType="separate"/>
      </w:r>
      <w:r w:rsidR="007F0774">
        <w:rPr>
          <w:noProof/>
        </w:rPr>
        <w:t>(51)</w:t>
      </w:r>
      <w:r>
        <w:rPr>
          <w:noProof/>
        </w:rPr>
        <w:fldChar w:fldCharType="end"/>
      </w:r>
    </w:p>
    <w:p w:rsidR="00764314" w:rsidRDefault="00764314" w:rsidP="00D7279F">
      <w:pPr>
        <w:pStyle w:val="NRELBodyText"/>
      </w:pPr>
      <w:proofErr w:type="gramStart"/>
      <w:r>
        <w:lastRenderedPageBreak/>
        <w:t>where</w:t>
      </w:r>
      <w:proofErr w:type="gramEnd"/>
      <w:r>
        <w:t xml:space="preserve"> </w:t>
      </w:r>
      <m:oMath>
        <m:r>
          <w:rPr>
            <w:rFonts w:ascii="Cambria Math" w:hAnsi="Cambria Math"/>
          </w:rPr>
          <m:t xml:space="preserve"> n=0.468</m:t>
        </m:r>
      </m:oMath>
      <w:r>
        <w:t xml:space="preserve"> and</w:t>
      </w:r>
    </w:p>
    <w:p w:rsidR="00764314" w:rsidRDefault="00764314" w:rsidP="00764314">
      <w:pPr>
        <w:pStyle w:val="MTDisplayEquation"/>
      </w:pPr>
      <w:r>
        <w:tab/>
      </w:r>
      <w:r w:rsidRPr="00764314">
        <w:rPr>
          <w:position w:val="-24"/>
        </w:rPr>
        <w:object w:dxaOrig="2240" w:dyaOrig="620">
          <v:shape id="_x0000_i1168" type="#_x0000_t75" style="width:111.9pt;height:33.45pt" o:ole="">
            <v:imagedata r:id="rId384" o:title=""/>
          </v:shape>
          <o:OLEObject Type="Embed" ProgID="Equation.DSMT4" ShapeID="_x0000_i1168" DrawAspect="Content" ObjectID="_1526366228" r:id="rId385"/>
        </w:object>
      </w:r>
      <w:r>
        <w:tab/>
      </w:r>
      <w:r>
        <w:fldChar w:fldCharType="begin"/>
      </w:r>
      <w:r>
        <w:instrText xml:space="preserve"> SEQ Eqn  \n \# "(0)" \* MERGEFORMAT  \* MERGEFORMAT </w:instrText>
      </w:r>
      <w:r>
        <w:fldChar w:fldCharType="separate"/>
      </w:r>
      <w:r w:rsidR="007F0774">
        <w:rPr>
          <w:noProof/>
        </w:rPr>
        <w:t>(52)</w:t>
      </w:r>
      <w:r>
        <w:rPr>
          <w:noProof/>
        </w:rPr>
        <w:fldChar w:fldCharType="end"/>
      </w:r>
    </w:p>
    <w:p w:rsidR="00764314" w:rsidRPr="00764314" w:rsidRDefault="00D703A1" w:rsidP="00D7279F">
      <w:pPr>
        <w:pStyle w:val="NRELBodyText"/>
      </w:pPr>
      <m:oMath>
        <m:sSub>
          <m:sSubPr>
            <m:ctrlPr>
              <w:rPr>
                <w:rFonts w:ascii="Cambria Math" w:hAnsi="Cambria Math"/>
                <w:i/>
              </w:rPr>
            </m:ctrlPr>
          </m:sSubPr>
          <m:e>
            <m:r>
              <w:rPr>
                <w:rFonts w:ascii="Cambria Math" w:hAnsi="Cambria Math"/>
              </w:rPr>
              <m:t>U</m:t>
            </m:r>
          </m:e>
          <m:sub>
            <m:r>
              <w:rPr>
                <w:rFonts w:ascii="Cambria Math" w:hAnsi="Cambria Math"/>
              </w:rPr>
              <m:t>0</m:t>
            </m:r>
          </m:sub>
        </m:sSub>
      </m:oMath>
      <w:r w:rsidR="00764314">
        <w:t xml:space="preserve"> </w:t>
      </w:r>
      <w:r w:rsidR="00241FC4">
        <w:t xml:space="preserve">(assumed to be </w:t>
      </w:r>
      <w:proofErr w:type="spellStart"/>
      <w:r w:rsidR="00241FC4">
        <w:rPr>
          <w:i/>
        </w:rPr>
        <w:t>URef</w:t>
      </w:r>
      <w:proofErr w:type="spellEnd"/>
      <w:r w:rsidR="00241FC4" w:rsidRPr="00241FC4">
        <w:rPr>
          <w:u w:val="single"/>
        </w:rPr>
        <w:t>)</w:t>
      </w:r>
      <w:r w:rsidR="00241FC4">
        <w:rPr>
          <w:i/>
        </w:rPr>
        <w:t xml:space="preserve"> </w:t>
      </w:r>
      <w:r w:rsidR="00764314">
        <w:t>is the one-hour mean wind speed at a height of 10 meters above mean sea level</w:t>
      </w:r>
      <w:r w:rsidR="0042578A">
        <w:t xml:space="preserve">, and </w:t>
      </w:r>
      <w:r w:rsidR="0042578A">
        <w:rPr>
          <w:i/>
        </w:rPr>
        <w:t>z</w:t>
      </w:r>
      <w:r w:rsidR="0042578A">
        <w:t xml:space="preserve"> is the local height</w:t>
      </w:r>
      <w:r w:rsidR="00CC0B4B">
        <w:t xml:space="preserve"> above sea level</w:t>
      </w:r>
      <w:r w:rsidR="00764314">
        <w:t>.</w:t>
      </w:r>
    </w:p>
    <w:p w:rsidR="00DF745D" w:rsidRDefault="00DF745D" w:rsidP="00DF745D">
      <w:pPr>
        <w:pStyle w:val="NRELHead01"/>
      </w:pPr>
      <w:bookmarkStart w:id="438" w:name="Heading_SpatialCoherenceModels"/>
      <w:bookmarkStart w:id="439" w:name="_Toc399876236"/>
      <w:bookmarkStart w:id="440" w:name="_Toc452622624"/>
      <w:r>
        <w:t>Spatial Coherence Models</w:t>
      </w:r>
      <w:bookmarkEnd w:id="438"/>
      <w:bookmarkEnd w:id="439"/>
      <w:bookmarkEnd w:id="440"/>
    </w:p>
    <w:p w:rsidR="00DF745D" w:rsidRPr="00A31FC3" w:rsidRDefault="00DF745D" w:rsidP="00DF745D">
      <w:pPr>
        <w:pStyle w:val="NRELBodyText"/>
      </w:pPr>
      <w:r>
        <w:t xml:space="preserve">In general, spatial coherence between points </w:t>
      </w:r>
      <w:r>
        <w:rPr>
          <w:i/>
        </w:rPr>
        <w:t>i</w:t>
      </w:r>
      <w:r>
        <w:t xml:space="preserve"> and </w:t>
      </w:r>
      <w:r>
        <w:rPr>
          <w:i/>
        </w:rPr>
        <w:t>j</w:t>
      </w:r>
      <w:r>
        <w:t xml:space="preserve"> is defined as</w:t>
      </w:r>
    </w:p>
    <w:p w:rsidR="00DF745D" w:rsidRDefault="00DF745D" w:rsidP="00DF745D">
      <w:pPr>
        <w:pStyle w:val="MTDisplayEquation"/>
      </w:pPr>
      <w:r>
        <w:tab/>
      </w:r>
      <w:r w:rsidRPr="00A31FC3">
        <w:rPr>
          <w:position w:val="-38"/>
        </w:rPr>
        <w:object w:dxaOrig="2780" w:dyaOrig="859">
          <v:shape id="_x0000_i1169" type="#_x0000_t75" style="width:139.3pt;height:42.5pt" o:ole="">
            <v:imagedata r:id="rId386" o:title=""/>
          </v:shape>
          <o:OLEObject Type="Embed" ProgID="Equation.DSMT4" ShapeID="_x0000_i1169" DrawAspect="Content" ObjectID="_1526366229" r:id="rId387"/>
        </w:object>
      </w:r>
      <w:r>
        <w:tab/>
      </w:r>
      <w:r>
        <w:fldChar w:fldCharType="begin"/>
      </w:r>
      <w:r>
        <w:instrText xml:space="preserve"> SEQ Eqn  \n \# "(0)" \* MERGEFORMAT  \* MERGEFORMAT </w:instrText>
      </w:r>
      <w:r>
        <w:fldChar w:fldCharType="separate"/>
      </w:r>
      <w:r w:rsidR="007F0774">
        <w:rPr>
          <w:noProof/>
        </w:rPr>
        <w:t>(53)</w:t>
      </w:r>
      <w:r>
        <w:rPr>
          <w:noProof/>
        </w:rPr>
        <w:fldChar w:fldCharType="end"/>
      </w:r>
    </w:p>
    <w:p w:rsidR="00DF745D" w:rsidRDefault="00DF745D" w:rsidP="00DF745D">
      <w:pPr>
        <w:pStyle w:val="NRELBodyText"/>
      </w:pPr>
      <w:proofErr w:type="gramStart"/>
      <w:r w:rsidRPr="00164755">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 xml:space="preserve">, </w:t>
      </w:r>
      <w:proofErr w:type="spellStart"/>
      <w:r>
        <w:rPr>
          <w:i/>
        </w:rPr>
        <w:t>S</w:t>
      </w:r>
      <w:r w:rsidRPr="00A31FC3">
        <w:rPr>
          <w:i/>
          <w:vertAlign w:val="subscript"/>
        </w:rPr>
        <w:t>ii</w:t>
      </w:r>
      <w:proofErr w:type="spellEnd"/>
      <w:r>
        <w:rPr>
          <w:i/>
        </w:rPr>
        <w:t xml:space="preserve"> </w:t>
      </w:r>
      <w:r>
        <w:t>is the power spectral density as defined in the “</w:t>
      </w:r>
      <w:r>
        <w:fldChar w:fldCharType="begin" w:fldLock="1"/>
      </w:r>
      <w:r>
        <w:instrText xml:space="preserve"> REF Heading_SpectralModels \h </w:instrText>
      </w:r>
      <w:r>
        <w:fldChar w:fldCharType="separate"/>
      </w:r>
      <w:r w:rsidR="00255BEF">
        <w:t>Spectral Models</w:t>
      </w:r>
      <w:r>
        <w:fldChar w:fldCharType="end"/>
      </w:r>
      <w:r>
        <w:t xml:space="preserve">” section, and </w:t>
      </w:r>
      <w:proofErr w:type="spellStart"/>
      <w:r>
        <w:rPr>
          <w:i/>
        </w:rPr>
        <w:t>S</w:t>
      </w:r>
      <w:r w:rsidRPr="00A31FC3">
        <w:rPr>
          <w:i/>
          <w:vertAlign w:val="subscript"/>
        </w:rPr>
        <w:t>i</w:t>
      </w:r>
      <w:r>
        <w:rPr>
          <w:i/>
          <w:vertAlign w:val="subscript"/>
        </w:rPr>
        <w:t>j</w:t>
      </w:r>
      <w:proofErr w:type="spellEnd"/>
      <w:r w:rsidRPr="00A31FC3">
        <w:rPr>
          <w:i/>
        </w:rPr>
        <w:t xml:space="preserve"> </w:t>
      </w:r>
      <w:r>
        <w:t>is the cross-spectral density. This coherence adds correlation between the same wind components at two spatially separated points (</w:t>
      </w:r>
      <w:r w:rsidRPr="004179FA">
        <w:t>e.g.</w:t>
      </w:r>
      <w:r w:rsidRPr="001A3F24">
        <w:t>,</w:t>
      </w:r>
      <w:r>
        <w:t xml:space="preserve"> </w:t>
      </w:r>
      <w:proofErr w:type="spellStart"/>
      <w:r>
        <w:rPr>
          <w:i/>
        </w:rPr>
        <w:t>u</w:t>
      </w:r>
      <w:r w:rsidRPr="00B472AA">
        <w:rPr>
          <w:i/>
          <w:vertAlign w:val="subscript"/>
        </w:rPr>
        <w:t>i</w:t>
      </w:r>
      <w:r>
        <w:rPr>
          <w:i/>
        </w:rPr>
        <w:t>-u</w:t>
      </w:r>
      <w:r w:rsidRPr="00B472AA">
        <w:rPr>
          <w:i/>
          <w:vertAlign w:val="subscript"/>
        </w:rPr>
        <w:t>j</w:t>
      </w:r>
      <w:proofErr w:type="spellEnd"/>
      <w:r>
        <w:t xml:space="preserve"> correlation, not </w:t>
      </w:r>
      <w:r>
        <w:rPr>
          <w:i/>
        </w:rPr>
        <w:t>u-</w:t>
      </w:r>
      <w:r w:rsidRPr="00FA4AA9">
        <w:rPr>
          <w:i/>
        </w:rPr>
        <w:t>v</w:t>
      </w:r>
      <w:r>
        <w:t xml:space="preserve"> correlation).</w:t>
      </w:r>
    </w:p>
    <w:p w:rsidR="00DF745D" w:rsidRDefault="00DF745D" w:rsidP="00DF745D">
      <w:pPr>
        <w:pStyle w:val="NRELBodyText"/>
      </w:pPr>
      <w:r>
        <w:t>The four spatial coherence models that are implemented in TurbSim are described below.</w:t>
      </w:r>
    </w:p>
    <w:p w:rsidR="00DF745D" w:rsidRDefault="00DF745D" w:rsidP="00DF745D">
      <w:pPr>
        <w:pStyle w:val="NRELHead02"/>
      </w:pPr>
      <w:bookmarkStart w:id="441" w:name="_Toc399876237"/>
      <w:bookmarkStart w:id="442" w:name="_Toc452622625"/>
      <w:r>
        <w:t>GENERAL: A general spatial coherence model</w:t>
      </w:r>
      <w:bookmarkEnd w:id="441"/>
      <w:bookmarkEnd w:id="442"/>
    </w:p>
    <w:p w:rsidR="00DF745D" w:rsidRDefault="00FA4AA9" w:rsidP="00DF745D">
      <w:pPr>
        <w:pStyle w:val="NRELBodyText"/>
      </w:pPr>
      <w:proofErr w:type="spellStart"/>
      <w:r>
        <w:t>TurbSim’s</w:t>
      </w:r>
      <w:proofErr w:type="spellEnd"/>
      <w:r w:rsidR="00DF745D">
        <w:t xml:space="preserve"> general coherence function for all three of the velocity components, </w:t>
      </w:r>
      <w:r w:rsidR="00DF745D">
        <w:rPr>
          <w:i/>
        </w:rPr>
        <w:t>K = u, v, w</w:t>
      </w:r>
      <w:r w:rsidR="00DF745D">
        <w:t>, is defined as</w:t>
      </w:r>
    </w:p>
    <w:p w:rsidR="00DF745D" w:rsidRDefault="00DF745D" w:rsidP="00DF745D">
      <w:pPr>
        <w:pStyle w:val="MTDisplayEquation"/>
      </w:pPr>
      <w:r>
        <w:tab/>
      </w:r>
      <w:r w:rsidRPr="00C327FF">
        <w:rPr>
          <w:position w:val="-44"/>
        </w:rPr>
        <w:object w:dxaOrig="4360" w:dyaOrig="999">
          <v:shape id="_x0000_i1170" type="#_x0000_t75" style="width:220.6pt;height:51.35pt" o:ole="">
            <v:imagedata r:id="rId388" o:title=""/>
          </v:shape>
          <o:OLEObject Type="Embed" ProgID="Equation.DSMT4" ShapeID="_x0000_i1170" DrawAspect="Content" ObjectID="_1526366230" r:id="rId389"/>
        </w:object>
      </w:r>
      <w:r>
        <w:tab/>
      </w:r>
      <w:r>
        <w:fldChar w:fldCharType="begin"/>
      </w:r>
      <w:r>
        <w:instrText xml:space="preserve"> SEQ Eqn  \n \# "(0)" \* MERGEFORMAT  \* MERGEFORMAT </w:instrText>
      </w:r>
      <w:r>
        <w:fldChar w:fldCharType="separate"/>
      </w:r>
      <w:r w:rsidR="007F0774">
        <w:rPr>
          <w:noProof/>
        </w:rPr>
        <w:t>(54)</w:t>
      </w:r>
      <w:r>
        <w:rPr>
          <w:noProof/>
        </w:rPr>
        <w:fldChar w:fldCharType="end"/>
      </w:r>
    </w:p>
    <w:p w:rsidR="00DF745D" w:rsidRDefault="00DF745D" w:rsidP="00DF745D">
      <w:pPr>
        <w:pStyle w:val="NRELBodyText"/>
      </w:pPr>
      <w:proofErr w:type="gramStart"/>
      <w:r w:rsidRPr="00164755">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w:t>
      </w:r>
      <w:r w:rsidRPr="00164755">
        <w:t xml:space="preserve"> </w:t>
      </w:r>
      <w:r w:rsidRPr="00164755">
        <w:rPr>
          <w:rStyle w:val="Variable"/>
          <w:rFonts w:ascii="Times New Roman" w:hAnsi="Times New Roman"/>
          <w:i/>
          <w:iCs/>
        </w:rPr>
        <w:t>r</w:t>
      </w:r>
      <w:r w:rsidRPr="00164755">
        <w:t xml:space="preserve"> is the distance between points </w:t>
      </w:r>
      <w:r>
        <w:rPr>
          <w:rStyle w:val="Variable"/>
          <w:rFonts w:ascii="Times New Roman" w:hAnsi="Times New Roman"/>
          <w:i/>
          <w:iCs/>
        </w:rPr>
        <w:t>i</w:t>
      </w:r>
      <w:r w:rsidRPr="00164755">
        <w:t xml:space="preserve"> and </w:t>
      </w:r>
      <w:r>
        <w:rPr>
          <w:rStyle w:val="Variable"/>
          <w:rFonts w:ascii="Times New Roman" w:hAnsi="Times New Roman"/>
          <w:i/>
          <w:iCs/>
        </w:rPr>
        <w:t>j</w:t>
      </w:r>
      <w:r w:rsidRPr="00164755">
        <w:rPr>
          <w:rStyle w:val="Variable"/>
          <w:rFonts w:ascii="Times New Roman" w:hAnsi="Times New Roman"/>
          <w:i/>
          <w:iCs/>
        </w:rPr>
        <w:t xml:space="preserve">, </w:t>
      </w:r>
      <w:proofErr w:type="spellStart"/>
      <w:r w:rsidRPr="00164755">
        <w:rPr>
          <w:rStyle w:val="Variable"/>
          <w:rFonts w:ascii="Times New Roman" w:hAnsi="Times New Roman"/>
          <w:i/>
          <w:iCs/>
        </w:rPr>
        <w:t>z</w:t>
      </w:r>
      <w:r w:rsidRPr="00164755">
        <w:rPr>
          <w:rStyle w:val="Variable"/>
          <w:rFonts w:ascii="Times New Roman" w:hAnsi="Times New Roman"/>
          <w:i/>
          <w:iCs/>
          <w:vertAlign w:val="subscript"/>
        </w:rPr>
        <w:t>m</w:t>
      </w:r>
      <w:proofErr w:type="spellEnd"/>
      <w:r w:rsidRPr="00164755">
        <w:t xml:space="preserve"> is the mean height of the two points, and</w:t>
      </w:r>
      <w:r w:rsidRPr="00164755">
        <w:rPr>
          <w:rStyle w:val="Variable"/>
          <w:rFonts w:ascii="Times New Roman" w:hAnsi="Times New Roman"/>
          <w:i/>
          <w:iCs/>
        </w:rPr>
        <w:t xml:space="preserve"> </w:t>
      </w:r>
      <w:r w:rsidRPr="00623D27">
        <w:rPr>
          <w:rStyle w:val="Variable"/>
          <w:rFonts w:ascii="Times New Roman" w:hAnsi="Times New Roman"/>
          <w:iCs/>
        </w:rPr>
        <w:object w:dxaOrig="260" w:dyaOrig="320">
          <v:shape id="_x0000_i1171" type="#_x0000_t75" style="width:14.75pt;height:15.95pt" o:ole="">
            <v:imagedata r:id="rId390" o:title=""/>
          </v:shape>
          <o:OLEObject Type="Embed" ProgID="Equation.DSMT4" ShapeID="_x0000_i1171" DrawAspect="Content" ObjectID="_1526366231" r:id="rId391"/>
        </w:object>
      </w:r>
      <w:r w:rsidRPr="00164755">
        <w:t xml:space="preserve"> is the mean </w:t>
      </w:r>
      <w:r>
        <w:t xml:space="preserve">of the </w:t>
      </w:r>
      <w:r w:rsidRPr="00164755">
        <w:t>wind speed</w:t>
      </w:r>
      <w:r>
        <w:t>s</w:t>
      </w:r>
      <w:r w:rsidRPr="00164755">
        <w:t xml:space="preserve"> of the two points</w:t>
      </w:r>
      <w:r>
        <w:t xml:space="preserve"> (over the entire simulation). The variables </w:t>
      </w:r>
      <w:proofErr w:type="gramStart"/>
      <w:r w:rsidRPr="00164755">
        <w:rPr>
          <w:rStyle w:val="Variable"/>
          <w:rFonts w:ascii="Times New Roman" w:hAnsi="Times New Roman"/>
          <w:i/>
          <w:iCs/>
        </w:rPr>
        <w:t>a</w:t>
      </w:r>
      <w:r w:rsidRPr="00164755">
        <w:t xml:space="preserve"> and</w:t>
      </w:r>
      <w:proofErr w:type="gramEnd"/>
      <w:r w:rsidRPr="00164755">
        <w:t xml:space="preserve"> </w:t>
      </w:r>
      <w:r w:rsidRPr="00164755">
        <w:rPr>
          <w:rStyle w:val="Variable"/>
          <w:rFonts w:ascii="Times New Roman" w:hAnsi="Times New Roman"/>
          <w:i/>
          <w:iCs/>
        </w:rPr>
        <w:t>b</w:t>
      </w:r>
      <w:r w:rsidRPr="00164755">
        <w:t xml:space="preserve"> </w:t>
      </w:r>
      <w:r>
        <w:t>are</w:t>
      </w:r>
      <w:r w:rsidRPr="00164755">
        <w:t xml:space="preserve"> </w:t>
      </w:r>
      <w:r>
        <w:t>the input</w:t>
      </w:r>
      <w:r w:rsidRPr="00164755">
        <w:t xml:space="preserve"> coherence decrement </w:t>
      </w:r>
      <w:r>
        <w:t xml:space="preserve">and </w:t>
      </w:r>
      <w:r w:rsidRPr="00164755">
        <w:t>offset parameter</w:t>
      </w:r>
      <w: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 (for each of the components).</w:t>
      </w:r>
      <w:r>
        <w:rPr>
          <w:rStyle w:val="Variable"/>
          <w:rFonts w:ascii="Times New Roman" w:hAnsi="Times New Roman"/>
          <w:iCs/>
        </w:rPr>
        <w:t xml:space="preserve"> </w:t>
      </w:r>
      <w:r>
        <w:t>Their default values are discussed in the “</w:t>
      </w:r>
      <w:r>
        <w:fldChar w:fldCharType="begin" w:fldLock="1"/>
      </w:r>
      <w:r>
        <w:instrText xml:space="preserve"> REF Heading_InputFileParameters \h </w:instrText>
      </w:r>
      <w:r>
        <w:fldChar w:fldCharType="separate"/>
      </w:r>
      <w:r w:rsidR="00255BEF">
        <w:t>Input Files</w:t>
      </w:r>
      <w:r>
        <w:fldChar w:fldCharType="end"/>
      </w:r>
      <w:r>
        <w:t xml:space="preserve">” section of this document and are plotted in </w:t>
      </w:r>
      <w:r>
        <w:fldChar w:fldCharType="begin" w:fldLock="1"/>
      </w:r>
      <w:r>
        <w:instrText xml:space="preserve"> REF Figure_uCoh \h </w:instrText>
      </w:r>
      <w:r>
        <w:fldChar w:fldCharType="separate"/>
      </w:r>
      <w:r w:rsidR="00255BEF">
        <w:t xml:space="preserve">Figure </w:t>
      </w:r>
      <w:r w:rsidR="00255BEF">
        <w:rPr>
          <w:noProof/>
        </w:rPr>
        <w:t>13</w:t>
      </w:r>
      <w:r>
        <w:fldChar w:fldCharType="end"/>
      </w:r>
      <w:r>
        <w:t xml:space="preserve"> through </w:t>
      </w:r>
      <w:r>
        <w:fldChar w:fldCharType="begin" w:fldLock="1"/>
      </w:r>
      <w:r>
        <w:instrText xml:space="preserve"> REF Figure_wCoh \h </w:instrText>
      </w:r>
      <w:r>
        <w:fldChar w:fldCharType="separate"/>
      </w:r>
      <w:r w:rsidR="00255BEF">
        <w:t xml:space="preserve">Figure </w:t>
      </w:r>
      <w:r w:rsidR="00255BEF">
        <w:rPr>
          <w:noProof/>
        </w:rPr>
        <w:t>15</w:t>
      </w:r>
      <w:r>
        <w:fldChar w:fldCharType="end"/>
      </w:r>
      <w:r>
        <w:t>.</w:t>
      </w:r>
    </w:p>
    <w:p w:rsidR="00DF745D" w:rsidRDefault="00DF745D" w:rsidP="00DF745D">
      <w:pPr>
        <w:pStyle w:val="NRELBodyText"/>
      </w:pPr>
      <w:r w:rsidRPr="00164755">
        <w:t xml:space="preserve">This </w:t>
      </w:r>
      <w:r>
        <w:t xml:space="preserve">coherence </w:t>
      </w:r>
      <w:r w:rsidRPr="00164755">
        <w:t xml:space="preserve">model is based on the form suggested by </w:t>
      </w:r>
      <w:r w:rsidRPr="0030654C">
        <w:t xml:space="preserve">Thresher </w:t>
      </w:r>
      <w:r w:rsidRPr="004179FA">
        <w:t>et al</w:t>
      </w:r>
      <w:r>
        <w:t xml:space="preserve">. </w:t>
      </w:r>
      <w:r w:rsidRPr="00164755">
        <w:t>[</w:t>
      </w:r>
      <w:bookmarkStart w:id="443" w:name="Reference_CoherenceThresher"/>
      <w:r>
        <w:fldChar w:fldCharType="begin"/>
      </w:r>
      <w:r>
        <w:instrText xml:space="preserve"> SEQ References \* MERGEFORMAT </w:instrText>
      </w:r>
      <w:r>
        <w:fldChar w:fldCharType="separate"/>
      </w:r>
      <w:r w:rsidR="007F0774">
        <w:rPr>
          <w:noProof/>
        </w:rPr>
        <w:t>36</w:t>
      </w:r>
      <w:r>
        <w:rPr>
          <w:noProof/>
        </w:rPr>
        <w:fldChar w:fldCharType="end"/>
      </w:r>
      <w:bookmarkEnd w:id="443"/>
      <w:r w:rsidRPr="00164755">
        <w:t>]</w:t>
      </w:r>
      <w:r>
        <w:t xml:space="preserve"> and implemented in the IEC coherence model</w:t>
      </w:r>
      <w:r w:rsidRPr="00164755">
        <w:t>.</w:t>
      </w:r>
      <w:r>
        <w:t xml:space="preserve"> The </w:t>
      </w:r>
      <w:r w:rsidRPr="00C211D6">
        <w:rPr>
          <w:position w:val="-18"/>
        </w:rPr>
        <w:object w:dxaOrig="920" w:dyaOrig="520">
          <v:shape id="_x0000_i1172" type="#_x0000_t75" style="width:42.5pt;height:29.5pt" o:ole="">
            <v:imagedata r:id="rId392" o:title=""/>
          </v:shape>
          <o:OLEObject Type="Embed" ProgID="Equation.DSMT4" ShapeID="_x0000_i1172" DrawAspect="Content" ObjectID="_1526366232" r:id="rId393"/>
        </w:object>
      </w:r>
      <w:r>
        <w:t xml:space="preserve"> term has been added to allow users to implement </w:t>
      </w:r>
      <w:proofErr w:type="spellStart"/>
      <w:r>
        <w:t>Solari’s</w:t>
      </w:r>
      <w:proofErr w:type="spellEnd"/>
      <w:r>
        <w:t xml:space="preserve"> coherence definition </w:t>
      </w:r>
      <w:r w:rsidRPr="00164755">
        <w:t>[</w:t>
      </w:r>
      <w:bookmarkStart w:id="444" w:name="Reference_Solari"/>
      <w:r>
        <w:fldChar w:fldCharType="begin"/>
      </w:r>
      <w:r>
        <w:instrText xml:space="preserve"> SEQ References \* MERGEFORMAT </w:instrText>
      </w:r>
      <w:r>
        <w:fldChar w:fldCharType="separate"/>
      </w:r>
      <w:r w:rsidR="007F0774">
        <w:rPr>
          <w:noProof/>
        </w:rPr>
        <w:t>37</w:t>
      </w:r>
      <w:r>
        <w:rPr>
          <w:noProof/>
        </w:rPr>
        <w:fldChar w:fldCharType="end"/>
      </w:r>
      <w:bookmarkEnd w:id="444"/>
      <w:r w:rsidRPr="00164755">
        <w:t>]</w:t>
      </w:r>
      <w:r>
        <w:t xml:space="preserve">. </w:t>
      </w:r>
      <w:r w:rsidRPr="00164755">
        <w:t xml:space="preserve">Note that if </w:t>
      </w:r>
      <w:r w:rsidRPr="00164755">
        <w:rPr>
          <w:rStyle w:val="Variable"/>
          <w:rFonts w:ascii="Times New Roman" w:hAnsi="Times New Roman"/>
          <w:i/>
          <w:iCs/>
        </w:rPr>
        <w:t>b = </w:t>
      </w:r>
      <w:proofErr w:type="gramStart"/>
      <w:r w:rsidRPr="00164755">
        <w:rPr>
          <w:rStyle w:val="Variable"/>
          <w:rFonts w:ascii="Times New Roman" w:hAnsi="Times New Roman"/>
          <w:iCs/>
        </w:rPr>
        <w:t>0</w:t>
      </w:r>
      <w:proofErr w:type="gramEnd"/>
      <w:r>
        <w:rPr>
          <w:rStyle w:val="Variable"/>
          <w:rFonts w:ascii="Times New Roman" w:hAnsi="Times New Roman"/>
          <w:iCs/>
        </w:rPr>
        <w:t xml:space="preserve"> and </w:t>
      </w:r>
      <w:proofErr w:type="spellStart"/>
      <w:r>
        <w:rPr>
          <w:rStyle w:val="Variable"/>
          <w:rFonts w:ascii="Times New Roman" w:hAnsi="Times New Roman"/>
          <w:i/>
          <w:iCs/>
        </w:rPr>
        <w:t>CohExp</w:t>
      </w:r>
      <w:proofErr w:type="spellEnd"/>
      <w:r>
        <w:rPr>
          <w:rStyle w:val="Variable"/>
          <w:rFonts w:ascii="Times New Roman" w:hAnsi="Times New Roman"/>
          <w:iCs/>
        </w:rPr>
        <w:t> = 0</w:t>
      </w:r>
      <w:r w:rsidRPr="00164755">
        <w:t>, this equati</w:t>
      </w:r>
      <w:r>
        <w:t xml:space="preserve">on also becomes the Davenport coherence model </w:t>
      </w:r>
      <w:r w:rsidRPr="00164755">
        <w:t>[</w:t>
      </w:r>
      <w:bookmarkStart w:id="445" w:name="Reference_Davenport"/>
      <w:r>
        <w:fldChar w:fldCharType="begin"/>
      </w:r>
      <w:r>
        <w:instrText xml:space="preserve"> SEQ References \* MERGEFORMAT </w:instrText>
      </w:r>
      <w:r>
        <w:fldChar w:fldCharType="separate"/>
      </w:r>
      <w:r w:rsidR="007F0774">
        <w:rPr>
          <w:noProof/>
        </w:rPr>
        <w:t>38</w:t>
      </w:r>
      <w:r>
        <w:rPr>
          <w:noProof/>
        </w:rPr>
        <w:fldChar w:fldCharType="end"/>
      </w:r>
      <w:bookmarkEnd w:id="445"/>
      <w:r w:rsidRPr="00164755">
        <w:t>]</w:t>
      </w:r>
      <w:r>
        <w:t>.</w:t>
      </w:r>
    </w:p>
    <w:p w:rsidR="00DF745D" w:rsidRDefault="00DF745D" w:rsidP="00DF745D">
      <w:pPr>
        <w:pStyle w:val="NRELHead02"/>
      </w:pPr>
      <w:bookmarkStart w:id="446" w:name="_Toc399876238"/>
      <w:bookmarkStart w:id="447" w:name="_Toc452622626"/>
      <w:r>
        <w:t>IEC: IEC Coherence Model</w:t>
      </w:r>
      <w:bookmarkEnd w:id="446"/>
      <w:bookmarkEnd w:id="447"/>
    </w:p>
    <w:p w:rsidR="00DF745D" w:rsidRDefault="00DF745D" w:rsidP="00DF745D">
      <w:pPr>
        <w:pStyle w:val="NRELBodyText"/>
      </w:pPr>
      <w:r>
        <w:t xml:space="preserve">The IEC coherence function for all three of the wind components, </w:t>
      </w:r>
      <w:r>
        <w:rPr>
          <w:i/>
        </w:rPr>
        <w:t>K = u, v, w</w:t>
      </w:r>
      <w:r>
        <w:t xml:space="preserve"> is implemented as </w:t>
      </w:r>
    </w:p>
    <w:p w:rsidR="00DF745D" w:rsidRDefault="00DF745D" w:rsidP="00DF745D">
      <w:pPr>
        <w:pStyle w:val="MTDisplayEquation"/>
      </w:pPr>
      <w:r>
        <w:lastRenderedPageBreak/>
        <w:tab/>
      </w:r>
      <w:r w:rsidRPr="00C327FF">
        <w:rPr>
          <w:position w:val="-44"/>
        </w:rPr>
        <w:object w:dxaOrig="3500" w:dyaOrig="999">
          <v:shape id="_x0000_i1173" type="#_x0000_t75" style="width:177.1pt;height:51.35pt" o:ole="">
            <v:imagedata r:id="rId394" o:title=""/>
          </v:shape>
          <o:OLEObject Type="Embed" ProgID="Equation.DSMT4" ShapeID="_x0000_i1173" DrawAspect="Content" ObjectID="_1526366233" r:id="rId395"/>
        </w:object>
      </w:r>
      <w:r>
        <w:tab/>
      </w:r>
      <w:r>
        <w:fldChar w:fldCharType="begin"/>
      </w:r>
      <w:r>
        <w:instrText xml:space="preserve"> SEQ Eqn  \n \# "(0)" \* MERGEFORMAT  \* MERGEFORMAT </w:instrText>
      </w:r>
      <w:r>
        <w:fldChar w:fldCharType="separate"/>
      </w:r>
      <w:r w:rsidR="007F0774">
        <w:rPr>
          <w:noProof/>
        </w:rPr>
        <w:t>(55)</w:t>
      </w:r>
      <w:r>
        <w:rPr>
          <w:noProof/>
        </w:rPr>
        <w:fldChar w:fldCharType="end"/>
      </w:r>
      <w:r>
        <w:rPr>
          <w:noProof/>
        </w:rPr>
        <w:br/>
      </w:r>
      <w:r w:rsidRPr="00164755">
        <w:rPr>
          <w:rFonts w:cs="Times New Roman"/>
        </w:rPr>
        <w:t xml:space="preserve">where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sidRPr="00164755">
        <w:rPr>
          <w:rStyle w:val="Variable"/>
          <w:rFonts w:ascii="Times New Roman" w:hAnsi="Times New Roman" w:cs="Times New Roman"/>
          <w:i/>
          <w:iCs/>
        </w:rPr>
        <w:t xml:space="preserve"> r</w:t>
      </w:r>
      <w:r w:rsidRPr="00164755">
        <w:rPr>
          <w:rFonts w:cs="Times New Roman"/>
        </w:rPr>
        <w:t xml:space="preserve"> </w:t>
      </w:r>
      <w:proofErr w:type="gramStart"/>
      <w:r w:rsidRPr="00164755">
        <w:rPr>
          <w:rFonts w:cs="Times New Roman"/>
        </w:rPr>
        <w:t>is</w:t>
      </w:r>
      <w:proofErr w:type="gramEnd"/>
      <w:r w:rsidRPr="00164755">
        <w:rPr>
          <w:rFonts w:cs="Times New Roman"/>
        </w:rPr>
        <w:t xml:space="preserve"> the distance between points </w:t>
      </w:r>
      <w:r>
        <w:rPr>
          <w:rStyle w:val="Variable"/>
          <w:rFonts w:ascii="Times New Roman" w:hAnsi="Times New Roman" w:cs="Times New Roman"/>
          <w:i/>
          <w:iCs/>
        </w:rPr>
        <w:t>i</w:t>
      </w:r>
      <w:r w:rsidRPr="00164755">
        <w:rPr>
          <w:rFonts w:cs="Times New Roman"/>
        </w:rPr>
        <w:t xml:space="preserve"> and </w:t>
      </w:r>
      <w:r>
        <w:rPr>
          <w:rStyle w:val="Variable"/>
          <w:rFonts w:ascii="Times New Roman" w:hAnsi="Times New Roman" w:cs="Times New Roman"/>
          <w:i/>
          <w:iCs/>
        </w:rPr>
        <w:t>j</w:t>
      </w:r>
      <w:r w:rsidRPr="00164755">
        <w:rPr>
          <w:rStyle w:val="Variable"/>
          <w:rFonts w:ascii="Times New Roman" w:hAnsi="Times New Roman" w:cs="Times New Roman"/>
          <w:i/>
          <w:iCs/>
        </w:rPr>
        <w:t xml:space="preserve"> </w:t>
      </w:r>
      <w:r w:rsidRPr="00164755">
        <w:rPr>
          <w:rFonts w:cs="Times New Roman"/>
        </w:rPr>
        <w:t>on the grid</w:t>
      </w:r>
      <w:r w:rsidRPr="00FA4AA9">
        <w:rPr>
          <w:rStyle w:val="Variable"/>
          <w:rFonts w:ascii="Times New Roman" w:hAnsi="Times New Roman" w:cs="Times New Roman"/>
          <w:iCs/>
        </w:rPr>
        <w:t>,</w:t>
      </w:r>
      <w:r w:rsidR="00FA4AA9" w:rsidRPr="00FA4AA9">
        <w:rPr>
          <w:rStyle w:val="Variable"/>
          <w:rFonts w:ascii="Times New Roman" w:hAnsi="Times New Roman" w:cs="Times New Roman"/>
          <w:iCs/>
        </w:rPr>
        <w:t xml:space="preserve"> </w:t>
      </w:r>
      <w:r>
        <w:rPr>
          <w:rStyle w:val="Variable"/>
          <w:rFonts w:ascii="Times New Roman" w:hAnsi="Times New Roman" w:cs="Times New Roman"/>
          <w:iCs/>
        </w:rPr>
        <w:t>and</w:t>
      </w:r>
      <w:r w:rsidRPr="00164755">
        <w:rPr>
          <w:rFonts w:cs="Times New Roman"/>
        </w:rPr>
        <w:t xml:space="preserve"> </w:t>
      </w:r>
      <w:r w:rsidRPr="00623D27">
        <w:rPr>
          <w:rStyle w:val="Variable"/>
          <w:rFonts w:ascii="Times New Roman" w:hAnsi="Times New Roman" w:cs="Times New Roman"/>
          <w:iCs/>
        </w:rPr>
        <w:object w:dxaOrig="440" w:dyaOrig="400">
          <v:shape id="_x0000_i1174" type="#_x0000_t75" style="width:21.85pt;height:20.65pt" o:ole="">
            <v:imagedata r:id="rId396" o:title=""/>
          </v:shape>
          <o:OLEObject Type="Embed" ProgID="Equation.DSMT4" ShapeID="_x0000_i1174" DrawAspect="Content" ObjectID="_1526366234" r:id="rId397"/>
        </w:object>
      </w:r>
      <w:r w:rsidRPr="00164755">
        <w:rPr>
          <w:rFonts w:cs="Times New Roman"/>
        </w:rPr>
        <w:t xml:space="preserve"> is the </w:t>
      </w:r>
      <w:r>
        <w:rPr>
          <w:rFonts w:cs="Times New Roman"/>
        </w:rPr>
        <w:t xml:space="preserve">mean </w:t>
      </w:r>
      <w:r w:rsidRPr="00164755">
        <w:rPr>
          <w:rFonts w:cs="Times New Roman"/>
        </w:rPr>
        <w:t>hub-height wind speed</w:t>
      </w:r>
      <w:r>
        <w:rPr>
          <w:rFonts w:cs="Times New Roman"/>
        </w:rPr>
        <w:t xml:space="preserve">. The variables </w:t>
      </w:r>
      <w:proofErr w:type="gramStart"/>
      <w:r w:rsidRPr="00164755">
        <w:rPr>
          <w:rStyle w:val="Variable"/>
          <w:rFonts w:ascii="Times New Roman" w:hAnsi="Times New Roman" w:cs="Times New Roman"/>
          <w:i/>
          <w:iCs/>
        </w:rPr>
        <w:t>a</w:t>
      </w:r>
      <w:r w:rsidRPr="00164755">
        <w:rPr>
          <w:rFonts w:cs="Times New Roman"/>
        </w:rPr>
        <w:t xml:space="preserve"> and</w:t>
      </w:r>
      <w:proofErr w:type="gramEnd"/>
      <w:r w:rsidRPr="00164755">
        <w:rPr>
          <w:rFonts w:cs="Times New Roman"/>
        </w:rPr>
        <w:t xml:space="preserve"> </w:t>
      </w:r>
      <w:r w:rsidRPr="00164755">
        <w:rPr>
          <w:rStyle w:val="Variable"/>
          <w:rFonts w:ascii="Times New Roman" w:hAnsi="Times New Roman" w:cs="Times New Roman"/>
          <w:i/>
          <w:iCs/>
        </w:rPr>
        <w:t>b</w:t>
      </w:r>
      <w:r w:rsidRPr="00164755">
        <w:rPr>
          <w:rFonts w:cs="Times New Roman"/>
        </w:rPr>
        <w:t xml:space="preserve"> </w:t>
      </w:r>
      <w:r>
        <w:rPr>
          <w:rFonts w:cs="Times New Roman"/>
        </w:rPr>
        <w:t>are</w:t>
      </w:r>
      <w:r w:rsidRPr="00164755">
        <w:rPr>
          <w:rFonts w:cs="Times New Roman"/>
        </w:rPr>
        <w:t xml:space="preserve"> </w:t>
      </w:r>
      <w:r>
        <w:rPr>
          <w:rFonts w:cs="Times New Roman"/>
        </w:rPr>
        <w:t>the input</w:t>
      </w:r>
      <w:r w:rsidRPr="00164755">
        <w:rPr>
          <w:rFonts w:cs="Times New Roman"/>
        </w:rPr>
        <w:t xml:space="preserve"> coherence decrement </w:t>
      </w:r>
      <w:r>
        <w:rPr>
          <w:rFonts w:cs="Times New Roman"/>
        </w:rPr>
        <w:t xml:space="preserve">and </w:t>
      </w:r>
      <w:r w:rsidRPr="00164755">
        <w:rPr>
          <w:rFonts w:cs="Times New Roman"/>
        </w:rPr>
        <w:t>offset parameter</w:t>
      </w:r>
      <w:r>
        <w:rPr>
          <w:rFonts w:cs="Times New Roman"/>
        </w:rP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w:t>
      </w:r>
      <w:r>
        <w:t xml:space="preserve">. If </w:t>
      </w:r>
      <w:proofErr w:type="spellStart"/>
      <w:r>
        <w:rPr>
          <w:rStyle w:val="Variable"/>
          <w:rFonts w:ascii="Times New Roman" w:hAnsi="Times New Roman" w:cs="Times New Roman"/>
          <w:i/>
          <w:iCs/>
        </w:rPr>
        <w:t>CohExp</w:t>
      </w:r>
      <w:proofErr w:type="spellEnd"/>
      <w:r>
        <w:rPr>
          <w:rStyle w:val="Variable"/>
          <w:rFonts w:ascii="Times New Roman" w:hAnsi="Times New Roman" w:cs="Times New Roman"/>
          <w:iCs/>
        </w:rPr>
        <w:t> = </w:t>
      </w:r>
      <w:proofErr w:type="gramStart"/>
      <w:r>
        <w:rPr>
          <w:rStyle w:val="Variable"/>
          <w:rFonts w:ascii="Times New Roman" w:hAnsi="Times New Roman" w:cs="Times New Roman"/>
          <w:iCs/>
        </w:rPr>
        <w:t>0</w:t>
      </w:r>
      <w:proofErr w:type="gramEnd"/>
      <w:r>
        <w:t>, the only difference between the general and IEC spatial coherence models is the use of mean wind speeds.</w:t>
      </w:r>
    </w:p>
    <w:p w:rsidR="00DF745D" w:rsidRPr="008C406A" w:rsidRDefault="00DF745D" w:rsidP="00DF745D">
      <w:pPr>
        <w:pStyle w:val="NRELBodyText"/>
      </w:pPr>
      <w:r>
        <w:t>To implement the coherence model defined in the IEC 61400</w:t>
      </w:r>
      <w:r>
        <w:noBreakHyphen/>
        <w:t xml:space="preserve">1 standards for the </w:t>
      </w:r>
      <w:r>
        <w:rPr>
          <w:i/>
        </w:rPr>
        <w:t>u</w:t>
      </w:r>
      <w:r>
        <w:t>-component, define</w:t>
      </w:r>
    </w:p>
    <w:p w:rsidR="00DF745D" w:rsidRDefault="00DF745D" w:rsidP="00DF745D">
      <w:pPr>
        <w:pStyle w:val="MTDisplayEquation"/>
      </w:pPr>
      <w:r>
        <w:tab/>
      </w:r>
      <w:r w:rsidRPr="00700E68">
        <w:rPr>
          <w:position w:val="-24"/>
        </w:rPr>
        <w:object w:dxaOrig="1180" w:dyaOrig="540">
          <v:shape id="_x0000_i1175" type="#_x0000_t75" style="width:59.6pt;height:28.35pt" o:ole="">
            <v:imagedata r:id="rId398" o:title=""/>
          </v:shape>
          <o:OLEObject Type="Embed" ProgID="Equation.DSMT4" ShapeID="_x0000_i1175" DrawAspect="Content" ObjectID="_1526366235" r:id="rId399"/>
        </w:object>
      </w:r>
      <w:r>
        <w:tab/>
      </w:r>
      <w:r>
        <w:fldChar w:fldCharType="begin"/>
      </w:r>
      <w:r>
        <w:instrText xml:space="preserve"> SEQ Eqn  \n \# "(0)" \* MERGEFORMAT  \* MERGEFORMAT </w:instrText>
      </w:r>
      <w:r>
        <w:fldChar w:fldCharType="separate"/>
      </w:r>
      <w:r w:rsidR="007F0774">
        <w:rPr>
          <w:noProof/>
        </w:rPr>
        <w:t>(56)</w:t>
      </w:r>
      <w:r>
        <w:rPr>
          <w:noProof/>
        </w:rPr>
        <w:fldChar w:fldCharType="end"/>
      </w:r>
    </w:p>
    <w:p w:rsidR="00DF745D" w:rsidRDefault="00DF745D" w:rsidP="00DF745D">
      <w:pPr>
        <w:pStyle w:val="NRELBodyText"/>
      </w:pPr>
      <w:proofErr w:type="gramStart"/>
      <w:r>
        <w:t>where</w:t>
      </w:r>
      <w:proofErr w:type="gramEnd"/>
      <w:r>
        <w:t xml:space="preserve"> </w:t>
      </w:r>
      <w:proofErr w:type="spellStart"/>
      <w:r w:rsidRPr="00164755">
        <w:rPr>
          <w:rStyle w:val="Variable"/>
          <w:rFonts w:ascii="Times New Roman" w:hAnsi="Times New Roman"/>
          <w:i/>
          <w:iCs/>
        </w:rPr>
        <w:t>L</w:t>
      </w:r>
      <w:r w:rsidRPr="00164755">
        <w:rPr>
          <w:rStyle w:val="Variable"/>
          <w:rFonts w:ascii="Times New Roman" w:hAnsi="Times New Roman"/>
          <w:i/>
          <w:iCs/>
          <w:vertAlign w:val="subscript"/>
        </w:rPr>
        <w:t>c</w:t>
      </w:r>
      <w:proofErr w:type="spellEnd"/>
      <w:r>
        <w:t xml:space="preserve"> is a coherence scale parameter. For </w:t>
      </w:r>
      <w:r w:rsidRPr="00164755">
        <w:t>IEC 61400</w:t>
      </w:r>
      <w:r>
        <w:noBreakHyphen/>
      </w:r>
      <w:r w:rsidRPr="00164755">
        <w:t>1 2</w:t>
      </w:r>
      <w:r w:rsidRPr="004179FA">
        <w:rPr>
          <w:vertAlign w:val="superscript"/>
        </w:rPr>
        <w:t>nd</w:t>
      </w:r>
      <w:r>
        <w:t xml:space="preserve"> ed. </w:t>
      </w:r>
      <w:r w:rsidR="00B32F55">
        <w:t>[</w:t>
      </w:r>
      <w:r>
        <w:fldChar w:fldCharType="begin" w:fldLock="1"/>
      </w:r>
      <w:r>
        <w:instrText xml:space="preserve"> REF Reference_IECed2 \h </w:instrText>
      </w:r>
      <w:r>
        <w:fldChar w:fldCharType="separate"/>
      </w:r>
      <w:r w:rsidR="00255BEF">
        <w:rPr>
          <w:noProof/>
        </w:rPr>
        <w:t>24</w:t>
      </w:r>
      <w:r>
        <w:fldChar w:fldCharType="end"/>
      </w:r>
      <w:r w:rsidR="00B32F55">
        <w:t>]</w:t>
      </w:r>
      <w:r>
        <w:t xml:space="preserve">, the parameters </w:t>
      </w:r>
      <w:r>
        <w:rPr>
          <w:i/>
        </w:rPr>
        <w:t>a</w:t>
      </w:r>
      <w:r>
        <w:t xml:space="preserve"> and </w:t>
      </w:r>
      <w:proofErr w:type="spellStart"/>
      <w:r>
        <w:rPr>
          <w:i/>
        </w:rPr>
        <w:t>L</w:t>
      </w:r>
      <w:r w:rsidRPr="001F1DC5">
        <w:rPr>
          <w:i/>
          <w:vertAlign w:val="subscript"/>
        </w:rPr>
        <w:t>c</w:t>
      </w:r>
      <w:proofErr w:type="spellEnd"/>
      <w:r>
        <w:t xml:space="preserve"> are</w:t>
      </w:r>
    </w:p>
    <w:p w:rsidR="00DF745D" w:rsidRDefault="00DF745D" w:rsidP="00DF745D">
      <w:pPr>
        <w:pStyle w:val="MTDisplayEquation"/>
      </w:pPr>
      <w:r>
        <w:tab/>
      </w:r>
      <w:r w:rsidRPr="008C406A">
        <w:rPr>
          <w:position w:val="-32"/>
        </w:rPr>
        <w:object w:dxaOrig="2780" w:dyaOrig="760">
          <v:shape id="_x0000_i1176" type="#_x0000_t75" style="width:140.4pt;height:39.55pt" o:ole="">
            <v:imagedata r:id="rId400" o:title=""/>
          </v:shape>
          <o:OLEObject Type="Embed" ProgID="Equation.DSMT4" ShapeID="_x0000_i1176" DrawAspect="Content" ObjectID="_1526366236" r:id="rId401"/>
        </w:object>
      </w:r>
      <w:r>
        <w:tab/>
      </w:r>
      <w:r>
        <w:fldChar w:fldCharType="begin"/>
      </w:r>
      <w:r>
        <w:instrText xml:space="preserve"> SEQ Eqn  \n \# "(0)" \* MERGEFORMAT  \* MERGEFORMAT </w:instrText>
      </w:r>
      <w:r>
        <w:fldChar w:fldCharType="separate"/>
      </w:r>
      <w:r w:rsidR="007F0774">
        <w:rPr>
          <w:noProof/>
        </w:rPr>
        <w:t>(57)</w:t>
      </w:r>
      <w:r>
        <w:rPr>
          <w:noProof/>
        </w:rPr>
        <w:fldChar w:fldCharType="end"/>
      </w:r>
    </w:p>
    <w:p w:rsidR="00DF745D" w:rsidRDefault="00DF745D" w:rsidP="00DF745D">
      <w:pPr>
        <w:pStyle w:val="NRELBodyText"/>
      </w:pPr>
      <w:proofErr w:type="gramStart"/>
      <w:r>
        <w:t>where</w:t>
      </w:r>
      <w:proofErr w:type="gramEnd"/>
      <w:r>
        <w:t xml:space="preserve"> the function </w:t>
      </w:r>
      <w:r w:rsidRPr="001F7C29">
        <w:rPr>
          <w:position w:val="-14"/>
        </w:rPr>
        <w:object w:dxaOrig="780" w:dyaOrig="400">
          <v:shape id="_x0000_i1177" type="#_x0000_t75" style="width:38.95pt;height:20.65pt" o:ole="">
            <v:imagedata r:id="rId204" o:title=""/>
          </v:shape>
          <o:OLEObject Type="Embed" ProgID="Equation.DSMT4" ShapeID="_x0000_i1177" DrawAspect="Content" ObjectID="_1526366237" r:id="rId402"/>
        </w:object>
      </w:r>
      <w:r>
        <w:t xml:space="preserve"> is the minimum of 30 meters and </w:t>
      </w:r>
      <w:proofErr w:type="spellStart"/>
      <w:r>
        <w:rPr>
          <w:i/>
        </w:rPr>
        <w:t>HubHt</w:t>
      </w:r>
      <w:proofErr w:type="spellEnd"/>
      <w:r>
        <w:t xml:space="preserve">. For </w:t>
      </w:r>
      <w:r w:rsidRPr="00164755">
        <w:t>IEC 61400</w:t>
      </w:r>
      <w:r>
        <w:noBreakHyphen/>
      </w:r>
      <w:r w:rsidRPr="00164755">
        <w:t xml:space="preserve">1 </w:t>
      </w:r>
      <w:r>
        <w:t>3</w:t>
      </w:r>
      <w:r w:rsidRPr="004179FA">
        <w:rPr>
          <w:vertAlign w:val="superscript"/>
        </w:rPr>
        <w:t>rd</w:t>
      </w:r>
      <w:r>
        <w:t xml:space="preserve"> ed. </w:t>
      </w:r>
      <w:r w:rsidR="00B32F55">
        <w:t>[</w:t>
      </w:r>
      <w:r>
        <w:fldChar w:fldCharType="begin" w:fldLock="1"/>
      </w:r>
      <w:r>
        <w:instrText xml:space="preserve"> REF  Reference_IECed3 \h </w:instrText>
      </w:r>
      <w:r>
        <w:fldChar w:fldCharType="separate"/>
      </w:r>
      <w:r w:rsidR="00255BEF">
        <w:rPr>
          <w:noProof/>
        </w:rPr>
        <w:t>21</w:t>
      </w:r>
      <w:r>
        <w:fldChar w:fldCharType="end"/>
      </w:r>
      <w:r w:rsidR="00B32F55">
        <w:t>]</w:t>
      </w:r>
      <w:r>
        <w:t>, the parameters are</w:t>
      </w:r>
    </w:p>
    <w:p w:rsidR="00DF745D" w:rsidRDefault="00DF745D" w:rsidP="00DF745D">
      <w:pPr>
        <w:pStyle w:val="MTDisplayEquation"/>
      </w:pPr>
      <w:r>
        <w:tab/>
      </w:r>
      <w:r w:rsidRPr="008C406A">
        <w:rPr>
          <w:position w:val="-32"/>
        </w:rPr>
        <w:object w:dxaOrig="2799" w:dyaOrig="760">
          <v:shape id="_x0000_i1178" type="#_x0000_t75" style="width:139.25pt;height:39.55pt" o:ole="">
            <v:imagedata r:id="rId403" o:title=""/>
          </v:shape>
          <o:OLEObject Type="Embed" ProgID="Equation.DSMT4" ShapeID="_x0000_i1178" DrawAspect="Content" ObjectID="_1526366238" r:id="rId404"/>
        </w:object>
      </w:r>
      <w:r>
        <w:tab/>
      </w:r>
      <w:r>
        <w:fldChar w:fldCharType="begin"/>
      </w:r>
      <w:r>
        <w:instrText xml:space="preserve"> SEQ Eqn  \n \# "(0)" \* MERGEFORMAT  \* MERGEFORMAT </w:instrText>
      </w:r>
      <w:r>
        <w:fldChar w:fldCharType="separate"/>
      </w:r>
      <w:r w:rsidR="007F0774">
        <w:rPr>
          <w:noProof/>
        </w:rPr>
        <w:t>(58)</w:t>
      </w:r>
      <w:r>
        <w:rPr>
          <w:noProof/>
        </w:rPr>
        <w:fldChar w:fldCharType="end"/>
      </w:r>
    </w:p>
    <w:p w:rsidR="00DF745D" w:rsidRDefault="00DF745D" w:rsidP="00DF745D">
      <w:pPr>
        <w:pStyle w:val="NRELBodyText"/>
      </w:pPr>
      <w:r>
        <w:t>The IEC 61400</w:t>
      </w:r>
      <w:r>
        <w:noBreakHyphen/>
        <w:t xml:space="preserve">1 standard does not specify coherence for the </w:t>
      </w:r>
      <w:r w:rsidRPr="0053027C">
        <w:rPr>
          <w:i/>
        </w:rPr>
        <w:t>v</w:t>
      </w:r>
      <w:r>
        <w:t xml:space="preserve"> or </w:t>
      </w:r>
      <w:r w:rsidRPr="0053027C">
        <w:rPr>
          <w:i/>
        </w:rPr>
        <w:t>w</w:t>
      </w:r>
      <w:r>
        <w:rPr>
          <w:i/>
        </w:rPr>
        <w:t xml:space="preserve"> </w:t>
      </w:r>
      <w:r w:rsidRPr="008743D0">
        <w:t>wind</w:t>
      </w:r>
      <w:r>
        <w:t>-speed components.</w:t>
      </w:r>
    </w:p>
    <w:p w:rsidR="00DF745D" w:rsidRDefault="00DF745D" w:rsidP="00DF745D">
      <w:pPr>
        <w:pStyle w:val="NRELHead02"/>
      </w:pPr>
      <w:bookmarkStart w:id="448" w:name="_Toc399876239"/>
      <w:bookmarkStart w:id="449" w:name="_Toc452622627"/>
      <w:r>
        <w:t>NONE: Identity Coherence</w:t>
      </w:r>
      <w:bookmarkEnd w:id="448"/>
      <w:bookmarkEnd w:id="449"/>
    </w:p>
    <w:p w:rsidR="00DF745D" w:rsidRDefault="00DF745D" w:rsidP="00DF745D">
      <w:pPr>
        <w:pStyle w:val="NRELBodyText"/>
      </w:pPr>
      <w:r>
        <w:t xml:space="preserve">When using the identity spatial coherence model for velocity component </w:t>
      </w:r>
      <w:r>
        <w:rPr>
          <w:i/>
        </w:rPr>
        <w:t>K</w:t>
      </w:r>
      <w:r>
        <w:t xml:space="preserve">, the coherence between points </w:t>
      </w:r>
      <w:r>
        <w:rPr>
          <w:i/>
        </w:rPr>
        <w:t>i</w:t>
      </w:r>
      <w:r>
        <w:t xml:space="preserve"> and </w:t>
      </w:r>
      <w:r>
        <w:rPr>
          <w:i/>
        </w:rPr>
        <w:t xml:space="preserve">j </w:t>
      </w:r>
      <w:r>
        <w:t>is defined as</w:t>
      </w:r>
    </w:p>
    <w:p w:rsidR="00DF745D" w:rsidRDefault="00DF745D" w:rsidP="00DF745D">
      <w:pPr>
        <w:pStyle w:val="MTDisplayEquation"/>
      </w:pPr>
      <w:r>
        <w:tab/>
      </w:r>
      <w:r w:rsidRPr="0049409A">
        <w:rPr>
          <w:position w:val="-30"/>
        </w:rPr>
        <w:object w:dxaOrig="1820" w:dyaOrig="720">
          <v:shape id="_x0000_i1179" type="#_x0000_t75" style="width:92.1pt;height:37.75pt" o:ole="">
            <v:imagedata r:id="rId405" o:title=""/>
          </v:shape>
          <o:OLEObject Type="Embed" ProgID="Equation.DSMT4" ShapeID="_x0000_i1179" DrawAspect="Content" ObjectID="_1526366239" r:id="rId406"/>
        </w:object>
      </w:r>
      <w:r>
        <w:tab/>
      </w:r>
      <w:r>
        <w:fldChar w:fldCharType="begin"/>
      </w:r>
      <w:r>
        <w:instrText xml:space="preserve"> SEQ Eqn  \n \# "(0)" \* MERGEFORMAT  \* MERGEFORMAT </w:instrText>
      </w:r>
      <w:r>
        <w:fldChar w:fldCharType="separate"/>
      </w:r>
      <w:r w:rsidR="007F0774">
        <w:rPr>
          <w:noProof/>
        </w:rPr>
        <w:t>(59)</w:t>
      </w:r>
      <w:r>
        <w:rPr>
          <w:noProof/>
        </w:rPr>
        <w:fldChar w:fldCharType="end"/>
      </w:r>
    </w:p>
    <w:p w:rsidR="00DF745D" w:rsidRDefault="00DF745D" w:rsidP="00DF745D">
      <w:pPr>
        <w:pStyle w:val="NRELHead02"/>
      </w:pPr>
      <w:bookmarkStart w:id="450" w:name="_Toc399876240"/>
      <w:bookmarkStart w:id="451" w:name="_Toc452622628"/>
      <w:r>
        <w:t>API: API Longitudinal Coherence</w:t>
      </w:r>
      <w:bookmarkEnd w:id="450"/>
      <w:bookmarkEnd w:id="451"/>
    </w:p>
    <w:p w:rsidR="009B3CBD" w:rsidRDefault="00DF745D" w:rsidP="009B3CBD">
      <w:pPr>
        <w:pStyle w:val="NRELBodyText"/>
      </w:pPr>
      <w:r>
        <w:t>The API coherence model</w:t>
      </w:r>
      <w:r w:rsidR="009B3CBD">
        <w:t xml:space="preserve"> implements the </w:t>
      </w:r>
      <w:proofErr w:type="spellStart"/>
      <w:r w:rsidR="009B3CBD" w:rsidRPr="009B3CBD">
        <w:t>Frøya</w:t>
      </w:r>
      <w:proofErr w:type="spellEnd"/>
      <w:r>
        <w:t xml:space="preserve"> </w:t>
      </w:r>
      <w:r w:rsidR="009B3CBD">
        <w:t xml:space="preserve">coherence model for wind over water, and </w:t>
      </w:r>
      <w:r>
        <w:t>applies only to the longitudinal (</w:t>
      </w:r>
      <w:r>
        <w:rPr>
          <w:i/>
        </w:rPr>
        <w:t>u</w:t>
      </w:r>
      <w:r w:rsidRPr="00623D27">
        <w:t>)</w:t>
      </w:r>
      <w:r>
        <w:t xml:space="preserve"> component of the velocity.</w:t>
      </w:r>
      <w:r w:rsidR="009B3CBD" w:rsidRPr="009B3CBD">
        <w:t xml:space="preserve"> </w:t>
      </w:r>
      <w:r w:rsidR="009B3CBD">
        <w:t xml:space="preserve">The coherence between points </w:t>
      </w:r>
      <w:r w:rsidR="009B3CBD">
        <w:rPr>
          <w:i/>
        </w:rPr>
        <w:t>i</w:t>
      </w:r>
      <w:r w:rsidR="009B3CBD">
        <w:t xml:space="preserve"> and </w:t>
      </w:r>
      <w:r w:rsidR="009B3CBD">
        <w:rPr>
          <w:i/>
        </w:rPr>
        <w:t xml:space="preserve">j </w:t>
      </w:r>
      <w:r w:rsidR="0058563F" w:rsidRPr="0058563F">
        <w:t>at frequency</w:t>
      </w:r>
      <w:r w:rsidR="0058563F">
        <w:rPr>
          <w:i/>
        </w:rPr>
        <w:t xml:space="preserve"> f </w:t>
      </w:r>
      <w:r w:rsidR="009B3CBD">
        <w:t>is defined as</w:t>
      </w:r>
    </w:p>
    <w:p w:rsidR="009B3CBD" w:rsidRPr="007A7C34" w:rsidRDefault="005436C4" w:rsidP="009B3CBD">
      <w:pPr>
        <w:pStyle w:val="MTDisplayEquation"/>
      </w:pPr>
      <w:r>
        <w:lastRenderedPageBreak/>
        <w:tab/>
      </w:r>
      <w:r w:rsidR="007F0774" w:rsidRPr="007F0774">
        <w:rPr>
          <w:position w:val="-36"/>
        </w:rPr>
        <w:object w:dxaOrig="2560" w:dyaOrig="820">
          <v:shape id="_x0000_i1228" type="#_x0000_t75" style="width:129.55pt;height:42.15pt" o:ole="">
            <v:imagedata r:id="rId407" o:title=""/>
          </v:shape>
          <o:OLEObject Type="Embed" ProgID="Equation.DSMT4" ShapeID="_x0000_i1228" DrawAspect="Content" ObjectID="_1526366240" r:id="rId408"/>
        </w:object>
      </w:r>
      <w:r>
        <w:tab/>
      </w:r>
      <w:r>
        <w:fldChar w:fldCharType="begin"/>
      </w:r>
      <w:r>
        <w:instrText xml:space="preserve"> SEQ Eqn  \n \# "(0)" \* MERGEFORMAT  \* MERGEFORMAT </w:instrText>
      </w:r>
      <w:r>
        <w:fldChar w:fldCharType="separate"/>
      </w:r>
      <w:r w:rsidR="007F0774">
        <w:rPr>
          <w:noProof/>
        </w:rPr>
        <w:t>(60)</w:t>
      </w:r>
      <w:r>
        <w:fldChar w:fldCharType="end"/>
      </w:r>
      <w:r>
        <w:br/>
      </w:r>
      <w:r w:rsidR="009B3CBD">
        <w:t xml:space="preserve">where </w:t>
      </w:r>
      <m:oMath>
        <m:sSub>
          <m:sSubPr>
            <m:ctrlPr>
              <w:rPr>
                <w:rFonts w:ascii="Cambria Math" w:eastAsia="Times" w:hAnsi="Cambria Math" w:cs="Times New Roman"/>
                <w:i/>
                <w:color w:val="000000" w:themeColor="text1"/>
                <w:szCs w:val="20"/>
              </w:rPr>
            </m:ctrlPr>
          </m:sSubPr>
          <m:e>
            <m:r>
              <w:rPr>
                <w:rFonts w:ascii="Cambria Math" w:hAnsi="Cambria Math"/>
              </w:rPr>
              <m:t>U</m:t>
            </m:r>
          </m:e>
          <m:sub>
            <m:r>
              <w:rPr>
                <w:rFonts w:ascii="Cambria Math" w:hAnsi="Cambria Math"/>
              </w:rPr>
              <m:t>0</m:t>
            </m:r>
          </m:sub>
        </m:sSub>
      </m:oMath>
      <w:r w:rsidR="007A7C34">
        <w:t xml:space="preserve"> (assumed to be </w:t>
      </w:r>
      <w:proofErr w:type="spellStart"/>
      <w:r w:rsidR="007A7C34">
        <w:rPr>
          <w:i/>
        </w:rPr>
        <w:t>URef</w:t>
      </w:r>
      <w:proofErr w:type="spellEnd"/>
      <w:r w:rsidR="007A7C34" w:rsidRPr="00241FC4">
        <w:rPr>
          <w:u w:val="single"/>
        </w:rPr>
        <w:t>)</w:t>
      </w:r>
      <w:r w:rsidR="007A7C34">
        <w:rPr>
          <w:i/>
        </w:rPr>
        <w:t xml:space="preserve"> </w:t>
      </w:r>
      <w:r w:rsidR="007A7C34">
        <w:t xml:space="preserve">is the one-hour mean wind speed at a height of 10 meters above mean sea level, and coefficient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007A7C34">
        <w:rPr>
          <w:rFonts w:eastAsiaTheme="minorEastAsia"/>
        </w:rPr>
        <w:t xml:space="preserve"> is defined by</w:t>
      </w:r>
    </w:p>
    <w:p w:rsidR="005436C4" w:rsidRDefault="005436C4" w:rsidP="009B3CBD">
      <w:pPr>
        <w:pStyle w:val="MTDisplayEquation"/>
        <w:rPr>
          <w:rFonts w:eastAsiaTheme="minorEastAsia"/>
        </w:rPr>
      </w:pPr>
      <w:r>
        <w:tab/>
      </w:r>
      <w:r w:rsidR="007F0774" w:rsidRPr="007F0774">
        <w:rPr>
          <w:position w:val="-36"/>
        </w:rPr>
        <w:object w:dxaOrig="2659" w:dyaOrig="880">
          <v:shape id="_x0000_i1229" type="#_x0000_t75" style="width:134.55pt;height:45.25pt" o:ole="">
            <v:imagedata r:id="rId409" o:title=""/>
          </v:shape>
          <o:OLEObject Type="Embed" ProgID="Equation.DSMT4" ShapeID="_x0000_i1229" DrawAspect="Content" ObjectID="_1526366241" r:id="rId410"/>
        </w:object>
      </w:r>
      <w:r>
        <w:tab/>
      </w:r>
      <w:r>
        <w:fldChar w:fldCharType="begin"/>
      </w:r>
      <w:r>
        <w:instrText xml:space="preserve"> SEQ Eqn  \n \# "(0)" \* MERGEFORMAT  \* MERGEFORMAT </w:instrText>
      </w:r>
      <w:r>
        <w:fldChar w:fldCharType="separate"/>
      </w:r>
      <w:r w:rsidR="007F0774">
        <w:rPr>
          <w:noProof/>
        </w:rPr>
        <w:t>(61)</w:t>
      </w:r>
      <w:r>
        <w:fldChar w:fldCharType="end"/>
      </w:r>
      <w:r>
        <w:br/>
      </w:r>
      <w:r w:rsidR="007A7C34">
        <w:t>with</w:t>
      </w:r>
      <w:r w:rsidR="003D22BF">
        <w:t xml:space="preserve"> reference height</w:t>
      </w:r>
      <w:r w:rsidR="007A7C34">
        <w:t xml:space="preserve"> </w:t>
      </w:r>
      <m:oMath>
        <m:r>
          <w:rPr>
            <w:rFonts w:ascii="Cambria Math" w:hAnsi="Cambria Math"/>
          </w:rPr>
          <m:t>H=10</m:t>
        </m:r>
      </m:oMath>
      <w:r w:rsidR="007A7C34">
        <w:rPr>
          <w:rFonts w:eastAsiaTheme="minorEastAsia"/>
        </w:rPr>
        <w:t xml:space="preserve"> </w:t>
      </w:r>
      <w:r w:rsidR="003D22BF">
        <w:rPr>
          <w:rFonts w:eastAsiaTheme="minorEastAsia"/>
        </w:rPr>
        <w:t xml:space="preserve">m, </w:t>
      </w:r>
      <w:r w:rsidR="007A7C34">
        <w:rPr>
          <w:rFonts w:eastAsiaTheme="minorEastAsia"/>
        </w:rPr>
        <w:t xml:space="preserve">and the coefficients </w:t>
      </w:r>
      <m:oMath>
        <m:sSub>
          <m:sSubPr>
            <m:ctrlPr>
              <w:rPr>
                <w:rFonts w:ascii="Cambria Math" w:hAnsi="Cambria Math"/>
                <w:i/>
              </w:rPr>
            </m:ctrlPr>
          </m:sSubPr>
          <m:e>
            <m:r>
              <w:rPr>
                <w:rFonts w:ascii="Cambria Math" w:hAnsi="Cambria Math"/>
              </w:rPr>
              <m:t>∆</m:t>
            </m:r>
          </m:e>
          <m:sub>
            <m:r>
              <w:rPr>
                <w:rFonts w:ascii="Cambria Math" w:hAnsi="Cambria Math"/>
              </w:rPr>
              <m:t>k</m:t>
            </m:r>
          </m:sub>
        </m:sSub>
      </m:oMath>
      <w:r w:rsidR="007A7C34">
        <w:rPr>
          <w:rFonts w:eastAsiaTheme="minorEastAsia"/>
        </w:rPr>
        <w:t xml:space="preserv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7A7C34">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A7C34">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7A7C34">
        <w:rPr>
          <w:rFonts w:eastAsiaTheme="minorEastAsia"/>
        </w:rPr>
        <w:t xml:space="preserve">, and </w:t>
      </w:r>
      <m:oMath>
        <m:sSub>
          <m:sSubPr>
            <m:ctrlPr>
              <w:rPr>
                <w:rFonts w:ascii="Cambria Math" w:hAnsi="Cambria Math"/>
                <w:i/>
              </w:rPr>
            </m:ctrlPr>
          </m:sSubPr>
          <m:e>
            <m:r>
              <w:rPr>
                <w:rFonts w:ascii="Cambria Math" w:hAnsi="Cambria Math"/>
              </w:rPr>
              <m:t>α</m:t>
            </m:r>
          </m:e>
          <m:sub>
            <m:r>
              <w:rPr>
                <w:rFonts w:ascii="Cambria Math" w:hAnsi="Cambria Math"/>
              </w:rPr>
              <m:t>k</m:t>
            </m:r>
          </m:sub>
        </m:sSub>
      </m:oMath>
      <w:r w:rsidR="007A7C34">
        <w:rPr>
          <w:rFonts w:eastAsiaTheme="minorEastAsia"/>
        </w:rPr>
        <w:t xml:space="preserve"> given in </w:t>
      </w:r>
      <w:r w:rsidR="007A7C34">
        <w:rPr>
          <w:rFonts w:eastAsiaTheme="minorEastAsia"/>
        </w:rPr>
        <w:fldChar w:fldCharType="begin" w:fldLock="1"/>
      </w:r>
      <w:r w:rsidR="007A7C34">
        <w:rPr>
          <w:rFonts w:eastAsiaTheme="minorEastAsia"/>
        </w:rPr>
        <w:instrText xml:space="preserve"> REF Table_API_Coh \h </w:instrText>
      </w:r>
      <w:r w:rsidR="007A7C34">
        <w:rPr>
          <w:rFonts w:eastAsiaTheme="minorEastAsia"/>
        </w:rPr>
      </w:r>
      <w:r w:rsidR="007A7C34">
        <w:rPr>
          <w:rFonts w:eastAsiaTheme="minorEastAsia"/>
        </w:rPr>
        <w:fldChar w:fldCharType="separate"/>
      </w:r>
      <w:r w:rsidR="00255BEF">
        <w:t xml:space="preserve">Table </w:t>
      </w:r>
      <w:r w:rsidR="00255BEF">
        <w:rPr>
          <w:noProof/>
        </w:rPr>
        <w:t>13</w:t>
      </w:r>
      <w:r w:rsidR="007A7C34">
        <w:rPr>
          <w:rFonts w:eastAsiaTheme="minorEastAsia"/>
        </w:rPr>
        <w:fldChar w:fldCharType="end"/>
      </w:r>
      <w:r w:rsidR="007A7C34">
        <w:rPr>
          <w:rFonts w:eastAsiaTheme="minorEastAsia"/>
        </w:rPr>
        <w:t xml:space="preserve">. Note that in TurbSim, </w:t>
      </w:r>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=0</m:t>
        </m:r>
      </m:oMath>
      <w:r w:rsidR="007A7C34">
        <w:rPr>
          <w:rFonts w:eastAsiaTheme="minorEastAsia"/>
        </w:rPr>
        <w:t>.</w:t>
      </w:r>
    </w:p>
    <w:p w:rsidR="007A7C34" w:rsidRPr="00623D27" w:rsidRDefault="007A7C34" w:rsidP="007A7C34">
      <w:pPr>
        <w:pStyle w:val="NRELBodyText"/>
      </w:pPr>
    </w:p>
    <w:p w:rsidR="005436C4" w:rsidRDefault="005436C4" w:rsidP="005436C4">
      <w:pPr>
        <w:pStyle w:val="NRELTableCaption"/>
      </w:pPr>
      <w:bookmarkStart w:id="452" w:name="Table_API_Coh"/>
      <w:bookmarkStart w:id="453" w:name="_Toc452622711"/>
      <w:proofErr w:type="gramStart"/>
      <w:r>
        <w:t xml:space="preserve">Table </w:t>
      </w:r>
      <w:fldSimple w:instr=" SEQ Table \* ARABIC ">
        <w:r w:rsidR="007F0774">
          <w:rPr>
            <w:noProof/>
          </w:rPr>
          <w:t>13</w:t>
        </w:r>
      </w:fldSimple>
      <w:bookmarkEnd w:id="452"/>
      <w:r>
        <w:t>.</w:t>
      </w:r>
      <w:proofErr w:type="gramEnd"/>
      <w:r>
        <w:t xml:space="preserve"> Coefficients for the API (</w:t>
      </w:r>
      <w:proofErr w:type="spellStart"/>
      <w:r w:rsidRPr="005436C4">
        <w:t>Frøya</w:t>
      </w:r>
      <w:proofErr w:type="spellEnd"/>
      <w:r>
        <w:t>) Coherence Model</w:t>
      </w:r>
      <w:bookmarkEnd w:id="453"/>
    </w:p>
    <w:tbl>
      <w:tblPr>
        <w:tblStyle w:val="LightList-Accent1"/>
        <w:tblW w:w="5000" w:type="pct"/>
        <w:jc w:val="center"/>
        <w:tblCellMar>
          <w:top w:w="14" w:type="dxa"/>
          <w:left w:w="144" w:type="dxa"/>
          <w:bottom w:w="14" w:type="dxa"/>
          <w:right w:w="144" w:type="dxa"/>
        </w:tblCellMar>
        <w:tblLook w:val="04A0" w:firstRow="1" w:lastRow="0" w:firstColumn="1" w:lastColumn="0" w:noHBand="0" w:noVBand="1"/>
      </w:tblPr>
      <w:tblGrid>
        <w:gridCol w:w="969"/>
        <w:gridCol w:w="2476"/>
        <w:gridCol w:w="1625"/>
        <w:gridCol w:w="1328"/>
        <w:gridCol w:w="1625"/>
        <w:gridCol w:w="1625"/>
      </w:tblGrid>
      <w:tr w:rsidR="00E60AED" w:rsidTr="00D0421F">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502" w:type="pct"/>
            <w:vAlign w:val="center"/>
          </w:tcPr>
          <w:p w:rsidR="00E60AED" w:rsidRPr="00E60AED" w:rsidRDefault="007F0774" w:rsidP="00E60AED">
            <w:pPr>
              <w:pStyle w:val="NRELTableHeader"/>
              <w:jc w:val="center"/>
              <w:rPr>
                <w:b/>
                <w:noProof/>
                <w:color w:val="FFFFFF" w:themeColor="background1"/>
              </w:rPr>
            </w:pPr>
            <w:r>
              <w:rPr>
                <w:b/>
                <w:noProof/>
                <w:color w:val="FFFFFF" w:themeColor="background1"/>
              </w:rPr>
              <w:t>k</w:t>
            </w:r>
          </w:p>
        </w:tc>
        <w:tc>
          <w:tcPr>
            <w:tcW w:w="1283" w:type="pct"/>
            <w:vAlign w:val="center"/>
          </w:tcPr>
          <w:p w:rsidR="00E60AED" w:rsidRPr="00E60AED" w:rsidRDefault="00D703A1" w:rsidP="00E60AED">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m:t>
                    </m:r>
                  </m:e>
                  <m:sub>
                    <m:r>
                      <w:rPr>
                        <w:rFonts w:ascii="Cambria Math" w:hAnsi="Cambria Math"/>
                        <w:color w:val="FFFFFF" w:themeColor="background1"/>
                      </w:rPr>
                      <m:t>k</m:t>
                    </m:r>
                  </m:sub>
                </m:sSub>
              </m:oMath>
            </m:oMathPara>
          </w:p>
        </w:tc>
        <w:tc>
          <w:tcPr>
            <w:tcW w:w="842" w:type="pct"/>
            <w:vAlign w:val="center"/>
          </w:tcPr>
          <w:p w:rsidR="00E60AED" w:rsidRPr="00E60AED" w:rsidRDefault="00D703A1" w:rsidP="00E60AED">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q</m:t>
                    </m:r>
                  </m:e>
                  <m:sub>
                    <m:r>
                      <w:rPr>
                        <w:rFonts w:ascii="Cambria Math" w:hAnsi="Cambria Math"/>
                        <w:color w:val="FFFFFF" w:themeColor="background1"/>
                      </w:rPr>
                      <m:t>k</m:t>
                    </m:r>
                  </m:sub>
                </m:sSub>
              </m:oMath>
            </m:oMathPara>
          </w:p>
        </w:tc>
        <w:tc>
          <w:tcPr>
            <w:tcW w:w="688" w:type="pct"/>
            <w:vAlign w:val="center"/>
          </w:tcPr>
          <w:p w:rsidR="00E60AED" w:rsidRPr="00E60AED" w:rsidRDefault="00D703A1" w:rsidP="00E60AED">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p</m:t>
                    </m:r>
                  </m:e>
                  <m:sub>
                    <m:r>
                      <w:rPr>
                        <w:rFonts w:ascii="Cambria Math" w:hAnsi="Cambria Math"/>
                        <w:color w:val="FFFFFF" w:themeColor="background1"/>
                      </w:rPr>
                      <m:t>k</m:t>
                    </m:r>
                  </m:sub>
                </m:sSub>
              </m:oMath>
            </m:oMathPara>
          </w:p>
        </w:tc>
        <w:tc>
          <w:tcPr>
            <w:tcW w:w="842" w:type="pct"/>
            <w:vAlign w:val="center"/>
          </w:tcPr>
          <w:p w:rsidR="00E60AED" w:rsidRPr="00E60AED" w:rsidRDefault="00D703A1" w:rsidP="007F0774">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r</m:t>
                    </m:r>
                  </m:e>
                  <m:sub>
                    <m:r>
                      <w:rPr>
                        <w:rFonts w:ascii="Cambria Math" w:hAnsi="Cambria Math"/>
                        <w:color w:val="FFFFFF" w:themeColor="background1"/>
                      </w:rPr>
                      <m:t>k</m:t>
                    </m:r>
                  </m:sub>
                </m:sSub>
              </m:oMath>
            </m:oMathPara>
          </w:p>
        </w:tc>
        <w:tc>
          <w:tcPr>
            <w:tcW w:w="842" w:type="pct"/>
            <w:vAlign w:val="center"/>
          </w:tcPr>
          <w:p w:rsidR="00E60AED" w:rsidRPr="00E60AED" w:rsidRDefault="00D703A1" w:rsidP="007F0774">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α</m:t>
                    </m:r>
                  </m:e>
                  <m:sub>
                    <m:r>
                      <w:rPr>
                        <w:rFonts w:ascii="Cambria Math" w:hAnsi="Cambria Math"/>
                        <w:color w:val="FFFFFF" w:themeColor="background1"/>
                      </w:rPr>
                      <m:t>k</m:t>
                    </m:r>
                  </m:sub>
                </m:sSub>
              </m:oMath>
            </m:oMathPara>
          </w:p>
        </w:tc>
      </w:tr>
      <w:tr w:rsidR="00E60AED" w:rsidTr="00D04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2" w:type="pct"/>
            <w:tcBorders>
              <w:top w:val="none" w:sz="0" w:space="0" w:color="auto"/>
              <w:left w:val="none" w:sz="0" w:space="0" w:color="auto"/>
              <w:bottom w:val="none" w:sz="0" w:space="0" w:color="auto"/>
            </w:tcBorders>
          </w:tcPr>
          <w:p w:rsidR="00E60AED" w:rsidRPr="00E60AED" w:rsidRDefault="00E60AED" w:rsidP="00526B2A">
            <w:pPr>
              <w:pStyle w:val="NRELTableContent"/>
              <w:jc w:val="center"/>
              <w:rPr>
                <w:b w:val="0"/>
              </w:rPr>
            </w:pPr>
            <w:r w:rsidRPr="00E60AED">
              <w:t>1</w:t>
            </w:r>
          </w:p>
        </w:tc>
        <w:tc>
          <w:tcPr>
            <w:tcW w:w="1283" w:type="pct"/>
            <w:tcBorders>
              <w:top w:val="none" w:sz="0" w:space="0" w:color="auto"/>
              <w:bottom w:val="none" w:sz="0" w:space="0" w:color="auto"/>
            </w:tcBorders>
          </w:tcPr>
          <w:p w:rsidR="00E60AED" w:rsidDel="00466189" w:rsidRDefault="00D703A1" w:rsidP="00526B2A">
            <w:pPr>
              <w:pStyle w:val="NRELTableContent"/>
              <w:jc w:val="center"/>
              <w:cnfStyle w:val="000000100000" w:firstRow="0" w:lastRow="0" w:firstColumn="0" w:lastColumn="0" w:oddVBand="0" w:evenVBand="0" w:oddHBand="1" w:evenHBand="0" w:firstRowFirstColumn="0" w:firstRowLastColumn="0" w:lastRowFirstColumn="0" w:lastRowLastColumn="0"/>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1.00</w:t>
            </w:r>
          </w:p>
        </w:tc>
        <w:tc>
          <w:tcPr>
            <w:tcW w:w="688"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0.4</w:t>
            </w:r>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0.92</w:t>
            </w:r>
          </w:p>
        </w:tc>
        <w:tc>
          <w:tcPr>
            <w:tcW w:w="842" w:type="pct"/>
            <w:tcBorders>
              <w:top w:val="none" w:sz="0" w:space="0" w:color="auto"/>
              <w:bottom w:val="none" w:sz="0" w:space="0" w:color="auto"/>
              <w:right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2.9</w:t>
            </w:r>
          </w:p>
        </w:tc>
      </w:tr>
      <w:tr w:rsidR="00E60AED" w:rsidTr="00D0421F">
        <w:trPr>
          <w:jc w:val="center"/>
        </w:trPr>
        <w:tc>
          <w:tcPr>
            <w:cnfStyle w:val="001000000000" w:firstRow="0" w:lastRow="0" w:firstColumn="1" w:lastColumn="0" w:oddVBand="0" w:evenVBand="0" w:oddHBand="0" w:evenHBand="0" w:firstRowFirstColumn="0" w:firstRowLastColumn="0" w:lastRowFirstColumn="0" w:lastRowLastColumn="0"/>
            <w:tcW w:w="502" w:type="pct"/>
          </w:tcPr>
          <w:p w:rsidR="00E60AED" w:rsidRPr="00E60AED" w:rsidRDefault="00E60AED" w:rsidP="00526B2A">
            <w:pPr>
              <w:pStyle w:val="NRELTableContent"/>
              <w:jc w:val="center"/>
              <w:rPr>
                <w:b w:val="0"/>
              </w:rPr>
            </w:pPr>
            <w:r w:rsidRPr="00E60AED">
              <w:t>2</w:t>
            </w:r>
          </w:p>
        </w:tc>
        <w:tc>
          <w:tcPr>
            <w:tcW w:w="1283"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tc>
        <w:tc>
          <w:tcPr>
            <w:tcW w:w="842"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1.00</w:t>
            </w:r>
          </w:p>
        </w:tc>
        <w:tc>
          <w:tcPr>
            <w:tcW w:w="688"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0.4</w:t>
            </w:r>
          </w:p>
        </w:tc>
        <w:tc>
          <w:tcPr>
            <w:tcW w:w="842"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0.92</w:t>
            </w:r>
          </w:p>
        </w:tc>
        <w:tc>
          <w:tcPr>
            <w:tcW w:w="842"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45.0</w:t>
            </w:r>
          </w:p>
        </w:tc>
      </w:tr>
      <w:tr w:rsidR="00E60AED" w:rsidTr="00D04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2" w:type="pct"/>
            <w:tcBorders>
              <w:top w:val="none" w:sz="0" w:space="0" w:color="auto"/>
              <w:left w:val="none" w:sz="0" w:space="0" w:color="auto"/>
              <w:bottom w:val="none" w:sz="0" w:space="0" w:color="auto"/>
            </w:tcBorders>
          </w:tcPr>
          <w:p w:rsidR="00E60AED" w:rsidRPr="00E60AED" w:rsidRDefault="00E60AED" w:rsidP="00526B2A">
            <w:pPr>
              <w:pStyle w:val="NRELTableContent"/>
              <w:jc w:val="center"/>
              <w:rPr>
                <w:b w:val="0"/>
              </w:rPr>
            </w:pPr>
            <w:r w:rsidRPr="00E60AED">
              <w:t>3</w:t>
            </w:r>
          </w:p>
        </w:tc>
        <w:tc>
          <w:tcPr>
            <w:tcW w:w="1283"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m:oMathPara>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1.25</w:t>
            </w:r>
          </w:p>
        </w:tc>
        <w:tc>
          <w:tcPr>
            <w:tcW w:w="688"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0.5</w:t>
            </w:r>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0.85</w:t>
            </w:r>
          </w:p>
        </w:tc>
        <w:tc>
          <w:tcPr>
            <w:tcW w:w="842" w:type="pct"/>
            <w:tcBorders>
              <w:top w:val="none" w:sz="0" w:space="0" w:color="auto"/>
              <w:bottom w:val="none" w:sz="0" w:space="0" w:color="auto"/>
              <w:right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13.0</w:t>
            </w:r>
          </w:p>
        </w:tc>
      </w:tr>
    </w:tbl>
    <w:p w:rsidR="00E60AED" w:rsidRPr="00E60AED" w:rsidRDefault="00E60AED" w:rsidP="00E60AED">
      <w:pPr>
        <w:pStyle w:val="NRELBodyText"/>
      </w:pPr>
    </w:p>
    <w:p w:rsidR="00DF745D" w:rsidRPr="00CC6783" w:rsidRDefault="00DF745D" w:rsidP="00DF745D">
      <w:pPr>
        <w:pStyle w:val="NRELHead01"/>
      </w:pPr>
      <w:bookmarkStart w:id="454" w:name="Heading_WindProfiles"/>
      <w:bookmarkStart w:id="455" w:name="_Toc399876241"/>
      <w:bookmarkStart w:id="456" w:name="_Toc452622629"/>
      <w:r>
        <w:t>Velocity</w:t>
      </w:r>
      <w:r w:rsidR="00FA20BC">
        <w:t xml:space="preserve"> and Direction</w:t>
      </w:r>
      <w:r>
        <w:t xml:space="preserve"> Profiles</w:t>
      </w:r>
      <w:bookmarkEnd w:id="454"/>
      <w:bookmarkEnd w:id="455"/>
      <w:bookmarkEnd w:id="456"/>
    </w:p>
    <w:p w:rsidR="00DF745D" w:rsidRPr="00526B99" w:rsidRDefault="00DF745D" w:rsidP="00DF745D">
      <w:pPr>
        <w:pStyle w:val="NRELBodyText"/>
      </w:pPr>
      <w:r w:rsidRPr="00203949">
        <w:t>TurbSim offers user</w:t>
      </w:r>
      <w:r>
        <w:t>s</w:t>
      </w:r>
      <w:r w:rsidRPr="00203949">
        <w:t xml:space="preserve"> a choice of mean </w:t>
      </w:r>
      <w:r>
        <w:t>wind (velocity)</w:t>
      </w:r>
      <w:r w:rsidRPr="00203949">
        <w:t xml:space="preserve"> profiles.</w:t>
      </w:r>
      <w:r>
        <w:t xml:space="preserve"> The velocity profiles determine the mean </w:t>
      </w:r>
      <w:r>
        <w:rPr>
          <w:i/>
        </w:rPr>
        <w:t>u</w:t>
      </w:r>
      <w:r>
        <w:t xml:space="preserve">-component velocity at each height for the length of the simulation. By definition, the mean </w:t>
      </w:r>
      <w:r>
        <w:rPr>
          <w:i/>
        </w:rPr>
        <w:t>v</w:t>
      </w:r>
      <w:r>
        <w:t xml:space="preserve">- and </w:t>
      </w:r>
      <w:r>
        <w:rPr>
          <w:i/>
        </w:rPr>
        <w:t>w</w:t>
      </w:r>
      <w:r>
        <w:t>-component velocities are zero. Wind-direction profiles determine the mean horizontal wind direction at each height. A wind-direction profile is calculated with the low-level jet wind-speed profile</w:t>
      </w:r>
      <w:r w:rsidR="00FA20BC">
        <w:t xml:space="preserve"> and with the user-defined velocity profiles</w:t>
      </w:r>
      <w:r>
        <w:t>, but direction profiles are not calculated with the other velocity profiles.</w:t>
      </w:r>
    </w:p>
    <w:p w:rsidR="00DF745D" w:rsidRDefault="00FA20BC" w:rsidP="00DF745D">
      <w:pPr>
        <w:pStyle w:val="NRELBodyText"/>
      </w:pPr>
      <w:r>
        <w:t xml:space="preserve">For velocity profiles that use a reference height and wind speed, </w:t>
      </w:r>
      <w:r w:rsidR="00DF745D">
        <w:t xml:space="preserve">TurbSim uses the inputs </w:t>
      </w:r>
      <w:proofErr w:type="spellStart"/>
      <w:r w:rsidR="00DF745D">
        <w:rPr>
          <w:i/>
        </w:rPr>
        <w:t>URef</w:t>
      </w:r>
      <w:proofErr w:type="spellEnd"/>
      <w:r w:rsidR="00DF745D">
        <w:t xml:space="preserve"> and </w:t>
      </w:r>
      <w:proofErr w:type="spellStart"/>
      <w:r w:rsidR="00DF745D">
        <w:rPr>
          <w:i/>
        </w:rPr>
        <w:t>RefHt</w:t>
      </w:r>
      <w:proofErr w:type="spellEnd"/>
      <w:r w:rsidR="00DF745D">
        <w:rPr>
          <w:i/>
        </w:rPr>
        <w:t xml:space="preserve"> </w:t>
      </w:r>
      <w:r w:rsidR="00DF745D">
        <w:t xml:space="preserve">as the reference point to calculate the mean velocity at </w:t>
      </w:r>
      <w:proofErr w:type="spellStart"/>
      <w:r w:rsidR="00DF745D">
        <w:rPr>
          <w:i/>
        </w:rPr>
        <w:t>HubHt</w:t>
      </w:r>
      <w:proofErr w:type="spellEnd"/>
      <w:r w:rsidR="00DF745D">
        <w:t xml:space="preserve">, </w:t>
      </w:r>
      <w:r w:rsidR="00073D90" w:rsidRPr="00073D90">
        <w:rPr>
          <w:rStyle w:val="Variable"/>
          <w:rFonts w:ascii="Times New Roman" w:hAnsi="Times New Roman"/>
          <w:i/>
          <w:iCs/>
        </w:rPr>
        <w:object w:dxaOrig="440" w:dyaOrig="400">
          <v:shape id="_x0000_i1180" type="#_x0000_t75" style="width:20.65pt;height:19.65pt" o:ole="">
            <v:imagedata r:id="rId411" o:title=""/>
          </v:shape>
          <o:OLEObject Type="Embed" ProgID="Equation.DSMT4" ShapeID="_x0000_i1180" DrawAspect="Content" ObjectID="_1526366242" r:id="rId412"/>
        </w:object>
      </w:r>
      <w:r w:rsidR="00DF745D" w:rsidRPr="0039737A">
        <w:rPr>
          <w:rStyle w:val="Variable"/>
          <w:rFonts w:ascii="Times New Roman" w:hAnsi="Times New Roman"/>
          <w:iCs/>
        </w:rPr>
        <w:t>.</w:t>
      </w:r>
      <w:r w:rsidR="00DF745D">
        <w:rPr>
          <w:rStyle w:val="Variable"/>
          <w:rFonts w:ascii="Times New Roman" w:hAnsi="Times New Roman"/>
          <w:iCs/>
        </w:rPr>
        <w:t xml:space="preserve"> </w:t>
      </w:r>
      <w:r w:rsidR="00DF745D" w:rsidRPr="0039737A">
        <w:rPr>
          <w:rStyle w:val="Variable"/>
          <w:rFonts w:ascii="Times New Roman" w:hAnsi="Times New Roman"/>
          <w:iCs/>
        </w:rPr>
        <w:t>T</w:t>
      </w:r>
      <w:r w:rsidR="00DF745D">
        <w:t xml:space="preserve">he velocities at other heights then are calculated using </w:t>
      </w:r>
      <w:r w:rsidR="00073D90" w:rsidRPr="00073D90">
        <w:rPr>
          <w:rStyle w:val="Variable"/>
          <w:rFonts w:ascii="Times New Roman" w:hAnsi="Times New Roman"/>
          <w:i/>
          <w:iCs/>
        </w:rPr>
        <w:object w:dxaOrig="440" w:dyaOrig="400">
          <v:shape id="_x0000_i1181" type="#_x0000_t75" style="width:21.85pt;height:19.65pt" o:ole="">
            <v:imagedata r:id="rId413" o:title=""/>
          </v:shape>
          <o:OLEObject Type="Embed" ProgID="Equation.DSMT4" ShapeID="_x0000_i1181" DrawAspect="Content" ObjectID="_1526366243" r:id="rId414"/>
        </w:object>
      </w:r>
      <w:r w:rsidR="00DF745D" w:rsidRPr="0039737A">
        <w:rPr>
          <w:rStyle w:val="Variable"/>
          <w:rFonts w:ascii="Times New Roman" w:hAnsi="Times New Roman"/>
          <w:iCs/>
        </w:rPr>
        <w:t xml:space="preserve"> </w:t>
      </w:r>
      <w:r w:rsidR="00DF745D">
        <w:rPr>
          <w:rStyle w:val="Variable"/>
          <w:rFonts w:ascii="Times New Roman" w:hAnsi="Times New Roman"/>
          <w:iCs/>
        </w:rPr>
        <w:t xml:space="preserve">and </w:t>
      </w:r>
      <w:proofErr w:type="spellStart"/>
      <w:r w:rsidR="00DF745D">
        <w:rPr>
          <w:rStyle w:val="Variable"/>
          <w:rFonts w:ascii="Times New Roman" w:hAnsi="Times New Roman"/>
          <w:i/>
          <w:iCs/>
        </w:rPr>
        <w:t>HubHt</w:t>
      </w:r>
      <w:proofErr w:type="spellEnd"/>
      <w:r w:rsidR="00DF745D">
        <w:rPr>
          <w:rStyle w:val="Variable"/>
          <w:rFonts w:ascii="Times New Roman" w:hAnsi="Times New Roman"/>
          <w:i/>
          <w:iCs/>
        </w:rPr>
        <w:t xml:space="preserve"> </w:t>
      </w:r>
      <w:r w:rsidR="00DF745D">
        <w:rPr>
          <w:rStyle w:val="Variable"/>
          <w:rFonts w:ascii="Times New Roman" w:hAnsi="Times New Roman"/>
          <w:iCs/>
        </w:rPr>
        <w:t>as the reference point.</w:t>
      </w:r>
      <w:r w:rsidR="00DF745D" w:rsidRPr="00B32F55">
        <w:rPr>
          <w:rStyle w:val="Variable"/>
          <w:rFonts w:ascii="Times New Roman" w:hAnsi="Times New Roman"/>
          <w:iCs/>
        </w:rPr>
        <w:t xml:space="preserve"> </w:t>
      </w:r>
      <w:r w:rsidR="00DF745D" w:rsidRPr="00B32F55">
        <w:fldChar w:fldCharType="begin" w:fldLock="1"/>
      </w:r>
      <w:r w:rsidR="00DF745D" w:rsidRPr="00B32F55">
        <w:instrText xml:space="preserve"> REF Figure_WindProfile \h  \* MERGEFORMAT </w:instrText>
      </w:r>
      <w:r w:rsidR="00DF745D" w:rsidRPr="00B32F55">
        <w:fldChar w:fldCharType="separate"/>
      </w:r>
      <w:r w:rsidR="00255BEF" w:rsidRPr="00255BEF">
        <w:rPr>
          <w:bCs/>
        </w:rPr>
        <w:t>Figure 23</w:t>
      </w:r>
      <w:r w:rsidR="00DF745D" w:rsidRPr="00B32F55">
        <w:fldChar w:fldCharType="end"/>
      </w:r>
      <w:r w:rsidR="00DF745D" w:rsidRPr="00203949">
        <w:t xml:space="preserve"> shows </w:t>
      </w:r>
      <w:r w:rsidR="00DF745D">
        <w:t xml:space="preserve">an example of </w:t>
      </w:r>
      <w:r w:rsidR="00DF745D" w:rsidRPr="00203949">
        <w:t xml:space="preserve">four different </w:t>
      </w:r>
      <w:r w:rsidR="00DF745D">
        <w:t>types of mean velocity</w:t>
      </w:r>
      <w:r w:rsidR="00DF745D" w:rsidRPr="00203949">
        <w:t xml:space="preserve"> profiles that were generated using default boundary conditions </w:t>
      </w:r>
      <w:r w:rsidR="00DF745D">
        <w:t xml:space="preserve">and </w:t>
      </w:r>
      <w:r w:rsidR="00DF745D">
        <w:rPr>
          <w:i/>
        </w:rPr>
        <w:t>RICH_NO</w:t>
      </w:r>
      <w:r w:rsidR="00DF745D" w:rsidRPr="004606AF">
        <w:t> = </w:t>
      </w:r>
      <w:r w:rsidR="00DF745D" w:rsidRPr="00203949">
        <w:t>0.0</w:t>
      </w:r>
      <w:r w:rsidR="00DF745D">
        <w:t xml:space="preserve">5 </w:t>
      </w:r>
      <w:r w:rsidR="00DF745D" w:rsidRPr="00203949">
        <w:t xml:space="preserve">with the GP_LLJ </w:t>
      </w:r>
      <w:r>
        <w:t xml:space="preserve">turbulence </w:t>
      </w:r>
      <w:r w:rsidR="00DF745D" w:rsidRPr="00203949">
        <w:t>model</w:t>
      </w:r>
      <w:r w:rsidR="00DF745D">
        <w:t xml:space="preserve">. For each of the velocity profiles plotted in the figure, </w:t>
      </w:r>
      <w:proofErr w:type="spellStart"/>
      <w:r w:rsidR="00DF745D">
        <w:rPr>
          <w:i/>
        </w:rPr>
        <w:t>URef</w:t>
      </w:r>
      <w:proofErr w:type="spellEnd"/>
      <w:r w:rsidR="00DF745D" w:rsidRPr="0039737A">
        <w:t> = </w:t>
      </w:r>
      <w:r w:rsidR="00DF745D">
        <w:t xml:space="preserve">12 m/s and </w:t>
      </w:r>
      <w:proofErr w:type="spellStart"/>
      <w:r w:rsidR="00DF745D">
        <w:rPr>
          <w:i/>
        </w:rPr>
        <w:t>RefHt</w:t>
      </w:r>
      <w:proofErr w:type="spellEnd"/>
      <w:r w:rsidR="00DF745D">
        <w:rPr>
          <w:i/>
        </w:rPr>
        <w:t> = </w:t>
      </w:r>
      <w:proofErr w:type="spellStart"/>
      <w:r w:rsidR="00DF745D">
        <w:rPr>
          <w:i/>
        </w:rPr>
        <w:t>HubHt</w:t>
      </w:r>
      <w:proofErr w:type="spellEnd"/>
      <w:r w:rsidR="00DF745D" w:rsidRPr="0039737A">
        <w:t> =</w:t>
      </w:r>
      <w:r w:rsidR="00DF745D">
        <w:t> 90 m.</w:t>
      </w:r>
    </w:p>
    <w:p w:rsidR="007413C9" w:rsidRDefault="007413C9" w:rsidP="007413C9">
      <w:pPr>
        <w:pStyle w:val="NRELFigureImageCentered"/>
      </w:pPr>
      <w:bookmarkStart w:id="457" w:name="_Toc399876242"/>
      <w:r>
        <w:rPr>
          <w:noProof/>
        </w:rPr>
        <w:lastRenderedPageBreak/>
        <mc:AlternateContent>
          <mc:Choice Requires="wps">
            <w:drawing>
              <wp:inline distT="0" distB="0" distL="0" distR="0" wp14:anchorId="626F94CE" wp14:editId="6DAC95B3">
                <wp:extent cx="5452281" cy="3962400"/>
                <wp:effectExtent l="0" t="0" r="0" b="0"/>
                <wp:docPr id="34" name="Text Box 34"/>
                <wp:cNvGraphicFramePr/>
                <a:graphic xmlns:a="http://schemas.openxmlformats.org/drawingml/2006/main">
                  <a:graphicData uri="http://schemas.microsoft.com/office/word/2010/wordprocessingShape">
                    <wps:wsp>
                      <wps:cNvSpPr txBox="1"/>
                      <wps:spPr>
                        <a:xfrm>
                          <a:off x="0" y="0"/>
                          <a:ext cx="5452281" cy="3962400"/>
                        </a:xfrm>
                        <a:prstGeom prst="rect">
                          <a:avLst/>
                        </a:prstGeom>
                        <a:noFill/>
                        <a:ln w="6350">
                          <a:noFill/>
                        </a:ln>
                        <a:effectLst/>
                      </wps:spPr>
                      <wps:txbx>
                        <w:txbxContent>
                          <w:p w:rsidR="00337164" w:rsidRDefault="00337164"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6005F1CD" wp14:editId="5F1A3F9B">
                                  <wp:extent cx="2491444" cy="3017520"/>
                                  <wp:effectExtent l="19050" t="0" r="4106" b="0"/>
                                  <wp:docPr id="329"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15" cstate="print"/>
                                          <a:stretch>
                                            <a:fillRect/>
                                          </a:stretch>
                                        </pic:blipFill>
                                        <pic:spPr>
                                          <a:xfrm>
                                            <a:off x="0" y="0"/>
                                            <a:ext cx="2491444" cy="3017520"/>
                                          </a:xfrm>
                                          <a:prstGeom prst="rect">
                                            <a:avLst/>
                                          </a:prstGeom>
                                        </pic:spPr>
                                      </pic:pic>
                                    </a:graphicData>
                                  </a:graphic>
                                </wp:inline>
                              </w:drawing>
                            </w:r>
                          </w:p>
                          <w:p w:rsidR="00337164" w:rsidRPr="008F20AA" w:rsidRDefault="00337164" w:rsidP="007413C9">
                            <w:pPr>
                              <w:pStyle w:val="NRELFigureCaption"/>
                            </w:pPr>
                            <w:bookmarkStart w:id="458" w:name="Figure_WindProfile"/>
                            <w:bookmarkStart w:id="459" w:name="_Toc452622676"/>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23</w:t>
                            </w:r>
                            <w:r w:rsidR="00D703A1">
                              <w:rPr>
                                <w:noProof/>
                              </w:rPr>
                              <w:fldChar w:fldCharType="end"/>
                            </w:r>
                            <w:bookmarkEnd w:id="458"/>
                            <w:r>
                              <w:t>.</w:t>
                            </w:r>
                            <w:proofErr w:type="gramEnd"/>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45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4" o:spid="_x0000_s1064" type="#_x0000_t202" style="width:429.3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" filled="f" stroked="f" strokeweight=".5pt">
                <v:textbox>
                  <w:txbxContent>
                    <w:p w:rsidR="00337164" w:rsidRDefault="00337164"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6005F1CD" wp14:editId="5F1A3F9B">
                            <wp:extent cx="2491444" cy="3017520"/>
                            <wp:effectExtent l="19050" t="0" r="4106" b="0"/>
                            <wp:docPr id="329"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15" cstate="print"/>
                                    <a:stretch>
                                      <a:fillRect/>
                                    </a:stretch>
                                  </pic:blipFill>
                                  <pic:spPr>
                                    <a:xfrm>
                                      <a:off x="0" y="0"/>
                                      <a:ext cx="2491444" cy="3017520"/>
                                    </a:xfrm>
                                    <a:prstGeom prst="rect">
                                      <a:avLst/>
                                    </a:prstGeom>
                                  </pic:spPr>
                                </pic:pic>
                              </a:graphicData>
                            </a:graphic>
                          </wp:inline>
                        </w:drawing>
                      </w:r>
                    </w:p>
                    <w:p w:rsidR="00337164" w:rsidRPr="008F20AA" w:rsidRDefault="00337164" w:rsidP="007413C9">
                      <w:pPr>
                        <w:pStyle w:val="NRELFigureCaption"/>
                      </w:pPr>
                      <w:bookmarkStart w:id="460" w:name="Figure_WindProfile"/>
                      <w:bookmarkStart w:id="461" w:name="_Toc452622676"/>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23</w:t>
                      </w:r>
                      <w:r w:rsidR="00D703A1">
                        <w:rPr>
                          <w:noProof/>
                        </w:rPr>
                        <w:fldChar w:fldCharType="end"/>
                      </w:r>
                      <w:bookmarkEnd w:id="460"/>
                      <w:r>
                        <w:t>.</w:t>
                      </w:r>
                      <w:proofErr w:type="gramEnd"/>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461"/>
                    </w:p>
                  </w:txbxContent>
                </v:textbox>
                <w10:anchorlock/>
              </v:shape>
            </w:pict>
          </mc:Fallback>
        </mc:AlternateContent>
      </w:r>
    </w:p>
    <w:p w:rsidR="00DF745D" w:rsidRDefault="00DF745D" w:rsidP="00DF745D">
      <w:pPr>
        <w:pStyle w:val="NRELHead02"/>
      </w:pPr>
      <w:bookmarkStart w:id="462" w:name="_Toc452622630"/>
      <w:r>
        <w:t>Power-Law Wind Profile</w:t>
      </w:r>
      <w:bookmarkEnd w:id="457"/>
      <w:bookmarkEnd w:id="462"/>
    </w:p>
    <w:p w:rsidR="00DF745D" w:rsidRPr="00671EF1" w:rsidRDefault="00DF745D" w:rsidP="00DF745D">
      <w:pPr>
        <w:pStyle w:val="NRELBodyText"/>
      </w:pPr>
      <w:r>
        <w:t>The power-</w:t>
      </w:r>
      <w:r w:rsidRPr="00671EF1">
        <w:t xml:space="preserve">law </w:t>
      </w:r>
      <w:r>
        <w:t>mean velocity</w:t>
      </w:r>
      <w:r w:rsidRPr="00671EF1">
        <w:t xml:space="preserve"> profile </w:t>
      </w:r>
      <w:r>
        <w:t xml:space="preserve">uses the </w:t>
      </w:r>
      <w:proofErr w:type="spellStart"/>
      <w:r>
        <w:rPr>
          <w:i/>
        </w:rPr>
        <w:t>PLExp</w:t>
      </w:r>
      <w:proofErr w:type="spellEnd"/>
      <w:r>
        <w:rPr>
          <w:i/>
        </w:rPr>
        <w:t xml:space="preserve"> </w:t>
      </w:r>
      <w:r>
        <w:t xml:space="preserve">input parameter to calculate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2A1EF6">
        <w:rPr>
          <w:rFonts w:cs="Times New Roman"/>
        </w:rPr>
        <w:tab/>
      </w:r>
      <w:r w:rsidRPr="00671EF1">
        <w:rPr>
          <w:rFonts w:cs="Times New Roman"/>
          <w:position w:val="-34"/>
        </w:rPr>
        <w:object w:dxaOrig="2439" w:dyaOrig="859">
          <v:shape id="_x0000_i1182" type="#_x0000_t75" style="width:119.75pt;height:42.5pt" o:ole="">
            <v:imagedata r:id="rId416" o:title=""/>
          </v:shape>
          <o:OLEObject Type="Embed" ProgID="Equation.DSMT4" ShapeID="_x0000_i1182" DrawAspect="Content" ObjectID="_1526366244" r:id="rId417"/>
        </w:object>
      </w:r>
      <w:r w:rsidRPr="002A1EF6">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7F0774" w:rsidRPr="003E160D">
        <w:rPr>
          <w:rFonts w:cs="Times New Roman"/>
          <w:noProof/>
        </w:rPr>
        <w:t>(</w:t>
      </w:r>
      <w:r w:rsidR="007F0774">
        <w:rPr>
          <w:rFonts w:cs="Times New Roman"/>
          <w:noProof/>
        </w:rPr>
        <w:t>62</w:t>
      </w:r>
      <w:r w:rsidR="007F0774" w:rsidRPr="003E160D">
        <w:rPr>
          <w:rFonts w:cs="Times New Roman"/>
          <w:noProof/>
        </w:rPr>
        <w:t>)</w:t>
      </w:r>
      <w:r w:rsidRPr="003E160D">
        <w:rPr>
          <w:rFonts w:cs="Times New Roman"/>
        </w:rPr>
        <w:fldChar w:fldCharType="end"/>
      </w:r>
    </w:p>
    <w:p w:rsidR="00DF745D" w:rsidRDefault="00DF745D" w:rsidP="00DF745D">
      <w:pPr>
        <w:pStyle w:val="NRELBodyText"/>
        <w:rPr>
          <w:noProof/>
        </w:rPr>
      </w:pPr>
      <w:proofErr w:type="gramStart"/>
      <w:r w:rsidRPr="00671EF1">
        <w:t>where</w:t>
      </w:r>
      <w:proofErr w:type="gramEnd"/>
      <w:r w:rsidRPr="00671EF1">
        <w:rPr>
          <w:rStyle w:val="Variable"/>
          <w:rFonts w:ascii="Times New Roman" w:hAnsi="Times New Roman"/>
          <w:i/>
          <w:iCs/>
        </w:rPr>
        <w:t xml:space="preserve"> </w:t>
      </w:r>
      <w:r w:rsidR="00073D90" w:rsidRPr="00073D90">
        <w:rPr>
          <w:rStyle w:val="Variable"/>
          <w:rFonts w:ascii="Times New Roman" w:hAnsi="Times New Roman"/>
          <w:i/>
          <w:iCs/>
        </w:rPr>
        <w:object w:dxaOrig="520" w:dyaOrig="420">
          <v:shape id="_x0000_i1183" type="#_x0000_t75" style="width:29.5pt;height:20.65pt" o:ole="">
            <v:imagedata r:id="rId418" o:title=""/>
          </v:shape>
          <o:OLEObject Type="Embed" ProgID="Equation.DSMT4" ShapeID="_x0000_i1183" DrawAspect="Content" ObjectID="_1526366245" r:id="rId419"/>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
          <w:iCs/>
        </w:rPr>
        <w:t xml:space="preserve"> </w:t>
      </w:r>
      <w:r>
        <w:rPr>
          <w:rStyle w:val="Variable"/>
          <w:rFonts w:ascii="Times New Roman" w:hAnsi="Times New Roman"/>
          <w:iCs/>
        </w:rPr>
        <w:t>and</w:t>
      </w:r>
      <w:r w:rsidRPr="0039737A">
        <w:rPr>
          <w:rStyle w:val="Variable"/>
          <w:rFonts w:ascii="Times New Roman" w:hAnsi="Times New Roman"/>
          <w:iCs/>
        </w:rPr>
        <w:t xml:space="preserve"> </w:t>
      </w:r>
      <w:proofErr w:type="spellStart"/>
      <w:r w:rsidRPr="00671EF1">
        <w:rPr>
          <w:rStyle w:val="Variable"/>
          <w:rFonts w:ascii="Times New Roman" w:hAnsi="Times New Roman"/>
          <w:i/>
          <w:iCs/>
        </w:rPr>
        <w:t>z</w:t>
      </w:r>
      <w:r w:rsidRPr="00671EF1">
        <w:rPr>
          <w:rStyle w:val="Variable"/>
          <w:rFonts w:ascii="Times New Roman" w:hAnsi="Times New Roman"/>
          <w:i/>
          <w:iCs/>
          <w:vertAlign w:val="subscript"/>
        </w:rPr>
        <w:t>ref</w:t>
      </w:r>
      <w:proofErr w:type="spellEnd"/>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00073D90" w:rsidRPr="00073D90">
        <w:rPr>
          <w:rStyle w:val="Variable"/>
          <w:rFonts w:ascii="Times New Roman" w:hAnsi="Times New Roman"/>
          <w:iCs/>
        </w:rPr>
        <w:object w:dxaOrig="740" w:dyaOrig="440">
          <v:shape id="_x0000_i1184" type="#_x0000_t75" style="width:37.75pt;height:24.2pt" o:ole="">
            <v:imagedata r:id="rId420" o:title=""/>
          </v:shape>
          <o:OLEObject Type="Embed" ProgID="Equation.DSMT4" ShapeID="_x0000_i1184" DrawAspect="Content" ObjectID="_1526366246" r:id="rId421"/>
        </w:object>
      </w:r>
      <w:r>
        <w:rPr>
          <w:rStyle w:val="Variable"/>
          <w:rFonts w:ascii="Times New Roman" w:hAnsi="Times New Roman"/>
          <w:iCs/>
        </w:rPr>
        <w:t xml:space="preserve"> </w:t>
      </w:r>
      <w:r w:rsidRPr="00671EF1">
        <w:t>is known.</w:t>
      </w:r>
      <w:r w:rsidR="007405A7" w:rsidRPr="007405A7">
        <w:rPr>
          <w:noProof/>
        </w:rPr>
        <w:t xml:space="preserve"> </w:t>
      </w:r>
    </w:p>
    <w:p w:rsidR="00DF745D" w:rsidRDefault="00DF745D" w:rsidP="00DF745D">
      <w:pPr>
        <w:pStyle w:val="NRELHead02"/>
      </w:pPr>
      <w:bookmarkStart w:id="463" w:name="_Toc399876243"/>
      <w:bookmarkStart w:id="464" w:name="_Toc452622631"/>
      <w:r>
        <w:t>Logarithmic Wind Profile</w:t>
      </w:r>
      <w:bookmarkEnd w:id="463"/>
      <w:bookmarkEnd w:id="464"/>
    </w:p>
    <w:p w:rsidR="00DF745D" w:rsidRPr="003E160D" w:rsidRDefault="00DF745D" w:rsidP="00DF745D">
      <w:pPr>
        <w:pStyle w:val="NRELBodyText"/>
      </w:pPr>
      <w:r w:rsidRPr="003E160D">
        <w:t xml:space="preserve">The </w:t>
      </w:r>
      <w:proofErr w:type="spellStart"/>
      <w:r w:rsidRPr="003E160D">
        <w:t>diabatic</w:t>
      </w:r>
      <w:proofErr w:type="spellEnd"/>
      <w:r w:rsidRPr="003E160D">
        <w:t xml:space="preserve"> (logarithmic) wind profile </w:t>
      </w:r>
      <w:r>
        <w:t xml:space="preserve">calculates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3E160D">
        <w:rPr>
          <w:rFonts w:cs="Times New Roman"/>
        </w:rPr>
        <w:tab/>
      </w:r>
      <w:r w:rsidRPr="003E160D">
        <w:rPr>
          <w:rFonts w:cs="Times New Roman"/>
          <w:position w:val="-38"/>
        </w:rPr>
        <w:object w:dxaOrig="2780" w:dyaOrig="800">
          <v:shape id="_x0000_i1185" type="#_x0000_t75" style="width:139.3pt;height:38.95pt" o:ole="">
            <v:imagedata r:id="rId422" o:title=""/>
          </v:shape>
          <o:OLEObject Type="Embed" ProgID="Equation.DSMT4" ShapeID="_x0000_i1185" DrawAspect="Content" ObjectID="_1526366247" r:id="rId423"/>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7F0774" w:rsidRPr="003E160D">
        <w:rPr>
          <w:rFonts w:cs="Times New Roman"/>
          <w:noProof/>
        </w:rPr>
        <w:t>(</w:t>
      </w:r>
      <w:r w:rsidR="007F0774">
        <w:rPr>
          <w:rFonts w:cs="Times New Roman"/>
          <w:noProof/>
        </w:rPr>
        <w:t>63</w:t>
      </w:r>
      <w:r w:rsidR="007F0774" w:rsidRPr="003E160D">
        <w:rPr>
          <w:rFonts w:cs="Times New Roman"/>
          <w:noProof/>
        </w:rPr>
        <w:t>)</w:t>
      </w:r>
      <w:r w:rsidRPr="003E160D">
        <w:rPr>
          <w:rFonts w:cs="Times New Roman"/>
        </w:rPr>
        <w:fldChar w:fldCharType="end"/>
      </w:r>
    </w:p>
    <w:p w:rsidR="00DF745D" w:rsidRDefault="00DF745D" w:rsidP="00DF745D">
      <w:pPr>
        <w:pStyle w:val="NRELBodyText"/>
      </w:pPr>
      <w:proofErr w:type="gramStart"/>
      <w:r w:rsidRPr="00671EF1">
        <w:t>where</w:t>
      </w:r>
      <w:proofErr w:type="gramEnd"/>
      <w:r w:rsidRPr="00671EF1">
        <w:rPr>
          <w:rStyle w:val="Variable"/>
          <w:rFonts w:ascii="Times New Roman" w:hAnsi="Times New Roman"/>
          <w:i/>
          <w:iCs/>
        </w:rPr>
        <w:t xml:space="preserve"> </w:t>
      </w:r>
      <w:r w:rsidR="00073D90" w:rsidRPr="00073D90">
        <w:rPr>
          <w:rStyle w:val="Variable"/>
          <w:rFonts w:ascii="Times New Roman" w:hAnsi="Times New Roman"/>
          <w:i/>
          <w:iCs/>
        </w:rPr>
        <w:object w:dxaOrig="520" w:dyaOrig="420">
          <v:shape id="_x0000_i1186" type="#_x0000_t75" style="width:29.5pt;height:20.65pt" o:ole="">
            <v:imagedata r:id="rId424" o:title=""/>
          </v:shape>
          <o:OLEObject Type="Embed" ProgID="Equation.DSMT4" ShapeID="_x0000_i1186" DrawAspect="Content" ObjectID="_1526366248" r:id="rId425"/>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Cs/>
        </w:rPr>
        <w:t>,</w:t>
      </w:r>
      <w:r>
        <w:rPr>
          <w:rStyle w:val="Variable"/>
          <w:rFonts w:ascii="Times New Roman" w:hAnsi="Times New Roman"/>
          <w:i/>
          <w:iCs/>
        </w:rPr>
        <w:t xml:space="preserve"> </w:t>
      </w:r>
      <w:proofErr w:type="spellStart"/>
      <w:r w:rsidRPr="00671EF1">
        <w:rPr>
          <w:rStyle w:val="Variable"/>
          <w:rFonts w:ascii="Times New Roman" w:hAnsi="Times New Roman"/>
          <w:i/>
          <w:iCs/>
        </w:rPr>
        <w:t>z</w:t>
      </w:r>
      <w:r w:rsidRPr="00671EF1">
        <w:rPr>
          <w:rStyle w:val="Variable"/>
          <w:rFonts w:ascii="Times New Roman" w:hAnsi="Times New Roman"/>
          <w:i/>
          <w:iCs/>
          <w:vertAlign w:val="subscript"/>
        </w:rPr>
        <w:t>ref</w:t>
      </w:r>
      <w:proofErr w:type="spellEnd"/>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Pr="00671EF1">
        <w:t>is known</w:t>
      </w:r>
      <w:r>
        <w:t xml:space="preserve">, and </w:t>
      </w:r>
      <w:r>
        <w:rPr>
          <w:i/>
        </w:rPr>
        <w:t>Z0</w:t>
      </w:r>
      <w:r>
        <w:t xml:space="preserve"> is the input surface roughness</w:t>
      </w:r>
      <w:r w:rsidRPr="00671EF1">
        <w:t>.</w:t>
      </w:r>
      <w:r>
        <w:t xml:space="preserve"> The function</w:t>
      </w:r>
      <w:r w:rsidRPr="003E160D">
        <w:t xml:space="preserve"> </w:t>
      </w:r>
      <w:r w:rsidR="00073D90" w:rsidRPr="00073D90">
        <w:rPr>
          <w:rStyle w:val="Variable"/>
          <w:rFonts w:ascii="Times New Roman" w:hAnsi="Times New Roman"/>
          <w:i/>
          <w:iCs/>
        </w:rPr>
        <w:object w:dxaOrig="340" w:dyaOrig="360">
          <v:shape id="_x0000_i1187" type="#_x0000_t75" style="width:17.1pt;height:19.5pt" o:ole="">
            <v:imagedata r:id="rId426" o:title=""/>
          </v:shape>
          <o:OLEObject Type="Embed" ProgID="Equation.DSMT4" ShapeID="_x0000_i1187" DrawAspect="Content" ObjectID="_1526366249" r:id="rId427"/>
        </w:object>
      </w:r>
      <w:r w:rsidRPr="003E160D">
        <w:t xml:space="preserve"> </w:t>
      </w:r>
      <w:r>
        <w:t xml:space="preserve">varies with the </w:t>
      </w:r>
      <w:r>
        <w:rPr>
          <w:i/>
        </w:rPr>
        <w:lastRenderedPageBreak/>
        <w:t>RICH_NO</w:t>
      </w:r>
      <w:r w:rsidRPr="003E160D">
        <w:t xml:space="preserve"> stability </w:t>
      </w:r>
      <w:r>
        <w:t xml:space="preserve">parameter. When </w:t>
      </w:r>
      <w:r>
        <w:rPr>
          <w:i/>
        </w:rPr>
        <w:t>RICH_NO = </w:t>
      </w:r>
      <w:proofErr w:type="gramStart"/>
      <w:r w:rsidRPr="00DB45D4">
        <w:t>0</w:t>
      </w:r>
      <w:proofErr w:type="gramEnd"/>
      <w:r>
        <w:t xml:space="preserve"> (as is the case with the IEC spectral models), </w:t>
      </w:r>
      <w:r w:rsidRPr="001A2780">
        <w:rPr>
          <w:position w:val="-12"/>
        </w:rPr>
        <w:object w:dxaOrig="720" w:dyaOrig="360">
          <v:shape id="_x0000_i1188" type="#_x0000_t75" style="width:37.75pt;height:19.5pt" o:ole="">
            <v:imagedata r:id="rId428" o:title=""/>
          </v:shape>
          <o:OLEObject Type="Embed" ProgID="Equation.DSMT4" ShapeID="_x0000_i1188" DrawAspect="Content" ObjectID="_1526366250" r:id="rId429"/>
        </w:object>
      </w:r>
      <w:r w:rsidRPr="003E160D">
        <w:t>.</w:t>
      </w:r>
    </w:p>
    <w:p w:rsidR="00DF745D" w:rsidRDefault="00DF745D" w:rsidP="00DF745D">
      <w:pPr>
        <w:pStyle w:val="NRELHead02"/>
      </w:pPr>
      <w:bookmarkStart w:id="465" w:name="_Toc399876244"/>
      <w:bookmarkStart w:id="466" w:name="_Toc452622632"/>
      <w:r w:rsidRPr="00A655C5">
        <w:t>Logarithmic Water Profile</w:t>
      </w:r>
      <w:bookmarkEnd w:id="465"/>
      <w:bookmarkEnd w:id="466"/>
    </w:p>
    <w:p w:rsidR="00DF745D" w:rsidRDefault="00DF745D" w:rsidP="00DF745D">
      <w:pPr>
        <w:pStyle w:val="NRELBodyText"/>
      </w:pPr>
      <w:r>
        <w:t xml:space="preserve">The “water” logarithmic mean velocity profile calculates the average flow speed at height </w:t>
      </w:r>
      <w:r>
        <w:rPr>
          <w:i/>
        </w:rPr>
        <w:t>z</w:t>
      </w:r>
      <w:r>
        <w:t xml:space="preserve"> using the equation</w:t>
      </w:r>
    </w:p>
    <w:p w:rsidR="00DF745D" w:rsidRPr="003E160D" w:rsidRDefault="00DF745D" w:rsidP="00DF745D">
      <w:pPr>
        <w:pStyle w:val="MTDisplayEquation"/>
        <w:rPr>
          <w:rFonts w:cs="Times New Roman"/>
        </w:rPr>
      </w:pPr>
      <w:r w:rsidRPr="003E160D">
        <w:rPr>
          <w:rFonts w:cs="Times New Roman"/>
        </w:rPr>
        <w:tab/>
      </w:r>
      <w:r w:rsidRPr="00170B99">
        <w:rPr>
          <w:rFonts w:cs="Times New Roman"/>
          <w:position w:val="-34"/>
        </w:rPr>
        <w:object w:dxaOrig="2960" w:dyaOrig="800">
          <v:shape id="_x0000_i1189" type="#_x0000_t75" style="width:147.55pt;height:38.95pt" o:ole="">
            <v:imagedata r:id="rId430" o:title=""/>
          </v:shape>
          <o:OLEObject Type="Embed" ProgID="Equation.DSMT4" ShapeID="_x0000_i1189" DrawAspect="Content" ObjectID="_1526366251" r:id="rId431"/>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7F0774" w:rsidRPr="003E160D">
        <w:rPr>
          <w:rFonts w:cs="Times New Roman"/>
          <w:noProof/>
        </w:rPr>
        <w:t>(</w:t>
      </w:r>
      <w:r w:rsidR="007F0774">
        <w:rPr>
          <w:rFonts w:cs="Times New Roman"/>
          <w:noProof/>
        </w:rPr>
        <w:t>64</w:t>
      </w:r>
      <w:r w:rsidR="007F0774" w:rsidRPr="003E160D">
        <w:rPr>
          <w:rFonts w:cs="Times New Roman"/>
          <w:noProof/>
        </w:rPr>
        <w:t>)</w:t>
      </w:r>
      <w:r w:rsidRPr="003E160D">
        <w:rPr>
          <w:rFonts w:cs="Times New Roman"/>
        </w:rPr>
        <w:fldChar w:fldCharType="end"/>
      </w:r>
    </w:p>
    <w:p w:rsidR="00DF745D" w:rsidRPr="001C2345" w:rsidRDefault="00DF745D" w:rsidP="00DF745D">
      <w:pPr>
        <w:pStyle w:val="NRELBodyText"/>
      </w:pPr>
      <w:proofErr w:type="gramStart"/>
      <w:r>
        <w:t>where</w:t>
      </w:r>
      <w:proofErr w:type="gramEnd"/>
      <w:r>
        <w:t xml:space="preserve"> </w:t>
      </w:r>
      <m:oMath>
        <m:r>
          <w:rPr>
            <w:rFonts w:ascii="Cambria Math" w:hAnsi="Cambria Math"/>
          </w:rPr>
          <m:t>κ=0.41</m:t>
        </m:r>
      </m:oMath>
      <w:r>
        <w:t xml:space="preserve"> is von Karmon’s constant. To specify this type of mean velocity profile use “H2L” (short for “H2O Log”) as the </w:t>
      </w:r>
      <w:proofErr w:type="spellStart"/>
      <w:r w:rsidRPr="00170B99">
        <w:rPr>
          <w:i/>
        </w:rPr>
        <w:t>WindProfileType</w:t>
      </w:r>
      <w:proofErr w:type="spellEnd"/>
      <w:r>
        <w:t xml:space="preserve"> input parameter. This velocity profile should always and only be used with the TIDAL spectral model. Note that </w:t>
      </w:r>
      <w:proofErr w:type="spellStart"/>
      <w:r>
        <w:rPr>
          <w:i/>
        </w:rPr>
        <w:t>z</w:t>
      </w:r>
      <w:r w:rsidRPr="00170B99">
        <w:rPr>
          <w:i/>
          <w:vertAlign w:val="subscript"/>
        </w:rPr>
        <w:t>ref</w:t>
      </w:r>
      <w:proofErr w:type="spellEnd"/>
      <w:r>
        <w:t xml:space="preserve"> should be far from the inertial boundary layer</w:t>
      </w:r>
      <w:proofErr w:type="gramStart"/>
      <w:r>
        <w:t xml:space="preserve">.  </w:t>
      </w:r>
      <w:proofErr w:type="gramEnd"/>
      <w:r>
        <w:t xml:space="preserve">In general, </w:t>
      </w:r>
      <w:proofErr w:type="spellStart"/>
      <w:r w:rsidRPr="00170B99">
        <w:rPr>
          <w:i/>
        </w:rPr>
        <w:t>z</w:t>
      </w:r>
      <w:r w:rsidRPr="00170B99">
        <w:rPr>
          <w:i/>
          <w:vertAlign w:val="subscript"/>
        </w:rPr>
        <w:t>ref</w:t>
      </w:r>
      <w:proofErr w:type="spellEnd"/>
      <w:r>
        <w:rPr>
          <w:i/>
        </w:rPr>
        <w:t xml:space="preserve"> </w:t>
      </w:r>
      <w:r>
        <w:t>should be greater than 10 meters and/or equal to the water depth of the tidal channel.</w:t>
      </w:r>
    </w:p>
    <w:p w:rsidR="00DF745D" w:rsidRDefault="00DF745D" w:rsidP="00DF745D">
      <w:pPr>
        <w:pStyle w:val="NRELHead02"/>
      </w:pPr>
      <w:bookmarkStart w:id="467" w:name="_Toc399876245"/>
      <w:bookmarkStart w:id="468" w:name="_Toc452622633"/>
      <w:r>
        <w:t>IEC Wind Profile</w:t>
      </w:r>
      <w:bookmarkEnd w:id="467"/>
      <w:bookmarkEnd w:id="468"/>
    </w:p>
    <w:p w:rsidR="00DF745D" w:rsidRPr="00F06A02" w:rsidRDefault="00DF745D" w:rsidP="00DF745D">
      <w:pPr>
        <w:pStyle w:val="NRELBodyText"/>
      </w:pPr>
      <w:r>
        <w:t xml:space="preserve">The IEC wind profile was the only wind-speed profile available in </w:t>
      </w:r>
      <w:proofErr w:type="spellStart"/>
      <w:r>
        <w:t>SNwind</w:t>
      </w:r>
      <w:proofErr w:type="spellEnd"/>
      <w:r>
        <w:t xml:space="preserve"> and SNLWIND-3D. This profile uses the power-law wind profile for the wind speeds at heights on the rotor disk and the logarithmic profile for heights not on the rotor disk. For example, if </w:t>
      </w:r>
      <w:proofErr w:type="spellStart"/>
      <w:r>
        <w:rPr>
          <w:i/>
        </w:rPr>
        <w:t>URef</w:t>
      </w:r>
      <w:proofErr w:type="spellEnd"/>
      <w:r>
        <w:t xml:space="preserve"> is specified at a </w:t>
      </w:r>
      <w:proofErr w:type="spellStart"/>
      <w:r>
        <w:rPr>
          <w:i/>
        </w:rPr>
        <w:t>RefHt</w:t>
      </w:r>
      <w:proofErr w:type="spellEnd"/>
      <w:r>
        <w:t xml:space="preserve"> below the rotor disk, the logarithmic profile is used to calculate the </w:t>
      </w:r>
      <w:proofErr w:type="spellStart"/>
      <w:r>
        <w:rPr>
          <w:i/>
        </w:rPr>
        <w:t>HubHt</w:t>
      </w:r>
      <w:proofErr w:type="spellEnd"/>
      <w:r>
        <w:t xml:space="preserve"> mean wind speed. Then the power-law profile would be used with the </w:t>
      </w:r>
      <w:proofErr w:type="spellStart"/>
      <w:r>
        <w:rPr>
          <w:i/>
        </w:rPr>
        <w:t>HubHt</w:t>
      </w:r>
      <w:proofErr w:type="spellEnd"/>
      <w:r>
        <w:rPr>
          <w:i/>
        </w:rPr>
        <w:t xml:space="preserve"> </w:t>
      </w:r>
      <w:r>
        <w:t xml:space="preserve">wind speed to calculate winds across the rotor disk. This profile could cause a discontinuity in the wind profile at the bottom of the rotor disk (this discontinuity would be noticed with tower points and with grids where </w:t>
      </w:r>
      <w:proofErr w:type="spellStart"/>
      <w:r>
        <w:rPr>
          <w:i/>
        </w:rPr>
        <w:t>GridWidth</w:t>
      </w:r>
      <w:proofErr w:type="spellEnd"/>
      <w:r>
        <w:t> &lt; </w:t>
      </w:r>
      <w:proofErr w:type="spellStart"/>
      <w:r>
        <w:rPr>
          <w:i/>
        </w:rPr>
        <w:t>GridHeight</w:t>
      </w:r>
      <w:proofErr w:type="spellEnd"/>
      <w:r>
        <w:t xml:space="preserve">). </w:t>
      </w:r>
    </w:p>
    <w:p w:rsidR="00DF745D" w:rsidRDefault="00DF745D" w:rsidP="00DF745D">
      <w:pPr>
        <w:pStyle w:val="NRELHead02"/>
      </w:pPr>
      <w:bookmarkStart w:id="469" w:name="_Toc399876246"/>
      <w:bookmarkStart w:id="470" w:name="_Toc452622634"/>
      <w:r>
        <w:t>Low-Level Jet Wind Profile</w:t>
      </w:r>
      <w:bookmarkEnd w:id="469"/>
      <w:bookmarkEnd w:id="470"/>
    </w:p>
    <w:p w:rsidR="00DF745D" w:rsidRDefault="00DF745D" w:rsidP="00DF745D">
      <w:pPr>
        <w:pStyle w:val="NRELBodyText"/>
      </w:pPr>
      <w:r>
        <w:t>The low-level jet wind profile is derived from LLLJP 10-minute SODAR measurements and is available with only the GP_LLJ spectral model. This profile type is unique because it generates both wind-speed and wind-direction profiles.</w:t>
      </w:r>
    </w:p>
    <w:p w:rsidR="00DF745D" w:rsidRDefault="00DF745D" w:rsidP="00DF745D">
      <w:pPr>
        <w:pStyle w:val="NRELBodyText"/>
      </w:pPr>
      <w:r>
        <w:t>The low-level jet wind-speed profile is defined using Chebyshev polynomials,</w:t>
      </w:r>
    </w:p>
    <w:p w:rsidR="00DF745D" w:rsidRDefault="00DF745D" w:rsidP="00DF745D">
      <w:pPr>
        <w:pStyle w:val="MTDisplayEquation"/>
      </w:pPr>
      <w:r>
        <w:tab/>
      </w:r>
      <w:r w:rsidRPr="00565B9A">
        <w:rPr>
          <w:position w:val="-28"/>
        </w:rPr>
        <w:object w:dxaOrig="1920" w:dyaOrig="680">
          <v:shape id="_x0000_i1190" type="#_x0000_t75" style="width:95.05pt;height:34.25pt" o:ole="">
            <v:imagedata r:id="rId432" o:title=""/>
          </v:shape>
          <o:OLEObject Type="Embed" ProgID="Equation.DSMT4" ShapeID="_x0000_i1190" DrawAspect="Content" ObjectID="_1526366252" r:id="rId433"/>
        </w:object>
      </w:r>
      <w:r>
        <w:tab/>
      </w:r>
      <w:r>
        <w:fldChar w:fldCharType="begin"/>
      </w:r>
      <w:r>
        <w:instrText xml:space="preserve"> SEQ Eqn  \n \# "(0)" \* MERGEFORMAT  \* MERGEFORMAT </w:instrText>
      </w:r>
      <w:r>
        <w:fldChar w:fldCharType="separate"/>
      </w:r>
      <w:r w:rsidR="007F0774">
        <w:rPr>
          <w:noProof/>
        </w:rPr>
        <w:t>(65)</w:t>
      </w:r>
      <w:r>
        <w:fldChar w:fldCharType="end"/>
      </w:r>
    </w:p>
    <w:p w:rsidR="00DF745D" w:rsidRDefault="00DF745D" w:rsidP="00DF745D">
      <w:pPr>
        <w:pStyle w:val="NRELBodyText"/>
      </w:pPr>
      <w:proofErr w:type="gramStart"/>
      <w:r w:rsidRPr="003E160D">
        <w:t>where</w:t>
      </w:r>
      <w:proofErr w:type="gramEnd"/>
      <w:r w:rsidRPr="003E160D">
        <w:t xml:space="preserve"> </w:t>
      </w:r>
      <w:r w:rsidRPr="003E160D">
        <w:rPr>
          <w:rStyle w:val="Variable"/>
          <w:rFonts w:ascii="Times New Roman" w:hAnsi="Times New Roman"/>
          <w:i/>
          <w:iCs/>
        </w:rPr>
        <w:t>z</w:t>
      </w:r>
      <w:r w:rsidRPr="003E160D">
        <w:rPr>
          <w:rStyle w:val="Variable"/>
          <w:rFonts w:ascii="Times New Roman" w:hAnsi="Times New Roman"/>
          <w:iCs/>
        </w:rPr>
        <w:t xml:space="preserve"> </w:t>
      </w:r>
      <w:r w:rsidRPr="003E160D">
        <w:t xml:space="preserve">is the height above ground, </w:t>
      </w:r>
      <w:r w:rsidR="00073D90" w:rsidRPr="00073D90">
        <w:rPr>
          <w:rStyle w:val="Variable"/>
          <w:rFonts w:ascii="Times New Roman" w:hAnsi="Times New Roman"/>
          <w:i/>
          <w:iCs/>
        </w:rPr>
        <w:object w:dxaOrig="520" w:dyaOrig="420">
          <v:shape id="_x0000_i1191" type="#_x0000_t75" style="width:29.5pt;height:20.65pt" o:ole="">
            <v:imagedata r:id="rId434" o:title=""/>
          </v:shape>
          <o:OLEObject Type="Embed" ProgID="Equation.DSMT4" ShapeID="_x0000_i1191" DrawAspect="Content" ObjectID="_1526366253" r:id="rId435"/>
        </w:object>
      </w:r>
      <w:r w:rsidRPr="00FC3704">
        <w:rPr>
          <w:rStyle w:val="Variable"/>
          <w:rFonts w:ascii="Times New Roman" w:hAnsi="Times New Roman"/>
          <w:iCs/>
        </w:rPr>
        <w:t xml:space="preserve"> </w:t>
      </w:r>
      <w:r w:rsidRPr="003E160D">
        <w:t xml:space="preserve">is the </w:t>
      </w:r>
      <w:r>
        <w:t xml:space="preserve">mean </w:t>
      </w:r>
      <w:r w:rsidRPr="003E160D">
        <w:t xml:space="preserve">wind speed at height </w:t>
      </w:r>
      <w:r w:rsidRPr="003E160D">
        <w:rPr>
          <w:i/>
        </w:rPr>
        <w:t>z</w:t>
      </w:r>
      <w:r w:rsidRPr="003E160D">
        <w:t xml:space="preserve">, </w:t>
      </w:r>
      <w:proofErr w:type="spellStart"/>
      <w:r w:rsidRPr="003E160D">
        <w:rPr>
          <w:i/>
        </w:rPr>
        <w:t>T</w:t>
      </w:r>
      <w:r w:rsidRPr="003E160D">
        <w:rPr>
          <w:i/>
          <w:vertAlign w:val="subscript"/>
        </w:rPr>
        <w:t>n</w:t>
      </w:r>
      <w:proofErr w:type="spellEnd"/>
      <w:r w:rsidRPr="001A2780">
        <w:t>(</w:t>
      </w:r>
      <w:r w:rsidRPr="003E160D">
        <w:rPr>
          <w:i/>
        </w:rPr>
        <w:t>z</w:t>
      </w:r>
      <w:r w:rsidRPr="001A2780">
        <w:t>)</w:t>
      </w:r>
      <w:r w:rsidRPr="003E160D">
        <w:t xml:space="preserve"> is the </w:t>
      </w:r>
      <w:r w:rsidRPr="003E160D">
        <w:rPr>
          <w:i/>
        </w:rPr>
        <w:t>n</w:t>
      </w:r>
      <w:r w:rsidRPr="003E160D">
        <w:rPr>
          <w:vertAlign w:val="superscript"/>
        </w:rPr>
        <w:t>th</w:t>
      </w:r>
      <w:r w:rsidRPr="003E160D">
        <w:t xml:space="preserve"> order</w:t>
      </w:r>
      <w:r>
        <w:t xml:space="preserve"> Chebyshev polynomial, and </w:t>
      </w:r>
      <w:proofErr w:type="spellStart"/>
      <w:r w:rsidRPr="003E160D">
        <w:rPr>
          <w:i/>
        </w:rPr>
        <w:t>c</w:t>
      </w:r>
      <w:r w:rsidRPr="003E160D">
        <w:rPr>
          <w:i/>
          <w:vertAlign w:val="subscript"/>
        </w:rPr>
        <w:t>n</w:t>
      </w:r>
      <w:proofErr w:type="spellEnd"/>
      <w:r>
        <w:t xml:space="preserve"> is a Chebyshev coefficient. The Chebyshev coefficients are derived from LLLJP data and are a linear combination of the jet wind speed, </w:t>
      </w:r>
      <w:r w:rsidRPr="00C327FF">
        <w:rPr>
          <w:rStyle w:val="Variable"/>
          <w:rFonts w:ascii="Times New Roman" w:hAnsi="Times New Roman"/>
          <w:iCs/>
        </w:rPr>
        <w:object w:dxaOrig="720" w:dyaOrig="420">
          <v:shape id="_x0000_i1192" type="#_x0000_t75" style="width:38.95pt;height:20.65pt" o:ole="">
            <v:imagedata r:id="rId436" o:title=""/>
          </v:shape>
          <o:OLEObject Type="Embed" ProgID="Equation.DSMT4" ShapeID="_x0000_i1192" DrawAspect="Content" ObjectID="_1526366254" r:id="rId437"/>
        </w:object>
      </w:r>
      <w:r>
        <w:rPr>
          <w:rStyle w:val="Variable"/>
          <w:rFonts w:ascii="Times New Roman" w:hAnsi="Times New Roman"/>
          <w:iCs/>
        </w:rPr>
        <w:t xml:space="preserve">, and </w:t>
      </w:r>
      <w:r>
        <w:t xml:space="preserve">input parameters </w:t>
      </w:r>
      <w:r w:rsidRPr="00FC3704">
        <w:rPr>
          <w:i/>
        </w:rPr>
        <w:t>RICH_NO</w:t>
      </w:r>
      <w:r>
        <w:t xml:space="preserve"> and </w:t>
      </w:r>
      <w:proofErr w:type="spellStart"/>
      <w:r>
        <w:rPr>
          <w:i/>
        </w:rPr>
        <w:t>UStar</w:t>
      </w:r>
      <w:proofErr w:type="spellEnd"/>
      <w:r w:rsidRPr="00B90618">
        <w:t>:</w:t>
      </w:r>
      <w:r w:rsidR="00E359D6" w:rsidRPr="00E359D6">
        <w:rPr>
          <w:noProof/>
        </w:rPr>
        <w:t xml:space="preserve"> </w:t>
      </w:r>
    </w:p>
    <w:p w:rsidR="00DF745D" w:rsidRPr="006A760D" w:rsidRDefault="00DF745D" w:rsidP="00DF745D">
      <w:pPr>
        <w:pStyle w:val="MTDisplayEquation"/>
      </w:pPr>
      <w:r>
        <w:tab/>
      </w:r>
      <w:r w:rsidRPr="006A760D">
        <w:rPr>
          <w:position w:val="-14"/>
        </w:rPr>
        <w:object w:dxaOrig="4840" w:dyaOrig="400">
          <v:shape id="_x0000_i1193" type="#_x0000_t75" style="width:241.5pt;height:19.5pt" o:ole="">
            <v:imagedata r:id="rId438" o:title=""/>
          </v:shape>
          <o:OLEObject Type="Embed" ProgID="Equation.DSMT4" ShapeID="_x0000_i1193" DrawAspect="Content" ObjectID="_1526366255" r:id="rId439"/>
        </w:object>
      </w:r>
      <w:r>
        <w:tab/>
      </w:r>
      <w:r>
        <w:fldChar w:fldCharType="begin"/>
      </w:r>
      <w:r>
        <w:instrText xml:space="preserve"> SEQ Eqn  \n \# "(0)" \* MERGEFORMAT  \* MERGEFORMAT </w:instrText>
      </w:r>
      <w:r>
        <w:fldChar w:fldCharType="separate"/>
      </w:r>
      <w:r w:rsidR="007F0774">
        <w:rPr>
          <w:noProof/>
        </w:rPr>
        <w:t>(66)</w:t>
      </w:r>
      <w:r>
        <w:rPr>
          <w:noProof/>
        </w:rPr>
        <w:fldChar w:fldCharType="end"/>
      </w:r>
    </w:p>
    <w:p w:rsidR="00DF745D" w:rsidRPr="00F22D6E" w:rsidRDefault="00DF745D" w:rsidP="00DF745D">
      <w:pPr>
        <w:pStyle w:val="NRELBodyText"/>
      </w:pPr>
      <w:r>
        <w:lastRenderedPageBreak/>
        <w:t xml:space="preserve">The coefficients, </w:t>
      </w:r>
      <w:r w:rsidRPr="00F22D6E">
        <w:rPr>
          <w:position w:val="-14"/>
        </w:rPr>
        <w:object w:dxaOrig="380" w:dyaOrig="360">
          <v:shape id="_x0000_i1194" type="#_x0000_t75" style="width:15.95pt;height:19.5pt" o:ole="">
            <v:imagedata r:id="rId440" o:title=""/>
          </v:shape>
          <o:OLEObject Type="Embed" ProgID="Equation.DSMT4" ShapeID="_x0000_i1194" DrawAspect="Content" ObjectID="_1526366256" r:id="rId441"/>
        </w:object>
      </w:r>
      <w:r>
        <w:t xml:space="preserve">, </w:t>
      </w:r>
      <w:r w:rsidRPr="00F22D6E">
        <w:rPr>
          <w:i/>
        </w:rPr>
        <w:t>i = </w:t>
      </w:r>
      <w:proofErr w:type="gramStart"/>
      <w:r w:rsidRPr="00F22D6E">
        <w:rPr>
          <w:i/>
        </w:rPr>
        <w:t>1</w:t>
      </w:r>
      <w:proofErr w:type="gramEnd"/>
      <w:r w:rsidRPr="00F22D6E">
        <w:rPr>
          <w:i/>
        </w:rPr>
        <w:t>,</w:t>
      </w:r>
      <w:r>
        <w:rPr>
          <w:i/>
        </w:rPr>
        <w:t> </w:t>
      </w:r>
      <w:r w:rsidRPr="00F22D6E">
        <w:rPr>
          <w:i/>
        </w:rPr>
        <w:t>2,</w:t>
      </w:r>
      <w:r>
        <w:rPr>
          <w:i/>
        </w:rPr>
        <w:t> </w:t>
      </w:r>
      <w:r w:rsidRPr="00F22D6E">
        <w:rPr>
          <w:i/>
        </w:rPr>
        <w:t>3,</w:t>
      </w:r>
      <w:r>
        <w:rPr>
          <w:i/>
        </w:rPr>
        <w:t> </w:t>
      </w:r>
      <w:r w:rsidRPr="00F22D6E">
        <w:rPr>
          <w:i/>
        </w:rPr>
        <w:t>4</w:t>
      </w:r>
      <w:r>
        <w:t xml:space="preserve">, are determined by the input parameter </w:t>
      </w:r>
      <w:proofErr w:type="spellStart"/>
      <w:r>
        <w:rPr>
          <w:i/>
        </w:rPr>
        <w:t>ZJetMax</w:t>
      </w:r>
      <w:proofErr w:type="spellEnd"/>
      <w:r>
        <w:rPr>
          <w:i/>
        </w:rPr>
        <w:t>.</w:t>
      </w:r>
    </w:p>
    <w:p w:rsidR="00DF745D" w:rsidRDefault="00DF745D" w:rsidP="00DF745D">
      <w:pPr>
        <w:pStyle w:val="NRELBodyText"/>
      </w:pPr>
      <w:r>
        <w:t xml:space="preserve">The low-level jet wind-direction profile, like the wind-speed profile, is a Chebyshev polynomial with coefficients derived from the same parameters in the LLLJP data. The wind-direction profile is a relative horizontal direction and is always zero at the hub height. The </w:t>
      </w:r>
      <w:proofErr w:type="spellStart"/>
      <w:r>
        <w:rPr>
          <w:i/>
        </w:rPr>
        <w:t>HFlowAng</w:t>
      </w:r>
      <w:proofErr w:type="spellEnd"/>
      <w:r>
        <w:t xml:space="preserve"> rotation is added to the relative direction provided from this profile.</w:t>
      </w:r>
    </w:p>
    <w:p w:rsidR="00E359D6" w:rsidRDefault="00DF745D" w:rsidP="00DF745D">
      <w:pPr>
        <w:pStyle w:val="NRELBodyText"/>
        <w:rPr>
          <w:noProof/>
        </w:rPr>
      </w:pPr>
      <w:r>
        <w:fldChar w:fldCharType="begin" w:fldLock="1"/>
      </w:r>
      <w:r>
        <w:instrText xml:space="preserve"> REF Figure_Profile \h </w:instrText>
      </w:r>
      <w:r>
        <w:fldChar w:fldCharType="separate"/>
      </w:r>
      <w:r w:rsidR="00255BEF">
        <w:t xml:space="preserve">Figure </w:t>
      </w:r>
      <w:r w:rsidR="00255BEF">
        <w:rPr>
          <w:noProof/>
        </w:rPr>
        <w:t>24</w:t>
      </w:r>
      <w:r>
        <w:fldChar w:fldCharType="end"/>
      </w:r>
      <w:r>
        <w:t xml:space="preserve"> plots example jet wind-speed and wind-direction profiles for three different jet heights. The profiles have been generated with </w:t>
      </w:r>
      <w:r>
        <w:rPr>
          <w:i/>
        </w:rPr>
        <w:t>RICH_NO = </w:t>
      </w:r>
      <w:r>
        <w:t xml:space="preserve">0.05, and an 80-m (hub-height) wind speed of 12 m/s. The </w:t>
      </w:r>
      <w:proofErr w:type="spellStart"/>
      <w:r>
        <w:rPr>
          <w:i/>
        </w:rPr>
        <w:t>UStar</w:t>
      </w:r>
      <w:proofErr w:type="spellEnd"/>
      <w:r>
        <w:t xml:space="preserve"> parameter is 0.411 m/s, which is the default for these GP_LLJ conditions.</w:t>
      </w:r>
      <w:r w:rsidR="00E359D6" w:rsidRPr="00E359D6">
        <w:rPr>
          <w:noProof/>
        </w:rPr>
        <w:t xml:space="preserve"> </w:t>
      </w:r>
    </w:p>
    <w:p w:rsidR="00DF745D" w:rsidRDefault="00E359D6" w:rsidP="00DF745D">
      <w:pPr>
        <w:pStyle w:val="NRELBodyText"/>
      </w:pPr>
      <w:r>
        <w:rPr>
          <w:noProof/>
        </w:rPr>
        <mc:AlternateContent>
          <mc:Choice Requires="wps">
            <w:drawing>
              <wp:inline distT="0" distB="0" distL="0" distR="0" wp14:anchorId="10F7DF54" wp14:editId="103F5131">
                <wp:extent cx="5943600" cy="3127248"/>
                <wp:effectExtent l="0" t="0" r="0" b="0"/>
                <wp:docPr id="36" name="Text Box 36"/>
                <wp:cNvGraphicFramePr/>
                <a:graphic xmlns:a="http://schemas.openxmlformats.org/drawingml/2006/main">
                  <a:graphicData uri="http://schemas.microsoft.com/office/word/2010/wordprocessingShape">
                    <wps:wsp>
                      <wps:cNvSpPr txBox="1"/>
                      <wps:spPr>
                        <a:xfrm>
                          <a:off x="0" y="0"/>
                          <a:ext cx="5943600" cy="3127248"/>
                        </a:xfrm>
                        <a:prstGeom prst="rect">
                          <a:avLst/>
                        </a:prstGeom>
                        <a:noFill/>
                        <a:ln w="6350">
                          <a:noFill/>
                        </a:ln>
                        <a:effectLst/>
                      </wps:spPr>
                      <wps:txbx>
                        <w:txbxContent>
                          <w:p w:rsidR="00337164" w:rsidRDefault="00337164"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020BA70D" wp14:editId="141456BF">
                                  <wp:extent cx="3657600" cy="2680043"/>
                                  <wp:effectExtent l="19050" t="0" r="0" b="0"/>
                                  <wp:docPr id="330"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42" cstate="print"/>
                                          <a:srcRect l="4953" r="8237"/>
                                          <a:stretch>
                                            <a:fillRect/>
                                          </a:stretch>
                                        </pic:blipFill>
                                        <pic:spPr>
                                          <a:xfrm>
                                            <a:off x="0" y="0"/>
                                            <a:ext cx="3657600" cy="2680043"/>
                                          </a:xfrm>
                                          <a:prstGeom prst="rect">
                                            <a:avLst/>
                                          </a:prstGeom>
                                        </pic:spPr>
                                      </pic:pic>
                                    </a:graphicData>
                                  </a:graphic>
                                </wp:inline>
                              </w:drawing>
                            </w:r>
                          </w:p>
                          <w:p w:rsidR="00337164" w:rsidRPr="00DB2742" w:rsidRDefault="00337164" w:rsidP="00E359D6">
                            <w:pPr>
                              <w:pStyle w:val="NRELFigureCaption"/>
                              <w:rPr>
                                <w:rFonts w:eastAsiaTheme="minorHAnsi" w:cs="Arial"/>
                              </w:rPr>
                            </w:pPr>
                            <w:bookmarkStart w:id="471" w:name="Figure_Profile"/>
                            <w:bookmarkStart w:id="472" w:name="_Toc452622677"/>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24</w:t>
                            </w:r>
                            <w:r w:rsidR="00D703A1">
                              <w:rPr>
                                <w:noProof/>
                              </w:rPr>
                              <w:fldChar w:fldCharType="end"/>
                            </w:r>
                            <w:bookmarkEnd w:id="471"/>
                            <w:r>
                              <w:t>.</w:t>
                            </w:r>
                            <w:proofErr w:type="gramEnd"/>
                            <w:r>
                              <w:t xml:space="preserve"> Example jet wind profiles with a 12 m/s wind speed at 80 m and </w:t>
                            </w:r>
                            <w:r>
                              <w:rPr>
                                <w:i/>
                              </w:rPr>
                              <w:t>RICH_NO </w:t>
                            </w:r>
                            <w:r w:rsidRPr="00C53C7B">
                              <w:t>= 0.05</w:t>
                            </w:r>
                            <w:bookmarkEnd w:id="47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6" o:spid="_x0000_s1065" type="#_x0000_t202" style="width:468pt;height:2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" filled="f" stroked="f" strokeweight=".5pt">
                <v:textbox>
                  <w:txbxContent>
                    <w:p w:rsidR="00337164" w:rsidRDefault="00337164"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020BA70D" wp14:editId="141456BF">
                            <wp:extent cx="3657600" cy="2680043"/>
                            <wp:effectExtent l="19050" t="0" r="0" b="0"/>
                            <wp:docPr id="330"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42" cstate="print"/>
                                    <a:srcRect l="4953" r="8237"/>
                                    <a:stretch>
                                      <a:fillRect/>
                                    </a:stretch>
                                  </pic:blipFill>
                                  <pic:spPr>
                                    <a:xfrm>
                                      <a:off x="0" y="0"/>
                                      <a:ext cx="3657600" cy="2680043"/>
                                    </a:xfrm>
                                    <a:prstGeom prst="rect">
                                      <a:avLst/>
                                    </a:prstGeom>
                                  </pic:spPr>
                                </pic:pic>
                              </a:graphicData>
                            </a:graphic>
                          </wp:inline>
                        </w:drawing>
                      </w:r>
                    </w:p>
                    <w:p w:rsidR="00337164" w:rsidRPr="00DB2742" w:rsidRDefault="00337164" w:rsidP="00E359D6">
                      <w:pPr>
                        <w:pStyle w:val="NRELFigureCaption"/>
                        <w:rPr>
                          <w:rFonts w:eastAsiaTheme="minorHAnsi" w:cs="Arial"/>
                        </w:rPr>
                      </w:pPr>
                      <w:bookmarkStart w:id="473" w:name="Figure_Profile"/>
                      <w:bookmarkStart w:id="474" w:name="_Toc452622677"/>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24</w:t>
                      </w:r>
                      <w:r w:rsidR="00D703A1">
                        <w:rPr>
                          <w:noProof/>
                        </w:rPr>
                        <w:fldChar w:fldCharType="end"/>
                      </w:r>
                      <w:bookmarkEnd w:id="473"/>
                      <w:r>
                        <w:t>.</w:t>
                      </w:r>
                      <w:proofErr w:type="gramEnd"/>
                      <w:r>
                        <w:t xml:space="preserve"> Example jet wind profiles with a 12 m/s wind speed at 80 m and </w:t>
                      </w:r>
                      <w:r>
                        <w:rPr>
                          <w:i/>
                        </w:rPr>
                        <w:t>RICH_NO </w:t>
                      </w:r>
                      <w:r w:rsidRPr="00C53C7B">
                        <w:t>= 0.05</w:t>
                      </w:r>
                      <w:bookmarkEnd w:id="474"/>
                    </w:p>
                  </w:txbxContent>
                </v:textbox>
                <w10:anchorlock/>
              </v:shape>
            </w:pict>
          </mc:Fallback>
        </mc:AlternateContent>
      </w:r>
    </w:p>
    <w:p w:rsidR="00DF745D" w:rsidRDefault="00DF745D" w:rsidP="00DF745D">
      <w:pPr>
        <w:pStyle w:val="NRELHead02"/>
      </w:pPr>
      <w:bookmarkStart w:id="475" w:name="_Toc399876247"/>
      <w:bookmarkStart w:id="476" w:name="_Toc452622635"/>
      <w:r>
        <w:t>API Wind Profile</w:t>
      </w:r>
      <w:bookmarkEnd w:id="475"/>
      <w:bookmarkEnd w:id="476"/>
    </w:p>
    <w:p w:rsidR="00253F64" w:rsidRDefault="00253F64" w:rsidP="00253F64">
      <w:pPr>
        <w:pStyle w:val="MTDisplayEquation"/>
        <w:rPr>
          <w:rFonts w:cs="Times New Roman"/>
        </w:rPr>
      </w:pPr>
      <w:r>
        <w:rPr>
          <w:rFonts w:cs="Times New Roman"/>
        </w:rPr>
        <w:t>The API wind profile is defined by the equation</w:t>
      </w:r>
    </w:p>
    <w:p w:rsidR="00253F64" w:rsidRPr="003E160D" w:rsidRDefault="00253F64" w:rsidP="00253F64">
      <w:pPr>
        <w:pStyle w:val="MTDisplayEquation"/>
        <w:rPr>
          <w:rFonts w:cs="Times New Roman"/>
        </w:rPr>
      </w:pPr>
      <w:r w:rsidRPr="003E160D">
        <w:rPr>
          <w:rFonts w:cs="Times New Roman"/>
        </w:rPr>
        <w:tab/>
      </w:r>
      <w:r w:rsidRPr="00253F64">
        <w:rPr>
          <w:rFonts w:cs="Times New Roman"/>
          <w:position w:val="-24"/>
        </w:rPr>
        <w:object w:dxaOrig="5140" w:dyaOrig="600">
          <v:shape id="_x0000_i1195" type="#_x0000_t75" style="width:257.5pt;height:29.2pt" o:ole="">
            <v:imagedata r:id="rId443" o:title=""/>
          </v:shape>
          <o:OLEObject Type="Embed" ProgID="Equation.DSMT4" ShapeID="_x0000_i1195" DrawAspect="Content" ObjectID="_1526366257" r:id="rId444"/>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7F0774" w:rsidRPr="003E160D">
        <w:rPr>
          <w:rFonts w:cs="Times New Roman"/>
          <w:noProof/>
        </w:rPr>
        <w:t>(</w:t>
      </w:r>
      <w:r w:rsidR="007F0774">
        <w:rPr>
          <w:rFonts w:cs="Times New Roman"/>
          <w:noProof/>
        </w:rPr>
        <w:t>67</w:t>
      </w:r>
      <w:r w:rsidR="007F0774" w:rsidRPr="003E160D">
        <w:rPr>
          <w:rFonts w:cs="Times New Roman"/>
          <w:noProof/>
        </w:rPr>
        <w:t>)</w:t>
      </w:r>
      <w:r w:rsidRPr="003E160D">
        <w:rPr>
          <w:rFonts w:cs="Times New Roman"/>
        </w:rPr>
        <w:fldChar w:fldCharType="end"/>
      </w:r>
    </w:p>
    <w:p w:rsidR="00253F64" w:rsidRPr="00253F64" w:rsidRDefault="00253F64" w:rsidP="00DF745D">
      <w:pPr>
        <w:pStyle w:val="NRELBodyText"/>
      </w:pPr>
      <w:proofErr w:type="gramStart"/>
      <w:r w:rsidRPr="003E160D">
        <w:t>where</w:t>
      </w:r>
      <w:proofErr w:type="gramEnd"/>
      <w:r w:rsidRPr="003E160D">
        <w:t xml:space="preserve"> </w:t>
      </w:r>
      <w:r w:rsidRPr="003E160D">
        <w:rPr>
          <w:rStyle w:val="Variable"/>
          <w:rFonts w:ascii="Times New Roman" w:hAnsi="Times New Roman"/>
          <w:i/>
          <w:iCs/>
        </w:rPr>
        <w:t>z</w:t>
      </w:r>
      <w:r w:rsidRPr="003E160D">
        <w:rPr>
          <w:rStyle w:val="Variable"/>
          <w:rFonts w:ascii="Times New Roman" w:hAnsi="Times New Roman"/>
          <w:iCs/>
        </w:rPr>
        <w:t xml:space="preserve"> </w:t>
      </w:r>
      <w:r w:rsidRPr="003E160D">
        <w:t xml:space="preserve">is the height above ground, </w:t>
      </w:r>
      <w:r w:rsidR="00166890" w:rsidRPr="00166890">
        <w:rPr>
          <w:rStyle w:val="Variable"/>
          <w:rFonts w:ascii="Times New Roman" w:hAnsi="Times New Roman"/>
          <w:i/>
          <w:iCs/>
          <w:position w:val="-14"/>
        </w:rPr>
        <w:object w:dxaOrig="520" w:dyaOrig="420">
          <v:shape id="_x0000_i1230" type="#_x0000_t75" style="width:29.5pt;height:20.65pt" o:ole="">
            <v:imagedata r:id="rId445" o:title=""/>
          </v:shape>
          <o:OLEObject Type="Embed" ProgID="Equation.DSMT4" ShapeID="_x0000_i1230" DrawAspect="Content" ObjectID="_1526366258" r:id="rId446"/>
        </w:object>
      </w:r>
      <w:r w:rsidRPr="00FC3704">
        <w:rPr>
          <w:rStyle w:val="Variable"/>
          <w:rFonts w:ascii="Times New Roman" w:hAnsi="Times New Roman"/>
          <w:iCs/>
        </w:rPr>
        <w:t xml:space="preserve"> </w:t>
      </w:r>
      <w:r w:rsidRPr="003E160D">
        <w:t xml:space="preserve">is the </w:t>
      </w:r>
      <w:r>
        <w:t xml:space="preserve">mean </w:t>
      </w:r>
      <w:r w:rsidRPr="003E160D">
        <w:t xml:space="preserve">wind speed at height </w:t>
      </w:r>
      <w:r w:rsidRPr="003E160D">
        <w:rPr>
          <w:i/>
        </w:rPr>
        <w:t>z</w:t>
      </w:r>
      <w:r w:rsidRPr="003E160D">
        <w:t>,</w:t>
      </w:r>
      <w:r>
        <w:t xml:space="preserve"> </w:t>
      </w:r>
      <w:proofErr w:type="spellStart"/>
      <w:r>
        <w:rPr>
          <w:i/>
        </w:rPr>
        <w:t>URef</w:t>
      </w:r>
      <w:proofErr w:type="spellEnd"/>
      <w:r>
        <w:rPr>
          <w:i/>
        </w:rPr>
        <w:t xml:space="preserve"> </w:t>
      </w:r>
      <w:r>
        <w:t xml:space="preserve">is the </w:t>
      </w:r>
      <w:r w:rsidR="00073D90">
        <w:t>one-hour</w:t>
      </w:r>
      <w:r>
        <w:t xml:space="preserve"> mean wind speed, and </w:t>
      </w:r>
      <w:proofErr w:type="spellStart"/>
      <w:r>
        <w:rPr>
          <w:i/>
        </w:rPr>
        <w:t>RefHt</w:t>
      </w:r>
      <w:proofErr w:type="spellEnd"/>
      <w:r>
        <w:t xml:space="preserve"> i</w:t>
      </w:r>
      <w:r w:rsidRPr="004B3194">
        <w:t>s</w:t>
      </w:r>
      <w:r w:rsidR="00073D90" w:rsidRPr="004B3194">
        <w:t xml:space="preserve"> 10 meters.</w:t>
      </w:r>
    </w:p>
    <w:p w:rsidR="00DF745D" w:rsidRDefault="00DF745D" w:rsidP="00DF745D">
      <w:pPr>
        <w:pStyle w:val="NRELHead02"/>
      </w:pPr>
      <w:bookmarkStart w:id="477" w:name="_Toc399876248"/>
      <w:bookmarkStart w:id="478" w:name="_Toc452622636"/>
      <w:r>
        <w:t>User-</w:t>
      </w:r>
      <w:r w:rsidR="00364FC2">
        <w:t>D</w:t>
      </w:r>
      <w:r>
        <w:t>efined Velocity Profile</w:t>
      </w:r>
      <w:bookmarkEnd w:id="477"/>
      <w:r w:rsidR="00FA20BC">
        <w:t>s</w:t>
      </w:r>
      <w:bookmarkEnd w:id="478"/>
    </w:p>
    <w:p w:rsidR="00FA20BC" w:rsidRDefault="00DF745D" w:rsidP="00DF745D">
      <w:pPr>
        <w:pStyle w:val="NRELBodyText"/>
      </w:pPr>
      <w:r>
        <w:t xml:space="preserve">When </w:t>
      </w:r>
      <w:proofErr w:type="spellStart"/>
      <w:r>
        <w:rPr>
          <w:i/>
        </w:rPr>
        <w:t>WindProfileType</w:t>
      </w:r>
      <w:proofErr w:type="spellEnd"/>
      <w:r>
        <w:t xml:space="preserve">  is USR or TS, TurbSim linearly interpolates the input </w:t>
      </w:r>
      <w:r w:rsidR="00FA20BC">
        <w:t xml:space="preserve">velocity and direction </w:t>
      </w:r>
      <w:r>
        <w:t>profile</w:t>
      </w:r>
      <w:r w:rsidR="00FA20BC">
        <w:t>s. These profiles</w:t>
      </w:r>
      <w:r>
        <w:t xml:space="preserve"> </w:t>
      </w:r>
      <w:r w:rsidR="00FA20BC">
        <w:t xml:space="preserve">are input directly for the USR model; for </w:t>
      </w:r>
      <w:r>
        <w:t>the T</w:t>
      </w:r>
      <w:r w:rsidR="00D42407">
        <w:t>S</w:t>
      </w:r>
      <w:r>
        <w:t xml:space="preserve"> model, the profile</w:t>
      </w:r>
      <w:r w:rsidR="00FA20BC">
        <w:t>s</w:t>
      </w:r>
      <w:r>
        <w:t xml:space="preserve"> </w:t>
      </w:r>
      <w:r w:rsidR="00FA20BC">
        <w:t>are</w:t>
      </w:r>
      <w:r>
        <w:t xml:space="preserve"> calculated from the mean values of the input time series. </w:t>
      </w:r>
    </w:p>
    <w:p w:rsidR="00DF745D" w:rsidRPr="00C443F1" w:rsidRDefault="00DF745D" w:rsidP="00DF745D">
      <w:pPr>
        <w:pStyle w:val="NRELBodyText"/>
      </w:pPr>
      <w:r>
        <w:t>The profile</w:t>
      </w:r>
      <w:r w:rsidR="00FA20BC">
        <w:t xml:space="preserve">s are </w:t>
      </w:r>
      <w:r>
        <w:t>extrapolate</w:t>
      </w:r>
      <w:r w:rsidR="00FA20BC">
        <w:t xml:space="preserve">d by </w:t>
      </w:r>
      <w:r>
        <w:t>us</w:t>
      </w:r>
      <w:r w:rsidR="00FA20BC">
        <w:t>ing a nearest-neighbor approach:</w:t>
      </w:r>
      <w:r>
        <w:t xml:space="preserve"> the </w:t>
      </w:r>
      <w:r w:rsidR="00FA20BC">
        <w:t xml:space="preserve">profiles are constant </w:t>
      </w:r>
      <w:r>
        <w:t>at heights above or below the heights where the input profile</w:t>
      </w:r>
      <w:r w:rsidR="00FA20BC">
        <w:t>s</w:t>
      </w:r>
      <w:r>
        <w:t xml:space="preserve"> </w:t>
      </w:r>
      <w:r w:rsidR="00FA20BC">
        <w:t>are</w:t>
      </w:r>
      <w:r>
        <w:t xml:space="preserve"> defined.</w:t>
      </w:r>
    </w:p>
    <w:p w:rsidR="00DF745D" w:rsidRDefault="00DF745D" w:rsidP="00DF745D">
      <w:pPr>
        <w:pStyle w:val="NRELHead01"/>
      </w:pPr>
      <w:bookmarkStart w:id="479" w:name="Heading_CohStr"/>
      <w:bookmarkStart w:id="480" w:name="_Toc399876249"/>
      <w:bookmarkStart w:id="481" w:name="_Toc108431547"/>
      <w:bookmarkStart w:id="482" w:name="_Toc111947852"/>
      <w:bookmarkStart w:id="483" w:name="_Toc452622637"/>
      <w:r>
        <w:lastRenderedPageBreak/>
        <w:t>Coherent Structures</w:t>
      </w:r>
      <w:bookmarkEnd w:id="479"/>
      <w:bookmarkEnd w:id="480"/>
      <w:bookmarkEnd w:id="483"/>
    </w:p>
    <w:p w:rsidR="00DF745D" w:rsidRDefault="00DF745D" w:rsidP="00DF745D">
      <w:pPr>
        <w:pStyle w:val="NRELBodyText"/>
      </w:pPr>
      <w:r>
        <w:t xml:space="preserve">For analysis purposes, coherent structures have been defined in terms of CTKE (see Eq. </w:t>
      </w:r>
      <w:r>
        <w:fldChar w:fldCharType="begin" w:fldLock="1"/>
      </w:r>
      <w:r>
        <w:instrText xml:space="preserve"> REF Eqn_CTKE \h </w:instrText>
      </w:r>
      <w:r>
        <w:fldChar w:fldCharType="separate"/>
      </w:r>
      <w:r w:rsidR="00255BEF">
        <w:rPr>
          <w:noProof/>
        </w:rPr>
        <w:t>(7)</w:t>
      </w:r>
      <w:r>
        <w:fldChar w:fldCharType="end"/>
      </w:r>
      <w:r>
        <w:t xml:space="preserve"> for the CTKE definition). A coherent structure is an event where the 3-s </w:t>
      </w:r>
      <w:proofErr w:type="gramStart"/>
      <w:r>
        <w:t>mean</w:t>
      </w:r>
      <w:proofErr w:type="gramEnd"/>
      <w:r>
        <w:t xml:space="preserve"> CTKE meets a specified threshold value, determined by the mean background levels of a particular site. The event lasts from the time the threshold is first met until the 3-s mean CTKE falls below the threshold value. For the LLLJP data, the threshold chosen was </w:t>
      </w:r>
      <w:proofErr w:type="gramStart"/>
      <w:r>
        <w:t>2</w:t>
      </w:r>
      <w:proofErr w:type="gramEnd"/>
      <w:r>
        <w:t> m</w:t>
      </w:r>
      <w:r w:rsidRPr="006F73C4">
        <w:rPr>
          <w:vertAlign w:val="superscript"/>
        </w:rPr>
        <w:t>2</w:t>
      </w:r>
      <w:r>
        <w:t>/s</w:t>
      </w:r>
      <w:r w:rsidRPr="006F73C4">
        <w:rPr>
          <w:vertAlign w:val="superscript"/>
        </w:rPr>
        <w:t>2</w:t>
      </w:r>
      <w:r w:rsidRPr="00FE686C">
        <w:t>,</w:t>
      </w:r>
      <w:r>
        <w:t xml:space="preserve"> and for the LIST and wind-farm data, the threshold chosen was 5 m</w:t>
      </w:r>
      <w:r w:rsidRPr="006F73C4">
        <w:rPr>
          <w:vertAlign w:val="superscript"/>
        </w:rPr>
        <w:t>2</w:t>
      </w:r>
      <w:r>
        <w:t>/s</w:t>
      </w:r>
      <w:r w:rsidRPr="006F73C4">
        <w:rPr>
          <w:vertAlign w:val="superscript"/>
        </w:rPr>
        <w:t>2</w:t>
      </w:r>
      <w:r>
        <w:t xml:space="preserve">. </w:t>
      </w:r>
      <w:r>
        <w:fldChar w:fldCharType="begin" w:fldLock="1"/>
      </w:r>
      <w:r>
        <w:instrText xml:space="preserve"> REF Figure_CTKE_cohstr \h </w:instrText>
      </w:r>
      <w:r>
        <w:fldChar w:fldCharType="separate"/>
      </w:r>
      <w:r w:rsidR="00255BEF">
        <w:t xml:space="preserve">Figure </w:t>
      </w:r>
      <w:r w:rsidR="00255BEF">
        <w:rPr>
          <w:noProof/>
        </w:rPr>
        <w:t>25</w:t>
      </w:r>
      <w:r>
        <w:fldChar w:fldCharType="end"/>
      </w:r>
      <w:r>
        <w:t xml:space="preserve"> gives an example of CTKE measured in the NWTC LIST experiment and shows the detected coherent structures.</w:t>
      </w:r>
    </w:p>
    <w:p w:rsidR="00DF745D" w:rsidRDefault="00DF745D" w:rsidP="00DF745D">
      <w:pPr>
        <w:pStyle w:val="NRELBodyText"/>
      </w:pPr>
      <w:r>
        <w:t>The background flow that is produced in TurbSim (</w:t>
      </w:r>
      <w:r w:rsidRPr="004179FA">
        <w:t>i.e.</w:t>
      </w:r>
      <w:r w:rsidRPr="009F505B">
        <w:t>,</w:t>
      </w:r>
      <w:r>
        <w:t xml:space="preserve"> the wind speed data contained in the FF and HH output files) does contain coherent structures, using the definition above. These wind files, however, do not always generate as many coherent structures as observed in the atmosphere. To obtain more events with realistic spatial-temporal characteristics, sections (in time) of numerical simulations of a Kelvin-Helmholtz billow are added randomly to the background flow when the input parameter </w:t>
      </w:r>
      <w:proofErr w:type="spellStart"/>
      <w:r>
        <w:rPr>
          <w:i/>
        </w:rPr>
        <w:t>WrACT</w:t>
      </w:r>
      <w:proofErr w:type="spellEnd"/>
      <w:r>
        <w:rPr>
          <w:i/>
        </w:rPr>
        <w:t xml:space="preserve"> </w:t>
      </w:r>
      <w:r>
        <w:t>is “</w:t>
      </w:r>
      <w:r w:rsidRPr="004179FA">
        <w:t>true</w:t>
      </w:r>
      <w:r>
        <w:t>.” TurbSim generates a coherent turbulence time-step file (“</w:t>
      </w:r>
      <w:r w:rsidRPr="004179FA">
        <w:t>.</w:t>
      </w:r>
      <w:proofErr w:type="spellStart"/>
      <w:r w:rsidRPr="004179FA">
        <w:t>cts</w:t>
      </w:r>
      <w:proofErr w:type="spellEnd"/>
      <w:r>
        <w:t>”</w:t>
      </w:r>
      <w:r w:rsidRPr="008E1423">
        <w:t>)</w:t>
      </w:r>
      <w:r>
        <w:t xml:space="preserve"> with the information describing how to scale the billow and where the events should be added. These events then are superimposed on the background flow in AeroDyn</w:t>
      </w:r>
      <w:r w:rsidR="00B122A8">
        <w:t xml:space="preserve"> v13</w:t>
      </w:r>
      <w:r>
        <w:t>.</w:t>
      </w:r>
    </w:p>
    <w:p w:rsidR="00134401" w:rsidRDefault="00DF745D" w:rsidP="00DF745D">
      <w:pPr>
        <w:pStyle w:val="NRELBodyText"/>
        <w:rPr>
          <w:noProof/>
        </w:rPr>
      </w:pPr>
      <w:r>
        <w:t xml:space="preserve">An example of the superimposed structures is shown in </w:t>
      </w:r>
      <w:r>
        <w:fldChar w:fldCharType="begin" w:fldLock="1"/>
      </w:r>
      <w:r>
        <w:instrText xml:space="preserve"> REF Figure_CTS_addition \h </w:instrText>
      </w:r>
      <w:r>
        <w:fldChar w:fldCharType="separate"/>
      </w:r>
      <w:r w:rsidR="00255BEF">
        <w:t xml:space="preserve">Figure </w:t>
      </w:r>
      <w:r w:rsidR="00255BEF">
        <w:rPr>
          <w:noProof/>
        </w:rPr>
        <w:t>26</w:t>
      </w:r>
      <w:r>
        <w:fldChar w:fldCharType="end"/>
      </w:r>
      <w:r>
        <w:t>. The black line in the plot shows the 3-s mean CTKE of the background flow at one point on the grid; the green line shows the 3-s mean CTKE of the background with the addition of events in the “</w:t>
      </w:r>
      <w:r w:rsidRPr="004179FA">
        <w:t>.</w:t>
      </w:r>
      <w:proofErr w:type="spellStart"/>
      <w:r w:rsidRPr="004179FA">
        <w:t>cts</w:t>
      </w:r>
      <w:proofErr w:type="spellEnd"/>
      <w:r>
        <w:t>” file at the same grid point. It should be noted that the “</w:t>
      </w:r>
      <w:r w:rsidRPr="004179FA">
        <w:t>.</w:t>
      </w:r>
      <w:proofErr w:type="spellStart"/>
      <w:r w:rsidRPr="004179FA">
        <w:t>cts</w:t>
      </w:r>
      <w:proofErr w:type="spellEnd"/>
      <w:r>
        <w:t xml:space="preserve">” files can </w:t>
      </w:r>
      <w:r>
        <w:rPr>
          <w:i/>
        </w:rPr>
        <w:t>decrease</w:t>
      </w:r>
      <w:r>
        <w:t xml:space="preserve"> the CTKE of the background as well as </w:t>
      </w:r>
      <w:r>
        <w:rPr>
          <w:i/>
        </w:rPr>
        <w:t>increase</w:t>
      </w:r>
      <w:r>
        <w:t xml:space="preserve"> it.</w:t>
      </w:r>
      <w:r w:rsidR="00134401" w:rsidRPr="00134401">
        <w:rPr>
          <w:noProof/>
        </w:rPr>
        <w:t xml:space="preserve"> </w:t>
      </w:r>
    </w:p>
    <w:p w:rsidR="0002744F" w:rsidRDefault="00134401" w:rsidP="0002744F">
      <w:pPr>
        <w:pStyle w:val="NRELFigureImageCentered"/>
      </w:pPr>
      <w:r>
        <w:rPr>
          <w:noProof/>
        </w:rPr>
        <mc:AlternateContent>
          <mc:Choice Requires="wps">
            <w:drawing>
              <wp:inline distT="0" distB="0" distL="0" distR="0" wp14:anchorId="0B23DEF5" wp14:editId="7A2D199E">
                <wp:extent cx="1828800" cy="1828800"/>
                <wp:effectExtent l="0" t="0" r="0" b="5715"/>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337164" w:rsidRDefault="00337164"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C255C46" wp14:editId="4051EF2D">
                                  <wp:extent cx="5715000" cy="1985917"/>
                                  <wp:effectExtent l="19050" t="0" r="0" b="0"/>
                                  <wp:docPr id="334"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47" cstate="print"/>
                                          <a:stretch>
                                            <a:fillRect/>
                                          </a:stretch>
                                        </pic:blipFill>
                                        <pic:spPr>
                                          <a:xfrm>
                                            <a:off x="0" y="0"/>
                                            <a:ext cx="5715000" cy="1985917"/>
                                          </a:xfrm>
                                          <a:prstGeom prst="rect">
                                            <a:avLst/>
                                          </a:prstGeom>
                                        </pic:spPr>
                                      </pic:pic>
                                    </a:graphicData>
                                  </a:graphic>
                                </wp:inline>
                              </w:drawing>
                            </w:r>
                          </w:p>
                          <w:p w:rsidR="00337164" w:rsidRPr="007B590D" w:rsidRDefault="00337164" w:rsidP="00134401">
                            <w:pPr>
                              <w:pStyle w:val="NRELFigureCaption"/>
                              <w:rPr>
                                <w:rFonts w:eastAsiaTheme="minorHAnsi" w:cs="Arial"/>
                              </w:rPr>
                            </w:pPr>
                            <w:bookmarkStart w:id="484" w:name="Figure_CTKE_cohstr"/>
                            <w:bookmarkStart w:id="485" w:name="_Toc452622678"/>
                            <w:proofErr w:type="gramStart"/>
                            <w:r>
                              <w:t xml:space="preserve">Figure </w:t>
                            </w:r>
                            <w:proofErr w:type="gramEnd"/>
                            <w:r w:rsidR="00D703A1">
                              <w:fldChar w:fldCharType="begin"/>
                            </w:r>
                            <w:r w:rsidR="00D703A1">
                              <w:instrText xml:space="preserve"> SEQ Figures \* MERGEFORMAT </w:instrText>
                            </w:r>
                            <w:r w:rsidR="00D703A1">
                              <w:fldChar w:fldCharType="separate"/>
                            </w:r>
                            <w:r w:rsidR="007F0774">
                              <w:rPr>
                                <w:noProof/>
                              </w:rPr>
                              <w:t>25</w:t>
                            </w:r>
                            <w:r w:rsidR="00D703A1">
                              <w:rPr>
                                <w:noProof/>
                              </w:rPr>
                              <w:fldChar w:fldCharType="end"/>
                            </w:r>
                            <w:bookmarkEnd w:id="484"/>
                            <w:proofErr w:type="gramStart"/>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8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39" o:spid="_x0000_s106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" filled="f" stroked="f" strokeweight=".5pt">
                <v:textbox style="mso-fit-shape-to-text:t">
                  <w:txbxContent>
                    <w:p w:rsidR="00337164" w:rsidRDefault="00337164"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C255C46" wp14:editId="4051EF2D">
                            <wp:extent cx="5715000" cy="1985917"/>
                            <wp:effectExtent l="19050" t="0" r="0" b="0"/>
                            <wp:docPr id="334"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47" cstate="print"/>
                                    <a:stretch>
                                      <a:fillRect/>
                                    </a:stretch>
                                  </pic:blipFill>
                                  <pic:spPr>
                                    <a:xfrm>
                                      <a:off x="0" y="0"/>
                                      <a:ext cx="5715000" cy="1985917"/>
                                    </a:xfrm>
                                    <a:prstGeom prst="rect">
                                      <a:avLst/>
                                    </a:prstGeom>
                                  </pic:spPr>
                                </pic:pic>
                              </a:graphicData>
                            </a:graphic>
                          </wp:inline>
                        </w:drawing>
                      </w:r>
                    </w:p>
                    <w:p w:rsidR="00337164" w:rsidRPr="007B590D" w:rsidRDefault="00337164" w:rsidP="00134401">
                      <w:pPr>
                        <w:pStyle w:val="NRELFigureCaption"/>
                        <w:rPr>
                          <w:rFonts w:eastAsiaTheme="minorHAnsi" w:cs="Arial"/>
                        </w:rPr>
                      </w:pPr>
                      <w:bookmarkStart w:id="486" w:name="Figure_CTKE_cohstr"/>
                      <w:bookmarkStart w:id="487" w:name="_Toc452622678"/>
                      <w:proofErr w:type="gramStart"/>
                      <w:r>
                        <w:t xml:space="preserve">Figure </w:t>
                      </w:r>
                      <w:proofErr w:type="gramEnd"/>
                      <w:r w:rsidR="00D703A1">
                        <w:fldChar w:fldCharType="begin"/>
                      </w:r>
                      <w:r w:rsidR="00D703A1">
                        <w:instrText xml:space="preserve"> SEQ Figures \* MERGEFORMAT </w:instrText>
                      </w:r>
                      <w:r w:rsidR="00D703A1">
                        <w:fldChar w:fldCharType="separate"/>
                      </w:r>
                      <w:r w:rsidR="007F0774">
                        <w:rPr>
                          <w:noProof/>
                        </w:rPr>
                        <w:t>25</w:t>
                      </w:r>
                      <w:r w:rsidR="00D703A1">
                        <w:rPr>
                          <w:noProof/>
                        </w:rPr>
                        <w:fldChar w:fldCharType="end"/>
                      </w:r>
                      <w:bookmarkEnd w:id="486"/>
                      <w:proofErr w:type="gramStart"/>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87"/>
                    </w:p>
                  </w:txbxContent>
                </v:textbox>
                <w10:anchorlock/>
              </v:shape>
            </w:pict>
          </mc:Fallback>
        </mc:AlternateContent>
      </w:r>
    </w:p>
    <w:p w:rsidR="00DF745D" w:rsidRPr="0002744F" w:rsidRDefault="00134401" w:rsidP="0002744F">
      <w:pPr>
        <w:pStyle w:val="NRELFigureImageCentered"/>
        <w:rPr>
          <w:highlight w:val="yellow"/>
        </w:rPr>
      </w:pPr>
      <w:r>
        <w:rPr>
          <w:noProof/>
        </w:rPr>
        <w:lastRenderedPageBreak/>
        <mc:AlternateContent>
          <mc:Choice Requires="wps">
            <w:drawing>
              <wp:inline distT="0" distB="0" distL="0" distR="0" wp14:anchorId="2F3CC094" wp14:editId="48B4C31C">
                <wp:extent cx="5695950" cy="1828800"/>
                <wp:effectExtent l="0" t="0" r="0" b="5715"/>
                <wp:docPr id="41" name="Text Box 41"/>
                <wp:cNvGraphicFramePr/>
                <a:graphic xmlns:a="http://schemas.openxmlformats.org/drawingml/2006/main">
                  <a:graphicData uri="http://schemas.microsoft.com/office/word/2010/wordprocessingShape">
                    <wps:wsp>
                      <wps:cNvSpPr txBox="1"/>
                      <wps:spPr>
                        <a:xfrm>
                          <a:off x="0" y="0"/>
                          <a:ext cx="5695950" cy="1828800"/>
                        </a:xfrm>
                        <a:prstGeom prst="rect">
                          <a:avLst/>
                        </a:prstGeom>
                        <a:noFill/>
                        <a:ln w="6350">
                          <a:noFill/>
                        </a:ln>
                        <a:effectLst/>
                      </wps:spPr>
                      <wps:txbx>
                        <w:txbxContent>
                          <w:p w:rsidR="00337164" w:rsidRDefault="00337164"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3B3ECB77" wp14:editId="7310666D">
                                  <wp:extent cx="5581031" cy="1985917"/>
                                  <wp:effectExtent l="19050" t="0" r="619" b="0"/>
                                  <wp:docPr id="335"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48" cstate="print"/>
                                          <a:stretch>
                                            <a:fillRect/>
                                          </a:stretch>
                                        </pic:blipFill>
                                        <pic:spPr>
                                          <a:xfrm>
                                            <a:off x="0" y="0"/>
                                            <a:ext cx="5581031" cy="1985917"/>
                                          </a:xfrm>
                                          <a:prstGeom prst="rect">
                                            <a:avLst/>
                                          </a:prstGeom>
                                        </pic:spPr>
                                      </pic:pic>
                                    </a:graphicData>
                                  </a:graphic>
                                </wp:inline>
                              </w:drawing>
                            </w:r>
                          </w:p>
                          <w:p w:rsidR="00337164" w:rsidRPr="0039206F" w:rsidRDefault="00337164" w:rsidP="00134401">
                            <w:pPr>
                              <w:pStyle w:val="NRELFigureCaption"/>
                            </w:pPr>
                            <w:bookmarkStart w:id="488" w:name="Figure_26"/>
                            <w:bookmarkStart w:id="489" w:name="Figure_CTS_addition"/>
                            <w:bookmarkStart w:id="490" w:name="_Toc452622679"/>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26</w:t>
                            </w:r>
                            <w:r w:rsidR="00D703A1">
                              <w:rPr>
                                <w:noProof/>
                              </w:rPr>
                              <w:fldChar w:fldCharType="end"/>
                            </w:r>
                            <w:bookmarkEnd w:id="488"/>
                            <w:bookmarkEnd w:id="489"/>
                            <w:r>
                              <w:t>.</w:t>
                            </w:r>
                            <w:proofErr w:type="gramEnd"/>
                            <w:r>
                              <w:t xml:space="preserve"> Example time series from the NWTCUP model: the black line indicates the background wind file; the green shows the addition of events in a coherent time-step file (“.</w:t>
                            </w:r>
                            <w:proofErr w:type="spellStart"/>
                            <w:r>
                              <w:t>cts</w:t>
                            </w:r>
                            <w:proofErr w:type="spellEnd"/>
                            <w:r>
                              <w:t>”)</w:t>
                            </w:r>
                            <w:bookmarkEnd w:id="4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id="Text Box 41" o:spid="_x0000_s1067" type="#_x0000_t202" style="width:44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" filled="f" stroked="f" strokeweight=".5pt">
                <v:textbox style="mso-fit-shape-to-text:t">
                  <w:txbxContent>
                    <w:p w:rsidR="00337164" w:rsidRDefault="00337164"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3B3ECB77" wp14:editId="7310666D">
                            <wp:extent cx="5581031" cy="1985917"/>
                            <wp:effectExtent l="19050" t="0" r="619" b="0"/>
                            <wp:docPr id="335"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48" cstate="print"/>
                                    <a:stretch>
                                      <a:fillRect/>
                                    </a:stretch>
                                  </pic:blipFill>
                                  <pic:spPr>
                                    <a:xfrm>
                                      <a:off x="0" y="0"/>
                                      <a:ext cx="5581031" cy="1985917"/>
                                    </a:xfrm>
                                    <a:prstGeom prst="rect">
                                      <a:avLst/>
                                    </a:prstGeom>
                                  </pic:spPr>
                                </pic:pic>
                              </a:graphicData>
                            </a:graphic>
                          </wp:inline>
                        </w:drawing>
                      </w:r>
                    </w:p>
                    <w:p w:rsidR="00337164" w:rsidRPr="0039206F" w:rsidRDefault="00337164" w:rsidP="00134401">
                      <w:pPr>
                        <w:pStyle w:val="NRELFigureCaption"/>
                      </w:pPr>
                      <w:bookmarkStart w:id="491" w:name="Figure_26"/>
                      <w:bookmarkStart w:id="492" w:name="Figure_CTS_addition"/>
                      <w:bookmarkStart w:id="493" w:name="_Toc452622679"/>
                      <w:proofErr w:type="gramStart"/>
                      <w:r>
                        <w:t xml:space="preserve">Figure </w:t>
                      </w:r>
                      <w:r w:rsidR="00D703A1">
                        <w:fldChar w:fldCharType="begin"/>
                      </w:r>
                      <w:r w:rsidR="00D703A1">
                        <w:instrText xml:space="preserve"> SEQ Figures \* MERGEFORMAT </w:instrText>
                      </w:r>
                      <w:r w:rsidR="00D703A1">
                        <w:fldChar w:fldCharType="separate"/>
                      </w:r>
                      <w:r w:rsidR="00526B2A">
                        <w:rPr>
                          <w:noProof/>
                        </w:rPr>
                        <w:t>26</w:t>
                      </w:r>
                      <w:r w:rsidR="00D703A1">
                        <w:rPr>
                          <w:noProof/>
                        </w:rPr>
                        <w:fldChar w:fldCharType="end"/>
                      </w:r>
                      <w:bookmarkEnd w:id="491"/>
                      <w:bookmarkEnd w:id="492"/>
                      <w:r>
                        <w:t>.</w:t>
                      </w:r>
                      <w:proofErr w:type="gramEnd"/>
                      <w:r>
                        <w:t xml:space="preserve"> Example time series from the NWTCUP model: the black line indicates the background wind file; the green shows the addition of events in a coherent time-step file (“.</w:t>
                      </w:r>
                      <w:proofErr w:type="spellStart"/>
                      <w:r>
                        <w:t>cts</w:t>
                      </w:r>
                      <w:proofErr w:type="spellEnd"/>
                      <w:r>
                        <w:t>”)</w:t>
                      </w:r>
                      <w:bookmarkEnd w:id="493"/>
                    </w:p>
                  </w:txbxContent>
                </v:textbox>
                <w10:anchorlock/>
              </v:shape>
            </w:pict>
          </mc:Fallback>
        </mc:AlternateContent>
      </w:r>
    </w:p>
    <w:p w:rsidR="00DF745D" w:rsidRDefault="00DF745D" w:rsidP="00DF745D">
      <w:pPr>
        <w:pStyle w:val="NRELHead02"/>
      </w:pPr>
      <w:bookmarkStart w:id="494" w:name="_Toc399876250"/>
      <w:bookmarkStart w:id="495" w:name="_Toc452622638"/>
      <w:r>
        <w:t>Adding and Scaling the Coherent</w:t>
      </w:r>
      <w:r w:rsidRPr="000C1BF9">
        <w:t xml:space="preserve"> </w:t>
      </w:r>
      <w:r>
        <w:t>S</w:t>
      </w:r>
      <w:r w:rsidRPr="000C1BF9">
        <w:t>tructur</w:t>
      </w:r>
      <w:bookmarkStart w:id="496" w:name="_Toc111947853"/>
      <w:r>
        <w:t>es</w:t>
      </w:r>
      <w:bookmarkEnd w:id="494"/>
      <w:bookmarkEnd w:id="495"/>
    </w:p>
    <w:p w:rsidR="00DF745D" w:rsidRDefault="00DF745D" w:rsidP="00DF745D">
      <w:pPr>
        <w:pStyle w:val="NRELBodyText"/>
      </w:pPr>
      <w:r>
        <w:t xml:space="preserve">The Kelvin-Helmholtz billow has been broken up into several different pieces, which are a fixed non-dimensional size with non-dimensional velocities. Before adding these pieces to the background flow, they must be scaled in space (through the </w:t>
      </w:r>
      <w:proofErr w:type="spellStart"/>
      <w:r>
        <w:rPr>
          <w:i/>
        </w:rPr>
        <w:t>DistScl</w:t>
      </w:r>
      <w:proofErr w:type="spellEnd"/>
      <w:r>
        <w:rPr>
          <w:i/>
        </w:rPr>
        <w:t xml:space="preserve"> </w:t>
      </w:r>
      <w:r>
        <w:t>input parameter) and in time to determine the dimensional velocities. TurbSim randomly chooses the start times of the billow pieces from an exponential distribution; the choice of which piece of the billow is inserted at those places is determined from a uniform random distribution.</w:t>
      </w:r>
    </w:p>
    <w:p w:rsidR="00DF745D" w:rsidRDefault="00DF745D" w:rsidP="00DF745D">
      <w:pPr>
        <w:pStyle w:val="NRELBodyText"/>
      </w:pPr>
      <w:r>
        <w:t xml:space="preserve">The coherent structure scaling for the site-specific spectral models has been determined from analysis of sonic anemometer measurements at each of the respective sites, which are described in the </w:t>
      </w:r>
      <w:r>
        <w:fldChar w:fldCharType="begin" w:fldLock="1"/>
      </w:r>
      <w:r>
        <w:instrText xml:space="preserve"> REF Heading_SpectralModels \h </w:instrText>
      </w:r>
      <w:r>
        <w:fldChar w:fldCharType="separate"/>
      </w:r>
      <w:r w:rsidR="00255BEF">
        <w:t>Spectral Models</w:t>
      </w:r>
      <w:r>
        <w:fldChar w:fldCharType="end"/>
      </w:r>
      <w:r>
        <w:t xml:space="preserve"> section of this guide. The SMOOTH model uses the same scaling as the GP_LLJ model. Coherent structures are not added to the IEC spectral models.</w:t>
      </w:r>
    </w:p>
    <w:p w:rsidR="00DF745D" w:rsidRDefault="00DF745D" w:rsidP="00DF745D">
      <w:pPr>
        <w:pStyle w:val="NRELBodyText"/>
      </w:pPr>
      <w:r>
        <w:t xml:space="preserve">The three non-input parameters for scaling the non-dimensional pieces of the billow and adding them to the background time series are discussed below. A flow chart with these parameters is included in Appendix </w:t>
      </w:r>
      <w:r>
        <w:fldChar w:fldCharType="begin" w:fldLock="1"/>
      </w:r>
      <w:r>
        <w:instrText xml:space="preserve"> REF Appendix_Charts_letter \h </w:instrText>
      </w:r>
      <w:r>
        <w:fldChar w:fldCharType="separate"/>
      </w:r>
      <w:r w:rsidR="00255BEF">
        <w:rPr>
          <w:noProof/>
        </w:rPr>
        <w:t>C</w:t>
      </w:r>
      <w:r>
        <w:fldChar w:fldCharType="end"/>
      </w:r>
      <w:r>
        <w:t>.</w:t>
      </w:r>
    </w:p>
    <w:p w:rsidR="00DF745D" w:rsidRDefault="00DF745D" w:rsidP="00DF745D">
      <w:pPr>
        <w:pStyle w:val="NRELHead03"/>
      </w:pPr>
      <w:proofErr w:type="spellStart"/>
      <w:r>
        <w:t>Interarrival</w:t>
      </w:r>
      <w:proofErr w:type="spellEnd"/>
      <w:r>
        <w:t xml:space="preserve"> Times</w:t>
      </w:r>
    </w:p>
    <w:p w:rsidR="00DF745D" w:rsidRDefault="00DF745D" w:rsidP="00DF745D">
      <w:pPr>
        <w:pStyle w:val="NRELBodyText"/>
      </w:pPr>
      <w:r>
        <w:t xml:space="preserve">The </w:t>
      </w:r>
      <w:proofErr w:type="spellStart"/>
      <w:r>
        <w:t>interarrival</w:t>
      </w:r>
      <w:proofErr w:type="spellEnd"/>
      <w:r>
        <w:t xml:space="preserve"> time is the time from the start of one event to the start of the next event. These times are exponentially distributed random variables with rate parameters determined from the analyzed datasets. For the GP_LLJ and SMOOTH models, the random distribution is influenced by the height and wind speed, </w:t>
      </w:r>
      <w:r w:rsidRPr="00C327FF">
        <w:rPr>
          <w:position w:val="-14"/>
        </w:rPr>
        <w:object w:dxaOrig="580" w:dyaOrig="420">
          <v:shape id="_x0000_i1196" type="#_x0000_t75" style="width:29.5pt;height:20.65pt" o:ole="">
            <v:imagedata r:id="rId449" o:title=""/>
          </v:shape>
          <o:OLEObject Type="Embed" ProgID="Equation.DSMT4" ShapeID="_x0000_i1196" DrawAspect="Content" ObjectID="_1526366259" r:id="rId450"/>
        </w:object>
      </w:r>
      <w:r>
        <w:t xml:space="preserve">, at the center of the billow. For the NWTCUP and the wind-farm models, the random distribution is influenced by </w:t>
      </w:r>
      <w:r w:rsidRPr="00C327FF">
        <w:rPr>
          <w:position w:val="-14"/>
        </w:rPr>
        <w:object w:dxaOrig="580" w:dyaOrig="420">
          <v:shape id="_x0000_i1197" type="#_x0000_t75" style="width:29.5pt;height:20.65pt" o:ole="">
            <v:imagedata r:id="rId451" o:title=""/>
          </v:shape>
          <o:OLEObject Type="Embed" ProgID="Equation.DSMT4" ShapeID="_x0000_i1197" DrawAspect="Content" ObjectID="_1526366260" r:id="rId452"/>
        </w:object>
      </w:r>
      <w:r>
        <w:t xml:space="preserve"> and </w:t>
      </w:r>
      <w:r>
        <w:rPr>
          <w:i/>
        </w:rPr>
        <w:t>RICH_NO</w:t>
      </w:r>
      <w:r>
        <w:t>.</w:t>
      </w:r>
    </w:p>
    <w:p w:rsidR="00DF745D" w:rsidRDefault="00DF745D" w:rsidP="00DF745D">
      <w:pPr>
        <w:pStyle w:val="NRELHead03"/>
      </w:pPr>
      <w:r w:rsidRPr="00B112A0">
        <w:t>Expected</w:t>
      </w:r>
      <w:r>
        <w:t xml:space="preserve"> Length of Coherent Structures</w:t>
      </w:r>
    </w:p>
    <w:p w:rsidR="00DF745D" w:rsidRPr="00FB0A27" w:rsidRDefault="00DF745D" w:rsidP="00DF745D">
      <w:pPr>
        <w:pStyle w:val="NRELBodyText"/>
      </w:pPr>
      <w:r>
        <w:t>The length of coherent structures is the total amount of time that contains coherent structures in a given record. The expected lengths for each of the non-IEC spectral models are selected from a random distribution whose probability density function matches the data from their respective datasets.</w:t>
      </w:r>
    </w:p>
    <w:p w:rsidR="00DF745D" w:rsidRDefault="00DF745D" w:rsidP="00DF745D">
      <w:pPr>
        <w:pStyle w:val="NRELBodyText"/>
      </w:pPr>
      <w:r>
        <w:lastRenderedPageBreak/>
        <w:t>TurbSim concatenates extra pieces of the billow to pieces that already have been added to the coherent structure file until the total length of the events is at least the expected length of the coherent structures from the datasets.</w:t>
      </w:r>
    </w:p>
    <w:p w:rsidR="00DF745D" w:rsidRDefault="00DF745D" w:rsidP="00DF745D">
      <w:pPr>
        <w:pStyle w:val="NRELHead03"/>
      </w:pPr>
      <w:r>
        <w:t>Peak Coherent Turbulent Kinetic Energy</w:t>
      </w:r>
    </w:p>
    <w:p w:rsidR="00134401" w:rsidRDefault="00DF745D" w:rsidP="00DF745D">
      <w:pPr>
        <w:pStyle w:val="NRELBodyText"/>
        <w:rPr>
          <w:noProof/>
        </w:rPr>
      </w:pPr>
      <w:r>
        <w:t xml:space="preserve">The velocities for the coherent events are scaled to achieve a specific peak value in CTKE in the set of events added to the background. The peak CTKE is a function of several different parameters, depending on the spectral model. These parameters include height, </w:t>
      </w:r>
      <w:r>
        <w:rPr>
          <w:i/>
        </w:rPr>
        <w:t>z</w:t>
      </w:r>
      <w:r>
        <w:t xml:space="preserve">; mean wind speed of the background flow at the center of the billow, </w:t>
      </w:r>
      <w:r w:rsidRPr="00C327FF">
        <w:rPr>
          <w:i/>
          <w:position w:val="-14"/>
        </w:rPr>
        <w:object w:dxaOrig="580" w:dyaOrig="420">
          <v:shape id="_x0000_i1198" type="#_x0000_t75" style="width:29.5pt;height:20.65pt" o:ole="">
            <v:imagedata r:id="rId453" o:title=""/>
          </v:shape>
          <o:OLEObject Type="Embed" ProgID="Equation.DSMT4" ShapeID="_x0000_i1198" DrawAspect="Content" ObjectID="_1526366261" r:id="rId454"/>
        </w:object>
      </w:r>
      <w:r>
        <w:t xml:space="preserve">; shear across the billow (difference in mean wind speed between the top and bottom of the billow), </w:t>
      </w:r>
      <w:r w:rsidRPr="00884FD8">
        <w:rPr>
          <w:i/>
          <w:position w:val="-6"/>
        </w:rPr>
        <w:object w:dxaOrig="360" w:dyaOrig="340">
          <v:shape id="_x0000_i1199" type="#_x0000_t75" style="width:19.5pt;height:15.95pt" o:ole="">
            <v:imagedata r:id="rId455" o:title=""/>
          </v:shape>
          <o:OLEObject Type="Embed" ProgID="Equation.DSMT4" ShapeID="_x0000_i1199" DrawAspect="Content" ObjectID="_1526366262" r:id="rId456"/>
        </w:object>
      </w:r>
      <w:r>
        <w:t xml:space="preserve">; standard deviation of vertical wind speed at the center of the billow, </w:t>
      </w:r>
      <w:r w:rsidRPr="00A8670D">
        <w:rPr>
          <w:i/>
          <w:position w:val="-14"/>
        </w:rPr>
        <w:object w:dxaOrig="580" w:dyaOrig="380">
          <v:shape id="_x0000_i1200" type="#_x0000_t75" style="width:29.5pt;height:15.95pt" o:ole="">
            <v:imagedata r:id="rId457" o:title=""/>
          </v:shape>
          <o:OLEObject Type="Embed" ProgID="Equation.DSMT4" ShapeID="_x0000_i1200" DrawAspect="Content" ObjectID="_1526366263" r:id="rId458"/>
        </w:object>
      </w:r>
      <w:r>
        <w:t>; and input parameters</w:t>
      </w:r>
      <w:r>
        <w:rPr>
          <w:i/>
        </w:rPr>
        <w:t xml:space="preserve"> RICH_NO </w:t>
      </w:r>
      <w:r>
        <w:t xml:space="preserve">and </w:t>
      </w:r>
      <w:proofErr w:type="spellStart"/>
      <w:r>
        <w:rPr>
          <w:i/>
        </w:rPr>
        <w:t>UStar</w:t>
      </w:r>
      <w:proofErr w:type="spellEnd"/>
      <w:r>
        <w:t xml:space="preserve">. Some models also include a random component. </w:t>
      </w:r>
      <w:r>
        <w:fldChar w:fldCharType="begin" w:fldLock="1"/>
      </w:r>
      <w:r>
        <w:instrText xml:space="preserve"> REF Table_PeakCTKE \h </w:instrText>
      </w:r>
      <w:r>
        <w:fldChar w:fldCharType="separate"/>
      </w:r>
      <w:r w:rsidR="00255BEF">
        <w:t xml:space="preserve">Table </w:t>
      </w:r>
      <w:r w:rsidR="00255BEF">
        <w:rPr>
          <w:noProof/>
        </w:rPr>
        <w:t>13</w:t>
      </w:r>
      <w:r>
        <w:fldChar w:fldCharType="end"/>
      </w:r>
      <w:r>
        <w:t xml:space="preserve"> shows which particular parameters are used for each of the non-IEC spectral models.</w:t>
      </w:r>
      <w:r w:rsidR="00134401" w:rsidRPr="00134401">
        <w:rPr>
          <w:noProof/>
        </w:rPr>
        <w:t xml:space="preserve"> </w:t>
      </w:r>
      <w:bookmarkStart w:id="497" w:name="_GoBack"/>
      <w:bookmarkEnd w:id="497"/>
    </w:p>
    <w:p w:rsidR="00DF745D" w:rsidRPr="00A17FB2" w:rsidRDefault="00134401" w:rsidP="00DF745D">
      <w:pPr>
        <w:pStyle w:val="NRELBodyText"/>
      </w:pPr>
      <w:r>
        <w:rPr>
          <w:noProof/>
        </w:rPr>
        <mc:AlternateContent>
          <mc:Choice Requires="wps">
            <w:drawing>
              <wp:inline distT="0" distB="0" distL="0" distR="0" wp14:anchorId="59ADDEBD" wp14:editId="7E46E321">
                <wp:extent cx="5943600" cy="2665562"/>
                <wp:effectExtent l="0" t="0" r="0" b="1905"/>
                <wp:docPr id="44" name="Text Box 44"/>
                <wp:cNvGraphicFramePr/>
                <a:graphic xmlns:a="http://schemas.openxmlformats.org/drawingml/2006/main">
                  <a:graphicData uri="http://schemas.microsoft.com/office/word/2010/wordprocessingShape">
                    <wps:wsp>
                      <wps:cNvSpPr txBox="1"/>
                      <wps:spPr>
                        <a:xfrm>
                          <a:off x="0" y="0"/>
                          <a:ext cx="5943600" cy="2665562"/>
                        </a:xfrm>
                        <a:prstGeom prst="rect">
                          <a:avLst/>
                        </a:prstGeom>
                        <a:noFill/>
                        <a:ln w="6350">
                          <a:noFill/>
                        </a:ln>
                        <a:effectLst/>
                      </wps:spPr>
                      <wps:txbx>
                        <w:txbxContent>
                          <w:p w:rsidR="00337164" w:rsidRDefault="00337164" w:rsidP="00134401">
                            <w:pPr>
                              <w:pStyle w:val="NRELTableCaption"/>
                            </w:pPr>
                            <w:bookmarkStart w:id="498" w:name="Table_PeakCTKE"/>
                            <w:bookmarkStart w:id="499" w:name="_Toc452622712"/>
                            <w:proofErr w:type="gramStart"/>
                            <w:r>
                              <w:t xml:space="preserve">Table </w:t>
                            </w:r>
                            <w:fldSimple w:instr=" SEQ Table \* ARABIC ">
                              <w:r w:rsidR="00526B2A">
                                <w:rPr>
                                  <w:noProof/>
                                </w:rPr>
                                <w:t>14</w:t>
                              </w:r>
                            </w:fldSimple>
                            <w:bookmarkEnd w:id="498"/>
                            <w:r>
                              <w:t>.</w:t>
                            </w:r>
                            <w:proofErr w:type="gramEnd"/>
                            <w:r>
                              <w:t xml:space="preserve"> Coherent Structure Peak CTKE Scaling</w:t>
                            </w:r>
                            <w:bookmarkEnd w:id="499"/>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337164" w:rsidRPr="007F0EFB" w:rsidTr="00134401">
                              <w:trPr>
                                <w:trHeight w:val="464"/>
                                <w:tblCellSpacing w:w="7" w:type="dxa"/>
                                <w:jc w:val="center"/>
                              </w:trPr>
                              <w:tc>
                                <w:tcPr>
                                  <w:tcW w:w="1558" w:type="pct"/>
                                  <w:tcBorders>
                                    <w:top w:val="single" w:sz="6" w:space="0" w:color="auto"/>
                                  </w:tcBorders>
                                  <w:vAlign w:val="center"/>
                                </w:tcPr>
                                <w:p w:rsidR="00337164" w:rsidRPr="000546BF" w:rsidRDefault="00337164"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337164" w:rsidRPr="00A8670D" w:rsidRDefault="00337164"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337164" w:rsidRDefault="00337164" w:rsidP="000546BF">
                                  <w:pPr>
                                    <w:pStyle w:val="NRELTableHeader"/>
                                    <w:rPr>
                                      <w:noProof/>
                                    </w:rPr>
                                  </w:pPr>
                                  <w:r>
                                    <w:rPr>
                                      <w:noProof/>
                                    </w:rPr>
                                    <w:t>Random Component?</w:t>
                                  </w:r>
                                </w:p>
                              </w:tc>
                            </w:tr>
                            <w:tr w:rsidR="00337164" w:rsidTr="00134401">
                              <w:trPr>
                                <w:tblCellSpacing w:w="7" w:type="dxa"/>
                                <w:jc w:val="center"/>
                              </w:trPr>
                              <w:tc>
                                <w:tcPr>
                                  <w:tcW w:w="1558" w:type="pct"/>
                                  <w:vAlign w:val="center"/>
                                </w:tcPr>
                                <w:p w:rsidR="00337164" w:rsidDel="00466189" w:rsidRDefault="00337164" w:rsidP="000546BF">
                                  <w:pPr>
                                    <w:pStyle w:val="NRELTableContent"/>
                                  </w:pPr>
                                  <w:r>
                                    <w:t>GP_LLJ/SMOOTH</w:t>
                                  </w:r>
                                </w:p>
                              </w:tc>
                              <w:tc>
                                <w:tcPr>
                                  <w:tcW w:w="2350" w:type="pct"/>
                                  <w:vAlign w:val="center"/>
                                </w:tcPr>
                                <w:p w:rsidR="00337164" w:rsidRPr="00A8670D" w:rsidRDefault="00337164" w:rsidP="000546BF">
                                  <w:pPr>
                                    <w:pStyle w:val="NRELTableContent"/>
                                    <w:rPr>
                                      <w:i/>
                                    </w:rPr>
                                  </w:pPr>
                                  <w:r>
                                    <w:rPr>
                                      <w:i/>
                                    </w:rPr>
                                    <w:t xml:space="preserve">RICH_NO, </w:t>
                                  </w:r>
                                  <w:r w:rsidRPr="00884FD8">
                                    <w:rPr>
                                      <w:i/>
                                      <w:position w:val="-6"/>
                                    </w:rPr>
                                    <w:object w:dxaOrig="360" w:dyaOrig="340">
                                      <v:shape id="_x0000_i1239" type="#_x0000_t75" style="width:19.5pt;height:15.95pt" o:ole="">
                                        <v:imagedata r:id="rId459" o:title=""/>
                                      </v:shape>
                                      <o:OLEObject Type="Embed" ProgID="Equation.DSMT4" ShapeID="_x0000_i1239" DrawAspect="Content" ObjectID="_1526366291" r:id="rId460"/>
                                    </w:object>
                                  </w:r>
                                  <w:r w:rsidRPr="00884FD8">
                                    <w:t>,</w:t>
                                  </w:r>
                                  <w:r>
                                    <w:rPr>
                                      <w:i/>
                                      <w:position w:val="-12"/>
                                    </w:rPr>
                                    <w:t xml:space="preserve"> </w:t>
                                  </w:r>
                                  <w:proofErr w:type="spellStart"/>
                                  <w:r>
                                    <w:rPr>
                                      <w:i/>
                                    </w:rPr>
                                    <w:t>UStar</w:t>
                                  </w:r>
                                  <w:proofErr w:type="spellEnd"/>
                                  <w:r>
                                    <w:rPr>
                                      <w:i/>
                                    </w:rPr>
                                    <w:t>, z</w:t>
                                  </w:r>
                                </w:p>
                              </w:tc>
                              <w:tc>
                                <w:tcPr>
                                  <w:tcW w:w="1052" w:type="pct"/>
                                </w:tcPr>
                                <w:p w:rsidR="00337164" w:rsidRDefault="00337164" w:rsidP="000546BF">
                                  <w:pPr>
                                    <w:pStyle w:val="NRELTableContent"/>
                                  </w:pPr>
                                  <w:r>
                                    <w:t>Yes</w:t>
                                  </w:r>
                                </w:p>
                              </w:tc>
                            </w:tr>
                            <w:tr w:rsidR="00337164" w:rsidTr="00134401">
                              <w:trPr>
                                <w:tblCellSpacing w:w="7" w:type="dxa"/>
                                <w:jc w:val="center"/>
                              </w:trPr>
                              <w:tc>
                                <w:tcPr>
                                  <w:tcW w:w="1558" w:type="pct"/>
                                  <w:vAlign w:val="center"/>
                                </w:tcPr>
                                <w:p w:rsidR="00337164" w:rsidDel="00466189" w:rsidRDefault="00337164" w:rsidP="000546BF">
                                  <w:pPr>
                                    <w:pStyle w:val="NRELTableContent"/>
                                  </w:pPr>
                                  <w:r>
                                    <w:t>NWTCUP</w:t>
                                  </w:r>
                                </w:p>
                              </w:tc>
                              <w:tc>
                                <w:tcPr>
                                  <w:tcW w:w="2350" w:type="pct"/>
                                  <w:vAlign w:val="center"/>
                                </w:tcPr>
                                <w:p w:rsidR="00337164" w:rsidRDefault="00337164" w:rsidP="000546BF">
                                  <w:pPr>
                                    <w:pStyle w:val="NRELTableContent"/>
                                  </w:pPr>
                                  <w:r>
                                    <w:rPr>
                                      <w:i/>
                                    </w:rPr>
                                    <w:t xml:space="preserve">RICH_NO, </w:t>
                                  </w:r>
                                  <w:r w:rsidRPr="00884FD8">
                                    <w:rPr>
                                      <w:i/>
                                      <w:position w:val="-6"/>
                                    </w:rPr>
                                    <w:object w:dxaOrig="360" w:dyaOrig="340">
                                      <v:shape id="_x0000_i1240" type="#_x0000_t75" style="width:19.5pt;height:15.95pt" o:ole="">
                                        <v:imagedata r:id="rId455" o:title=""/>
                                      </v:shape>
                                      <o:OLEObject Type="Embed" ProgID="Equation.DSMT4" ShapeID="_x0000_i1240" DrawAspect="Content" ObjectID="_1526366292" r:id="rId461"/>
                                    </w:object>
                                  </w:r>
                                  <w:r w:rsidRPr="00884FD8">
                                    <w:t>,</w:t>
                                  </w:r>
                                  <w:r>
                                    <w:rPr>
                                      <w:i/>
                                      <w:position w:val="-12"/>
                                    </w:rPr>
                                    <w:t xml:space="preserve"> </w:t>
                                  </w:r>
                                  <w:r w:rsidRPr="00A8670D">
                                    <w:rPr>
                                      <w:i/>
                                      <w:position w:val="-14"/>
                                    </w:rPr>
                                    <w:object w:dxaOrig="580" w:dyaOrig="380">
                                      <v:shape id="_x0000_i1241" type="#_x0000_t75" style="width:29.5pt;height:15.95pt" o:ole="">
                                        <v:imagedata r:id="rId457" o:title=""/>
                                      </v:shape>
                                      <o:OLEObject Type="Embed" ProgID="Equation.DSMT4" ShapeID="_x0000_i1241" DrawAspect="Content" ObjectID="_1526366293" r:id="rId462"/>
                                    </w:object>
                                  </w:r>
                                  <w:r>
                                    <w:rPr>
                                      <w:i/>
                                    </w:rPr>
                                    <w:t xml:space="preserve">, </w:t>
                                  </w:r>
                                  <w:r w:rsidRPr="00C327FF">
                                    <w:rPr>
                                      <w:i/>
                                      <w:position w:val="-14"/>
                                    </w:rPr>
                                    <w:object w:dxaOrig="580" w:dyaOrig="420">
                                      <v:shape id="_x0000_i1242" type="#_x0000_t75" style="width:29.5pt;height:20.65pt" o:ole="">
                                        <v:imagedata r:id="rId463" o:title=""/>
                                      </v:shape>
                                      <o:OLEObject Type="Embed" ProgID="Equation.DSMT4" ShapeID="_x0000_i1242" DrawAspect="Content" ObjectID="_1526366294" r:id="rId464"/>
                                    </w:object>
                                  </w:r>
                                </w:p>
                              </w:tc>
                              <w:tc>
                                <w:tcPr>
                                  <w:tcW w:w="1052" w:type="pct"/>
                                </w:tcPr>
                                <w:p w:rsidR="00337164" w:rsidRDefault="00337164" w:rsidP="000546BF">
                                  <w:pPr>
                                    <w:pStyle w:val="NRELTableContent"/>
                                  </w:pPr>
                                  <w:r>
                                    <w:t>Yes</w:t>
                                  </w:r>
                                </w:p>
                              </w:tc>
                            </w:tr>
                            <w:tr w:rsidR="00337164" w:rsidTr="00134401">
                              <w:trPr>
                                <w:tblCellSpacing w:w="7" w:type="dxa"/>
                                <w:jc w:val="center"/>
                              </w:trPr>
                              <w:tc>
                                <w:tcPr>
                                  <w:tcW w:w="1558" w:type="pct"/>
                                  <w:vAlign w:val="center"/>
                                </w:tcPr>
                                <w:p w:rsidR="00337164" w:rsidDel="00466189" w:rsidRDefault="00337164" w:rsidP="000546BF">
                                  <w:pPr>
                                    <w:pStyle w:val="NRELTableContent"/>
                                  </w:pPr>
                                  <w:r>
                                    <w:t>WF_UPW</w:t>
                                  </w:r>
                                </w:p>
                              </w:tc>
                              <w:tc>
                                <w:tcPr>
                                  <w:tcW w:w="2350" w:type="pct"/>
                                  <w:vAlign w:val="center"/>
                                </w:tcPr>
                                <w:p w:rsidR="00337164" w:rsidRPr="00D75749" w:rsidRDefault="00337164" w:rsidP="000546BF">
                                  <w:pPr>
                                    <w:pStyle w:val="NRELTableContent"/>
                                  </w:pPr>
                                  <w:r>
                                    <w:rPr>
                                      <w:i/>
                                    </w:rPr>
                                    <w:t>RICH_NO ,</w:t>
                                  </w:r>
                                  <w:r w:rsidRPr="00884FD8">
                                    <w:rPr>
                                      <w:i/>
                                      <w:position w:val="-6"/>
                                    </w:rPr>
                                    <w:object w:dxaOrig="360" w:dyaOrig="340">
                                      <v:shape id="_x0000_i1243" type="#_x0000_t75" style="width:19.5pt;height:15.95pt" o:ole="">
                                        <v:imagedata r:id="rId455" o:title=""/>
                                      </v:shape>
                                      <o:OLEObject Type="Embed" ProgID="Equation.DSMT4" ShapeID="_x0000_i1243" DrawAspect="Content" ObjectID="_1526366295" r:id="rId465"/>
                                    </w:object>
                                  </w:r>
                                  <w:r w:rsidRPr="00884FD8">
                                    <w:t>,</w:t>
                                  </w:r>
                                  <w:r>
                                    <w:rPr>
                                      <w:i/>
                                    </w:rPr>
                                    <w:t xml:space="preserve"> </w:t>
                                  </w:r>
                                  <w:r w:rsidRPr="00A8670D">
                                    <w:rPr>
                                      <w:i/>
                                      <w:position w:val="-14"/>
                                    </w:rPr>
                                    <w:object w:dxaOrig="580" w:dyaOrig="380">
                                      <v:shape id="_x0000_i1244" type="#_x0000_t75" style="width:29.5pt;height:15.95pt" o:ole="">
                                        <v:imagedata r:id="rId457" o:title=""/>
                                      </v:shape>
                                      <o:OLEObject Type="Embed" ProgID="Equation.DSMT4" ShapeID="_x0000_i1244" DrawAspect="Content" ObjectID="_1526366296" r:id="rId466"/>
                                    </w:object>
                                  </w:r>
                                  <w:r>
                                    <w:rPr>
                                      <w:i/>
                                    </w:rPr>
                                    <w:t xml:space="preserve">, </w:t>
                                  </w:r>
                                  <w:r w:rsidRPr="00C327FF">
                                    <w:rPr>
                                      <w:i/>
                                      <w:position w:val="-14"/>
                                    </w:rPr>
                                    <w:object w:dxaOrig="580" w:dyaOrig="420">
                                      <v:shape id="_x0000_i1245" type="#_x0000_t75" style="width:29.5pt;height:20.65pt" o:ole="">
                                        <v:imagedata r:id="rId467" o:title=""/>
                                      </v:shape>
                                      <o:OLEObject Type="Embed" ProgID="Equation.DSMT4" ShapeID="_x0000_i1245" DrawAspect="Content" ObjectID="_1526366297" r:id="rId468"/>
                                    </w:object>
                                  </w:r>
                                </w:p>
                              </w:tc>
                              <w:tc>
                                <w:tcPr>
                                  <w:tcW w:w="1052" w:type="pct"/>
                                </w:tcPr>
                                <w:p w:rsidR="00337164" w:rsidRPr="00D75749" w:rsidRDefault="00337164" w:rsidP="000546BF">
                                  <w:pPr>
                                    <w:pStyle w:val="NRELTableContent"/>
                                  </w:pPr>
                                  <w:r>
                                    <w:t>No</w:t>
                                  </w:r>
                                </w:p>
                              </w:tc>
                            </w:tr>
                            <w:tr w:rsidR="00337164" w:rsidTr="00134401">
                              <w:trPr>
                                <w:tblCellSpacing w:w="7" w:type="dxa"/>
                                <w:jc w:val="center"/>
                              </w:trPr>
                              <w:tc>
                                <w:tcPr>
                                  <w:tcW w:w="1558" w:type="pct"/>
                                  <w:vAlign w:val="center"/>
                                </w:tcPr>
                                <w:p w:rsidR="00337164" w:rsidDel="00466189" w:rsidRDefault="00337164" w:rsidP="000546BF">
                                  <w:pPr>
                                    <w:pStyle w:val="NRELTableContent"/>
                                  </w:pPr>
                                  <w:r>
                                    <w:t>WF_07D</w:t>
                                  </w:r>
                                </w:p>
                              </w:tc>
                              <w:tc>
                                <w:tcPr>
                                  <w:tcW w:w="2350" w:type="pct"/>
                                  <w:vAlign w:val="center"/>
                                </w:tcPr>
                                <w:p w:rsidR="00337164" w:rsidRDefault="00337164" w:rsidP="000546BF">
                                  <w:pPr>
                                    <w:pStyle w:val="NRELTableContent"/>
                                  </w:pPr>
                                  <w:r>
                                    <w:rPr>
                                      <w:i/>
                                    </w:rPr>
                                    <w:t xml:space="preserve">RICH_NO, </w:t>
                                  </w:r>
                                  <w:r w:rsidRPr="00884FD8">
                                    <w:rPr>
                                      <w:i/>
                                      <w:position w:val="-6"/>
                                    </w:rPr>
                                    <w:object w:dxaOrig="360" w:dyaOrig="340">
                                      <v:shape id="_x0000_i1246" type="#_x0000_t75" style="width:19.5pt;height:15.95pt" o:ole="">
                                        <v:imagedata r:id="rId455" o:title=""/>
                                      </v:shape>
                                      <o:OLEObject Type="Embed" ProgID="Equation.DSMT4" ShapeID="_x0000_i1246" DrawAspect="Content" ObjectID="_1526366298" r:id="rId469"/>
                                    </w:object>
                                  </w:r>
                                  <w:r w:rsidRPr="00884FD8">
                                    <w:t>,</w:t>
                                  </w:r>
                                  <w:r>
                                    <w:rPr>
                                      <w:i/>
                                      <w:position w:val="-12"/>
                                    </w:rPr>
                                    <w:t xml:space="preserve"> </w:t>
                                  </w:r>
                                  <w:r w:rsidRPr="00A8670D">
                                    <w:rPr>
                                      <w:i/>
                                      <w:position w:val="-14"/>
                                    </w:rPr>
                                    <w:object w:dxaOrig="580" w:dyaOrig="380">
                                      <v:shape id="_x0000_i1247" type="#_x0000_t75" style="width:29.5pt;height:15.95pt" o:ole="">
                                        <v:imagedata r:id="rId457" o:title=""/>
                                      </v:shape>
                                      <o:OLEObject Type="Embed" ProgID="Equation.DSMT4" ShapeID="_x0000_i1247" DrawAspect="Content" ObjectID="_1526366299" r:id="rId470"/>
                                    </w:object>
                                  </w:r>
                                  <w:r>
                                    <w:rPr>
                                      <w:i/>
                                    </w:rPr>
                                    <w:t xml:space="preserve">, </w:t>
                                  </w:r>
                                  <w:proofErr w:type="spellStart"/>
                                  <w:r>
                                    <w:rPr>
                                      <w:i/>
                                    </w:rPr>
                                    <w:t>UStar</w:t>
                                  </w:r>
                                  <w:proofErr w:type="spellEnd"/>
                                </w:p>
                              </w:tc>
                              <w:tc>
                                <w:tcPr>
                                  <w:tcW w:w="1052" w:type="pct"/>
                                </w:tcPr>
                                <w:p w:rsidR="00337164" w:rsidRDefault="00337164" w:rsidP="000546BF">
                                  <w:pPr>
                                    <w:pStyle w:val="NRELTableContent"/>
                                  </w:pPr>
                                  <w:r>
                                    <w:t>Yes</w:t>
                                  </w:r>
                                </w:p>
                              </w:tc>
                            </w:tr>
                            <w:tr w:rsidR="00337164" w:rsidTr="00134401">
                              <w:trPr>
                                <w:tblCellSpacing w:w="7" w:type="dxa"/>
                                <w:jc w:val="center"/>
                              </w:trPr>
                              <w:tc>
                                <w:tcPr>
                                  <w:tcW w:w="1558" w:type="pct"/>
                                  <w:tcBorders>
                                    <w:bottom w:val="single" w:sz="6" w:space="0" w:color="auto"/>
                                  </w:tcBorders>
                                  <w:vAlign w:val="center"/>
                                </w:tcPr>
                                <w:p w:rsidR="00337164" w:rsidDel="00466189" w:rsidRDefault="00337164" w:rsidP="000546BF">
                                  <w:pPr>
                                    <w:pStyle w:val="NRELTableContent"/>
                                  </w:pPr>
                                  <w:r>
                                    <w:t>WF_14D</w:t>
                                  </w:r>
                                </w:p>
                              </w:tc>
                              <w:tc>
                                <w:tcPr>
                                  <w:tcW w:w="2350" w:type="pct"/>
                                  <w:tcBorders>
                                    <w:bottom w:val="single" w:sz="6" w:space="0" w:color="auto"/>
                                  </w:tcBorders>
                                  <w:vAlign w:val="center"/>
                                </w:tcPr>
                                <w:p w:rsidR="00337164" w:rsidRDefault="00337164" w:rsidP="000546BF">
                                  <w:pPr>
                                    <w:pStyle w:val="NRELTableContent"/>
                                  </w:pPr>
                                  <w:r>
                                    <w:rPr>
                                      <w:i/>
                                    </w:rPr>
                                    <w:t xml:space="preserve">RICH_NO, </w:t>
                                  </w:r>
                                  <w:r w:rsidRPr="00884FD8">
                                    <w:rPr>
                                      <w:i/>
                                      <w:position w:val="-6"/>
                                    </w:rPr>
                                    <w:object w:dxaOrig="360" w:dyaOrig="340">
                                      <v:shape id="_x0000_i1248" type="#_x0000_t75" style="width:19.5pt;height:15.95pt" o:ole="">
                                        <v:imagedata r:id="rId455" o:title=""/>
                                      </v:shape>
                                      <o:OLEObject Type="Embed" ProgID="Equation.DSMT4" ShapeID="_x0000_i1248" DrawAspect="Content" ObjectID="_1526366300" r:id="rId471"/>
                                    </w:object>
                                  </w:r>
                                  <w:r w:rsidRPr="00884FD8">
                                    <w:t>,</w:t>
                                  </w:r>
                                  <w:r>
                                    <w:rPr>
                                      <w:i/>
                                      <w:position w:val="-12"/>
                                    </w:rPr>
                                    <w:t xml:space="preserve"> </w:t>
                                  </w:r>
                                  <w:r w:rsidRPr="00A8670D">
                                    <w:rPr>
                                      <w:i/>
                                      <w:position w:val="-14"/>
                                    </w:rPr>
                                    <w:object w:dxaOrig="580" w:dyaOrig="380">
                                      <v:shape id="_x0000_i1249" type="#_x0000_t75" style="width:29.5pt;height:15.95pt" o:ole="">
                                        <v:imagedata r:id="rId457" o:title=""/>
                                      </v:shape>
                                      <o:OLEObject Type="Embed" ProgID="Equation.DSMT4" ShapeID="_x0000_i1249" DrawAspect="Content" ObjectID="_1526366301" r:id="rId472"/>
                                    </w:object>
                                  </w:r>
                                  <w:r>
                                    <w:rPr>
                                      <w:i/>
                                    </w:rPr>
                                    <w:t xml:space="preserve">, </w:t>
                                  </w:r>
                                  <w:r w:rsidRPr="00C327FF">
                                    <w:rPr>
                                      <w:i/>
                                      <w:position w:val="-14"/>
                                    </w:rPr>
                                    <w:object w:dxaOrig="580" w:dyaOrig="420">
                                      <v:shape id="_x0000_i1250" type="#_x0000_t75" style="width:29.5pt;height:20.65pt" o:ole="">
                                        <v:imagedata r:id="rId473" o:title=""/>
                                      </v:shape>
                                      <o:OLEObject Type="Embed" ProgID="Equation.DSMT4" ShapeID="_x0000_i1250" DrawAspect="Content" ObjectID="_1526366302" r:id="rId474"/>
                                    </w:object>
                                  </w:r>
                                </w:p>
                              </w:tc>
                              <w:tc>
                                <w:tcPr>
                                  <w:tcW w:w="1052" w:type="pct"/>
                                  <w:tcBorders>
                                    <w:bottom w:val="single" w:sz="6" w:space="0" w:color="auto"/>
                                  </w:tcBorders>
                                </w:tcPr>
                                <w:p w:rsidR="00337164" w:rsidRDefault="00337164" w:rsidP="000546BF">
                                  <w:pPr>
                                    <w:pStyle w:val="NRELTableContent"/>
                                  </w:pPr>
                                  <w:r>
                                    <w:t>No</w:t>
                                  </w:r>
                                </w:p>
                              </w:tc>
                            </w:tr>
                          </w:tbl>
                          <w:p w:rsidR="00337164" w:rsidRDefault="00337164" w:rsidP="00134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4" o:spid="_x0000_s1068" type="#_x0000_t202" style="width:468pt;height:20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" filled="f" stroked="f" strokeweight=".5pt">
                <v:textbox>
                  <w:txbxContent>
                    <w:p w:rsidR="00337164" w:rsidRDefault="00337164" w:rsidP="00134401">
                      <w:pPr>
                        <w:pStyle w:val="NRELTableCaption"/>
                      </w:pPr>
                      <w:bookmarkStart w:id="500" w:name="Table_PeakCTKE"/>
                      <w:bookmarkStart w:id="501" w:name="_Toc452622712"/>
                      <w:proofErr w:type="gramStart"/>
                      <w:r>
                        <w:t xml:space="preserve">Table </w:t>
                      </w:r>
                      <w:fldSimple w:instr=" SEQ Table \* ARABIC ">
                        <w:r w:rsidR="00526B2A">
                          <w:rPr>
                            <w:noProof/>
                          </w:rPr>
                          <w:t>14</w:t>
                        </w:r>
                      </w:fldSimple>
                      <w:bookmarkEnd w:id="500"/>
                      <w:r>
                        <w:t>.</w:t>
                      </w:r>
                      <w:proofErr w:type="gramEnd"/>
                      <w:r>
                        <w:t xml:space="preserve"> Coherent Structure Peak CTKE Scaling</w:t>
                      </w:r>
                      <w:bookmarkEnd w:id="501"/>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337164" w:rsidRPr="007F0EFB" w:rsidTr="00134401">
                        <w:trPr>
                          <w:trHeight w:val="464"/>
                          <w:tblCellSpacing w:w="7" w:type="dxa"/>
                          <w:jc w:val="center"/>
                        </w:trPr>
                        <w:tc>
                          <w:tcPr>
                            <w:tcW w:w="1558" w:type="pct"/>
                            <w:tcBorders>
                              <w:top w:val="single" w:sz="6" w:space="0" w:color="auto"/>
                            </w:tcBorders>
                            <w:vAlign w:val="center"/>
                          </w:tcPr>
                          <w:p w:rsidR="00337164" w:rsidRPr="000546BF" w:rsidRDefault="00337164"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337164" w:rsidRPr="00A8670D" w:rsidRDefault="00337164"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337164" w:rsidRDefault="00337164" w:rsidP="000546BF">
                            <w:pPr>
                              <w:pStyle w:val="NRELTableHeader"/>
                              <w:rPr>
                                <w:noProof/>
                              </w:rPr>
                            </w:pPr>
                            <w:r>
                              <w:rPr>
                                <w:noProof/>
                              </w:rPr>
                              <w:t>Random Component?</w:t>
                            </w:r>
                          </w:p>
                        </w:tc>
                      </w:tr>
                      <w:tr w:rsidR="00337164" w:rsidTr="00134401">
                        <w:trPr>
                          <w:tblCellSpacing w:w="7" w:type="dxa"/>
                          <w:jc w:val="center"/>
                        </w:trPr>
                        <w:tc>
                          <w:tcPr>
                            <w:tcW w:w="1558" w:type="pct"/>
                            <w:vAlign w:val="center"/>
                          </w:tcPr>
                          <w:p w:rsidR="00337164" w:rsidDel="00466189" w:rsidRDefault="00337164" w:rsidP="000546BF">
                            <w:pPr>
                              <w:pStyle w:val="NRELTableContent"/>
                            </w:pPr>
                            <w:r>
                              <w:t>GP_LLJ/SMOOTH</w:t>
                            </w:r>
                          </w:p>
                        </w:tc>
                        <w:tc>
                          <w:tcPr>
                            <w:tcW w:w="2350" w:type="pct"/>
                            <w:vAlign w:val="center"/>
                          </w:tcPr>
                          <w:p w:rsidR="00337164" w:rsidRPr="00A8670D" w:rsidRDefault="00337164" w:rsidP="000546BF">
                            <w:pPr>
                              <w:pStyle w:val="NRELTableContent"/>
                              <w:rPr>
                                <w:i/>
                              </w:rPr>
                            </w:pPr>
                            <w:r>
                              <w:rPr>
                                <w:i/>
                              </w:rPr>
                              <w:t xml:space="preserve">RICH_NO, </w:t>
                            </w:r>
                            <w:r w:rsidRPr="00884FD8">
                              <w:rPr>
                                <w:i/>
                                <w:position w:val="-6"/>
                              </w:rPr>
                              <w:object w:dxaOrig="360" w:dyaOrig="340">
                                <v:shape id="_x0000_i1239" type="#_x0000_t75" style="width:19.5pt;height:15.95pt" o:ole="">
                                  <v:imagedata r:id="rId459" o:title=""/>
                                </v:shape>
                                <o:OLEObject Type="Embed" ProgID="Equation.DSMT4" ShapeID="_x0000_i1239" DrawAspect="Content" ObjectID="_1526366291" r:id="rId475"/>
                              </w:object>
                            </w:r>
                            <w:r w:rsidRPr="00884FD8">
                              <w:t>,</w:t>
                            </w:r>
                            <w:r>
                              <w:rPr>
                                <w:i/>
                                <w:position w:val="-12"/>
                              </w:rPr>
                              <w:t xml:space="preserve"> </w:t>
                            </w:r>
                            <w:proofErr w:type="spellStart"/>
                            <w:r>
                              <w:rPr>
                                <w:i/>
                              </w:rPr>
                              <w:t>UStar</w:t>
                            </w:r>
                            <w:proofErr w:type="spellEnd"/>
                            <w:r>
                              <w:rPr>
                                <w:i/>
                              </w:rPr>
                              <w:t>, z</w:t>
                            </w:r>
                          </w:p>
                        </w:tc>
                        <w:tc>
                          <w:tcPr>
                            <w:tcW w:w="1052" w:type="pct"/>
                          </w:tcPr>
                          <w:p w:rsidR="00337164" w:rsidRDefault="00337164" w:rsidP="000546BF">
                            <w:pPr>
                              <w:pStyle w:val="NRELTableContent"/>
                            </w:pPr>
                            <w:r>
                              <w:t>Yes</w:t>
                            </w:r>
                          </w:p>
                        </w:tc>
                      </w:tr>
                      <w:tr w:rsidR="00337164" w:rsidTr="00134401">
                        <w:trPr>
                          <w:tblCellSpacing w:w="7" w:type="dxa"/>
                          <w:jc w:val="center"/>
                        </w:trPr>
                        <w:tc>
                          <w:tcPr>
                            <w:tcW w:w="1558" w:type="pct"/>
                            <w:vAlign w:val="center"/>
                          </w:tcPr>
                          <w:p w:rsidR="00337164" w:rsidDel="00466189" w:rsidRDefault="00337164" w:rsidP="000546BF">
                            <w:pPr>
                              <w:pStyle w:val="NRELTableContent"/>
                            </w:pPr>
                            <w:r>
                              <w:t>NWTCUP</w:t>
                            </w:r>
                          </w:p>
                        </w:tc>
                        <w:tc>
                          <w:tcPr>
                            <w:tcW w:w="2350" w:type="pct"/>
                            <w:vAlign w:val="center"/>
                          </w:tcPr>
                          <w:p w:rsidR="00337164" w:rsidRDefault="00337164" w:rsidP="000546BF">
                            <w:pPr>
                              <w:pStyle w:val="NRELTableContent"/>
                            </w:pPr>
                            <w:r>
                              <w:rPr>
                                <w:i/>
                              </w:rPr>
                              <w:t xml:space="preserve">RICH_NO, </w:t>
                            </w:r>
                            <w:r w:rsidRPr="00884FD8">
                              <w:rPr>
                                <w:i/>
                                <w:position w:val="-6"/>
                              </w:rPr>
                              <w:object w:dxaOrig="360" w:dyaOrig="340">
                                <v:shape id="_x0000_i1240" type="#_x0000_t75" style="width:19.5pt;height:15.95pt" o:ole="">
                                  <v:imagedata r:id="rId455" o:title=""/>
                                </v:shape>
                                <o:OLEObject Type="Embed" ProgID="Equation.DSMT4" ShapeID="_x0000_i1240" DrawAspect="Content" ObjectID="_1526366292" r:id="rId476"/>
                              </w:object>
                            </w:r>
                            <w:r w:rsidRPr="00884FD8">
                              <w:t>,</w:t>
                            </w:r>
                            <w:r>
                              <w:rPr>
                                <w:i/>
                                <w:position w:val="-12"/>
                              </w:rPr>
                              <w:t xml:space="preserve"> </w:t>
                            </w:r>
                            <w:r w:rsidRPr="00A8670D">
                              <w:rPr>
                                <w:i/>
                                <w:position w:val="-14"/>
                              </w:rPr>
                              <w:object w:dxaOrig="580" w:dyaOrig="380">
                                <v:shape id="_x0000_i1241" type="#_x0000_t75" style="width:29.5pt;height:15.95pt" o:ole="">
                                  <v:imagedata r:id="rId457" o:title=""/>
                                </v:shape>
                                <o:OLEObject Type="Embed" ProgID="Equation.DSMT4" ShapeID="_x0000_i1241" DrawAspect="Content" ObjectID="_1526366293" r:id="rId477"/>
                              </w:object>
                            </w:r>
                            <w:r>
                              <w:rPr>
                                <w:i/>
                              </w:rPr>
                              <w:t xml:space="preserve">, </w:t>
                            </w:r>
                            <w:r w:rsidRPr="00C327FF">
                              <w:rPr>
                                <w:i/>
                                <w:position w:val="-14"/>
                              </w:rPr>
                              <w:object w:dxaOrig="580" w:dyaOrig="420">
                                <v:shape id="_x0000_i1242" type="#_x0000_t75" style="width:29.5pt;height:20.65pt" o:ole="">
                                  <v:imagedata r:id="rId463" o:title=""/>
                                </v:shape>
                                <o:OLEObject Type="Embed" ProgID="Equation.DSMT4" ShapeID="_x0000_i1242" DrawAspect="Content" ObjectID="_1526366294" r:id="rId478"/>
                              </w:object>
                            </w:r>
                          </w:p>
                        </w:tc>
                        <w:tc>
                          <w:tcPr>
                            <w:tcW w:w="1052" w:type="pct"/>
                          </w:tcPr>
                          <w:p w:rsidR="00337164" w:rsidRDefault="00337164" w:rsidP="000546BF">
                            <w:pPr>
                              <w:pStyle w:val="NRELTableContent"/>
                            </w:pPr>
                            <w:r>
                              <w:t>Yes</w:t>
                            </w:r>
                          </w:p>
                        </w:tc>
                      </w:tr>
                      <w:tr w:rsidR="00337164" w:rsidTr="00134401">
                        <w:trPr>
                          <w:tblCellSpacing w:w="7" w:type="dxa"/>
                          <w:jc w:val="center"/>
                        </w:trPr>
                        <w:tc>
                          <w:tcPr>
                            <w:tcW w:w="1558" w:type="pct"/>
                            <w:vAlign w:val="center"/>
                          </w:tcPr>
                          <w:p w:rsidR="00337164" w:rsidDel="00466189" w:rsidRDefault="00337164" w:rsidP="000546BF">
                            <w:pPr>
                              <w:pStyle w:val="NRELTableContent"/>
                            </w:pPr>
                            <w:r>
                              <w:t>WF_UPW</w:t>
                            </w:r>
                          </w:p>
                        </w:tc>
                        <w:tc>
                          <w:tcPr>
                            <w:tcW w:w="2350" w:type="pct"/>
                            <w:vAlign w:val="center"/>
                          </w:tcPr>
                          <w:p w:rsidR="00337164" w:rsidRPr="00D75749" w:rsidRDefault="00337164" w:rsidP="000546BF">
                            <w:pPr>
                              <w:pStyle w:val="NRELTableContent"/>
                            </w:pPr>
                            <w:r>
                              <w:rPr>
                                <w:i/>
                              </w:rPr>
                              <w:t>RICH_NO ,</w:t>
                            </w:r>
                            <w:r w:rsidRPr="00884FD8">
                              <w:rPr>
                                <w:i/>
                                <w:position w:val="-6"/>
                              </w:rPr>
                              <w:object w:dxaOrig="360" w:dyaOrig="340">
                                <v:shape id="_x0000_i1243" type="#_x0000_t75" style="width:19.5pt;height:15.95pt" o:ole="">
                                  <v:imagedata r:id="rId455" o:title=""/>
                                </v:shape>
                                <o:OLEObject Type="Embed" ProgID="Equation.DSMT4" ShapeID="_x0000_i1243" DrawAspect="Content" ObjectID="_1526366295" r:id="rId479"/>
                              </w:object>
                            </w:r>
                            <w:r w:rsidRPr="00884FD8">
                              <w:t>,</w:t>
                            </w:r>
                            <w:r>
                              <w:rPr>
                                <w:i/>
                              </w:rPr>
                              <w:t xml:space="preserve"> </w:t>
                            </w:r>
                            <w:r w:rsidRPr="00A8670D">
                              <w:rPr>
                                <w:i/>
                                <w:position w:val="-14"/>
                              </w:rPr>
                              <w:object w:dxaOrig="580" w:dyaOrig="380">
                                <v:shape id="_x0000_i1244" type="#_x0000_t75" style="width:29.5pt;height:15.95pt" o:ole="">
                                  <v:imagedata r:id="rId457" o:title=""/>
                                </v:shape>
                                <o:OLEObject Type="Embed" ProgID="Equation.DSMT4" ShapeID="_x0000_i1244" DrawAspect="Content" ObjectID="_1526366296" r:id="rId480"/>
                              </w:object>
                            </w:r>
                            <w:r>
                              <w:rPr>
                                <w:i/>
                              </w:rPr>
                              <w:t xml:space="preserve">, </w:t>
                            </w:r>
                            <w:r w:rsidRPr="00C327FF">
                              <w:rPr>
                                <w:i/>
                                <w:position w:val="-14"/>
                              </w:rPr>
                              <w:object w:dxaOrig="580" w:dyaOrig="420">
                                <v:shape id="_x0000_i1245" type="#_x0000_t75" style="width:29.5pt;height:20.65pt" o:ole="">
                                  <v:imagedata r:id="rId467" o:title=""/>
                                </v:shape>
                                <o:OLEObject Type="Embed" ProgID="Equation.DSMT4" ShapeID="_x0000_i1245" DrawAspect="Content" ObjectID="_1526366297" r:id="rId481"/>
                              </w:object>
                            </w:r>
                          </w:p>
                        </w:tc>
                        <w:tc>
                          <w:tcPr>
                            <w:tcW w:w="1052" w:type="pct"/>
                          </w:tcPr>
                          <w:p w:rsidR="00337164" w:rsidRPr="00D75749" w:rsidRDefault="00337164" w:rsidP="000546BF">
                            <w:pPr>
                              <w:pStyle w:val="NRELTableContent"/>
                            </w:pPr>
                            <w:r>
                              <w:t>No</w:t>
                            </w:r>
                          </w:p>
                        </w:tc>
                      </w:tr>
                      <w:tr w:rsidR="00337164" w:rsidTr="00134401">
                        <w:trPr>
                          <w:tblCellSpacing w:w="7" w:type="dxa"/>
                          <w:jc w:val="center"/>
                        </w:trPr>
                        <w:tc>
                          <w:tcPr>
                            <w:tcW w:w="1558" w:type="pct"/>
                            <w:vAlign w:val="center"/>
                          </w:tcPr>
                          <w:p w:rsidR="00337164" w:rsidDel="00466189" w:rsidRDefault="00337164" w:rsidP="000546BF">
                            <w:pPr>
                              <w:pStyle w:val="NRELTableContent"/>
                            </w:pPr>
                            <w:r>
                              <w:t>WF_07D</w:t>
                            </w:r>
                          </w:p>
                        </w:tc>
                        <w:tc>
                          <w:tcPr>
                            <w:tcW w:w="2350" w:type="pct"/>
                            <w:vAlign w:val="center"/>
                          </w:tcPr>
                          <w:p w:rsidR="00337164" w:rsidRDefault="00337164" w:rsidP="000546BF">
                            <w:pPr>
                              <w:pStyle w:val="NRELTableContent"/>
                            </w:pPr>
                            <w:r>
                              <w:rPr>
                                <w:i/>
                              </w:rPr>
                              <w:t xml:space="preserve">RICH_NO, </w:t>
                            </w:r>
                            <w:r w:rsidRPr="00884FD8">
                              <w:rPr>
                                <w:i/>
                                <w:position w:val="-6"/>
                              </w:rPr>
                              <w:object w:dxaOrig="360" w:dyaOrig="340">
                                <v:shape id="_x0000_i1246" type="#_x0000_t75" style="width:19.5pt;height:15.95pt" o:ole="">
                                  <v:imagedata r:id="rId455" o:title=""/>
                                </v:shape>
                                <o:OLEObject Type="Embed" ProgID="Equation.DSMT4" ShapeID="_x0000_i1246" DrawAspect="Content" ObjectID="_1526366298" r:id="rId482"/>
                              </w:object>
                            </w:r>
                            <w:r w:rsidRPr="00884FD8">
                              <w:t>,</w:t>
                            </w:r>
                            <w:r>
                              <w:rPr>
                                <w:i/>
                                <w:position w:val="-12"/>
                              </w:rPr>
                              <w:t xml:space="preserve"> </w:t>
                            </w:r>
                            <w:r w:rsidRPr="00A8670D">
                              <w:rPr>
                                <w:i/>
                                <w:position w:val="-14"/>
                              </w:rPr>
                              <w:object w:dxaOrig="580" w:dyaOrig="380">
                                <v:shape id="_x0000_i1247" type="#_x0000_t75" style="width:29.5pt;height:15.95pt" o:ole="">
                                  <v:imagedata r:id="rId457" o:title=""/>
                                </v:shape>
                                <o:OLEObject Type="Embed" ProgID="Equation.DSMT4" ShapeID="_x0000_i1247" DrawAspect="Content" ObjectID="_1526366299" r:id="rId483"/>
                              </w:object>
                            </w:r>
                            <w:r>
                              <w:rPr>
                                <w:i/>
                              </w:rPr>
                              <w:t xml:space="preserve">, </w:t>
                            </w:r>
                            <w:proofErr w:type="spellStart"/>
                            <w:r>
                              <w:rPr>
                                <w:i/>
                              </w:rPr>
                              <w:t>UStar</w:t>
                            </w:r>
                            <w:proofErr w:type="spellEnd"/>
                          </w:p>
                        </w:tc>
                        <w:tc>
                          <w:tcPr>
                            <w:tcW w:w="1052" w:type="pct"/>
                          </w:tcPr>
                          <w:p w:rsidR="00337164" w:rsidRDefault="00337164" w:rsidP="000546BF">
                            <w:pPr>
                              <w:pStyle w:val="NRELTableContent"/>
                            </w:pPr>
                            <w:r>
                              <w:t>Yes</w:t>
                            </w:r>
                          </w:p>
                        </w:tc>
                      </w:tr>
                      <w:tr w:rsidR="00337164" w:rsidTr="00134401">
                        <w:trPr>
                          <w:tblCellSpacing w:w="7" w:type="dxa"/>
                          <w:jc w:val="center"/>
                        </w:trPr>
                        <w:tc>
                          <w:tcPr>
                            <w:tcW w:w="1558" w:type="pct"/>
                            <w:tcBorders>
                              <w:bottom w:val="single" w:sz="6" w:space="0" w:color="auto"/>
                            </w:tcBorders>
                            <w:vAlign w:val="center"/>
                          </w:tcPr>
                          <w:p w:rsidR="00337164" w:rsidDel="00466189" w:rsidRDefault="00337164" w:rsidP="000546BF">
                            <w:pPr>
                              <w:pStyle w:val="NRELTableContent"/>
                            </w:pPr>
                            <w:r>
                              <w:t>WF_14D</w:t>
                            </w:r>
                          </w:p>
                        </w:tc>
                        <w:tc>
                          <w:tcPr>
                            <w:tcW w:w="2350" w:type="pct"/>
                            <w:tcBorders>
                              <w:bottom w:val="single" w:sz="6" w:space="0" w:color="auto"/>
                            </w:tcBorders>
                            <w:vAlign w:val="center"/>
                          </w:tcPr>
                          <w:p w:rsidR="00337164" w:rsidRDefault="00337164" w:rsidP="000546BF">
                            <w:pPr>
                              <w:pStyle w:val="NRELTableContent"/>
                            </w:pPr>
                            <w:r>
                              <w:rPr>
                                <w:i/>
                              </w:rPr>
                              <w:t xml:space="preserve">RICH_NO, </w:t>
                            </w:r>
                            <w:r w:rsidRPr="00884FD8">
                              <w:rPr>
                                <w:i/>
                                <w:position w:val="-6"/>
                              </w:rPr>
                              <w:object w:dxaOrig="360" w:dyaOrig="340">
                                <v:shape id="_x0000_i1248" type="#_x0000_t75" style="width:19.5pt;height:15.95pt" o:ole="">
                                  <v:imagedata r:id="rId455" o:title=""/>
                                </v:shape>
                                <o:OLEObject Type="Embed" ProgID="Equation.DSMT4" ShapeID="_x0000_i1248" DrawAspect="Content" ObjectID="_1526366300" r:id="rId484"/>
                              </w:object>
                            </w:r>
                            <w:r w:rsidRPr="00884FD8">
                              <w:t>,</w:t>
                            </w:r>
                            <w:r>
                              <w:rPr>
                                <w:i/>
                                <w:position w:val="-12"/>
                              </w:rPr>
                              <w:t xml:space="preserve"> </w:t>
                            </w:r>
                            <w:r w:rsidRPr="00A8670D">
                              <w:rPr>
                                <w:i/>
                                <w:position w:val="-14"/>
                              </w:rPr>
                              <w:object w:dxaOrig="580" w:dyaOrig="380">
                                <v:shape id="_x0000_i1249" type="#_x0000_t75" style="width:29.5pt;height:15.95pt" o:ole="">
                                  <v:imagedata r:id="rId457" o:title=""/>
                                </v:shape>
                                <o:OLEObject Type="Embed" ProgID="Equation.DSMT4" ShapeID="_x0000_i1249" DrawAspect="Content" ObjectID="_1526366301" r:id="rId485"/>
                              </w:object>
                            </w:r>
                            <w:r>
                              <w:rPr>
                                <w:i/>
                              </w:rPr>
                              <w:t xml:space="preserve">, </w:t>
                            </w:r>
                            <w:r w:rsidRPr="00C327FF">
                              <w:rPr>
                                <w:i/>
                                <w:position w:val="-14"/>
                              </w:rPr>
                              <w:object w:dxaOrig="580" w:dyaOrig="420">
                                <v:shape id="_x0000_i1250" type="#_x0000_t75" style="width:29.5pt;height:20.65pt" o:ole="">
                                  <v:imagedata r:id="rId473" o:title=""/>
                                </v:shape>
                                <o:OLEObject Type="Embed" ProgID="Equation.DSMT4" ShapeID="_x0000_i1250" DrawAspect="Content" ObjectID="_1526366302" r:id="rId486"/>
                              </w:object>
                            </w:r>
                          </w:p>
                        </w:tc>
                        <w:tc>
                          <w:tcPr>
                            <w:tcW w:w="1052" w:type="pct"/>
                            <w:tcBorders>
                              <w:bottom w:val="single" w:sz="6" w:space="0" w:color="auto"/>
                            </w:tcBorders>
                          </w:tcPr>
                          <w:p w:rsidR="00337164" w:rsidRDefault="00337164" w:rsidP="000546BF">
                            <w:pPr>
                              <w:pStyle w:val="NRELTableContent"/>
                            </w:pPr>
                            <w:r>
                              <w:t>No</w:t>
                            </w:r>
                          </w:p>
                        </w:tc>
                      </w:tr>
                    </w:tbl>
                    <w:p w:rsidR="00337164" w:rsidRDefault="00337164" w:rsidP="00134401"/>
                  </w:txbxContent>
                </v:textbox>
                <w10:anchorlock/>
              </v:shape>
            </w:pict>
          </mc:Fallback>
        </mc:AlternateContent>
      </w:r>
    </w:p>
    <w:p w:rsidR="00DF745D" w:rsidRDefault="00DF745D" w:rsidP="00DF745D">
      <w:pPr>
        <w:pStyle w:val="NRELHead02"/>
      </w:pPr>
      <w:bookmarkStart w:id="502" w:name="Heading_CTP_AeroDyn"/>
      <w:bookmarkStart w:id="503" w:name="_Toc399876251"/>
      <w:bookmarkStart w:id="504" w:name="_Toc452622639"/>
      <w:bookmarkEnd w:id="496"/>
      <w:r>
        <w:t>Using Coherent Turbulence Time-Step Files with AeroDy</w:t>
      </w:r>
      <w:r w:rsidR="00B122A8">
        <w:t>n v13</w:t>
      </w:r>
      <w:bookmarkEnd w:id="481"/>
      <w:bookmarkEnd w:id="482"/>
      <w:bookmarkEnd w:id="502"/>
      <w:bookmarkEnd w:id="503"/>
      <w:bookmarkEnd w:id="504"/>
    </w:p>
    <w:p w:rsidR="00DF745D" w:rsidRDefault="00DF745D" w:rsidP="00DF745D">
      <w:pPr>
        <w:pStyle w:val="NRELBodyText"/>
      </w:pPr>
      <w:r w:rsidRPr="00164755">
        <w:t xml:space="preserve">To use the coherent </w:t>
      </w:r>
      <w:r>
        <w:t>time-step</w:t>
      </w:r>
      <w:r w:rsidRPr="00164755">
        <w:t xml:space="preserve"> files that TurbSim generates</w:t>
      </w:r>
      <w:r>
        <w:t xml:space="preserve"> (files with the “</w:t>
      </w:r>
      <w:r w:rsidRPr="004179FA">
        <w:t>.</w:t>
      </w:r>
      <w:proofErr w:type="spellStart"/>
      <w:r w:rsidRPr="004179FA">
        <w:t>cts</w:t>
      </w:r>
      <w:proofErr w:type="spellEnd"/>
      <w:r>
        <w:t>” extension)</w:t>
      </w:r>
      <w:r w:rsidRPr="00164755">
        <w:t xml:space="preserve">, a coherent turbulence parameter input file </w:t>
      </w:r>
      <w:r>
        <w:t xml:space="preserve">must be created </w:t>
      </w:r>
      <w:r w:rsidRPr="00164755">
        <w:t>for AeroDyn</w:t>
      </w:r>
      <w:r w:rsidR="00B122A8">
        <w:t xml:space="preserve"> v13</w:t>
      </w:r>
      <w:r>
        <w:t xml:space="preserve">’s InflowWind module. </w:t>
      </w:r>
      <w:r w:rsidRPr="00164755">
        <w:t xml:space="preserve">This file must have a </w:t>
      </w:r>
      <w:r>
        <w:t>“</w:t>
      </w:r>
      <w:r w:rsidRPr="00F303DD">
        <w:t>.</w:t>
      </w:r>
      <w:proofErr w:type="spellStart"/>
      <w:r w:rsidRPr="004179FA">
        <w:t>ctp</w:t>
      </w:r>
      <w:proofErr w:type="spellEnd"/>
      <w:r>
        <w:t>”</w:t>
      </w:r>
      <w:r w:rsidRPr="00164755">
        <w:t xml:space="preserve"> extension</w:t>
      </w:r>
      <w:r>
        <w:t>, and the name of this “</w:t>
      </w:r>
      <w:r w:rsidRPr="00F303DD">
        <w:t>.</w:t>
      </w:r>
      <w:proofErr w:type="spellStart"/>
      <w:r w:rsidRPr="00F303DD">
        <w:t>ctp</w:t>
      </w:r>
      <w:proofErr w:type="spellEnd"/>
      <w:r>
        <w:t>”</w:t>
      </w:r>
      <w:r>
        <w:rPr>
          <w:i/>
        </w:rPr>
        <w:t xml:space="preserve"> </w:t>
      </w:r>
      <w:r>
        <w:t xml:space="preserve">file must be entered on the </w:t>
      </w:r>
      <w:proofErr w:type="spellStart"/>
      <w:r w:rsidRPr="00CB253D">
        <w:rPr>
          <w:rStyle w:val="Variable"/>
          <w:rFonts w:ascii="Times New Roman" w:hAnsi="Times New Roman"/>
          <w:i/>
        </w:rPr>
        <w:t>WindFile</w:t>
      </w:r>
      <w:proofErr w:type="spellEnd"/>
      <w:r w:rsidRPr="00164755">
        <w:t xml:space="preserve"> parameter line in </w:t>
      </w:r>
      <w:r>
        <w:t xml:space="preserve">the AeroDyn input file (using </w:t>
      </w:r>
      <w:r w:rsidRPr="00164755">
        <w:t xml:space="preserve">v12.57 </w:t>
      </w:r>
      <w:r w:rsidR="00B122A8">
        <w:t>through v13.*</w:t>
      </w:r>
      <w:r>
        <w:t>).</w:t>
      </w:r>
    </w:p>
    <w:p w:rsidR="00DF745D" w:rsidRDefault="00DF745D" w:rsidP="00DF745D">
      <w:pPr>
        <w:pStyle w:val="NRELBodyText"/>
      </w:pPr>
      <w:r w:rsidRPr="00164755">
        <w:t xml:space="preserve">See </w:t>
      </w:r>
      <w:r>
        <w:t xml:space="preserve">Appendix </w:t>
      </w:r>
      <w:r>
        <w:fldChar w:fldCharType="begin" w:fldLock="1"/>
      </w:r>
      <w:r>
        <w:instrText xml:space="preserve"> REF Appendix_ADCTP_letter \h </w:instrText>
      </w:r>
      <w:r>
        <w:fldChar w:fldCharType="separate"/>
      </w:r>
      <w:r w:rsidR="00255BEF">
        <w:rPr>
          <w:noProof/>
        </w:rPr>
        <w:t>H</w:t>
      </w:r>
      <w:r>
        <w:fldChar w:fldCharType="end"/>
      </w:r>
      <w:r w:rsidRPr="00164755">
        <w:t xml:space="preserve"> in this </w:t>
      </w:r>
      <w:r>
        <w:t>document</w:t>
      </w:r>
      <w:r w:rsidRPr="00164755">
        <w:t xml:space="preserve"> for an example</w:t>
      </w:r>
      <w:r>
        <w:t xml:space="preserve"> of the “</w:t>
      </w:r>
      <w:r w:rsidRPr="00F303DD">
        <w:t>.</w:t>
      </w:r>
      <w:proofErr w:type="spellStart"/>
      <w:r w:rsidRPr="00F303DD">
        <w:t>ctp</w:t>
      </w:r>
      <w:proofErr w:type="spellEnd"/>
      <w:r>
        <w:t>”</w:t>
      </w:r>
      <w:r>
        <w:rPr>
          <w:i/>
        </w:rPr>
        <w:t xml:space="preserve"> </w:t>
      </w:r>
      <w:r>
        <w:t>input file</w:t>
      </w:r>
      <w:r w:rsidRPr="00164755">
        <w:t>.</w:t>
      </w:r>
      <w:r>
        <w:t xml:space="preserve"> D</w:t>
      </w:r>
      <w:r w:rsidRPr="00164755">
        <w:t>o not add or delete lines from the file because AeroDyn</w:t>
      </w:r>
      <w:r w:rsidR="00B122A8">
        <w:t xml:space="preserve"> v13</w:t>
      </w:r>
      <w:r w:rsidRPr="00164755">
        <w:t xml:space="preserve"> assumes parameters are on specific lines.</w:t>
      </w:r>
      <w:r>
        <w:t xml:space="preserve"> The parameters in the file are discussed below.</w:t>
      </w:r>
    </w:p>
    <w:p w:rsidR="00DF745D" w:rsidRDefault="00DF745D" w:rsidP="00DF745D">
      <w:pPr>
        <w:pStyle w:val="NRELHead03"/>
      </w:pPr>
      <w:proofErr w:type="spellStart"/>
      <w:r>
        <w:t>CTSpath</w:t>
      </w:r>
      <w:proofErr w:type="spellEnd"/>
      <w:r>
        <w:t>: Name of path to coherent turbulence binary data files [-]</w:t>
      </w:r>
    </w:p>
    <w:p w:rsidR="00DF745D" w:rsidRDefault="00DF745D" w:rsidP="00DF745D">
      <w:pPr>
        <w:pStyle w:val="NRELBodyText"/>
      </w:pPr>
      <w:r>
        <w:t xml:space="preserve">The </w:t>
      </w:r>
      <w:proofErr w:type="spellStart"/>
      <w:r w:rsidRPr="00F357C3">
        <w:rPr>
          <w:i/>
        </w:rPr>
        <w:t>CTSpath</w:t>
      </w:r>
      <w:proofErr w:type="spellEnd"/>
      <w:r>
        <w:t xml:space="preserve"> parameter is the name of the path that contains the binary data files for the coherent structures, which you must get from the coherent structure archive on the </w:t>
      </w:r>
      <w:hyperlink r:id="rId487" w:history="1">
        <w:r>
          <w:rPr>
            <w:rStyle w:val="Hyperlink"/>
          </w:rPr>
          <w:t>TurbSim Web site</w:t>
        </w:r>
      </w:hyperlink>
      <w:r>
        <w:t xml:space="preserve"> (in folder x90_i16). This directory must contain files called “</w:t>
      </w:r>
      <w:proofErr w:type="spellStart"/>
      <w:r>
        <w:t>Scales.les</w:t>
      </w:r>
      <w:proofErr w:type="spellEnd"/>
      <w:r>
        <w:t>” and “</w:t>
      </w:r>
      <w:proofErr w:type="spellStart"/>
      <w:r>
        <w:t>Scales.dns</w:t>
      </w:r>
      <w:proofErr w:type="spellEnd"/>
      <w:r>
        <w:t xml:space="preserve">,” which contain scaling parameters for the two event types, and are used to read and convert normalized </w:t>
      </w:r>
      <w:r>
        <w:lastRenderedPageBreak/>
        <w:t xml:space="preserve">16-bit integer binary data to real </w:t>
      </w:r>
      <w:r w:rsidRPr="00164755">
        <w:t>numbers.</w:t>
      </w:r>
      <w:r>
        <w:t xml:space="preserve"> </w:t>
      </w:r>
      <w:r w:rsidRPr="00164755">
        <w:t>There should also be three folders in this directory, named “</w:t>
      </w:r>
      <w:r w:rsidRPr="004179FA">
        <w:rPr>
          <w:iCs/>
        </w:rPr>
        <w:t>u</w:t>
      </w:r>
      <w:r>
        <w:rPr>
          <w:iCs/>
        </w:rPr>
        <w:t>,</w:t>
      </w:r>
      <w:r w:rsidRPr="004179FA">
        <w:rPr>
          <w:iCs/>
        </w:rPr>
        <w:t>”</w:t>
      </w:r>
      <w:r w:rsidRPr="00164755">
        <w:t xml:space="preserve"> “</w:t>
      </w:r>
      <w:r w:rsidRPr="004179FA">
        <w:rPr>
          <w:iCs/>
        </w:rPr>
        <w:t>v</w:t>
      </w:r>
      <w:r>
        <w:rPr>
          <w:iCs/>
        </w:rPr>
        <w:t>,</w:t>
      </w:r>
      <w:r w:rsidRPr="004179FA">
        <w:rPr>
          <w:iCs/>
        </w:rPr>
        <w:t>”</w:t>
      </w:r>
      <w:r w:rsidRPr="00164755">
        <w:t xml:space="preserve"> and “</w:t>
      </w:r>
      <w:r w:rsidRPr="004179FA">
        <w:rPr>
          <w:iCs/>
        </w:rPr>
        <w:t>w”</w:t>
      </w:r>
      <w:r w:rsidRPr="00164755">
        <w:rPr>
          <w:i/>
          <w:iCs/>
        </w:rPr>
        <w:t xml:space="preserve"> </w:t>
      </w:r>
      <w:r w:rsidRPr="00164755">
        <w:t>respectively, containing data for the three wind components.</w:t>
      </w:r>
      <w:r>
        <w:t xml:space="preserve"> </w:t>
      </w:r>
      <w:r w:rsidRPr="00164755">
        <w:t>Each of these three directories contains files named something like “u_i16_</w:t>
      </w:r>
      <w:r w:rsidRPr="00164755">
        <w:rPr>
          <w:i/>
          <w:iCs/>
        </w:rPr>
        <w:t>xxxxx</w:t>
      </w:r>
      <w:r w:rsidRPr="00164755">
        <w:t>.les</w:t>
      </w:r>
      <w:r>
        <w:t>.</w:t>
      </w:r>
      <w:r w:rsidRPr="00164755">
        <w:t>”</w:t>
      </w:r>
    </w:p>
    <w:p w:rsidR="00DF745D" w:rsidRDefault="00DF745D" w:rsidP="00DF745D">
      <w:pPr>
        <w:pStyle w:val="NRELHead03"/>
      </w:pPr>
      <w:proofErr w:type="spellStart"/>
      <w:r>
        <w:t>CTTSfile</w:t>
      </w:r>
      <w:proofErr w:type="spellEnd"/>
      <w:r>
        <w:t>: Name of TurbSim CTS file [-]</w:t>
      </w:r>
    </w:p>
    <w:p w:rsidR="00DF745D" w:rsidRPr="00164755" w:rsidRDefault="00DF745D" w:rsidP="00DF745D">
      <w:pPr>
        <w:pStyle w:val="NRELBodyText"/>
      </w:pPr>
      <w:r w:rsidRPr="00164755">
        <w:t xml:space="preserve">The parameter </w:t>
      </w:r>
      <w:proofErr w:type="spellStart"/>
      <w:r w:rsidRPr="00C016C4">
        <w:rPr>
          <w:rStyle w:val="Variable"/>
          <w:rFonts w:ascii="Times New Roman" w:hAnsi="Times New Roman"/>
          <w:i/>
        </w:rPr>
        <w:t>CTTSfile</w:t>
      </w:r>
      <w:proofErr w:type="spellEnd"/>
      <w:r w:rsidRPr="00164755">
        <w:t xml:space="preserve"> </w:t>
      </w:r>
      <w:r>
        <w:t>is</w:t>
      </w:r>
      <w:r w:rsidRPr="00164755">
        <w:t xml:space="preserve"> the name of the coherent </w:t>
      </w:r>
      <w:r>
        <w:t>time-step</w:t>
      </w:r>
      <w:r w:rsidRPr="00164755">
        <w:t xml:space="preserve"> file generated by TurbSim.</w:t>
      </w:r>
      <w:r>
        <w:t xml:space="preserve"> </w:t>
      </w:r>
      <w:r w:rsidRPr="00164755">
        <w:t xml:space="preserve">It </w:t>
      </w:r>
      <w:r>
        <w:t>has</w:t>
      </w:r>
      <w:r w:rsidRPr="00164755">
        <w:t xml:space="preserve"> a </w:t>
      </w:r>
      <w:r>
        <w:t>“</w:t>
      </w:r>
      <w:r w:rsidRPr="004179FA">
        <w:t>.</w:t>
      </w:r>
      <w:proofErr w:type="spellStart"/>
      <w:r w:rsidRPr="004179FA">
        <w:t>cts</w:t>
      </w:r>
      <w:proofErr w:type="spellEnd"/>
      <w:r>
        <w:t>”</w:t>
      </w:r>
      <w:r w:rsidRPr="00164755">
        <w:t xml:space="preserve"> extension.</w:t>
      </w:r>
      <w:r>
        <w:t xml:space="preserve"> </w:t>
      </w:r>
      <w:r w:rsidRPr="00164755">
        <w:t xml:space="preserve">This file name must be specified relative to the directory from which AeroDyn </w:t>
      </w:r>
      <w:r w:rsidR="00B122A8">
        <w:t>v13</w:t>
      </w:r>
      <w:r w:rsidRPr="00164755">
        <w:t>will be run.</w:t>
      </w:r>
    </w:p>
    <w:p w:rsidR="00DF745D" w:rsidRDefault="00DF745D" w:rsidP="00DF745D">
      <w:pPr>
        <w:pStyle w:val="NRELHead03"/>
      </w:pPr>
      <w:proofErr w:type="spellStart"/>
      <w:r>
        <w:t>CTbackgr</w:t>
      </w:r>
      <w:proofErr w:type="spellEnd"/>
      <w:r>
        <w:t>: Name of TurbSim background FF file [-]</w:t>
      </w:r>
    </w:p>
    <w:p w:rsidR="00DF745D" w:rsidRPr="00164755" w:rsidRDefault="00DF745D" w:rsidP="00DF745D">
      <w:pPr>
        <w:pStyle w:val="NRELBodyText"/>
      </w:pPr>
      <w:r w:rsidRPr="00164755">
        <w:t xml:space="preserve">The parameter </w:t>
      </w:r>
      <w:proofErr w:type="spellStart"/>
      <w:r w:rsidRPr="00C016C4">
        <w:rPr>
          <w:rStyle w:val="Variable"/>
          <w:rFonts w:ascii="Times New Roman" w:hAnsi="Times New Roman"/>
          <w:i/>
        </w:rPr>
        <w:t>CTbackgr</w:t>
      </w:r>
      <w:proofErr w:type="spellEnd"/>
      <w:r w:rsidRPr="00164755">
        <w:t xml:space="preserve"> is the name of the background turbulence file.</w:t>
      </w:r>
      <w:r>
        <w:t xml:space="preserve"> </w:t>
      </w:r>
      <w:r w:rsidRPr="00164755">
        <w:t xml:space="preserve">This should be the FF wind file with the </w:t>
      </w:r>
      <w:r>
        <w:t>“</w:t>
      </w:r>
      <w:r w:rsidRPr="004179FA">
        <w:t>.</w:t>
      </w:r>
      <w:proofErr w:type="spellStart"/>
      <w:r w:rsidRPr="004179FA">
        <w:t>wnd</w:t>
      </w:r>
      <w:proofErr w:type="spellEnd"/>
      <w:r>
        <w:t>”</w:t>
      </w:r>
      <w:r w:rsidRPr="00164755">
        <w:t xml:space="preserve"> or </w:t>
      </w:r>
      <w:r>
        <w:t>“</w:t>
      </w:r>
      <w:r w:rsidRPr="004179FA">
        <w:t>.</w:t>
      </w:r>
      <w:proofErr w:type="spellStart"/>
      <w:r w:rsidRPr="004179FA">
        <w:t>bts</w:t>
      </w:r>
      <w:proofErr w:type="spellEnd"/>
      <w:r>
        <w:t>”</w:t>
      </w:r>
      <w:r w:rsidRPr="00164755">
        <w:t xml:space="preserve"> extension that was generated at the same time the </w:t>
      </w:r>
      <w:r>
        <w:t>“</w:t>
      </w:r>
      <w:r w:rsidRPr="00647A4B">
        <w:t>.</w:t>
      </w:r>
      <w:proofErr w:type="spellStart"/>
      <w:r w:rsidRPr="004179FA">
        <w:t>cts</w:t>
      </w:r>
      <w:proofErr w:type="spellEnd"/>
      <w:r>
        <w:t>”</w:t>
      </w:r>
      <w:r w:rsidRPr="00164755">
        <w:t xml:space="preserve"> file was created.</w:t>
      </w:r>
      <w:r>
        <w:t xml:space="preserve"> </w:t>
      </w:r>
      <w:r w:rsidRPr="00164755">
        <w:t>This file name also must be specified relative to the directory from which AeroDyn will be run.</w:t>
      </w:r>
      <w:r>
        <w:t xml:space="preserve"> </w:t>
      </w:r>
      <w:r w:rsidRPr="00164755">
        <w:t xml:space="preserve">AeroDyn </w:t>
      </w:r>
      <w:r w:rsidR="00B122A8">
        <w:t xml:space="preserve">v13 </w:t>
      </w:r>
      <w:r>
        <w:t>automatically</w:t>
      </w:r>
      <w:r w:rsidRPr="00164755">
        <w:t xml:space="preserve"> look</w:t>
      </w:r>
      <w:r>
        <w:t>s</w:t>
      </w:r>
      <w:r w:rsidRPr="00164755">
        <w:t xml:space="preserve"> for the </w:t>
      </w:r>
      <w:r>
        <w:t>“</w:t>
      </w:r>
      <w:r w:rsidRPr="004179FA">
        <w:t>.sum</w:t>
      </w:r>
      <w:r>
        <w:t>”</w:t>
      </w:r>
      <w:r w:rsidRPr="004179FA">
        <w:t xml:space="preserve"> </w:t>
      </w:r>
      <w:r w:rsidRPr="00164755">
        <w:t>summary file that goes with a</w:t>
      </w:r>
      <w:r>
        <w:t xml:space="preserve"> binary</w:t>
      </w:r>
      <w:r w:rsidRPr="00164755">
        <w:t xml:space="preserve"> </w:t>
      </w:r>
      <w:r>
        <w:t>“</w:t>
      </w:r>
      <w:r w:rsidRPr="004179FA">
        <w:t>.</w:t>
      </w:r>
      <w:proofErr w:type="spellStart"/>
      <w:r w:rsidRPr="004179FA">
        <w:t>wnd</w:t>
      </w:r>
      <w:proofErr w:type="spellEnd"/>
      <w:r>
        <w:t>”</w:t>
      </w:r>
      <w:r w:rsidRPr="00647A4B">
        <w:t xml:space="preserve"> </w:t>
      </w:r>
      <w:r w:rsidRPr="00164755">
        <w:t>file.</w:t>
      </w:r>
    </w:p>
    <w:p w:rsidR="00DF745D" w:rsidRDefault="00DF745D" w:rsidP="00DF745D">
      <w:pPr>
        <w:pStyle w:val="NRELHead03"/>
      </w:pPr>
      <w:r>
        <w:t>CT_DF_Y: Decimation factor in the Y direction [-]</w:t>
      </w:r>
    </w:p>
    <w:p w:rsidR="00DF745D" w:rsidRDefault="00DF745D" w:rsidP="00DF745D">
      <w:pPr>
        <w:pStyle w:val="NRELBodyText"/>
        <w:rPr>
          <w:i/>
          <w:iCs/>
        </w:rPr>
      </w:pPr>
      <w:r w:rsidRPr="00164755">
        <w:t xml:space="preserve">The </w:t>
      </w:r>
      <w:r w:rsidRPr="00E527B1">
        <w:rPr>
          <w:i/>
        </w:rPr>
        <w:t>CT_DF_Y</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horizontal, </w:t>
      </w:r>
      <w:r w:rsidRPr="00E527B1">
        <w:rPr>
          <w:i/>
        </w:rPr>
        <w:t>Y</w:t>
      </w:r>
      <w:r w:rsidRPr="00E527B1">
        <w:t>,</w:t>
      </w:r>
      <w:r>
        <w:t xml:space="preserve"> direction</w:t>
      </w:r>
      <w:r w:rsidRPr="00164755">
        <w:t>.</w:t>
      </w:r>
      <w:r>
        <w:t xml:space="preserve"> </w:t>
      </w:r>
      <w:r w:rsidRPr="00164755">
        <w:t xml:space="preserve">Enter </w:t>
      </w:r>
      <w:r>
        <w:t xml:space="preserve">the horizontal decimation factor: A value of </w:t>
      </w:r>
      <w:proofErr w:type="gramStart"/>
      <w:r w:rsidRPr="00164755">
        <w:t>1</w:t>
      </w:r>
      <w:proofErr w:type="gramEnd"/>
      <w:r>
        <w:t xml:space="preserve"> uses every point in the </w:t>
      </w:r>
      <w:r>
        <w:rPr>
          <w:i/>
        </w:rPr>
        <w:t>Y</w:t>
      </w:r>
      <w:r>
        <w:t xml:space="preserve"> direction, 2 uses every other point, etc. It is</w:t>
      </w:r>
      <w:r w:rsidRPr="00982B92">
        <w:rPr>
          <w:iCs/>
        </w:rPr>
        <w:t xml:space="preserve"> recommend</w:t>
      </w:r>
      <w:r>
        <w:rPr>
          <w:iCs/>
        </w:rPr>
        <w:t>ed</w:t>
      </w:r>
      <w:r w:rsidRPr="00982B92">
        <w:rPr>
          <w:iCs/>
        </w:rPr>
        <w:t xml:space="preserve"> that you always use the entire grid</w:t>
      </w:r>
      <w:r>
        <w:rPr>
          <w:iCs/>
        </w:rPr>
        <w:t xml:space="preserve"> (</w:t>
      </w:r>
      <w:r w:rsidRPr="004179FA">
        <w:rPr>
          <w:iCs/>
        </w:rPr>
        <w:t>i.e.</w:t>
      </w:r>
      <w:r>
        <w:rPr>
          <w:i/>
          <w:iCs/>
        </w:rPr>
        <w:t>, CT_DF_Y</w:t>
      </w:r>
      <w:r w:rsidRPr="00C55859">
        <w:rPr>
          <w:iCs/>
        </w:rPr>
        <w:t> </w:t>
      </w:r>
      <w:r>
        <w:rPr>
          <w:iCs/>
        </w:rPr>
        <w:t>= 1)</w:t>
      </w:r>
      <w:r w:rsidRPr="00982B92">
        <w:rPr>
          <w:iCs/>
        </w:rPr>
        <w:t>.</w:t>
      </w:r>
    </w:p>
    <w:p w:rsidR="00DF745D" w:rsidRDefault="00DF745D" w:rsidP="00DF745D">
      <w:pPr>
        <w:pStyle w:val="NRELHead03"/>
      </w:pPr>
      <w:r>
        <w:t>CT_DF_Z: Decimation factor in the Z direction [-]</w:t>
      </w:r>
    </w:p>
    <w:p w:rsidR="00DF745D" w:rsidRDefault="00DF745D" w:rsidP="00DF745D">
      <w:pPr>
        <w:pStyle w:val="NRELBodyText"/>
        <w:rPr>
          <w:iCs/>
        </w:rPr>
      </w:pPr>
      <w:r w:rsidRPr="00164755">
        <w:t xml:space="preserve">The </w:t>
      </w:r>
      <w:r w:rsidRPr="00E527B1">
        <w:rPr>
          <w:i/>
        </w:rPr>
        <w:t>CT_DF_</w:t>
      </w:r>
      <w:r>
        <w:rPr>
          <w:i/>
        </w:rPr>
        <w:t>Z</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vertical, Z</w:t>
      </w:r>
      <w:r w:rsidRPr="00E527B1">
        <w:t>,</w:t>
      </w:r>
      <w:r>
        <w:t xml:space="preserve"> direction</w:t>
      </w:r>
      <w:r w:rsidRPr="00164755">
        <w:t>.</w:t>
      </w:r>
      <w:r>
        <w:t xml:space="preserve"> </w:t>
      </w:r>
      <w:r w:rsidRPr="00164755">
        <w:t xml:space="preserve">Enter </w:t>
      </w:r>
      <w:r>
        <w:t xml:space="preserve">the vertical decimation factor: A value of </w:t>
      </w:r>
      <w:proofErr w:type="gramStart"/>
      <w:r w:rsidRPr="00164755">
        <w:t>1</w:t>
      </w:r>
      <w:proofErr w:type="gramEnd"/>
      <w:r>
        <w:t xml:space="preserve"> uses every point in the </w:t>
      </w:r>
      <w:r>
        <w:rPr>
          <w:i/>
        </w:rPr>
        <w:t>Z</w:t>
      </w:r>
      <w:r>
        <w:t xml:space="preserve"> direction, 2 uses every other point, etc. It is recommended</w:t>
      </w:r>
      <w:r w:rsidRPr="00982B92">
        <w:rPr>
          <w:iCs/>
        </w:rPr>
        <w:t xml:space="preserve"> that you always use the entire grid</w:t>
      </w:r>
      <w:r>
        <w:rPr>
          <w:iCs/>
        </w:rPr>
        <w:t xml:space="preserve"> (</w:t>
      </w:r>
      <w:r w:rsidRPr="004179FA">
        <w:rPr>
          <w:iCs/>
        </w:rPr>
        <w:t>i.e.</w:t>
      </w:r>
      <w:r>
        <w:rPr>
          <w:iCs/>
        </w:rPr>
        <w:t>,</w:t>
      </w:r>
      <w:r w:rsidRPr="004179FA">
        <w:rPr>
          <w:iCs/>
        </w:rPr>
        <w:t xml:space="preserve"> </w:t>
      </w:r>
      <w:r>
        <w:rPr>
          <w:i/>
          <w:iCs/>
        </w:rPr>
        <w:t>CT_DF_Z</w:t>
      </w:r>
      <w:r w:rsidRPr="00C55859">
        <w:rPr>
          <w:iCs/>
        </w:rPr>
        <w:t> </w:t>
      </w:r>
      <w:r>
        <w:rPr>
          <w:iCs/>
        </w:rPr>
        <w:t>= 1)</w:t>
      </w:r>
      <w:r w:rsidRPr="00982B92">
        <w:rPr>
          <w:iCs/>
        </w:rPr>
        <w:t>.</w:t>
      </w:r>
    </w:p>
    <w:p w:rsidR="00DF745D" w:rsidRDefault="00DF745D" w:rsidP="00DF745D">
      <w:pPr>
        <w:pStyle w:val="NRELHead02"/>
      </w:pPr>
      <w:bookmarkStart w:id="505" w:name="_Toc399876252"/>
      <w:bookmarkStart w:id="506" w:name="_Toc452622640"/>
      <w:r>
        <w:t>Suggestions for Generating Coherent Turbulent Structures</w:t>
      </w:r>
      <w:bookmarkEnd w:id="505"/>
      <w:bookmarkEnd w:id="506"/>
    </w:p>
    <w:p w:rsidR="00DF745D" w:rsidRDefault="00DF745D" w:rsidP="00526B2A">
      <w:pPr>
        <w:pStyle w:val="NRELBodyText"/>
        <w:autoSpaceDE w:val="0"/>
      </w:pPr>
      <w:r>
        <w:t>Effort has been made in TurbSim to randomize the occurrence and scaling of coherent event structures that occur in natural, nocturnal boundary layer flows. Simulations that generate coherent turbulence time-step files have up to 10 degrees of stochastic freedom—in addition to the random phases associated with each frequency at each grid point and wind component—and are designed to give some feel of the expected variability in the atmosphere. Because of the degree of variability, using more than 30 different random seeds</w:t>
      </w:r>
      <w:r w:rsidR="00526B2A">
        <w:rPr>
          <w:rFonts w:ascii="ZWAdobeF" w:hAnsi="ZWAdobeF" w:cs="ZWAdobeF"/>
          <w:color w:val="auto"/>
          <w:sz w:val="2"/>
          <w:szCs w:val="2"/>
        </w:rPr>
        <w:t>2F</w:t>
      </w:r>
      <w:r>
        <w:rPr>
          <w:rStyle w:val="FootnoteReference"/>
        </w:rPr>
        <w:footnoteReference w:id="3"/>
      </w:r>
      <w:r>
        <w:t xml:space="preserve"> for a specific set of boundary conditions is recommended.</w:t>
      </w:r>
    </w:p>
    <w:p w:rsidR="00DF745D" w:rsidRDefault="00DF745D" w:rsidP="00DF745D">
      <w:pPr>
        <w:pStyle w:val="NRELBodyText"/>
      </w:pPr>
      <w:r>
        <w:t xml:space="preserve">To test the effects of a coherent structure (KH billow), we recommend using the “KHTEST” option in the </w:t>
      </w:r>
      <w:proofErr w:type="spellStart"/>
      <w:r>
        <w:rPr>
          <w:i/>
        </w:rPr>
        <w:t>IECturbc</w:t>
      </w:r>
      <w:proofErr w:type="spellEnd"/>
      <w:r w:rsidRPr="005A0A64">
        <w:t xml:space="preserve"> </w:t>
      </w:r>
      <w:r>
        <w:t>input parameter with the NWTCUP spectral model. This test function superimposes one intense coherent event in the middle of the output time series, reducing the number of stochastic degrees of freedom to no more than two (plus the random phases). The gradient Richardson number (</w:t>
      </w:r>
      <w:r>
        <w:rPr>
          <w:i/>
        </w:rPr>
        <w:t>RICH_NO</w:t>
      </w:r>
      <w:r>
        <w:t>)</w:t>
      </w:r>
      <w:r>
        <w:rPr>
          <w:i/>
        </w:rPr>
        <w:t xml:space="preserve"> </w:t>
      </w:r>
      <w:r>
        <w:t>and wind shear (</w:t>
      </w:r>
      <w:proofErr w:type="spellStart"/>
      <w:r>
        <w:rPr>
          <w:i/>
        </w:rPr>
        <w:t>PLExp</w:t>
      </w:r>
      <w:proofErr w:type="spellEnd"/>
      <w:r>
        <w:t xml:space="preserve">) of the background flow are overwritten, and TurbSim uses fixed values to scale the LES-type event. This test function is </w:t>
      </w:r>
      <w:r>
        <w:lastRenderedPageBreak/>
        <w:t>designed to generate intense turbulence, and does not necessarily reflect the variability for given boundary conditions.</w:t>
      </w:r>
    </w:p>
    <w:p w:rsidR="00DF745D" w:rsidRDefault="00DF745D" w:rsidP="00DF745D">
      <w:pPr>
        <w:pStyle w:val="NRELBodyText"/>
      </w:pPr>
      <w:r>
        <w:t>The choice of the gradient Richardson number and hub wind speed largely control the impact of coherent structures on turbine response. It is recommended that at least one series of runs be made at rated wind speed and a Richardson number between 0.02 and 0.05. Further discussion on the impact of coherent turbulent structures on wind turbines is found in</w:t>
      </w:r>
      <w:r w:rsidR="006E06A5">
        <w:t xml:space="preserve"> [</w:t>
      </w:r>
      <w:bookmarkStart w:id="507" w:name="Reference_CohStr"/>
      <w:r>
        <w:fldChar w:fldCharType="begin"/>
      </w:r>
      <w:r>
        <w:instrText xml:space="preserve"> SEQ References \* MERGEFORMAT </w:instrText>
      </w:r>
      <w:r>
        <w:fldChar w:fldCharType="separate"/>
      </w:r>
      <w:r w:rsidR="007F0774">
        <w:rPr>
          <w:noProof/>
        </w:rPr>
        <w:t>39</w:t>
      </w:r>
      <w:r>
        <w:rPr>
          <w:noProof/>
        </w:rPr>
        <w:fldChar w:fldCharType="end"/>
      </w:r>
      <w:bookmarkEnd w:id="507"/>
      <w:r w:rsidR="006E06A5">
        <w:rPr>
          <w:noProof/>
        </w:rPr>
        <w:t>]</w:t>
      </w:r>
      <w:r>
        <w:t>.</w:t>
      </w:r>
    </w:p>
    <w:p w:rsidR="00DF745D" w:rsidRDefault="00DF745D" w:rsidP="00DF745D">
      <w:pPr>
        <w:pStyle w:val="NRELHead01"/>
      </w:pPr>
      <w:bookmarkStart w:id="508" w:name="_Toc108431548"/>
      <w:bookmarkStart w:id="509" w:name="_Toc111947854"/>
      <w:bookmarkStart w:id="510" w:name="_Toc399876253"/>
      <w:bookmarkStart w:id="511" w:name="_Toc452622641"/>
      <w:r>
        <w:t>Warnings</w:t>
      </w:r>
      <w:bookmarkEnd w:id="508"/>
      <w:bookmarkEnd w:id="509"/>
      <w:bookmarkEnd w:id="510"/>
      <w:bookmarkEnd w:id="511"/>
    </w:p>
    <w:p w:rsidR="00DF745D" w:rsidRPr="00F768C4" w:rsidRDefault="00DF745D" w:rsidP="00F768C4">
      <w:pPr>
        <w:pStyle w:val="NRELBullet01"/>
      </w:pPr>
      <w:r w:rsidRPr="00F768C4">
        <w:t>AeroDyn v12.57 or a later version is required to read TurbSim files correctly.</w:t>
      </w:r>
    </w:p>
    <w:p w:rsidR="00DF745D" w:rsidRPr="00F768C4" w:rsidRDefault="00DF745D" w:rsidP="00F768C4">
      <w:pPr>
        <w:pStyle w:val="NRELBullet01"/>
      </w:pPr>
      <w:r w:rsidRPr="00F768C4">
        <w:t>If you compile AeroDyn</w:t>
      </w:r>
      <w:r w:rsidR="00B122A8">
        <w:t xml:space="preserve"> v13</w:t>
      </w:r>
      <w:r w:rsidRPr="00F768C4">
        <w:t>, you must use the compiler option “/</w:t>
      </w:r>
      <w:proofErr w:type="spellStart"/>
      <w:r w:rsidRPr="00F768C4">
        <w:t>assume:byterecl</w:t>
      </w:r>
      <w:proofErr w:type="spellEnd"/>
      <w:r w:rsidRPr="00F768C4">
        <w:t>” to read the TurbSim coherent structures binary files correctly. If you use ADAMS2AD</w:t>
      </w:r>
      <w:r w:rsidR="006E06A5" w:rsidRPr="00F768C4">
        <w:t xml:space="preserve"> [</w:t>
      </w:r>
      <w:bookmarkStart w:id="512" w:name="Reference_A2AD"/>
      <w:r w:rsidRPr="00F768C4">
        <w:fldChar w:fldCharType="begin"/>
      </w:r>
      <w:r w:rsidRPr="00F768C4">
        <w:instrText xml:space="preserve"> SEQ References \* MERGEFORMAT </w:instrText>
      </w:r>
      <w:r w:rsidRPr="00F768C4">
        <w:fldChar w:fldCharType="separate"/>
      </w:r>
      <w:r w:rsidR="007F0774">
        <w:rPr>
          <w:noProof/>
        </w:rPr>
        <w:t>40</w:t>
      </w:r>
      <w:r w:rsidRPr="00F768C4">
        <w:fldChar w:fldCharType="end"/>
      </w:r>
      <w:bookmarkEnd w:id="512"/>
      <w:r w:rsidR="006E06A5" w:rsidRPr="00F768C4">
        <w:t>]</w:t>
      </w:r>
      <w:r w:rsidRPr="00F768C4">
        <w:t>, be sure to use v12.17 or later so that this compiler option is set.</w:t>
      </w:r>
    </w:p>
    <w:p w:rsidR="00DF745D" w:rsidRPr="00F768C4" w:rsidRDefault="00DF745D" w:rsidP="00F768C4">
      <w:pPr>
        <w:pStyle w:val="NRELBullet01"/>
      </w:pPr>
      <w:r w:rsidRPr="00F768C4">
        <w:t xml:space="preserve">Hub-height time series from HH wind files and FF wind files </w:t>
      </w:r>
      <w:r w:rsidR="00B122A8">
        <w:t xml:space="preserve">(without </w:t>
      </w:r>
      <w:proofErr w:type="spellStart"/>
      <w:r w:rsidR="00B122A8" w:rsidRPr="00B122A8">
        <w:rPr>
          <w:i/>
        </w:rPr>
        <w:t>UsableTime</w:t>
      </w:r>
      <w:proofErr w:type="spellEnd"/>
      <w:r w:rsidR="00B122A8">
        <w:t xml:space="preserve"> = “ALL”) </w:t>
      </w:r>
      <w:r w:rsidRPr="00F768C4">
        <w:t xml:space="preserve">do not have events happening at the same time because </w:t>
      </w:r>
      <w:r w:rsidR="00B122A8">
        <w:t>InflowWind</w:t>
      </w:r>
      <w:r w:rsidRPr="00F768C4">
        <w:t xml:space="preserve"> shifts the FF files (see </w:t>
      </w:r>
      <w:r w:rsidRPr="00F768C4">
        <w:fldChar w:fldCharType="begin" w:fldLock="1"/>
      </w:r>
      <w:r w:rsidRPr="00F768C4">
        <w:instrText xml:space="preserve"> REF Figure_FFvsHH \h  \* MERGEFORMAT </w:instrText>
      </w:r>
      <w:r w:rsidRPr="00F768C4">
        <w:fldChar w:fldCharType="separate"/>
      </w:r>
      <w:r w:rsidR="00255BEF">
        <w:t>Figure 17</w:t>
      </w:r>
      <w:r w:rsidRPr="00F768C4">
        <w:fldChar w:fldCharType="end"/>
      </w:r>
      <w:r w:rsidRPr="00F768C4">
        <w:t>).</w:t>
      </w:r>
    </w:p>
    <w:p w:rsidR="00DF745D" w:rsidRPr="00F768C4" w:rsidRDefault="00DF745D" w:rsidP="00F768C4">
      <w:pPr>
        <w:pStyle w:val="NRELBullet01"/>
      </w:pPr>
      <w:r w:rsidRPr="00F768C4">
        <w:t xml:space="preserve">Because of the way the FFT routine works, extra time </w:t>
      </w:r>
      <w:r w:rsidR="00B122A8">
        <w:t>may</w:t>
      </w:r>
      <w:r w:rsidRPr="00F768C4">
        <w:t xml:space="preserve"> be added to the analysis time to get the FFT to run efficiently. Due to this plus the fact that the output time could be shorter than the analysis time, the mean wind speed for the portion of the run actually used could be different from what was specified in the input file.</w:t>
      </w:r>
    </w:p>
    <w:p w:rsidR="00DF745D" w:rsidRPr="00F768C4" w:rsidRDefault="00DF745D" w:rsidP="00F768C4">
      <w:pPr>
        <w:pStyle w:val="NRELBullet01"/>
      </w:pPr>
      <w:r w:rsidRPr="00F768C4">
        <w:t>The statistics calculated in the summary file are based on the complete time series generated (the analysis time plus any extra time added for the FFT calculations). Because the output time can be less than the analysis time, these statistics might differ from what can be calculated from the output files.</w:t>
      </w:r>
    </w:p>
    <w:p w:rsidR="00DF745D" w:rsidRPr="00F768C4" w:rsidRDefault="00DF745D" w:rsidP="00F768C4">
      <w:pPr>
        <w:pStyle w:val="NRELBullet01"/>
      </w:pPr>
      <w:r w:rsidRPr="00F768C4">
        <w:t xml:space="preserve">Be cautious when using mean flow angle inputs with full-field grids for </w:t>
      </w:r>
      <w:r w:rsidR="00B122A8">
        <w:t>InflowWind</w:t>
      </w:r>
      <w:r w:rsidRPr="00F768C4">
        <w:t xml:space="preserve">. </w:t>
      </w:r>
      <w:r w:rsidR="00B122A8">
        <w:t>InflowWind</w:t>
      </w:r>
      <w:r w:rsidRPr="00F768C4">
        <w:t xml:space="preserve"> marches FF grids through the turbine along the X-axis at the mean hub-height wind speed, regardless of the flow angles. This can give strange results if the mean flow angles are not small.</w:t>
      </w:r>
    </w:p>
    <w:p w:rsidR="00DF745D" w:rsidRDefault="00DF745D" w:rsidP="00DF745D">
      <w:pPr>
        <w:pStyle w:val="NRELHead01"/>
      </w:pPr>
      <w:bookmarkStart w:id="513" w:name="_Toc108431549"/>
      <w:bookmarkStart w:id="514" w:name="_Toc111947855"/>
      <w:bookmarkStart w:id="515" w:name="_Toc399876254"/>
      <w:bookmarkStart w:id="516" w:name="_Toc452622642"/>
      <w:r>
        <w:t>Limitations</w:t>
      </w:r>
      <w:bookmarkEnd w:id="513"/>
      <w:bookmarkEnd w:id="514"/>
      <w:bookmarkEnd w:id="515"/>
      <w:bookmarkEnd w:id="516"/>
    </w:p>
    <w:p w:rsidR="00DF745D" w:rsidRPr="00F768C4" w:rsidRDefault="00DF745D" w:rsidP="00F768C4">
      <w:pPr>
        <w:pStyle w:val="NRELBullet01"/>
      </w:pPr>
      <w:r w:rsidRPr="00F768C4">
        <w:t>The GP_LLJ spectral model is estimated to be applicable up to a height of 230 m.</w:t>
      </w:r>
    </w:p>
    <w:p w:rsidR="00DF745D" w:rsidRPr="00F768C4" w:rsidRDefault="00DF745D" w:rsidP="00F768C4">
      <w:pPr>
        <w:pStyle w:val="NRELBullet01"/>
      </w:pPr>
      <w:r w:rsidRPr="00F768C4">
        <w:t>The SMOOTH spectral model and the coherent turbulence time-step files are both currently estimated to be applicable up to a height of 120 m.</w:t>
      </w:r>
    </w:p>
    <w:p w:rsidR="00DF745D" w:rsidRPr="00F768C4" w:rsidRDefault="00DF745D" w:rsidP="00F768C4">
      <w:pPr>
        <w:pStyle w:val="NRELBullet01"/>
      </w:pPr>
      <w:r w:rsidRPr="00F768C4">
        <w:t>The NWTCUP spectral model is estimated to be applicable up to heights of 120 m.</w:t>
      </w:r>
    </w:p>
    <w:p w:rsidR="00DF745D" w:rsidRPr="00F768C4" w:rsidRDefault="00DF745D" w:rsidP="00F768C4">
      <w:pPr>
        <w:pStyle w:val="NRELBullet01"/>
      </w:pPr>
      <w:r w:rsidRPr="00F768C4">
        <w:t>The wind farm spectral models (WF_UPW, WF_07D, and WF_14D) are valid only up to heights of about 50 m.</w:t>
      </w:r>
    </w:p>
    <w:p w:rsidR="00DF745D" w:rsidRPr="00BE6C07" w:rsidRDefault="00DF745D" w:rsidP="00DF745D">
      <w:pPr>
        <w:pStyle w:val="NRELHead01"/>
      </w:pPr>
      <w:bookmarkStart w:id="517" w:name="_Toc399876255"/>
      <w:bookmarkStart w:id="518" w:name="_Toc452622643"/>
      <w:r w:rsidRPr="00BE6C07">
        <w:t>Possible Future Enhanc</w:t>
      </w:r>
      <w:bookmarkStart w:id="519" w:name="_Toc108431550"/>
      <w:bookmarkStart w:id="520" w:name="_Toc111947856"/>
      <w:r w:rsidRPr="00BE6C07">
        <w:t>ements</w:t>
      </w:r>
      <w:bookmarkEnd w:id="517"/>
      <w:bookmarkEnd w:id="518"/>
      <w:bookmarkEnd w:id="519"/>
      <w:bookmarkEnd w:id="520"/>
    </w:p>
    <w:p w:rsidR="00680D57" w:rsidRDefault="001A5E89" w:rsidP="00F768C4">
      <w:pPr>
        <w:pStyle w:val="NRELBullet01"/>
      </w:pPr>
      <w:r>
        <w:t>Define the grid by specifying the domain bounds instead of assuming the rotor is centered in the upper portion of the grid.</w:t>
      </w:r>
    </w:p>
    <w:p w:rsidR="00DF745D" w:rsidRPr="00F768C4" w:rsidRDefault="00DF745D" w:rsidP="00F768C4">
      <w:pPr>
        <w:pStyle w:val="NRELBullet01"/>
      </w:pPr>
      <w:r w:rsidRPr="00F768C4">
        <w:t>Add the Mann model.</w:t>
      </w:r>
    </w:p>
    <w:p w:rsidR="00F43800" w:rsidRPr="00F768C4" w:rsidRDefault="00DF745D" w:rsidP="001A5E89">
      <w:pPr>
        <w:pStyle w:val="NRELBullet01"/>
      </w:pPr>
      <w:r w:rsidRPr="00F768C4">
        <w:lastRenderedPageBreak/>
        <w:t>Add other site-specific models if data becomes available.</w:t>
      </w:r>
    </w:p>
    <w:p w:rsidR="00DF745D" w:rsidRDefault="00DF745D" w:rsidP="00DF745D">
      <w:pPr>
        <w:pStyle w:val="NRELHead01"/>
      </w:pPr>
      <w:bookmarkStart w:id="521" w:name="_Toc108431552"/>
      <w:bookmarkStart w:id="522" w:name="_Toc111947858"/>
      <w:bookmarkStart w:id="523" w:name="_Toc399876256"/>
      <w:bookmarkStart w:id="524" w:name="_Toc452622644"/>
      <w:r>
        <w:t>Caveats</w:t>
      </w:r>
      <w:bookmarkEnd w:id="521"/>
      <w:bookmarkEnd w:id="522"/>
      <w:bookmarkEnd w:id="523"/>
      <w:bookmarkEnd w:id="524"/>
    </w:p>
    <w:p w:rsidR="00DF745D" w:rsidRDefault="00DF745D" w:rsidP="00DF745D">
      <w:pPr>
        <w:pStyle w:val="NRELBodyText"/>
      </w:pPr>
      <w:r>
        <w:t>NREL makes no guarantees about the usability or accuracy of TurbSim, which is essentially a beta code. NREL does not have the resources to provide full support for this program.</w:t>
      </w:r>
    </w:p>
    <w:p w:rsidR="00DF745D" w:rsidRDefault="00DF745D" w:rsidP="00DF745D">
      <w:pPr>
        <w:pStyle w:val="NRELHead01"/>
      </w:pPr>
      <w:bookmarkStart w:id="525" w:name="_Toc108431554"/>
      <w:bookmarkStart w:id="526" w:name="_Toc111947860"/>
      <w:bookmarkStart w:id="527" w:name="_Toc399876257"/>
      <w:bookmarkStart w:id="528" w:name="_Toc452622645"/>
      <w:r>
        <w:t>Feedback</w:t>
      </w:r>
      <w:bookmarkEnd w:id="525"/>
      <w:bookmarkEnd w:id="526"/>
      <w:bookmarkEnd w:id="527"/>
      <w:bookmarkEnd w:id="528"/>
    </w:p>
    <w:p w:rsidR="00DF745D" w:rsidRDefault="00DF745D" w:rsidP="00DF745D">
      <w:pPr>
        <w:pStyle w:val="NRELBodyText"/>
        <w:rPr>
          <w:rStyle w:val="Variable"/>
          <w:rFonts w:ascii="Times New Roman" w:hAnsi="Times New Roman"/>
          <w:sz w:val="22"/>
        </w:rPr>
      </w:pPr>
      <w:r>
        <w:t xml:space="preserve">If you have questions about TurbSim, please use our </w:t>
      </w:r>
      <w:hyperlink r:id="rId488" w:history="1">
        <w:r w:rsidRPr="00F002B6">
          <w:rPr>
            <w:rStyle w:val="Hyperlink"/>
          </w:rPr>
          <w:t>forums</w:t>
        </w:r>
      </w:hyperlink>
      <w:r>
        <w:t xml:space="preserve">. We will respond to your needs if time and resources permit, but please do not expect an immediate response. You can apply for an account on the forum here: </w:t>
      </w:r>
      <w:hyperlink r:id="rId489" w:history="1">
        <w:r w:rsidRPr="00F002B6">
          <w:rPr>
            <w:rStyle w:val="Hyperlink"/>
          </w:rPr>
          <w:t>https://wind.nrel.gov/forum/wind/viewforum.php?f=17</w:t>
        </w:r>
      </w:hyperlink>
    </w:p>
    <w:p w:rsidR="00DF745D" w:rsidRPr="00CA0ED2" w:rsidRDefault="00DF745D" w:rsidP="00DF745D">
      <w:pPr>
        <w:pStyle w:val="BodyTextIndent"/>
        <w:rPr>
          <w:rStyle w:val="Variable"/>
        </w:rPr>
        <w:sectPr w:rsidR="00DF745D" w:rsidRPr="00CA0ED2" w:rsidSect="00DF745D">
          <w:footerReference w:type="default" r:id="rId490"/>
          <w:pgSz w:w="12240" w:h="15840" w:code="1"/>
          <w:pgMar w:top="1440" w:right="1440" w:bottom="1440" w:left="1440" w:header="720" w:footer="720" w:gutter="0"/>
          <w:pgNumType w:start="1"/>
          <w:cols w:space="432"/>
        </w:sectPr>
      </w:pP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531" w:name="_Toc314823693"/>
      <w:bookmarkStart w:id="532" w:name="_Toc352071763"/>
      <w:r w:rsidRPr="00772A41">
        <w:rPr>
          <w:rFonts w:ascii="Arial" w:eastAsia="Times" w:hAnsi="Arial" w:cs="Arial"/>
          <w:b/>
          <w:color w:val="0079C1"/>
          <w:kern w:val="24"/>
          <w:sz w:val="36"/>
          <w:szCs w:val="20"/>
        </w:rPr>
        <w:lastRenderedPageBreak/>
        <w:t>References</w:t>
      </w:r>
      <w:bookmarkEnd w:id="531"/>
      <w:bookmarkEnd w:id="532"/>
      <w:r w:rsidRPr="00772A41">
        <w:rPr>
          <w:rFonts w:ascii="Arial" w:eastAsia="Times" w:hAnsi="Arial" w:cs="Arial"/>
          <w:b/>
          <w:color w:val="0079C1"/>
          <w:kern w:val="24"/>
          <w:sz w:val="36"/>
          <w:szCs w:val="20"/>
        </w:rPr>
        <w:t xml:space="preserve"> </w:t>
      </w:r>
    </w:p>
    <w:bookmarkStart w:id="533" w:name="_Ref77387652"/>
    <w:bookmarkStart w:id="534" w:name="_Ref67729278"/>
    <w:bookmarkStart w:id="535" w:name="_Ref67728780"/>
    <w:p w:rsidR="00CF6EA2" w:rsidRDefault="00CF6EA2" w:rsidP="00316372">
      <w:pPr>
        <w:pStyle w:val="NRELReference"/>
      </w:pPr>
      <w:r>
        <w:fldChar w:fldCharType="begin" w:fldLock="1"/>
      </w:r>
      <w:r>
        <w:instrText xml:space="preserve"> REF  Reference_InflowWind \h </w:instrText>
      </w:r>
      <w:r>
        <w:fldChar w:fldCharType="separate"/>
      </w:r>
      <w:r w:rsidR="00255BEF">
        <w:rPr>
          <w:noProof/>
        </w:rPr>
        <w:t>1</w:t>
      </w:r>
      <w:r>
        <w:fldChar w:fldCharType="end"/>
      </w:r>
      <w:r w:rsidR="007C4161">
        <w:t>.</w:t>
      </w:r>
      <w:r w:rsidR="00316372">
        <w:t xml:space="preserve"> </w:t>
      </w:r>
      <w:proofErr w:type="gramStart"/>
      <w:r>
        <w:t>Platt</w:t>
      </w:r>
      <w:r w:rsidRPr="00562113">
        <w:t xml:space="preserve">, </w:t>
      </w:r>
      <w:r>
        <w:t>A</w:t>
      </w:r>
      <w:r w:rsidRPr="00562113">
        <w:t>.</w:t>
      </w:r>
      <w:r>
        <w:t xml:space="preserve">; Jonkman, B.J.; Jonkman, J.J. </w:t>
      </w:r>
      <w:r>
        <w:rPr>
          <w:i/>
        </w:rPr>
        <w:t>InflowWind U</w:t>
      </w:r>
      <w:r w:rsidRPr="004179FA">
        <w:rPr>
          <w:i/>
        </w:rPr>
        <w:t>ser</w:t>
      </w:r>
      <w:r>
        <w:rPr>
          <w:i/>
        </w:rPr>
        <w:t>’</w:t>
      </w:r>
      <w:r w:rsidRPr="004179FA">
        <w:rPr>
          <w:i/>
        </w:rPr>
        <w:t>s Guide</w:t>
      </w:r>
      <w:r w:rsidRPr="00562113">
        <w:t>.</w:t>
      </w:r>
      <w:proofErr w:type="gramEnd"/>
      <w:r>
        <w:t xml:space="preserve"> Draft Version, October 2016. </w:t>
      </w:r>
      <w:hyperlink r:id="rId491" w:history="1">
        <w:r w:rsidRPr="00D93A06">
          <w:rPr>
            <w:rStyle w:val="Hyperlink"/>
          </w:rPr>
          <w:t>http://nwtc.nrel.gov/InflowWind/</w:t>
        </w:r>
      </w:hyperlink>
      <w:r>
        <w:t xml:space="preserve">. </w:t>
      </w:r>
      <w:proofErr w:type="gramStart"/>
      <w:r>
        <w:t>Accessed June 1, 2016.</w:t>
      </w:r>
      <w:proofErr w:type="gramEnd"/>
    </w:p>
    <w:p w:rsidR="00E14A47" w:rsidRPr="00EE0978" w:rsidRDefault="00E14A47" w:rsidP="00316372">
      <w:pPr>
        <w:pStyle w:val="NRELReference"/>
      </w:pPr>
      <w:r>
        <w:fldChar w:fldCharType="begin" w:fldLock="1"/>
      </w:r>
      <w:r>
        <w:instrText xml:space="preserve"> REF Reference_FAST \h </w:instrText>
      </w:r>
      <w:r>
        <w:fldChar w:fldCharType="separate"/>
      </w:r>
      <w:r w:rsidR="00255BEF">
        <w:rPr>
          <w:noProof/>
        </w:rPr>
        <w:t>2</w:t>
      </w:r>
      <w:r>
        <w:fldChar w:fldCharType="end"/>
      </w:r>
      <w:r w:rsidR="007C4161">
        <w:t>.</w:t>
      </w:r>
      <w:r w:rsidR="00316372">
        <w:t xml:space="preserve"> </w:t>
      </w:r>
      <w:proofErr w:type="gramStart"/>
      <w:r w:rsidRPr="00EE0978">
        <w:t>Jonkman, J. M.</w:t>
      </w:r>
      <w:r>
        <w:t xml:space="preserve">; </w:t>
      </w:r>
      <w:r w:rsidRPr="00EE0978">
        <w:t>Buhl Jr., M. L.</w:t>
      </w:r>
      <w:r>
        <w:t xml:space="preserve"> </w:t>
      </w:r>
      <w:r w:rsidRPr="004179FA">
        <w:rPr>
          <w:i/>
        </w:rPr>
        <w:t>FAST User</w:t>
      </w:r>
      <w:r>
        <w:rPr>
          <w:i/>
        </w:rPr>
        <w:t>’</w:t>
      </w:r>
      <w:r w:rsidRPr="004179FA">
        <w:rPr>
          <w:i/>
        </w:rPr>
        <w:t>s Guide</w:t>
      </w:r>
      <w:r>
        <w:t>.</w:t>
      </w:r>
      <w:proofErr w:type="gramEnd"/>
      <w:r>
        <w:t xml:space="preserve"> </w:t>
      </w:r>
      <w:proofErr w:type="gramStart"/>
      <w:r w:rsidRPr="00EE0978">
        <w:t>NREL/EL-500-29798.</w:t>
      </w:r>
      <w:proofErr w:type="gramEnd"/>
      <w:r>
        <w:t xml:space="preserve"> </w:t>
      </w:r>
      <w:r w:rsidRPr="00EE0978">
        <w:t>Golden, C</w:t>
      </w:r>
      <w:r>
        <w:t xml:space="preserve">O: </w:t>
      </w:r>
      <w:r w:rsidRPr="00EE0978">
        <w:t>National R</w:t>
      </w:r>
      <w:r>
        <w:t xml:space="preserve">enewable Energy Laboratory, August 2005. </w:t>
      </w:r>
      <w:hyperlink r:id="rId492" w:history="1">
        <w:r w:rsidRPr="00EE0978">
          <w:rPr>
            <w:rStyle w:val="Hyperlink"/>
          </w:rPr>
          <w:t>http://wind.nrel.gov/designcodes/simulators/fast/</w:t>
        </w:r>
      </w:hyperlink>
      <w:r>
        <w:t xml:space="preserve">. </w:t>
      </w:r>
      <w:proofErr w:type="gramStart"/>
      <w:r>
        <w:t>Accessed August 25, 2009.</w:t>
      </w:r>
      <w:proofErr w:type="gramEnd"/>
    </w:p>
    <w:p w:rsidR="00E14A47" w:rsidRPr="00DC197B" w:rsidRDefault="00E14A47" w:rsidP="00316372">
      <w:pPr>
        <w:pStyle w:val="NRELReference"/>
      </w:pPr>
      <w:r>
        <w:fldChar w:fldCharType="begin" w:fldLock="1"/>
      </w:r>
      <w:r>
        <w:instrText xml:space="preserve"> REF Reference_ADAMS \h </w:instrText>
      </w:r>
      <w:r>
        <w:fldChar w:fldCharType="separate"/>
      </w:r>
      <w:r w:rsidR="00255BEF">
        <w:rPr>
          <w:noProof/>
        </w:rPr>
        <w:t>3</w:t>
      </w:r>
      <w:r>
        <w:fldChar w:fldCharType="end"/>
      </w:r>
      <w:r w:rsidR="007C4161">
        <w:t>.</w:t>
      </w:r>
      <w:r w:rsidR="00316372">
        <w:t xml:space="preserve"> </w:t>
      </w:r>
      <w:proofErr w:type="gramStart"/>
      <w:r>
        <w:t>MSC Software.</w:t>
      </w:r>
      <w:proofErr w:type="gramEnd"/>
      <w:r>
        <w:t xml:space="preserve"> 2005. </w:t>
      </w:r>
      <w:r w:rsidRPr="0068348E">
        <w:rPr>
          <w:i/>
        </w:rPr>
        <w:t>MSC.ADAMS</w:t>
      </w:r>
      <w:r>
        <w:t xml:space="preserve">®. </w:t>
      </w:r>
      <w:proofErr w:type="spellStart"/>
      <w:r>
        <w:t>MSC.Software</w:t>
      </w:r>
      <w:proofErr w:type="spellEnd"/>
      <w:r>
        <w:t xml:space="preserve"> Corporation, Santa Ana, CA. </w:t>
      </w:r>
      <w:hyperlink r:id="rId493" w:history="1">
        <w:r w:rsidRPr="00BB7561">
          <w:rPr>
            <w:rStyle w:val="Hyperlink"/>
          </w:rPr>
          <w:t>http://www.mscsoftware.com/</w:t>
        </w:r>
      </w:hyperlink>
      <w:r>
        <w:t xml:space="preserve">. </w:t>
      </w:r>
      <w:proofErr w:type="gramStart"/>
      <w:r>
        <w:t>Accessed August 25, 2009.</w:t>
      </w:r>
      <w:proofErr w:type="gramEnd"/>
    </w:p>
    <w:p w:rsidR="00CF6EA2" w:rsidRPr="006B1DDA" w:rsidRDefault="00CF6EA2" w:rsidP="00CF6EA2">
      <w:pPr>
        <w:pStyle w:val="NRELReference"/>
      </w:pPr>
      <w:r>
        <w:fldChar w:fldCharType="begin" w:fldLock="1"/>
      </w:r>
      <w:r>
        <w:instrText xml:space="preserve"> REF Reference_AeroDyn \h </w:instrText>
      </w:r>
      <w:r>
        <w:fldChar w:fldCharType="separate"/>
      </w:r>
      <w:r w:rsidR="00255BEF">
        <w:rPr>
          <w:noProof/>
        </w:rPr>
        <w:t>4</w:t>
      </w:r>
      <w:r>
        <w:fldChar w:fldCharType="end"/>
      </w:r>
      <w:r>
        <w:t xml:space="preserve">. </w:t>
      </w:r>
      <w:proofErr w:type="spellStart"/>
      <w:proofErr w:type="gramStart"/>
      <w:r w:rsidRPr="00562113">
        <w:t>Laino</w:t>
      </w:r>
      <w:proofErr w:type="spellEnd"/>
      <w:r w:rsidRPr="00562113">
        <w:t>, D</w:t>
      </w:r>
      <w:r>
        <w:t>.</w:t>
      </w:r>
      <w:r w:rsidRPr="00562113">
        <w:t xml:space="preserve"> J.</w:t>
      </w:r>
      <w:r>
        <w:t xml:space="preserve">; </w:t>
      </w:r>
      <w:r w:rsidRPr="00562113">
        <w:t>Hansen, A.C</w:t>
      </w:r>
      <w:r>
        <w:t xml:space="preserve">. </w:t>
      </w:r>
      <w:r w:rsidRPr="004179FA">
        <w:rPr>
          <w:i/>
        </w:rPr>
        <w:t>User</w:t>
      </w:r>
      <w:r>
        <w:rPr>
          <w:i/>
        </w:rPr>
        <w:t>’</w:t>
      </w:r>
      <w:r w:rsidRPr="004179FA">
        <w:rPr>
          <w:i/>
        </w:rPr>
        <w:t>s Guide to the Wind Turbine Dynamics Aerodynamics Computer Software AeroDyn</w:t>
      </w:r>
      <w:r w:rsidRPr="00562113">
        <w:t>.</w:t>
      </w:r>
      <w:proofErr w:type="gramEnd"/>
      <w:r>
        <w:t xml:space="preserve"> </w:t>
      </w:r>
      <w:r w:rsidRPr="00562113">
        <w:t>Salt Lake City, U</w:t>
      </w:r>
      <w:r>
        <w:t>T:</w:t>
      </w:r>
      <w:r w:rsidRPr="00562113">
        <w:t xml:space="preserve"> Windward Engineering,</w:t>
      </w:r>
      <w:r>
        <w:t xml:space="preserve"> LC, </w:t>
      </w:r>
      <w:r w:rsidRPr="00562113">
        <w:t>December 2002</w:t>
      </w:r>
      <w:r>
        <w:t xml:space="preserve">. </w:t>
      </w:r>
      <w:hyperlink r:id="rId494" w:history="1">
        <w:r w:rsidRPr="00D93A06">
          <w:rPr>
            <w:rStyle w:val="Hyperlink"/>
          </w:rPr>
          <w:t>http://nwtc.nrel.gov/AeroDyn/</w:t>
        </w:r>
      </w:hyperlink>
      <w:r>
        <w:t xml:space="preserve">. </w:t>
      </w:r>
      <w:proofErr w:type="gramStart"/>
      <w:r>
        <w:t>Accessed August 25, 2009.</w:t>
      </w:r>
      <w:proofErr w:type="gramEnd"/>
    </w:p>
    <w:p w:rsidR="00E14A47" w:rsidRDefault="00E14A47" w:rsidP="00316372">
      <w:pPr>
        <w:pStyle w:val="NRELReference"/>
      </w:pPr>
      <w:r>
        <w:fldChar w:fldCharType="begin" w:fldLock="1"/>
      </w:r>
      <w:r>
        <w:instrText xml:space="preserve"> REF Reference_SNLWIND \h </w:instrText>
      </w:r>
      <w:r>
        <w:fldChar w:fldCharType="separate"/>
      </w:r>
      <w:r w:rsidR="00255BEF">
        <w:rPr>
          <w:noProof/>
        </w:rPr>
        <w:t>5</w:t>
      </w:r>
      <w:r>
        <w:fldChar w:fldCharType="end"/>
      </w:r>
      <w:r w:rsidR="007C4161">
        <w:t>.</w:t>
      </w:r>
      <w:r w:rsidR="00316372">
        <w:t xml:space="preserve"> </w:t>
      </w:r>
      <w:proofErr w:type="gramStart"/>
      <w:r w:rsidRPr="005E42D0">
        <w:t>Veers, P.S.</w:t>
      </w:r>
      <w:r>
        <w:t xml:space="preserve"> </w:t>
      </w:r>
      <w:r w:rsidRPr="004179FA">
        <w:rPr>
          <w:i/>
        </w:rPr>
        <w:t>Three-Dimensional Wind Simulation</w:t>
      </w:r>
      <w:r>
        <w:t>.</w:t>
      </w:r>
      <w:proofErr w:type="gramEnd"/>
      <w:r>
        <w:t xml:space="preserve"> </w:t>
      </w:r>
      <w:proofErr w:type="gramStart"/>
      <w:r w:rsidRPr="005E42D0">
        <w:t>SAND88-0152</w:t>
      </w:r>
      <w:r>
        <w:t>.</w:t>
      </w:r>
      <w:proofErr w:type="gramEnd"/>
      <w:r>
        <w:t xml:space="preserve"> Albuquerque, NM: </w:t>
      </w:r>
      <w:r w:rsidRPr="005E42D0">
        <w:t>Sandia National Laboratories</w:t>
      </w:r>
      <w:r>
        <w:t xml:space="preserve">, </w:t>
      </w:r>
      <w:r w:rsidRPr="005E42D0">
        <w:t>March 1988</w:t>
      </w:r>
      <w:bookmarkEnd w:id="533"/>
      <w:r>
        <w:t>.</w:t>
      </w:r>
    </w:p>
    <w:bookmarkStart w:id="536" w:name="_Ref77387718"/>
    <w:p w:rsidR="00E14A47" w:rsidRDefault="00E14A47" w:rsidP="00316372">
      <w:pPr>
        <w:pStyle w:val="NRELReference"/>
      </w:pPr>
      <w:r>
        <w:fldChar w:fldCharType="begin" w:fldLock="1"/>
      </w:r>
      <w:r>
        <w:instrText xml:space="preserve"> REF Reference_SNLWIND3D \h  \* MERGEFORMAT </w:instrText>
      </w:r>
      <w:r>
        <w:fldChar w:fldCharType="separate"/>
      </w:r>
      <w:r w:rsidR="00255BEF">
        <w:t>6</w:t>
      </w:r>
      <w:r>
        <w:fldChar w:fldCharType="end"/>
      </w:r>
      <w:r w:rsidR="007C4161">
        <w:t>.</w:t>
      </w:r>
      <w:r w:rsidR="00316372">
        <w:t xml:space="preserve"> </w:t>
      </w:r>
      <w:r>
        <w:t xml:space="preserve">Kelley, N.D. </w:t>
      </w:r>
      <w:r w:rsidRPr="004179FA">
        <w:t>Full Vector (3-D) Inflow Simulation in Natural and Wind Farm Environments Using an Expanded Version of the SNLWIND (VEERS) Turbulence Code</w:t>
      </w:r>
      <w:r>
        <w:t xml:space="preserve">. </w:t>
      </w:r>
      <w:proofErr w:type="gramStart"/>
      <w:r>
        <w:t>NREL/TP-442-5225.</w:t>
      </w:r>
      <w:proofErr w:type="gramEnd"/>
      <w:r>
        <w:t xml:space="preserve"> </w:t>
      </w:r>
      <w:r w:rsidRPr="00EE0978">
        <w:t>Golden, C</w:t>
      </w:r>
      <w:r>
        <w:t xml:space="preserve">O: </w:t>
      </w:r>
      <w:r w:rsidRPr="00EE0978">
        <w:t>National R</w:t>
      </w:r>
      <w:r>
        <w:t>enewable Energy Laboratory, November 1992.</w:t>
      </w:r>
      <w:bookmarkEnd w:id="536"/>
    </w:p>
    <w:p w:rsidR="00E14A47" w:rsidRDefault="00E14A47" w:rsidP="00316372">
      <w:pPr>
        <w:pStyle w:val="NRELReference"/>
      </w:pPr>
      <w:r>
        <w:fldChar w:fldCharType="begin" w:fldLock="1"/>
      </w:r>
      <w:r>
        <w:instrText xml:space="preserve"> REF Reference_BLADED \h </w:instrText>
      </w:r>
      <w:r>
        <w:fldChar w:fldCharType="separate"/>
      </w:r>
      <w:r w:rsidR="00255BEF">
        <w:rPr>
          <w:noProof/>
        </w:rPr>
        <w:t>7</w:t>
      </w:r>
      <w:r>
        <w:fldChar w:fldCharType="end"/>
      </w:r>
      <w:r w:rsidR="007C4161">
        <w:t>.</w:t>
      </w:r>
      <w:r w:rsidR="00316372">
        <w:t xml:space="preserve"> </w:t>
      </w:r>
      <w:proofErr w:type="spellStart"/>
      <w:proofErr w:type="gramStart"/>
      <w:r>
        <w:t>Bossanyi</w:t>
      </w:r>
      <w:proofErr w:type="spellEnd"/>
      <w:r>
        <w:t xml:space="preserve">, E.A. </w:t>
      </w:r>
      <w:r w:rsidRPr="004179FA">
        <w:rPr>
          <w:i/>
        </w:rPr>
        <w:t>GH Bladed Version 3.6 User Manual</w:t>
      </w:r>
      <w:r>
        <w:t>.</w:t>
      </w:r>
      <w:proofErr w:type="gramEnd"/>
      <w:r>
        <w:t xml:space="preserve"> </w:t>
      </w:r>
      <w:proofErr w:type="gramStart"/>
      <w:r>
        <w:t>Document 282/BR/010 Issue 12.</w:t>
      </w:r>
      <w:proofErr w:type="gramEnd"/>
      <w:r>
        <w:t xml:space="preserve"> </w:t>
      </w:r>
      <w:proofErr w:type="spellStart"/>
      <w:proofErr w:type="gramStart"/>
      <w:r>
        <w:t>Garrad</w:t>
      </w:r>
      <w:proofErr w:type="spellEnd"/>
      <w:r>
        <w:t xml:space="preserve"> Hassan and Partners Limited, 2003.</w:t>
      </w:r>
      <w:proofErr w:type="gramEnd"/>
    </w:p>
    <w:p w:rsidR="00E14A47" w:rsidRDefault="00E14A47" w:rsidP="00316372">
      <w:pPr>
        <w:pStyle w:val="NRELReference"/>
      </w:pPr>
      <w:r>
        <w:fldChar w:fldCharType="begin" w:fldLock="1"/>
      </w:r>
      <w:r>
        <w:instrText xml:space="preserve"> REF Reference_SNWIND \h </w:instrText>
      </w:r>
      <w:r>
        <w:fldChar w:fldCharType="separate"/>
      </w:r>
      <w:r w:rsidR="00255BEF">
        <w:rPr>
          <w:noProof/>
        </w:rPr>
        <w:t>8</w:t>
      </w:r>
      <w:r>
        <w:fldChar w:fldCharType="end"/>
      </w:r>
      <w:r w:rsidR="007C4161">
        <w:t>.</w:t>
      </w:r>
      <w:r w:rsidR="00316372">
        <w:t xml:space="preserve"> </w:t>
      </w:r>
      <w:proofErr w:type="gramStart"/>
      <w:r>
        <w:t xml:space="preserve">Buhl, M.L. Jr. </w:t>
      </w:r>
      <w:hyperlink r:id="rId495" w:history="1">
        <w:proofErr w:type="spellStart"/>
        <w:r w:rsidRPr="004179FA">
          <w:rPr>
            <w:rStyle w:val="Hyperlink"/>
            <w:i/>
          </w:rPr>
          <w:t>SNwind</w:t>
        </w:r>
        <w:proofErr w:type="spellEnd"/>
        <w:r w:rsidRPr="004179FA">
          <w:rPr>
            <w:rStyle w:val="Hyperlink"/>
            <w:i/>
          </w:rPr>
          <w:t xml:space="preserve"> User’s Guide</w:t>
        </w:r>
      </w:hyperlink>
      <w:r w:rsidRPr="004179FA">
        <w:rPr>
          <w:i/>
        </w:rPr>
        <w:t>.</w:t>
      </w:r>
      <w:proofErr w:type="gramEnd"/>
      <w:r>
        <w:rPr>
          <w:i/>
        </w:rPr>
        <w:t xml:space="preserve"> </w:t>
      </w:r>
      <w:proofErr w:type="gramStart"/>
      <w:r>
        <w:t>NREL/EL-500-30121.</w:t>
      </w:r>
      <w:proofErr w:type="gramEnd"/>
      <w:r>
        <w:t xml:space="preserve"> </w:t>
      </w:r>
      <w:r w:rsidRPr="00EE0978">
        <w:t>Golden, C</w:t>
      </w:r>
      <w:r>
        <w:t xml:space="preserve">O: </w:t>
      </w:r>
      <w:r w:rsidRPr="00EE0978">
        <w:t>National R</w:t>
      </w:r>
      <w:r>
        <w:t>enewable Energy Laboratory, October 2001.</w:t>
      </w:r>
    </w:p>
    <w:p w:rsidR="00E14A47" w:rsidRPr="008D66B9" w:rsidRDefault="00E14A47" w:rsidP="00316372">
      <w:pPr>
        <w:pStyle w:val="NRELReference"/>
      </w:pPr>
      <w:r>
        <w:fldChar w:fldCharType="begin" w:fldLock="1"/>
      </w:r>
      <w:r>
        <w:instrText xml:space="preserve"> REF Reference_FFTPACK \h  \* MERGEFORMAT </w:instrText>
      </w:r>
      <w:r>
        <w:fldChar w:fldCharType="separate"/>
      </w:r>
      <w:r w:rsidR="00255BEF">
        <w:t>9</w:t>
      </w:r>
      <w:r>
        <w:fldChar w:fldCharType="end"/>
      </w:r>
      <w:r w:rsidR="007C4161">
        <w:t>.</w:t>
      </w:r>
      <w:r w:rsidR="00316372">
        <w:t xml:space="preserve"> </w:t>
      </w:r>
      <w:proofErr w:type="spellStart"/>
      <w:r w:rsidRPr="008D66B9">
        <w:t>Swarztrauber</w:t>
      </w:r>
      <w:proofErr w:type="spellEnd"/>
      <w:r>
        <w:t xml:space="preserve">, P.N. </w:t>
      </w:r>
      <w:r w:rsidRPr="004179FA">
        <w:rPr>
          <w:i/>
        </w:rPr>
        <w:t xml:space="preserve">FFTPACK </w:t>
      </w:r>
      <w:r>
        <w:rPr>
          <w:i/>
        </w:rPr>
        <w:t>V</w:t>
      </w:r>
      <w:r w:rsidRPr="004179FA">
        <w:rPr>
          <w:i/>
        </w:rPr>
        <w:t>ersion 4.1</w:t>
      </w:r>
      <w:r>
        <w:t xml:space="preserve">. Boulder, CO: National Center for Atmospheric Research, November 1988. </w:t>
      </w:r>
      <w:hyperlink r:id="rId496" w:history="1">
        <w:r w:rsidRPr="008D66B9">
          <w:rPr>
            <w:rStyle w:val="Hyperlink"/>
          </w:rPr>
          <w:t>http://www.scd.ucar.edu/softlib/FFTPACK.html</w:t>
        </w:r>
      </w:hyperlink>
      <w:r>
        <w:t xml:space="preserve">. </w:t>
      </w:r>
      <w:proofErr w:type="gramStart"/>
      <w:r>
        <w:t>Accessed August 25, 2009.</w:t>
      </w:r>
      <w:proofErr w:type="gramEnd"/>
    </w:p>
    <w:p w:rsidR="00E14A47" w:rsidRDefault="00E14A47" w:rsidP="00316372">
      <w:pPr>
        <w:pStyle w:val="NRELReference"/>
      </w:pPr>
      <w:r>
        <w:fldChar w:fldCharType="begin" w:fldLock="1"/>
      </w:r>
      <w:r>
        <w:instrText xml:space="preserve"> REF Reference_Overview \h </w:instrText>
      </w:r>
      <w:r>
        <w:fldChar w:fldCharType="separate"/>
      </w:r>
      <w:r w:rsidR="00255BEF">
        <w:rPr>
          <w:noProof/>
        </w:rPr>
        <w:t>10</w:t>
      </w:r>
      <w:r>
        <w:fldChar w:fldCharType="end"/>
      </w:r>
      <w:r w:rsidR="007C4161">
        <w:t>.</w:t>
      </w:r>
      <w:r w:rsidR="00316372">
        <w:t xml:space="preserve"> </w:t>
      </w:r>
      <w:r>
        <w:t xml:space="preserve">Kelley, N.D.; Jonkman, B.J. </w:t>
      </w:r>
      <w:hyperlink r:id="rId497" w:history="1">
        <w:r w:rsidRPr="004179FA">
          <w:rPr>
            <w:rStyle w:val="Hyperlink"/>
            <w:i/>
          </w:rPr>
          <w:t>Overview of the TurbSim Stochastic Inflow Turbulence Simulator Version 1.21</w:t>
        </w:r>
      </w:hyperlink>
      <w:r>
        <w:t xml:space="preserve">. </w:t>
      </w:r>
      <w:proofErr w:type="gramStart"/>
      <w:r>
        <w:t>NREL/TP-500-41137.</w:t>
      </w:r>
      <w:proofErr w:type="gramEnd"/>
      <w:r>
        <w:t xml:space="preserve"> National Renewable Energy Laboratory, Golden, CO, March 2007.</w:t>
      </w:r>
    </w:p>
    <w:p w:rsidR="00E14A47" w:rsidRDefault="00E14A47" w:rsidP="00316372">
      <w:pPr>
        <w:pStyle w:val="NRELReference"/>
      </w:pPr>
      <w:r>
        <w:fldChar w:fldCharType="begin" w:fldLock="1"/>
      </w:r>
      <w:r>
        <w:instrText xml:space="preserve"> REF Reference_InstallingNWTC \h </w:instrText>
      </w:r>
      <w:r>
        <w:fldChar w:fldCharType="separate"/>
      </w:r>
      <w:r w:rsidR="00255BEF">
        <w:rPr>
          <w:noProof/>
        </w:rPr>
        <w:t>11</w:t>
      </w:r>
      <w:r>
        <w:fldChar w:fldCharType="end"/>
      </w:r>
      <w:r w:rsidR="007C4161">
        <w:t>.</w:t>
      </w:r>
      <w:r w:rsidR="00316372">
        <w:t xml:space="preserve"> </w:t>
      </w:r>
      <w:r w:rsidRPr="000D52D2">
        <w:t>Buhl, Jr. M.L.</w:t>
      </w:r>
      <w:r>
        <w:t xml:space="preserve"> </w:t>
      </w:r>
      <w:hyperlink r:id="rId498" w:history="1">
        <w:r w:rsidRPr="004179FA">
          <w:rPr>
            <w:rStyle w:val="Hyperlink"/>
            <w:i/>
          </w:rPr>
          <w:t xml:space="preserve">Installing NWTC </w:t>
        </w:r>
        <w:r>
          <w:rPr>
            <w:rStyle w:val="Hyperlink"/>
            <w:i/>
          </w:rPr>
          <w:t>CAE Tools</w:t>
        </w:r>
        <w:r w:rsidRPr="004179FA">
          <w:rPr>
            <w:rStyle w:val="Hyperlink"/>
            <w:i/>
          </w:rPr>
          <w:t xml:space="preserve"> on PCs Running Windows®</w:t>
        </w:r>
      </w:hyperlink>
      <w:r w:rsidRPr="000D52D2">
        <w:t>.</w:t>
      </w:r>
      <w:r>
        <w:t xml:space="preserve"> </w:t>
      </w:r>
      <w:r w:rsidRPr="000D52D2">
        <w:t>Golden, C</w:t>
      </w:r>
      <w:r>
        <w:t xml:space="preserve">O: </w:t>
      </w:r>
      <w:r w:rsidRPr="000D52D2">
        <w:t xml:space="preserve">National Renewable Energy Laboratory, </w:t>
      </w:r>
      <w:r>
        <w:t>August 2013</w:t>
      </w:r>
      <w:r w:rsidRPr="000D52D2">
        <w:t>.</w:t>
      </w:r>
    </w:p>
    <w:p w:rsidR="00E14A47" w:rsidRPr="000834E7" w:rsidRDefault="00E14A47" w:rsidP="00316372">
      <w:pPr>
        <w:pStyle w:val="NRELReference"/>
      </w:pPr>
      <w:r>
        <w:fldChar w:fldCharType="begin" w:fldLock="1"/>
      </w:r>
      <w:r>
        <w:instrText xml:space="preserve"> REF Reference_MATLAB \h </w:instrText>
      </w:r>
      <w:r>
        <w:fldChar w:fldCharType="separate"/>
      </w:r>
      <w:r w:rsidR="00255BEF">
        <w:rPr>
          <w:noProof/>
        </w:rPr>
        <w:t>12</w:t>
      </w:r>
      <w:r>
        <w:fldChar w:fldCharType="end"/>
      </w:r>
      <w:r w:rsidR="007C4161">
        <w:t>.</w:t>
      </w:r>
      <w:r w:rsidR="00316372">
        <w:t xml:space="preserve"> </w:t>
      </w:r>
      <w:proofErr w:type="gramStart"/>
      <w:r>
        <w:t xml:space="preserve">The </w:t>
      </w:r>
      <w:proofErr w:type="spellStart"/>
      <w:r>
        <w:t>MathWorks</w:t>
      </w:r>
      <w:proofErr w:type="spellEnd"/>
      <w:r>
        <w:t>.</w:t>
      </w:r>
      <w:proofErr w:type="gramEnd"/>
      <w:r>
        <w:t xml:space="preserve"> 2008. </w:t>
      </w:r>
      <w:r>
        <w:rPr>
          <w:i/>
        </w:rPr>
        <w:t>MATLAB®.</w:t>
      </w:r>
      <w:r>
        <w:t xml:space="preserve"> </w:t>
      </w:r>
      <w:r w:rsidRPr="000834E7">
        <w:t>Natick, MA</w:t>
      </w:r>
      <w:r>
        <w:t xml:space="preserve">. </w:t>
      </w:r>
      <w:hyperlink r:id="rId499" w:history="1">
        <w:r w:rsidRPr="000834E7">
          <w:rPr>
            <w:rStyle w:val="Hyperlink"/>
          </w:rPr>
          <w:t>http://www.mathworks.com/</w:t>
        </w:r>
      </w:hyperlink>
      <w:r>
        <w:t xml:space="preserve">. </w:t>
      </w:r>
      <w:proofErr w:type="gramStart"/>
      <w:r>
        <w:t>Accessed August 25, 2009.</w:t>
      </w:r>
      <w:proofErr w:type="gramEnd"/>
    </w:p>
    <w:p w:rsidR="00E14A47" w:rsidRPr="00225255" w:rsidRDefault="00E14A47" w:rsidP="00316372">
      <w:pPr>
        <w:pStyle w:val="NRELReference"/>
      </w:pPr>
      <w:r>
        <w:fldChar w:fldCharType="begin" w:fldLock="1"/>
      </w:r>
      <w:r>
        <w:instrText xml:space="preserve"> REF Reference_LAPACK \h  \* MERGEFORMAT </w:instrText>
      </w:r>
      <w:r>
        <w:fldChar w:fldCharType="separate"/>
      </w:r>
      <w:r w:rsidR="00255BEF">
        <w:t>13</w:t>
      </w:r>
      <w:r>
        <w:fldChar w:fldCharType="end"/>
      </w:r>
      <w:r w:rsidR="007C4161">
        <w:t>.</w:t>
      </w:r>
      <w:r w:rsidR="00316372">
        <w:t xml:space="preserve"> </w:t>
      </w:r>
      <w:r>
        <w:t xml:space="preserve">Anderson, E.; Bai, Z.; </w:t>
      </w:r>
      <w:proofErr w:type="spellStart"/>
      <w:r>
        <w:t>Bischof</w:t>
      </w:r>
      <w:proofErr w:type="spellEnd"/>
      <w:r>
        <w:t xml:space="preserve">, C.; Blackford, S.; </w:t>
      </w:r>
      <w:proofErr w:type="spellStart"/>
      <w:r>
        <w:t>Demmel</w:t>
      </w:r>
      <w:proofErr w:type="spellEnd"/>
      <w:r>
        <w:t xml:space="preserve">, J.; </w:t>
      </w:r>
      <w:proofErr w:type="spellStart"/>
      <w:r>
        <w:t>Dongarra</w:t>
      </w:r>
      <w:proofErr w:type="spellEnd"/>
      <w:r>
        <w:t xml:space="preserve">, J.; Du </w:t>
      </w:r>
      <w:proofErr w:type="spellStart"/>
      <w:r>
        <w:t>Croz</w:t>
      </w:r>
      <w:proofErr w:type="spellEnd"/>
      <w:r>
        <w:t xml:space="preserve">, J.; </w:t>
      </w:r>
      <w:proofErr w:type="spellStart"/>
      <w:r>
        <w:t>Greenbaum</w:t>
      </w:r>
      <w:proofErr w:type="spellEnd"/>
      <w:r>
        <w:t xml:space="preserve">, A.; </w:t>
      </w:r>
      <w:proofErr w:type="spellStart"/>
      <w:r>
        <w:t>Hammarling</w:t>
      </w:r>
      <w:proofErr w:type="spellEnd"/>
      <w:r>
        <w:t xml:space="preserve">, S.; </w:t>
      </w:r>
      <w:proofErr w:type="spellStart"/>
      <w:r>
        <w:t>McKenney</w:t>
      </w:r>
      <w:proofErr w:type="spellEnd"/>
      <w:r>
        <w:t xml:space="preserve">, A.; Sorensen, D. </w:t>
      </w:r>
      <w:r w:rsidRPr="004179FA">
        <w:rPr>
          <w:i/>
        </w:rPr>
        <w:t xml:space="preserve">LAPACK User’s Guide, </w:t>
      </w:r>
      <w:r w:rsidRPr="004179FA">
        <w:t>3</w:t>
      </w:r>
      <w:r w:rsidRPr="005C5B70">
        <w:rPr>
          <w:vertAlign w:val="superscript"/>
        </w:rPr>
        <w:t>rd</w:t>
      </w:r>
      <w:r>
        <w:t xml:space="preserve"> e</w:t>
      </w:r>
      <w:r w:rsidRPr="004179FA">
        <w:t>dition</w:t>
      </w:r>
      <w:r>
        <w:t xml:space="preserve">. </w:t>
      </w:r>
      <w:r w:rsidRPr="00225255">
        <w:t>Philadelphia, PA</w:t>
      </w:r>
      <w:r>
        <w:t>: Society for Industrial and Applied Mathematics,</w:t>
      </w:r>
      <w:r w:rsidRPr="00856375">
        <w:t xml:space="preserve"> </w:t>
      </w:r>
      <w:r>
        <w:t xml:space="preserve">August 1999. </w:t>
      </w:r>
      <w:hyperlink r:id="rId500" w:history="1">
        <w:r w:rsidRPr="00800C0D">
          <w:rPr>
            <w:rStyle w:val="Hyperlink"/>
          </w:rPr>
          <w:t>http://www.netlib.org/lapack</w:t>
        </w:r>
      </w:hyperlink>
      <w:r>
        <w:t xml:space="preserve">. </w:t>
      </w:r>
      <w:proofErr w:type="gramStart"/>
      <w:r>
        <w:t>Accessed August 25, 2009.</w:t>
      </w:r>
      <w:proofErr w:type="gramEnd"/>
    </w:p>
    <w:p w:rsidR="00E14A47" w:rsidRPr="006E72D5" w:rsidRDefault="00E14A47" w:rsidP="00316372">
      <w:pPr>
        <w:pStyle w:val="NRELReference"/>
      </w:pPr>
      <w:r>
        <w:lastRenderedPageBreak/>
        <w:fldChar w:fldCharType="begin" w:fldLock="1"/>
      </w:r>
      <w:r>
        <w:instrText xml:space="preserve"> REF Reference_BLAS \h  \* MERGEFORMAT </w:instrText>
      </w:r>
      <w:r>
        <w:fldChar w:fldCharType="separate"/>
      </w:r>
      <w:r w:rsidR="00255BEF">
        <w:t>14</w:t>
      </w:r>
      <w:r>
        <w:fldChar w:fldCharType="end"/>
      </w:r>
      <w:r w:rsidR="007C4161">
        <w:t>.</w:t>
      </w:r>
      <w:r w:rsidR="00316372">
        <w:t xml:space="preserve"> </w:t>
      </w:r>
      <w:proofErr w:type="gramStart"/>
      <w:r w:rsidRPr="006E72D5">
        <w:t>Lawson, C.L.</w:t>
      </w:r>
      <w:r>
        <w:t>;</w:t>
      </w:r>
      <w:r w:rsidRPr="006E72D5">
        <w:t xml:space="preserve"> Hanson,</w:t>
      </w:r>
      <w:r>
        <w:t xml:space="preserve"> </w:t>
      </w:r>
      <w:r w:rsidRPr="006E72D5">
        <w:t>R.J.</w:t>
      </w:r>
      <w:r>
        <w:t>;</w:t>
      </w:r>
      <w:r w:rsidRPr="006E72D5">
        <w:t xml:space="preserve"> Kincaid, D.</w:t>
      </w:r>
      <w:r>
        <w:t>;</w:t>
      </w:r>
      <w:r w:rsidRPr="006E72D5">
        <w:t xml:space="preserve"> Krogh, F.T.</w:t>
      </w:r>
      <w:r>
        <w:t xml:space="preserve"> “</w:t>
      </w:r>
      <w:r w:rsidRPr="006E72D5">
        <w:t>Basic Linear Algebra Subprograms for FORTRAN usage</w:t>
      </w:r>
      <w:r>
        <w:t>.”</w:t>
      </w:r>
      <w:proofErr w:type="gramEnd"/>
      <w:r>
        <w:t xml:space="preserve"> </w:t>
      </w:r>
      <w:r w:rsidRPr="0045798D">
        <w:rPr>
          <w:i/>
        </w:rPr>
        <w:t>ACM Trans. Math. Soft</w:t>
      </w:r>
      <w:r w:rsidRPr="006E72D5">
        <w:t xml:space="preserve">., </w:t>
      </w:r>
      <w:r>
        <w:t xml:space="preserve">Vol. </w:t>
      </w:r>
      <w:r w:rsidRPr="006E72D5">
        <w:t xml:space="preserve">5, </w:t>
      </w:r>
      <w:r>
        <w:t xml:space="preserve">September </w:t>
      </w:r>
      <w:r w:rsidRPr="006E72D5">
        <w:t>1979</w:t>
      </w:r>
      <w:r>
        <w:t xml:space="preserve">; </w:t>
      </w:r>
      <w:r w:rsidRPr="006E72D5">
        <w:t>pp. 308-323.</w:t>
      </w:r>
    </w:p>
    <w:p w:rsidR="00E14A47" w:rsidRPr="006E72D5" w:rsidRDefault="00E14A47" w:rsidP="00316372">
      <w:pPr>
        <w:pStyle w:val="NRELReference"/>
      </w:pPr>
      <w:r>
        <w:fldChar w:fldCharType="begin" w:fldLock="1"/>
      </w:r>
      <w:r>
        <w:instrText xml:space="preserve"> REF Reference_BLAS2 \h  \* MERGEFORMAT </w:instrText>
      </w:r>
      <w:r>
        <w:fldChar w:fldCharType="separate"/>
      </w:r>
      <w:r w:rsidR="00255BEF">
        <w:t>15</w:t>
      </w:r>
      <w:r>
        <w:fldChar w:fldCharType="end"/>
      </w:r>
      <w:r w:rsidR="007C4161">
        <w:t>.</w:t>
      </w:r>
      <w:r w:rsidR="00316372">
        <w:t xml:space="preserve"> </w:t>
      </w:r>
      <w:proofErr w:type="spellStart"/>
      <w:proofErr w:type="gramStart"/>
      <w:r w:rsidRPr="006E72D5">
        <w:t>Dongarra</w:t>
      </w:r>
      <w:proofErr w:type="spellEnd"/>
      <w:r w:rsidRPr="006E72D5">
        <w:t>, J.J.</w:t>
      </w:r>
      <w:r>
        <w:t>;</w:t>
      </w:r>
      <w:r w:rsidRPr="006E72D5">
        <w:t xml:space="preserve"> Du </w:t>
      </w:r>
      <w:proofErr w:type="spellStart"/>
      <w:r w:rsidRPr="006E72D5">
        <w:t>Croz</w:t>
      </w:r>
      <w:proofErr w:type="spellEnd"/>
      <w:r w:rsidRPr="006E72D5">
        <w:t>, J.</w:t>
      </w:r>
      <w:r>
        <w:t>;</w:t>
      </w:r>
      <w:r w:rsidRPr="006E72D5">
        <w:t xml:space="preserve"> </w:t>
      </w:r>
      <w:proofErr w:type="spellStart"/>
      <w:r w:rsidRPr="006E72D5">
        <w:t>Hammarling</w:t>
      </w:r>
      <w:proofErr w:type="spellEnd"/>
      <w:r w:rsidRPr="006E72D5">
        <w:t>, S.</w:t>
      </w:r>
      <w:r>
        <w:t>;</w:t>
      </w:r>
      <w:r w:rsidRPr="006E72D5">
        <w:t xml:space="preserve"> and Hanson, R.J</w:t>
      </w:r>
      <w:r>
        <w:t>. “</w:t>
      </w:r>
      <w:r w:rsidRPr="006E72D5">
        <w:t>An extended set of FORTRAN Basic Linear Algebra Subprograms</w:t>
      </w:r>
      <w:r>
        <w:t>.”</w:t>
      </w:r>
      <w:proofErr w:type="gramEnd"/>
      <w:r>
        <w:t xml:space="preserve"> </w:t>
      </w:r>
      <w:r w:rsidRPr="0045798D">
        <w:rPr>
          <w:i/>
        </w:rPr>
        <w:t>ACM Trans. Math. Soft.</w:t>
      </w:r>
      <w:r w:rsidRPr="006E72D5">
        <w:t xml:space="preserve">, </w:t>
      </w:r>
      <w:r>
        <w:t xml:space="preserve">Vol. </w:t>
      </w:r>
      <w:r w:rsidRPr="006E72D5">
        <w:t xml:space="preserve">14, </w:t>
      </w:r>
      <w:r>
        <w:t xml:space="preserve">March </w:t>
      </w:r>
      <w:r w:rsidRPr="006E72D5">
        <w:t>1988</w:t>
      </w:r>
      <w:r>
        <w:t xml:space="preserve">; </w:t>
      </w:r>
      <w:r w:rsidRPr="006E72D5">
        <w:t>pp. 1-17.</w:t>
      </w:r>
    </w:p>
    <w:p w:rsidR="00E14A47" w:rsidRDefault="00E14A47" w:rsidP="00316372">
      <w:pPr>
        <w:pStyle w:val="NRELReference"/>
      </w:pPr>
      <w:r>
        <w:fldChar w:fldCharType="begin" w:fldLock="1"/>
      </w:r>
      <w:r>
        <w:instrText xml:space="preserve"> REF Reference_RanLuxF90 \h  \* MERGEFORMAT </w:instrText>
      </w:r>
      <w:r>
        <w:fldChar w:fldCharType="separate"/>
      </w:r>
      <w:r w:rsidR="00255BEF">
        <w:t>16</w:t>
      </w:r>
      <w:r>
        <w:fldChar w:fldCharType="end"/>
      </w:r>
      <w:r w:rsidR="007C4161">
        <w:t>.</w:t>
      </w:r>
      <w:r w:rsidR="00316372">
        <w:t xml:space="preserve"> </w:t>
      </w:r>
      <w:proofErr w:type="gramStart"/>
      <w:r>
        <w:t xml:space="preserve">Meissner, Loren P. (August 1995) “ranlux.f90.” </w:t>
      </w:r>
      <w:hyperlink r:id="rId501" w:history="1">
        <w:r w:rsidRPr="00225255">
          <w:rPr>
            <w:rStyle w:val="Hyperlink"/>
          </w:rPr>
          <w:t>http://flash.uchicago.edu/~tomek/htmls/refs/ranlux.f90.html</w:t>
        </w:r>
      </w:hyperlink>
      <w:r>
        <w:t>.</w:t>
      </w:r>
      <w:proofErr w:type="gramEnd"/>
      <w:r>
        <w:t xml:space="preserve"> </w:t>
      </w:r>
      <w:proofErr w:type="gramStart"/>
      <w:r>
        <w:t>Accessed October 19, 2005.</w:t>
      </w:r>
      <w:proofErr w:type="gramEnd"/>
      <w:r>
        <w:t xml:space="preserve"> </w:t>
      </w:r>
      <w:proofErr w:type="gramStart"/>
      <w:r>
        <w:t>Copy of document on file with the author.</w:t>
      </w:r>
      <w:proofErr w:type="gramEnd"/>
    </w:p>
    <w:p w:rsidR="00E14A47" w:rsidRPr="005C0BBF" w:rsidRDefault="00E14A47" w:rsidP="00316372">
      <w:pPr>
        <w:pStyle w:val="NRELReference"/>
      </w:pPr>
      <w:r>
        <w:fldChar w:fldCharType="begin" w:fldLock="1"/>
      </w:r>
      <w:r>
        <w:instrText xml:space="preserve"> REF Reference_NWTCsubs \h  \* MERGEFORMAT </w:instrText>
      </w:r>
      <w:r>
        <w:fldChar w:fldCharType="separate"/>
      </w:r>
      <w:r w:rsidR="00255BEF">
        <w:t>17</w:t>
      </w:r>
      <w:r>
        <w:fldChar w:fldCharType="end"/>
      </w:r>
      <w:r w:rsidR="007C4161">
        <w:t>.</w:t>
      </w:r>
      <w:r w:rsidR="00316372">
        <w:t xml:space="preserve"> </w:t>
      </w:r>
      <w:proofErr w:type="gramStart"/>
      <w:r w:rsidRPr="005C0BBF">
        <w:t>Buhl, M.L., Jr.</w:t>
      </w:r>
      <w:r>
        <w:t xml:space="preserve"> “</w:t>
      </w:r>
      <w:r w:rsidRPr="004179FA">
        <w:t>NWTC Subroutine Library</w:t>
      </w:r>
      <w:r>
        <w:t>”</w:t>
      </w:r>
      <w:r w:rsidRPr="005C0BBF" w:rsidDel="002F0A5E">
        <w:t xml:space="preserve"> </w:t>
      </w:r>
      <w:r w:rsidRPr="004179FA">
        <w:rPr>
          <w:i/>
        </w:rPr>
        <w:t>NWTC Design Codes</w:t>
      </w:r>
      <w:r>
        <w:rPr>
          <w:i/>
        </w:rPr>
        <w:t>,</w:t>
      </w:r>
      <w:r w:rsidRPr="005C0BBF">
        <w:t xml:space="preserve"> </w:t>
      </w:r>
      <w:hyperlink r:id="rId502" w:history="1">
        <w:r w:rsidRPr="005C0BBF">
          <w:rPr>
            <w:rStyle w:val="Hyperlink"/>
          </w:rPr>
          <w:t>http://wind.nrel.gov/designcodes/miscellaneous/nwtc_subs</w:t>
        </w:r>
      </w:hyperlink>
      <w:r w:rsidRPr="005C0BBF">
        <w:t>.</w:t>
      </w:r>
      <w:proofErr w:type="gramEnd"/>
      <w:r>
        <w:t xml:space="preserve"> </w:t>
      </w:r>
      <w:r w:rsidRPr="005C0BBF">
        <w:t xml:space="preserve">Last modified </w:t>
      </w:r>
      <w:r>
        <w:t>18-Jan-2008</w:t>
      </w:r>
      <w:r w:rsidRPr="005C0BBF">
        <w:t xml:space="preserve">; </w:t>
      </w:r>
      <w:r>
        <w:t>Accessed August 25, 2009</w:t>
      </w:r>
      <w:r w:rsidRPr="005C0BBF">
        <w:t>.</w:t>
      </w:r>
    </w:p>
    <w:bookmarkStart w:id="537" w:name="_Ref77478304"/>
    <w:bookmarkStart w:id="538" w:name="_Ref77134986"/>
    <w:p w:rsidR="00E14A47" w:rsidRDefault="00E14A47" w:rsidP="00316372">
      <w:pPr>
        <w:pStyle w:val="NRELReference"/>
      </w:pPr>
      <w:r>
        <w:fldChar w:fldCharType="begin" w:fldLock="1"/>
      </w:r>
      <w:r>
        <w:instrText xml:space="preserve"> REF Reference_Lecuyer \h </w:instrText>
      </w:r>
      <w:r>
        <w:fldChar w:fldCharType="separate"/>
      </w:r>
      <w:r w:rsidR="00255BEF">
        <w:rPr>
          <w:noProof/>
        </w:rPr>
        <w:t>18</w:t>
      </w:r>
      <w:r>
        <w:fldChar w:fldCharType="end"/>
      </w:r>
      <w:r w:rsidR="007C4161">
        <w:t>.</w:t>
      </w:r>
      <w:r w:rsidR="00316372">
        <w:t xml:space="preserve"> </w:t>
      </w:r>
      <w:proofErr w:type="spellStart"/>
      <w:r>
        <w:t>L'ecuyer</w:t>
      </w:r>
      <w:proofErr w:type="spellEnd"/>
      <w:r>
        <w:t xml:space="preserve">, P. “Efficient and Portable Combined Random Number Generators.” </w:t>
      </w:r>
      <w:r>
        <w:rPr>
          <w:i/>
          <w:iCs/>
        </w:rPr>
        <w:t>Communications of the ACM</w:t>
      </w:r>
      <w:r>
        <w:t>, Vol. 31</w:t>
      </w:r>
      <w:bookmarkEnd w:id="537"/>
      <w:r>
        <w:t>, June 1988; pp. 742-751.</w:t>
      </w:r>
    </w:p>
    <w:bookmarkStart w:id="539" w:name="_Ref77478391"/>
    <w:p w:rsidR="00E14A47" w:rsidRDefault="00E14A47" w:rsidP="00316372">
      <w:pPr>
        <w:pStyle w:val="NRELReference"/>
      </w:pPr>
      <w:r>
        <w:fldChar w:fldCharType="begin" w:fldLock="1"/>
      </w:r>
      <w:r>
        <w:instrText xml:space="preserve"> REF Reference_RanLux1 \h  \* MERGEFORMAT </w:instrText>
      </w:r>
      <w:r>
        <w:fldChar w:fldCharType="separate"/>
      </w:r>
      <w:r w:rsidR="00255BEF">
        <w:t>19</w:t>
      </w:r>
      <w:r>
        <w:fldChar w:fldCharType="end"/>
      </w:r>
      <w:r w:rsidR="007C4161">
        <w:t>.</w:t>
      </w:r>
      <w:r w:rsidR="00316372">
        <w:t xml:space="preserve"> </w:t>
      </w:r>
      <w:proofErr w:type="spellStart"/>
      <w:proofErr w:type="gramStart"/>
      <w:r>
        <w:t>Lüscher</w:t>
      </w:r>
      <w:proofErr w:type="spellEnd"/>
      <w:r>
        <w:t>, M. “A portable high-quality random number generator for lattice field theory simulations.”</w:t>
      </w:r>
      <w:proofErr w:type="gramEnd"/>
      <w:r>
        <w:t xml:space="preserve"> </w:t>
      </w:r>
      <w:r>
        <w:rPr>
          <w:i/>
          <w:iCs/>
        </w:rPr>
        <w:t>Computer Physics Communications,</w:t>
      </w:r>
      <w:r>
        <w:t xml:space="preserve"> Vol. 79, February 1994; pp. 100-110.</w:t>
      </w:r>
      <w:bookmarkEnd w:id="538"/>
      <w:bookmarkEnd w:id="539"/>
    </w:p>
    <w:bookmarkStart w:id="540" w:name="_Ref77134983"/>
    <w:bookmarkStart w:id="541" w:name="_Ref67729249"/>
    <w:bookmarkEnd w:id="534"/>
    <w:p w:rsidR="00E14A47" w:rsidRDefault="00E14A47" w:rsidP="00316372">
      <w:pPr>
        <w:pStyle w:val="NRELReference"/>
      </w:pPr>
      <w:r>
        <w:fldChar w:fldCharType="begin" w:fldLock="1"/>
      </w:r>
      <w:r>
        <w:instrText xml:space="preserve"> REF Reference_RanLux2 \h  \* MERGEFORMAT </w:instrText>
      </w:r>
      <w:r>
        <w:fldChar w:fldCharType="separate"/>
      </w:r>
      <w:r w:rsidR="00255BEF">
        <w:t>20</w:t>
      </w:r>
      <w:r>
        <w:fldChar w:fldCharType="end"/>
      </w:r>
      <w:r w:rsidR="007C4161">
        <w:t>.</w:t>
      </w:r>
      <w:r w:rsidR="00316372">
        <w:t xml:space="preserve"> </w:t>
      </w:r>
      <w:r>
        <w:t xml:space="preserve">James, F. “RANLUX: A Fortran implementation of the high-quality pseudorandom number generator of </w:t>
      </w:r>
      <w:proofErr w:type="spellStart"/>
      <w:r>
        <w:t>Lüscher</w:t>
      </w:r>
      <w:proofErr w:type="spellEnd"/>
      <w:r>
        <w:t xml:space="preserve">.” </w:t>
      </w:r>
      <w:r>
        <w:rPr>
          <w:i/>
          <w:iCs/>
        </w:rPr>
        <w:t>Computer Physics Communications,</w:t>
      </w:r>
      <w:r>
        <w:t xml:space="preserve"> Vol. 79, February 1994; pp. 111-114.</w:t>
      </w:r>
      <w:bookmarkEnd w:id="540"/>
    </w:p>
    <w:bookmarkStart w:id="542" w:name="_Ref77388956"/>
    <w:bookmarkEnd w:id="535"/>
    <w:bookmarkEnd w:id="541"/>
    <w:p w:rsidR="00E14A47" w:rsidRDefault="00E14A47" w:rsidP="00316372">
      <w:pPr>
        <w:pStyle w:val="NRELReference"/>
      </w:pPr>
      <w:r>
        <w:fldChar w:fldCharType="begin" w:fldLock="1"/>
      </w:r>
      <w:r>
        <w:instrText xml:space="preserve"> REF Reference_IECed3 \h </w:instrText>
      </w:r>
      <w:r>
        <w:fldChar w:fldCharType="separate"/>
      </w:r>
      <w:r w:rsidR="00255BEF">
        <w:rPr>
          <w:noProof/>
        </w:rPr>
        <w:t>21</w:t>
      </w:r>
      <w:r>
        <w:fldChar w:fldCharType="end"/>
      </w:r>
      <w:r w:rsidR="007C4161">
        <w:t>.</w:t>
      </w:r>
      <w:r w:rsidR="00316372">
        <w:t xml:space="preserve"> </w:t>
      </w:r>
      <w:r>
        <w:t>IEC 61400</w:t>
      </w:r>
      <w:r>
        <w:noBreakHyphen/>
        <w:t xml:space="preserve">1 “Wind turbines-Part 1: Design requirements.” </w:t>
      </w:r>
      <w:proofErr w:type="gramStart"/>
      <w:r>
        <w:t>3</w:t>
      </w:r>
      <w:r>
        <w:rPr>
          <w:vertAlign w:val="superscript"/>
        </w:rPr>
        <w:t>r</w:t>
      </w:r>
      <w:r w:rsidRPr="00A65313">
        <w:rPr>
          <w:vertAlign w:val="superscript"/>
        </w:rPr>
        <w:t>d</w:t>
      </w:r>
      <w:proofErr w:type="gramEnd"/>
      <w:r>
        <w:t xml:space="preserve"> edition. Geneva, Switzerland: International </w:t>
      </w:r>
      <w:proofErr w:type="spellStart"/>
      <w:r>
        <w:t>Electrotechnical</w:t>
      </w:r>
      <w:proofErr w:type="spellEnd"/>
      <w:r>
        <w:t xml:space="preserve"> Commission, August 2005.</w:t>
      </w:r>
    </w:p>
    <w:p w:rsidR="00E14A47" w:rsidRDefault="00E14A47" w:rsidP="00316372">
      <w:pPr>
        <w:pStyle w:val="NRELReference"/>
      </w:pPr>
      <w:r>
        <w:fldChar w:fldCharType="begin" w:fldLock="1"/>
      </w:r>
      <w:r>
        <w:instrText xml:space="preserve"> REF Reference_IEC2Small \h </w:instrText>
      </w:r>
      <w:r>
        <w:fldChar w:fldCharType="separate"/>
      </w:r>
      <w:r w:rsidR="00255BEF">
        <w:rPr>
          <w:noProof/>
        </w:rPr>
        <w:t>22</w:t>
      </w:r>
      <w:r>
        <w:fldChar w:fldCharType="end"/>
      </w:r>
      <w:r w:rsidR="007C4161">
        <w:t>.</w:t>
      </w:r>
      <w:r w:rsidR="00316372">
        <w:t xml:space="preserve"> </w:t>
      </w:r>
      <w:r>
        <w:t>IEC 61400</w:t>
      </w:r>
      <w:r>
        <w:noBreakHyphen/>
        <w:t xml:space="preserve">2 “Wind turbines-Part 2: Design requirements for small wind turbines.” </w:t>
      </w:r>
      <w:proofErr w:type="gramStart"/>
      <w:r>
        <w:t>2</w:t>
      </w:r>
      <w:r w:rsidRPr="00893C80">
        <w:rPr>
          <w:vertAlign w:val="superscript"/>
        </w:rPr>
        <w:t>nd</w:t>
      </w:r>
      <w:proofErr w:type="gramEnd"/>
      <w:r>
        <w:t xml:space="preserve"> edition. Geneva, Switzerland: International </w:t>
      </w:r>
      <w:proofErr w:type="spellStart"/>
      <w:r>
        <w:t>Electrotechnical</w:t>
      </w:r>
      <w:proofErr w:type="spellEnd"/>
      <w:r>
        <w:t xml:space="preserve"> Commission, March 2006.</w:t>
      </w:r>
    </w:p>
    <w:p w:rsidR="00E14A47" w:rsidRDefault="00E14A47" w:rsidP="00316372">
      <w:pPr>
        <w:pStyle w:val="NRELReference"/>
      </w:pPr>
      <w:r>
        <w:fldChar w:fldCharType="begin" w:fldLock="1"/>
      </w:r>
      <w:r>
        <w:instrText xml:space="preserve"> REF Reference_IEC3Offshore \h </w:instrText>
      </w:r>
      <w:r>
        <w:fldChar w:fldCharType="separate"/>
      </w:r>
      <w:r w:rsidR="00255BEF">
        <w:rPr>
          <w:noProof/>
        </w:rPr>
        <w:t>23</w:t>
      </w:r>
      <w:r>
        <w:fldChar w:fldCharType="end"/>
      </w:r>
      <w:r w:rsidR="007C4161">
        <w:t>.</w:t>
      </w:r>
      <w:r w:rsidR="00316372">
        <w:t xml:space="preserve"> </w:t>
      </w:r>
      <w:r>
        <w:t>IEC 61400</w:t>
      </w:r>
      <w:r>
        <w:noBreakHyphen/>
        <w:t xml:space="preserve">3 “Wind turbines-Part 3: Design requirements for offshore wind turbines.” Draft </w:t>
      </w:r>
      <w:proofErr w:type="gramStart"/>
      <w:r>
        <w:t>1</w:t>
      </w:r>
      <w:r w:rsidRPr="00893C80">
        <w:rPr>
          <w:vertAlign w:val="superscript"/>
        </w:rPr>
        <w:t>st</w:t>
      </w:r>
      <w:proofErr w:type="gramEnd"/>
      <w:r>
        <w:t xml:space="preserve"> edition. Geneva, Switzerland: International </w:t>
      </w:r>
      <w:proofErr w:type="spellStart"/>
      <w:r>
        <w:t>Electrotechnical</w:t>
      </w:r>
      <w:proofErr w:type="spellEnd"/>
      <w:r>
        <w:t xml:space="preserve"> Commission, January 2006.</w:t>
      </w:r>
    </w:p>
    <w:p w:rsidR="00E14A47" w:rsidRDefault="00E14A47" w:rsidP="00316372">
      <w:pPr>
        <w:pStyle w:val="NRELReference"/>
      </w:pPr>
      <w:r>
        <w:fldChar w:fldCharType="begin" w:fldLock="1"/>
      </w:r>
      <w:r>
        <w:instrText xml:space="preserve"> REF Reference_IECed2 \h </w:instrText>
      </w:r>
      <w:r>
        <w:fldChar w:fldCharType="separate"/>
      </w:r>
      <w:r w:rsidR="00255BEF">
        <w:rPr>
          <w:noProof/>
        </w:rPr>
        <w:t>24</w:t>
      </w:r>
      <w:r>
        <w:fldChar w:fldCharType="end"/>
      </w:r>
      <w:r w:rsidR="007C4161">
        <w:t>.</w:t>
      </w:r>
      <w:r w:rsidR="00316372">
        <w:t xml:space="preserve"> </w:t>
      </w:r>
      <w:r>
        <w:t>IEC 61400</w:t>
      </w:r>
      <w:r>
        <w:noBreakHyphen/>
        <w:t xml:space="preserve">1 “Wind turbine generator systems-Part 1: Safety requirements.” </w:t>
      </w:r>
      <w:proofErr w:type="gramStart"/>
      <w:r>
        <w:t>2</w:t>
      </w:r>
      <w:r w:rsidRPr="00A65313">
        <w:rPr>
          <w:vertAlign w:val="superscript"/>
        </w:rPr>
        <w:t>nd</w:t>
      </w:r>
      <w:proofErr w:type="gramEnd"/>
      <w:r>
        <w:t xml:space="preserve"> edition. Geneva, Switzerland: International </w:t>
      </w:r>
      <w:proofErr w:type="spellStart"/>
      <w:r>
        <w:t>Electrotechnical</w:t>
      </w:r>
      <w:proofErr w:type="spellEnd"/>
      <w:r>
        <w:t xml:space="preserve"> Commission, 1999.</w:t>
      </w:r>
    </w:p>
    <w:p w:rsidR="00E14A47" w:rsidRPr="001F0B62" w:rsidRDefault="00E14A47" w:rsidP="00316372">
      <w:pPr>
        <w:pStyle w:val="NRELReference"/>
        <w:rPr>
          <w:i/>
        </w:rPr>
      </w:pPr>
      <w:r>
        <w:fldChar w:fldCharType="begin" w:fldLock="1"/>
      </w:r>
      <w:r>
        <w:instrText xml:space="preserve"> REF Reference_Panofsky1984 \h </w:instrText>
      </w:r>
      <w:r>
        <w:fldChar w:fldCharType="separate"/>
      </w:r>
      <w:r w:rsidR="00255BEF">
        <w:rPr>
          <w:noProof/>
        </w:rPr>
        <w:t>25</w:t>
      </w:r>
      <w:r>
        <w:fldChar w:fldCharType="end"/>
      </w:r>
      <w:r w:rsidR="007C4161">
        <w:t>.</w:t>
      </w:r>
      <w:r w:rsidR="00316372">
        <w:t xml:space="preserve"> </w:t>
      </w:r>
      <w:r>
        <w:t xml:space="preserve">Panofsky, H.A.; Dutton, J.A. </w:t>
      </w:r>
      <w:r>
        <w:rPr>
          <w:i/>
        </w:rPr>
        <w:t>Atmospheric Turbulence: Models and Methods for Engineering Applications.</w:t>
      </w:r>
      <w:r>
        <w:t xml:space="preserve"> </w:t>
      </w:r>
      <w:r w:rsidRPr="00631717">
        <w:t>New York: Wiley-</w:t>
      </w:r>
      <w:proofErr w:type="spellStart"/>
      <w:r w:rsidRPr="00631717">
        <w:t>Interscience</w:t>
      </w:r>
      <w:proofErr w:type="spellEnd"/>
      <w:r>
        <w:t xml:space="preserve">, 1984. </w:t>
      </w:r>
      <w:proofErr w:type="gramStart"/>
      <w:r>
        <w:t>397</w:t>
      </w:r>
      <w:proofErr w:type="gramEnd"/>
      <w:r>
        <w:t xml:space="preserve"> pp.</w:t>
      </w:r>
    </w:p>
    <w:p w:rsidR="00E14A47" w:rsidRDefault="00E14A47" w:rsidP="00316372">
      <w:pPr>
        <w:pStyle w:val="NRELReference"/>
      </w:pPr>
      <w:r>
        <w:fldChar w:fldCharType="begin" w:fldLock="1"/>
      </w:r>
      <w:r>
        <w:instrText xml:space="preserve"> REF Reference_Dutton_DOE1979 \h </w:instrText>
      </w:r>
      <w:r>
        <w:fldChar w:fldCharType="separate"/>
      </w:r>
      <w:r w:rsidR="00255BEF">
        <w:rPr>
          <w:noProof/>
        </w:rPr>
        <w:t>26</w:t>
      </w:r>
      <w:r>
        <w:fldChar w:fldCharType="end"/>
      </w:r>
      <w:r w:rsidR="007C4161">
        <w:t>.</w:t>
      </w:r>
      <w:r w:rsidR="00316372">
        <w:t xml:space="preserve"> </w:t>
      </w:r>
      <w:r w:rsidRPr="00631717">
        <w:t xml:space="preserve">Dutton, J.A.; Panofsky, H.A.; </w:t>
      </w:r>
      <w:proofErr w:type="spellStart"/>
      <w:r w:rsidRPr="00631717">
        <w:t>Larko</w:t>
      </w:r>
      <w:proofErr w:type="spellEnd"/>
      <w:r w:rsidRPr="00631717">
        <w:t xml:space="preserve">, D.; Shirer, H.N.; Stone, G.; </w:t>
      </w:r>
      <w:proofErr w:type="spellStart"/>
      <w:r w:rsidRPr="00631717">
        <w:t>Vilardo</w:t>
      </w:r>
      <w:proofErr w:type="spellEnd"/>
      <w:r w:rsidRPr="00631717">
        <w:t>, M.</w:t>
      </w:r>
      <w:r>
        <w:t xml:space="preserve"> </w:t>
      </w:r>
      <w:r w:rsidRPr="004179FA">
        <w:rPr>
          <w:i/>
        </w:rPr>
        <w:t>Statistics of wind fluctuations over complex terrain</w:t>
      </w:r>
      <w:r>
        <w:t xml:space="preserve">. Report No. </w:t>
      </w:r>
      <w:proofErr w:type="gramStart"/>
      <w:r>
        <w:t>DOE/ET/20560-1.</w:t>
      </w:r>
      <w:proofErr w:type="gramEnd"/>
      <w:r>
        <w:t xml:space="preserve"> University Park, PA: Pennsylvania State University, Department of Meteorology, October 1979.</w:t>
      </w:r>
    </w:p>
    <w:p w:rsidR="00E14A47" w:rsidRDefault="00E14A47" w:rsidP="00316372">
      <w:pPr>
        <w:pStyle w:val="NRELReference"/>
      </w:pPr>
      <w:r>
        <w:fldChar w:fldCharType="begin" w:fldLock="1"/>
      </w:r>
      <w:r>
        <w:instrText xml:space="preserve"> REF Reference_ESDN \h </w:instrText>
      </w:r>
      <w:r>
        <w:fldChar w:fldCharType="separate"/>
      </w:r>
      <w:r w:rsidR="00255BEF">
        <w:rPr>
          <w:noProof/>
        </w:rPr>
        <w:t>27</w:t>
      </w:r>
      <w:r>
        <w:fldChar w:fldCharType="end"/>
      </w:r>
      <w:r w:rsidR="007C4161">
        <w:t>.</w:t>
      </w:r>
      <w:r w:rsidR="00316372">
        <w:t xml:space="preserve"> </w:t>
      </w:r>
      <w:proofErr w:type="gramStart"/>
      <w:r>
        <w:t>ESDU.</w:t>
      </w:r>
      <w:proofErr w:type="gramEnd"/>
      <w:r>
        <w:t xml:space="preserve"> Report No. 85020. </w:t>
      </w:r>
      <w:r w:rsidRPr="004179FA">
        <w:t>Characteristics of atmospheric turbulence near the ground, Part II: Single point data for strong winds (neutral atmosphere)</w:t>
      </w:r>
      <w:r>
        <w:t xml:space="preserve">. London: </w:t>
      </w:r>
      <w:r w:rsidRPr="00EB19A9">
        <w:t>Engineering Sciences Data Unit</w:t>
      </w:r>
      <w:r>
        <w:t>, April 1993.</w:t>
      </w:r>
    </w:p>
    <w:p w:rsidR="00E14A47" w:rsidRDefault="00E14A47" w:rsidP="00316372">
      <w:pPr>
        <w:pStyle w:val="NRELReference"/>
      </w:pPr>
      <w:r>
        <w:lastRenderedPageBreak/>
        <w:fldChar w:fldCharType="begin" w:fldLock="1"/>
      </w:r>
      <w:r>
        <w:instrText xml:space="preserve"> REF Reference_Smooth1 \h  \* MERGEFORMAT </w:instrText>
      </w:r>
      <w:r>
        <w:fldChar w:fldCharType="separate"/>
      </w:r>
      <w:r w:rsidR="00255BEF">
        <w:t>29</w:t>
      </w:r>
      <w:r>
        <w:fldChar w:fldCharType="end"/>
      </w:r>
      <w:r w:rsidR="007C4161">
        <w:t>.</w:t>
      </w:r>
      <w:r w:rsidR="00316372">
        <w:t xml:space="preserve"> </w:t>
      </w:r>
      <w:proofErr w:type="spellStart"/>
      <w:r>
        <w:t>Højstrup</w:t>
      </w:r>
      <w:proofErr w:type="spellEnd"/>
      <w:r>
        <w:t xml:space="preserve">, J. “Velocity Spectra in the Unstable Planetary Boundary Layer.” </w:t>
      </w:r>
      <w:r>
        <w:rPr>
          <w:i/>
          <w:iCs/>
        </w:rPr>
        <w:t>Journal of the Atmospheric Sciences</w:t>
      </w:r>
      <w:r>
        <w:t>, Vol. 39, October 1982; pp. 2239-2248.</w:t>
      </w:r>
      <w:bookmarkEnd w:id="542"/>
    </w:p>
    <w:bookmarkStart w:id="543" w:name="_Ref77388958"/>
    <w:p w:rsidR="00E14A47" w:rsidRDefault="00E14A47" w:rsidP="00316372">
      <w:pPr>
        <w:pStyle w:val="NRELReference"/>
      </w:pPr>
      <w:r>
        <w:fldChar w:fldCharType="begin" w:fldLock="1"/>
      </w:r>
      <w:r>
        <w:instrText xml:space="preserve"> REF Reference_Smooth2 \h  \* MERGEFORMAT </w:instrText>
      </w:r>
      <w:r>
        <w:fldChar w:fldCharType="separate"/>
      </w:r>
      <w:r w:rsidR="00255BEF">
        <w:t>30</w:t>
      </w:r>
      <w:r>
        <w:fldChar w:fldCharType="end"/>
      </w:r>
      <w:r w:rsidR="007C4161">
        <w:t>.</w:t>
      </w:r>
      <w:r w:rsidR="00316372">
        <w:t xml:space="preserve"> </w:t>
      </w:r>
      <w:proofErr w:type="spellStart"/>
      <w:proofErr w:type="gramStart"/>
      <w:r>
        <w:t>Olesen</w:t>
      </w:r>
      <w:proofErr w:type="spellEnd"/>
      <w:r>
        <w:t xml:space="preserve">, H.R.; Larsen, S.E.; </w:t>
      </w:r>
      <w:proofErr w:type="spellStart"/>
      <w:r>
        <w:t>Højstrup</w:t>
      </w:r>
      <w:proofErr w:type="spellEnd"/>
      <w:r>
        <w:t>, J. “Modeling Velocity Spectra in the Lower Part of the Planetary Boundary Layer.”</w:t>
      </w:r>
      <w:proofErr w:type="gramEnd"/>
      <w:r>
        <w:t xml:space="preserve"> </w:t>
      </w:r>
      <w:r>
        <w:rPr>
          <w:i/>
          <w:iCs/>
        </w:rPr>
        <w:t xml:space="preserve">Boundary-Layer Meteorology, </w:t>
      </w:r>
      <w:r>
        <w:t>Vol. 29,</w:t>
      </w:r>
      <w:r w:rsidRPr="00711921">
        <w:t xml:space="preserve"> </w:t>
      </w:r>
      <w:r>
        <w:t>July 1984; pp. 285-312.</w:t>
      </w:r>
      <w:bookmarkEnd w:id="543"/>
    </w:p>
    <w:p w:rsidR="00E14A47" w:rsidRDefault="00E14A47" w:rsidP="00316372">
      <w:pPr>
        <w:pStyle w:val="NRELReference"/>
      </w:pPr>
      <w:r>
        <w:fldChar w:fldCharType="begin" w:fldLock="1"/>
      </w:r>
      <w:r>
        <w:instrText xml:space="preserve"> REF Reference_LIST \h </w:instrText>
      </w:r>
      <w:r>
        <w:fldChar w:fldCharType="separate"/>
      </w:r>
      <w:r w:rsidR="00255BEF">
        <w:rPr>
          <w:noProof/>
        </w:rPr>
        <w:t>31</w:t>
      </w:r>
      <w:r>
        <w:fldChar w:fldCharType="end"/>
      </w:r>
      <w:r w:rsidR="007C4161">
        <w:t>.</w:t>
      </w:r>
      <w:r w:rsidR="00316372">
        <w:t xml:space="preserve"> </w:t>
      </w:r>
      <w:r>
        <w:t xml:space="preserve">Kelley, N.; Hand, M.; </w:t>
      </w:r>
      <w:proofErr w:type="spellStart"/>
      <w:r>
        <w:t>Larwood</w:t>
      </w:r>
      <w:proofErr w:type="spellEnd"/>
      <w:r>
        <w:t xml:space="preserve">, S.; and McKenna, E. </w:t>
      </w:r>
      <w:hyperlink r:id="rId503" w:history="1">
        <w:proofErr w:type="gramStart"/>
        <w:r w:rsidRPr="004179FA">
          <w:rPr>
            <w:rStyle w:val="Hyperlink"/>
            <w:i/>
          </w:rPr>
          <w:t>The</w:t>
        </w:r>
        <w:proofErr w:type="gramEnd"/>
        <w:r w:rsidRPr="004179FA">
          <w:rPr>
            <w:rStyle w:val="Hyperlink"/>
            <w:i/>
          </w:rPr>
          <w:t xml:space="preserve"> NREL Large-Scale Turbine Inflow and Response Experiment – Preliminary Results</w:t>
        </w:r>
      </w:hyperlink>
      <w:r>
        <w:t xml:space="preserve">. </w:t>
      </w:r>
      <w:proofErr w:type="gramStart"/>
      <w:r>
        <w:t>NREL/CP-500-30917.</w:t>
      </w:r>
      <w:proofErr w:type="gramEnd"/>
      <w:r>
        <w:t xml:space="preserve"> </w:t>
      </w:r>
      <w:r w:rsidRPr="00EE0978">
        <w:t>Golden, C</w:t>
      </w:r>
      <w:r>
        <w:t xml:space="preserve">O: </w:t>
      </w:r>
      <w:r w:rsidRPr="00EE0978">
        <w:t>National R</w:t>
      </w:r>
      <w:r>
        <w:t>enewable Energy Laboratory, January 2002.</w:t>
      </w:r>
    </w:p>
    <w:p w:rsidR="00E14A47" w:rsidRDefault="00E14A47" w:rsidP="00316372">
      <w:pPr>
        <w:pStyle w:val="NRELReference"/>
      </w:pPr>
      <w:r>
        <w:fldChar w:fldCharType="begin" w:fldLock="1"/>
      </w:r>
      <w:r>
        <w:instrText xml:space="preserve"> REF Reference_GPLLJ \h </w:instrText>
      </w:r>
      <w:r>
        <w:fldChar w:fldCharType="separate"/>
      </w:r>
      <w:r w:rsidR="00255BEF">
        <w:rPr>
          <w:noProof/>
        </w:rPr>
        <w:t>32</w:t>
      </w:r>
      <w:r>
        <w:fldChar w:fldCharType="end"/>
      </w:r>
      <w:r w:rsidR="007C4161">
        <w:t>.</w:t>
      </w:r>
      <w:r w:rsidR="00316372">
        <w:t xml:space="preserve"> </w:t>
      </w:r>
      <w:r>
        <w:t xml:space="preserve">Kelley, N.D.; </w:t>
      </w:r>
      <w:proofErr w:type="spellStart"/>
      <w:r>
        <w:t>Shirazi</w:t>
      </w:r>
      <w:proofErr w:type="spellEnd"/>
      <w:r>
        <w:t xml:space="preserve">, M.; </w:t>
      </w:r>
      <w:proofErr w:type="spellStart"/>
      <w:r>
        <w:t>Jager</w:t>
      </w:r>
      <w:proofErr w:type="spellEnd"/>
      <w:r>
        <w:t xml:space="preserve">, D.; Wilde, S.; Adams, J.; Buhl, M.; Sullivan, P.; Patton, E. </w:t>
      </w:r>
      <w:hyperlink r:id="rId504" w:history="1">
        <w:r w:rsidRPr="004179FA">
          <w:rPr>
            <w:rStyle w:val="Hyperlink"/>
            <w:i/>
          </w:rPr>
          <w:t>Lamar Low-Level Jet Project Interim Report</w:t>
        </w:r>
      </w:hyperlink>
      <w:r>
        <w:t xml:space="preserve">. </w:t>
      </w:r>
      <w:proofErr w:type="gramStart"/>
      <w:r>
        <w:t>NREL/TP-500-34593.</w:t>
      </w:r>
      <w:proofErr w:type="gramEnd"/>
      <w:r>
        <w:t xml:space="preserve"> </w:t>
      </w:r>
      <w:r w:rsidRPr="00EE0978">
        <w:t>Golden, C</w:t>
      </w:r>
      <w:r>
        <w:t xml:space="preserve">O: </w:t>
      </w:r>
      <w:r w:rsidRPr="00EE0978">
        <w:t>National R</w:t>
      </w:r>
      <w:r>
        <w:t>enewable Energy Laboratory,.</w:t>
      </w:r>
      <w:r w:rsidRPr="00711921">
        <w:t xml:space="preserve"> </w:t>
      </w:r>
      <w:r>
        <w:t>January 2004.</w:t>
      </w:r>
    </w:p>
    <w:p w:rsidR="00E14A47" w:rsidRDefault="00E14A47" w:rsidP="00316372">
      <w:pPr>
        <w:pStyle w:val="NRELReference"/>
      </w:pPr>
      <w:r>
        <w:fldChar w:fldCharType="begin" w:fldLock="1"/>
      </w:r>
      <w:r>
        <w:instrText xml:space="preserve"> REF Reference_WF \h </w:instrText>
      </w:r>
      <w:r>
        <w:fldChar w:fldCharType="separate"/>
      </w:r>
      <w:r w:rsidR="00255BEF">
        <w:rPr>
          <w:noProof/>
        </w:rPr>
        <w:t>33</w:t>
      </w:r>
      <w:r>
        <w:fldChar w:fldCharType="end"/>
      </w:r>
      <w:r w:rsidR="007C4161">
        <w:t>.</w:t>
      </w:r>
      <w:r w:rsidR="00316372">
        <w:t xml:space="preserve"> </w:t>
      </w:r>
      <w:r>
        <w:t xml:space="preserve">Kelley, N.D.; Wright, A.D. </w:t>
      </w:r>
      <w:r w:rsidRPr="004179FA">
        <w:rPr>
          <w:i/>
        </w:rPr>
        <w:t xml:space="preserve">A Comparison of Predicted and </w:t>
      </w:r>
      <w:proofErr w:type="spellStart"/>
      <w:r w:rsidRPr="004179FA">
        <w:rPr>
          <w:i/>
        </w:rPr>
        <w:t>Ovserved</w:t>
      </w:r>
      <w:proofErr w:type="spellEnd"/>
      <w:r w:rsidRPr="004179FA">
        <w:rPr>
          <w:i/>
        </w:rPr>
        <w:t xml:space="preserve"> Turbulence Wind Fields Present in Natural and Internal Wind Park Environments</w:t>
      </w:r>
      <w:r>
        <w:t xml:space="preserve">. </w:t>
      </w:r>
      <w:proofErr w:type="gramStart"/>
      <w:r>
        <w:t>NREL/TP-257-4508.</w:t>
      </w:r>
      <w:proofErr w:type="gramEnd"/>
      <w:r>
        <w:t xml:space="preserve"> </w:t>
      </w:r>
      <w:r w:rsidRPr="00EE0978">
        <w:t>Golden, C</w:t>
      </w:r>
      <w:r>
        <w:t xml:space="preserve">O: </w:t>
      </w:r>
      <w:r w:rsidRPr="00EE0978">
        <w:t>National R</w:t>
      </w:r>
      <w:r>
        <w:t>enewable Energy Laboratory,.</w:t>
      </w:r>
      <w:r w:rsidRPr="00711921">
        <w:t xml:space="preserve"> </w:t>
      </w:r>
      <w:r>
        <w:t>October 1991.</w:t>
      </w:r>
    </w:p>
    <w:p w:rsidR="00E14A47" w:rsidRDefault="00E14A47" w:rsidP="00316372">
      <w:pPr>
        <w:pStyle w:val="NRELReference"/>
      </w:pPr>
      <w:r>
        <w:fldChar w:fldCharType="begin" w:fldLock="1"/>
      </w:r>
      <w:r>
        <w:instrText xml:space="preserve"> REF Reference_WF_07D \h </w:instrText>
      </w:r>
      <w:r>
        <w:fldChar w:fldCharType="separate"/>
      </w:r>
      <w:r w:rsidR="00255BEF">
        <w:rPr>
          <w:noProof/>
        </w:rPr>
        <w:t>34</w:t>
      </w:r>
      <w:r>
        <w:fldChar w:fldCharType="end"/>
      </w:r>
      <w:r w:rsidR="007C4161">
        <w:t>.</w:t>
      </w:r>
      <w:r w:rsidR="00316372">
        <w:t xml:space="preserve"> </w:t>
      </w:r>
      <w:proofErr w:type="spellStart"/>
      <w:r w:rsidRPr="00E97AEC">
        <w:t>Tangler</w:t>
      </w:r>
      <w:proofErr w:type="spellEnd"/>
      <w:r w:rsidRPr="00E97AEC">
        <w:t xml:space="preserve">, J.; Smith, B.; </w:t>
      </w:r>
      <w:proofErr w:type="spellStart"/>
      <w:r w:rsidRPr="00E97AEC">
        <w:t>Jager</w:t>
      </w:r>
      <w:proofErr w:type="spellEnd"/>
      <w:r w:rsidRPr="00E97AEC">
        <w:t>, D.; Olsen, T.</w:t>
      </w:r>
      <w:r>
        <w:t xml:space="preserve"> </w:t>
      </w:r>
      <w:r w:rsidRPr="004179FA">
        <w:rPr>
          <w:i/>
        </w:rPr>
        <w:t>SERI Thin-Airfoil Blade Atmospheric Performance Test: Final Results</w:t>
      </w:r>
      <w:r>
        <w:t xml:space="preserve"> NREL/</w:t>
      </w:r>
      <w:r w:rsidRPr="00E97AEC">
        <w:t>TP-257-4076</w:t>
      </w:r>
      <w:r>
        <w:t xml:space="preserve">, </w:t>
      </w:r>
      <w:r w:rsidRPr="00EE0978">
        <w:t>Golden, C</w:t>
      </w:r>
      <w:r>
        <w:t xml:space="preserve">O: </w:t>
      </w:r>
      <w:r w:rsidRPr="00EE0978">
        <w:t>National R</w:t>
      </w:r>
      <w:r>
        <w:t>enewable Energy Laboratory,</w:t>
      </w:r>
      <w:r w:rsidRPr="00711921">
        <w:t xml:space="preserve"> </w:t>
      </w:r>
      <w:r>
        <w:t>September 1990.</w:t>
      </w:r>
    </w:p>
    <w:p w:rsidR="00E14A47" w:rsidRDefault="00E14A47" w:rsidP="00316372">
      <w:pPr>
        <w:pStyle w:val="NRELReference"/>
      </w:pPr>
      <w:r>
        <w:fldChar w:fldCharType="begin" w:fldLock="1"/>
      </w:r>
      <w:r>
        <w:instrText xml:space="preserve"> REF Reference_TidalMeasurements \h </w:instrText>
      </w:r>
      <w:r>
        <w:fldChar w:fldCharType="separate"/>
      </w:r>
      <w:r w:rsidR="00255BEF">
        <w:rPr>
          <w:noProof/>
        </w:rPr>
        <w:t>35</w:t>
      </w:r>
      <w:r>
        <w:fldChar w:fldCharType="end"/>
      </w:r>
      <w:r w:rsidR="007C4161">
        <w:t>.</w:t>
      </w:r>
      <w:r w:rsidR="00316372">
        <w:t xml:space="preserve"> </w:t>
      </w:r>
      <w:proofErr w:type="gramStart"/>
      <w:r w:rsidRPr="00A247B5">
        <w:t>Thomson,</w:t>
      </w:r>
      <w:r>
        <w:t xml:space="preserve"> J.;</w:t>
      </w:r>
      <w:r w:rsidRPr="00A247B5">
        <w:t xml:space="preserve"> </w:t>
      </w:r>
      <w:proofErr w:type="spellStart"/>
      <w:r w:rsidRPr="00A247B5">
        <w:t>Polagye</w:t>
      </w:r>
      <w:proofErr w:type="spellEnd"/>
      <w:r w:rsidRPr="00A247B5">
        <w:t xml:space="preserve">, </w:t>
      </w:r>
      <w:r>
        <w:t xml:space="preserve">B.; </w:t>
      </w:r>
      <w:proofErr w:type="spellStart"/>
      <w:r w:rsidRPr="00A247B5">
        <w:t>Durgesh</w:t>
      </w:r>
      <w:proofErr w:type="spellEnd"/>
      <w:r>
        <w:t>, V.;</w:t>
      </w:r>
      <w:r w:rsidRPr="00A247B5">
        <w:t xml:space="preserve"> Richmond</w:t>
      </w:r>
      <w:r>
        <w:t>, M.</w:t>
      </w:r>
      <w:r w:rsidRPr="00A247B5">
        <w:t xml:space="preserve">; “Measurements of </w:t>
      </w:r>
      <w:r>
        <w:t>T</w:t>
      </w:r>
      <w:r w:rsidRPr="00A247B5">
        <w:t xml:space="preserve">urbulence at </w:t>
      </w:r>
      <w:r>
        <w:t>T</w:t>
      </w:r>
      <w:r w:rsidRPr="00A247B5">
        <w:t xml:space="preserve">wo </w:t>
      </w:r>
      <w:r>
        <w:t>T</w:t>
      </w:r>
      <w:r w:rsidRPr="00A247B5">
        <w:t xml:space="preserve">idal </w:t>
      </w:r>
      <w:r>
        <w:t>P</w:t>
      </w:r>
      <w:r w:rsidRPr="00A247B5">
        <w:t xml:space="preserve">ower </w:t>
      </w:r>
      <w:r>
        <w:t>S</w:t>
      </w:r>
      <w:r w:rsidRPr="00A247B5">
        <w:t xml:space="preserve">ites in Puget Sound, WA (USA)”, </w:t>
      </w:r>
      <w:r w:rsidRPr="002956C5">
        <w:rPr>
          <w:i/>
        </w:rPr>
        <w:t>Journal of Oceanic Engineering</w:t>
      </w:r>
      <w:r>
        <w:t>,</w:t>
      </w:r>
      <w:r w:rsidRPr="00A247B5">
        <w:t xml:space="preserve"> </w:t>
      </w:r>
      <w:r>
        <w:t xml:space="preserve">July </w:t>
      </w:r>
      <w:r w:rsidRPr="00A247B5">
        <w:t>2012</w:t>
      </w:r>
      <w:r>
        <w:t>.</w:t>
      </w:r>
      <w:proofErr w:type="gramEnd"/>
      <w:r w:rsidRPr="00A247B5">
        <w:t xml:space="preserve"> </w:t>
      </w:r>
      <w:proofErr w:type="spellStart"/>
      <w:proofErr w:type="gramStart"/>
      <w:r w:rsidRPr="00A247B5">
        <w:t>doi</w:t>
      </w:r>
      <w:proofErr w:type="spellEnd"/>
      <w:proofErr w:type="gramEnd"/>
      <w:r w:rsidRPr="00A247B5">
        <w:t>: 10.1109/JOE.2012.2191656</w:t>
      </w:r>
    </w:p>
    <w:p w:rsidR="00E14A47" w:rsidRDefault="00E14A47" w:rsidP="00316372">
      <w:pPr>
        <w:pStyle w:val="NRELReference"/>
      </w:pPr>
      <w:r>
        <w:fldChar w:fldCharType="begin" w:fldLock="1"/>
      </w:r>
      <w:r>
        <w:instrText xml:space="preserve"> REF Reference_CoherenceThresher \h </w:instrText>
      </w:r>
      <w:r>
        <w:fldChar w:fldCharType="separate"/>
      </w:r>
      <w:r w:rsidR="00255BEF">
        <w:rPr>
          <w:noProof/>
        </w:rPr>
        <w:t>36</w:t>
      </w:r>
      <w:r>
        <w:fldChar w:fldCharType="end"/>
      </w:r>
      <w:r w:rsidR="007C4161">
        <w:t>.</w:t>
      </w:r>
      <w:r w:rsidR="00316372">
        <w:t xml:space="preserve"> </w:t>
      </w:r>
      <w:proofErr w:type="gramStart"/>
      <w:r w:rsidRPr="00B5083D">
        <w:t xml:space="preserve">Thresher, R.W.; Holley, W.E.; Smith, C.E.; </w:t>
      </w:r>
      <w:proofErr w:type="spellStart"/>
      <w:r w:rsidRPr="00B5083D">
        <w:t>Jafarey</w:t>
      </w:r>
      <w:proofErr w:type="spellEnd"/>
      <w:r w:rsidRPr="00B5083D">
        <w:t>, N.; and Lin, S.</w:t>
      </w:r>
      <w:r>
        <w:t>-R.</w:t>
      </w:r>
      <w:proofErr w:type="gramEnd"/>
      <w:r>
        <w:t xml:space="preserve"> </w:t>
      </w:r>
      <w:proofErr w:type="gramStart"/>
      <w:r w:rsidRPr="004179FA">
        <w:rPr>
          <w:i/>
        </w:rPr>
        <w:t>Modeling the Response of Wind Turbines to Atmospheric Turbulence</w:t>
      </w:r>
      <w:r w:rsidRPr="00B5083D">
        <w:t>.</w:t>
      </w:r>
      <w:proofErr w:type="gramEnd"/>
      <w:r>
        <w:t xml:space="preserve"> </w:t>
      </w:r>
      <w:r w:rsidRPr="00B5083D">
        <w:t xml:space="preserve">Report No. </w:t>
      </w:r>
      <w:proofErr w:type="gramStart"/>
      <w:r w:rsidRPr="00B5083D">
        <w:t>RL0/2227-81/2</w:t>
      </w:r>
      <w:r>
        <w:t>.</w:t>
      </w:r>
      <w:proofErr w:type="gramEnd"/>
      <w:r w:rsidRPr="00B5083D">
        <w:t xml:space="preserve"> </w:t>
      </w:r>
      <w:r>
        <w:t xml:space="preserve">Corvallis, OR: Oregon State University, </w:t>
      </w:r>
      <w:r w:rsidRPr="00B5083D">
        <w:t>Department of Mechanical Engineering</w:t>
      </w:r>
      <w:r>
        <w:t xml:space="preserve">, </w:t>
      </w:r>
      <w:r w:rsidRPr="00B5083D">
        <w:t>August 1981</w:t>
      </w:r>
      <w:r>
        <w:t>.</w:t>
      </w:r>
    </w:p>
    <w:p w:rsidR="00E14A47" w:rsidRDefault="00E14A47" w:rsidP="00316372">
      <w:pPr>
        <w:pStyle w:val="NRELReference"/>
      </w:pPr>
      <w:r>
        <w:fldChar w:fldCharType="begin" w:fldLock="1"/>
      </w:r>
      <w:r>
        <w:instrText xml:space="preserve"> REF Reference_Solari \h </w:instrText>
      </w:r>
      <w:r>
        <w:fldChar w:fldCharType="separate"/>
      </w:r>
      <w:r w:rsidR="00255BEF">
        <w:rPr>
          <w:noProof/>
        </w:rPr>
        <w:t>37</w:t>
      </w:r>
      <w:r>
        <w:fldChar w:fldCharType="end"/>
      </w:r>
      <w:r w:rsidR="007C4161">
        <w:t>.</w:t>
      </w:r>
      <w:r w:rsidR="00316372">
        <w:t xml:space="preserve"> </w:t>
      </w:r>
      <w:proofErr w:type="spellStart"/>
      <w:r>
        <w:t>Solari</w:t>
      </w:r>
      <w:proofErr w:type="spellEnd"/>
      <w:r>
        <w:t xml:space="preserve">, G. “Turbulence Modeling for Gust Loading,” </w:t>
      </w:r>
      <w:r w:rsidRPr="00C211D6">
        <w:rPr>
          <w:i/>
        </w:rPr>
        <w:t xml:space="preserve">ASCE </w:t>
      </w:r>
      <w:r>
        <w:rPr>
          <w:i/>
        </w:rPr>
        <w:t>J</w:t>
      </w:r>
      <w:r w:rsidRPr="00C211D6">
        <w:rPr>
          <w:i/>
        </w:rPr>
        <w:t>ournal of Structural Engineering</w:t>
      </w:r>
      <w:r>
        <w:t>, Vol 113 (7), July 1987; pp. 1550-1569.</w:t>
      </w:r>
    </w:p>
    <w:p w:rsidR="00E14A47" w:rsidRPr="00B84211" w:rsidRDefault="00E14A47" w:rsidP="00316372">
      <w:pPr>
        <w:pStyle w:val="NRELReference"/>
      </w:pPr>
      <w:r>
        <w:fldChar w:fldCharType="begin" w:fldLock="1"/>
      </w:r>
      <w:r>
        <w:instrText xml:space="preserve"> REF Reference_Davenport \h </w:instrText>
      </w:r>
      <w:r>
        <w:fldChar w:fldCharType="separate"/>
      </w:r>
      <w:r w:rsidR="00255BEF">
        <w:rPr>
          <w:noProof/>
        </w:rPr>
        <w:t>38</w:t>
      </w:r>
      <w:r>
        <w:fldChar w:fldCharType="end"/>
      </w:r>
      <w:r w:rsidR="007C4161">
        <w:t>.</w:t>
      </w:r>
      <w:r w:rsidR="00316372">
        <w:t xml:space="preserve"> </w:t>
      </w:r>
      <w:r>
        <w:t xml:space="preserve">Davenport, A.G. “The Spectrum of Horizontal Gustiness </w:t>
      </w:r>
      <w:proofErr w:type="gramStart"/>
      <w:r>
        <w:t>Near</w:t>
      </w:r>
      <w:proofErr w:type="gramEnd"/>
      <w:r>
        <w:t xml:space="preserve"> the Ground in High Winds,”. </w:t>
      </w:r>
      <w:r>
        <w:rPr>
          <w:i/>
        </w:rPr>
        <w:t xml:space="preserve">Quarterly Journal of the Royal Meteorological Society, </w:t>
      </w:r>
      <w:r>
        <w:t>Vol. 87, 1961; pp. 194-211.</w:t>
      </w:r>
    </w:p>
    <w:p w:rsidR="00E14A47" w:rsidRDefault="00E14A47" w:rsidP="00316372">
      <w:pPr>
        <w:pStyle w:val="NRELReference"/>
      </w:pPr>
      <w:r>
        <w:fldChar w:fldCharType="begin" w:fldLock="1"/>
      </w:r>
      <w:r>
        <w:instrText xml:space="preserve"> REF Reference_CohStr \h </w:instrText>
      </w:r>
      <w:r>
        <w:fldChar w:fldCharType="separate"/>
      </w:r>
      <w:r w:rsidR="00255BEF">
        <w:rPr>
          <w:noProof/>
        </w:rPr>
        <w:t>39</w:t>
      </w:r>
      <w:r>
        <w:fldChar w:fldCharType="end"/>
      </w:r>
      <w:r w:rsidR="007C4161">
        <w:t>.</w:t>
      </w:r>
      <w:r w:rsidR="00316372">
        <w:t xml:space="preserve"> </w:t>
      </w:r>
      <w:r>
        <w:t xml:space="preserve">Kelley, N.D.; Jonkman, B.J.; Scott, G.N.; </w:t>
      </w:r>
      <w:proofErr w:type="spellStart"/>
      <w:r w:rsidRPr="00084975">
        <w:t>Bialasiewicz</w:t>
      </w:r>
      <w:proofErr w:type="spellEnd"/>
      <w:r w:rsidRPr="00084975">
        <w:t>,</w:t>
      </w:r>
      <w:r>
        <w:t xml:space="preserve"> J.T.; </w:t>
      </w:r>
      <w:r w:rsidRPr="00084975">
        <w:t>Redmond</w:t>
      </w:r>
      <w:r>
        <w:t xml:space="preserve">, </w:t>
      </w:r>
      <w:r w:rsidRPr="00084975">
        <w:t>L.S.</w:t>
      </w:r>
      <w:r>
        <w:t xml:space="preserve"> </w:t>
      </w:r>
      <w:hyperlink r:id="rId505" w:history="1">
        <w:r w:rsidRPr="004179FA">
          <w:rPr>
            <w:rStyle w:val="Hyperlink"/>
            <w:i/>
          </w:rPr>
          <w:t xml:space="preserve">The Impact of Coherent Turbulence on Wind Turbine </w:t>
        </w:r>
        <w:proofErr w:type="spellStart"/>
        <w:r w:rsidRPr="004179FA">
          <w:rPr>
            <w:rStyle w:val="Hyperlink"/>
            <w:i/>
          </w:rPr>
          <w:t>Aeroelastic</w:t>
        </w:r>
        <w:proofErr w:type="spellEnd"/>
        <w:r w:rsidRPr="004179FA">
          <w:rPr>
            <w:rStyle w:val="Hyperlink"/>
            <w:i/>
          </w:rPr>
          <w:t xml:space="preserve"> Response and Its Simulation</w:t>
        </w:r>
      </w:hyperlink>
      <w:r>
        <w:t xml:space="preserve">. </w:t>
      </w:r>
      <w:proofErr w:type="gramStart"/>
      <w:r>
        <w:t>NREL/CP-500-38074.</w:t>
      </w:r>
      <w:proofErr w:type="gramEnd"/>
      <w:r>
        <w:t xml:space="preserve"> </w:t>
      </w:r>
      <w:r w:rsidRPr="00EE0978">
        <w:t>Golden, C</w:t>
      </w:r>
      <w:r>
        <w:t xml:space="preserve">O: </w:t>
      </w:r>
      <w:r w:rsidRPr="00EE0978">
        <w:t>National R</w:t>
      </w:r>
      <w:r>
        <w:t>enewable Energy Laboratory,</w:t>
      </w:r>
      <w:r w:rsidRPr="00711921">
        <w:t xml:space="preserve"> </w:t>
      </w:r>
      <w:r>
        <w:t>August 2005.</w:t>
      </w:r>
    </w:p>
    <w:p w:rsidR="00E14A47" w:rsidRDefault="00E14A47" w:rsidP="00316372">
      <w:pPr>
        <w:pStyle w:val="NRELReference"/>
      </w:pPr>
      <w:r>
        <w:fldChar w:fldCharType="begin" w:fldLock="1"/>
      </w:r>
      <w:r>
        <w:instrText xml:space="preserve"> REF Reference_A2AD \h </w:instrText>
      </w:r>
      <w:r w:rsidR="00316372">
        <w:instrText xml:space="preserve"> \* MERGEFORMAT </w:instrText>
      </w:r>
      <w:r>
        <w:fldChar w:fldCharType="separate"/>
      </w:r>
      <w:r w:rsidR="00255BEF">
        <w:t>40</w:t>
      </w:r>
      <w:r>
        <w:fldChar w:fldCharType="end"/>
      </w:r>
      <w:r w:rsidR="007C4161">
        <w:t>.</w:t>
      </w:r>
      <w:r w:rsidR="00316372">
        <w:t xml:space="preserve"> </w:t>
      </w:r>
      <w:proofErr w:type="spellStart"/>
      <w:proofErr w:type="gramStart"/>
      <w:r>
        <w:t>Laino</w:t>
      </w:r>
      <w:proofErr w:type="spellEnd"/>
      <w:r>
        <w:t xml:space="preserve">, D.J.; Hansen, A.C. </w:t>
      </w:r>
      <w:r w:rsidRPr="004179FA">
        <w:rPr>
          <w:i/>
        </w:rPr>
        <w:t>User’s Guide to the Computer Software Routines AeroDyn Interface for ADAMS®</w:t>
      </w:r>
      <w:r>
        <w:t>.</w:t>
      </w:r>
      <w:proofErr w:type="gramEnd"/>
      <w:r>
        <w:t xml:space="preserve"> Salt Lake City, UT: Windward Engineering, LC,</w:t>
      </w:r>
      <w:r w:rsidRPr="001A1343">
        <w:t xml:space="preserve"> </w:t>
      </w:r>
      <w:r>
        <w:t xml:space="preserve">September 2001. </w:t>
      </w:r>
      <w:hyperlink r:id="rId506" w:history="1">
        <w:r w:rsidRPr="001A1343">
          <w:rPr>
            <w:rStyle w:val="Hyperlink"/>
          </w:rPr>
          <w:t>http://wind.nrel.gov/designcodes/simulators/adams2ad/</w:t>
        </w:r>
      </w:hyperlink>
      <w:r w:rsidRPr="001A1343">
        <w:t>.</w:t>
      </w:r>
      <w:r>
        <w:t xml:space="preserve"> </w:t>
      </w:r>
      <w:proofErr w:type="gramStart"/>
      <w:r>
        <w:t>Accessed August 25, 2009.</w:t>
      </w:r>
      <w:proofErr w:type="gramEnd"/>
    </w:p>
    <w:p w:rsidR="00772A41" w:rsidRPr="00772A41" w:rsidRDefault="00772A41" w:rsidP="00772A41">
      <w:pPr>
        <w:spacing w:after="240" w:line="240" w:lineRule="auto"/>
        <w:rPr>
          <w:rFonts w:ascii="Times New Roman" w:eastAsia="Times New Roman" w:hAnsi="Times New Roman" w:cs="Times New Roman"/>
          <w:color w:val="000000" w:themeColor="text1"/>
          <w:kern w:val="28"/>
          <w:sz w:val="24"/>
          <w:szCs w:val="24"/>
        </w:rPr>
      </w:pPr>
      <w:r w:rsidRPr="00772A41">
        <w:rPr>
          <w:rFonts w:ascii="Times New Roman" w:eastAsia="Times New Roman" w:hAnsi="Times New Roman" w:cs="Times New Roman"/>
          <w:color w:val="000000" w:themeColor="text1"/>
          <w:kern w:val="28"/>
          <w:sz w:val="24"/>
          <w:szCs w:val="24"/>
        </w:rPr>
        <w:br w:type="page"/>
      </w:r>
    </w:p>
    <w:p w:rsidR="00FB2C8B" w:rsidRDefault="00FB2C8B" w:rsidP="00FB2C8B">
      <w:pPr>
        <w:pStyle w:val="NRELHead01"/>
        <w:rPr>
          <w:noProof/>
        </w:rPr>
      </w:pPr>
      <w:bookmarkStart w:id="544" w:name="Heading_TurbSimInputFile"/>
      <w:bookmarkStart w:id="545" w:name="_Toc399876259"/>
      <w:bookmarkStart w:id="546" w:name="_Toc452622646"/>
      <w:bookmarkEnd w:id="1"/>
      <w:bookmarkEnd w:id="2"/>
      <w:bookmarkEnd w:id="3"/>
      <w:bookmarkEnd w:id="4"/>
      <w:bookmarkEnd w:id="5"/>
      <w:bookmarkEnd w:id="6"/>
      <w:bookmarkEnd w:id="7"/>
      <w:bookmarkEnd w:id="8"/>
      <w:bookmarkEnd w:id="9"/>
      <w:bookmarkEnd w:id="10"/>
      <w:r>
        <w:rPr>
          <w:noProof/>
        </w:rPr>
        <w:lastRenderedPageBreak/>
        <w:t xml:space="preserve">Appendix </w:t>
      </w:r>
      <w:bookmarkStart w:id="547" w:name="Appendix_TSInput_letter"/>
      <w:r>
        <w:rPr>
          <w:noProof/>
        </w:rPr>
        <w:fldChar w:fldCharType="begin"/>
      </w:r>
      <w:r>
        <w:rPr>
          <w:noProof/>
        </w:rPr>
        <w:instrText xml:space="preserve"> SEQ Appendix \* MERGEFORMAT \* ALPHABETIC \* MERGEFORMAT </w:instrText>
      </w:r>
      <w:r>
        <w:rPr>
          <w:noProof/>
        </w:rPr>
        <w:fldChar w:fldCharType="separate"/>
      </w:r>
      <w:r w:rsidR="007F0774">
        <w:rPr>
          <w:noProof/>
        </w:rPr>
        <w:t>A</w:t>
      </w:r>
      <w:r>
        <w:rPr>
          <w:noProof/>
        </w:rPr>
        <w:fldChar w:fldCharType="end"/>
      </w:r>
      <w:bookmarkEnd w:id="547"/>
      <w:r>
        <w:rPr>
          <w:noProof/>
        </w:rPr>
        <w:t xml:space="preserve">: </w:t>
      </w:r>
      <w:r>
        <w:t>Sample TurbSim Input Fil</w:t>
      </w:r>
      <w:r w:rsidR="00D25096">
        <w:t>es</w:t>
      </w:r>
      <w:bookmarkEnd w:id="544"/>
      <w:bookmarkEnd w:id="545"/>
      <w:bookmarkEnd w:id="546"/>
    </w:p>
    <w:p w:rsidR="00BD6C1C" w:rsidRPr="00BD6C1C" w:rsidRDefault="00BD6C1C" w:rsidP="00BD6C1C">
      <w:pPr>
        <w:pStyle w:val="NRELInputFile"/>
        <w:rPr>
          <w:rStyle w:val="Example"/>
          <w:rFonts w:cs="Courier New"/>
          <w:sz w:val="16"/>
          <w:szCs w:val="16"/>
        </w:rPr>
      </w:pPr>
      <w:r w:rsidRPr="00BD6C1C">
        <w:rPr>
          <w:rStyle w:val="Example"/>
          <w:rFonts w:cs="Courier New"/>
          <w:sz w:val="16"/>
          <w:szCs w:val="16"/>
        </w:rPr>
        <w:t>---------TurbSim v2.00.* Input File------------------------</w:t>
      </w:r>
    </w:p>
    <w:p w:rsidR="00284DF2" w:rsidRDefault="00BD6C1C" w:rsidP="00BD6C1C">
      <w:pPr>
        <w:pStyle w:val="NRELInputFile"/>
        <w:rPr>
          <w:rStyle w:val="Example"/>
          <w:rFonts w:cs="Courier New"/>
          <w:sz w:val="16"/>
          <w:szCs w:val="16"/>
        </w:rPr>
      </w:pPr>
      <w:r w:rsidRPr="00BD6C1C">
        <w:rPr>
          <w:rStyle w:val="Example"/>
          <w:rFonts w:cs="Courier New"/>
          <w:sz w:val="16"/>
          <w:szCs w:val="16"/>
        </w:rPr>
        <w:t>Example input file for TurbSim.</w:t>
      </w:r>
    </w:p>
    <w:p w:rsidR="009C712B" w:rsidRPr="009C712B" w:rsidRDefault="009C712B" w:rsidP="00BD6C1C">
      <w:pPr>
        <w:pStyle w:val="NRELInputFile"/>
        <w:rPr>
          <w:rStyle w:val="Example"/>
          <w:rFonts w:cs="Courier New"/>
          <w:b/>
          <w:sz w:val="16"/>
          <w:szCs w:val="16"/>
        </w:rPr>
      </w:pPr>
      <w:r w:rsidRPr="009C712B">
        <w:rPr>
          <w:rStyle w:val="Example"/>
          <w:rFonts w:cs="Courier New"/>
          <w:sz w:val="16"/>
          <w:szCs w:val="16"/>
        </w:rPr>
        <w:t>---------Runtime Options-----------------------------------</w:t>
      </w:r>
    </w:p>
    <w:p w:rsidR="00284DF2" w:rsidRDefault="00284DF2" w:rsidP="009C712B">
      <w:pPr>
        <w:pStyle w:val="NRELInputFile"/>
        <w:rPr>
          <w:rStyle w:val="Example"/>
          <w:rFonts w:cs="Courier New"/>
          <w:sz w:val="16"/>
          <w:szCs w:val="16"/>
        </w:rPr>
      </w:pPr>
      <w:r w:rsidRPr="00284DF2">
        <w:rPr>
          <w:rStyle w:val="Example"/>
          <w:rFonts w:cs="Courier New"/>
          <w:sz w:val="16"/>
          <w:szCs w:val="16"/>
        </w:rPr>
        <w:t>False     Echo        - Echo input data to &lt;</w:t>
      </w:r>
      <w:proofErr w:type="spellStart"/>
      <w:r w:rsidRPr="00284DF2">
        <w:rPr>
          <w:rStyle w:val="Example"/>
          <w:rFonts w:cs="Courier New"/>
          <w:sz w:val="16"/>
          <w:szCs w:val="16"/>
        </w:rPr>
        <w:t>RootName</w:t>
      </w:r>
      <w:proofErr w:type="spellEnd"/>
      <w:r w:rsidRPr="00284DF2">
        <w:rPr>
          <w:rStyle w:val="Example"/>
          <w:rFonts w:cs="Courier New"/>
          <w:sz w:val="16"/>
          <w:szCs w:val="16"/>
        </w:rPr>
        <w:t>&gt;.</w:t>
      </w:r>
      <w:proofErr w:type="spellStart"/>
      <w:r w:rsidRPr="00284DF2">
        <w:rPr>
          <w:rStyle w:val="Example"/>
          <w:rFonts w:cs="Courier New"/>
          <w:sz w:val="16"/>
          <w:szCs w:val="16"/>
        </w:rPr>
        <w:t>ech</w:t>
      </w:r>
      <w:proofErr w:type="spellEnd"/>
      <w:r w:rsidRPr="00284DF2">
        <w:rPr>
          <w:rStyle w:val="Example"/>
          <w:rFonts w:cs="Courier New"/>
          <w:sz w:val="16"/>
          <w:szCs w:val="16"/>
        </w:rPr>
        <w:t xml:space="preserve"> (flag)</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2318573   RandSeed1   - First random seed (-2147483648 to 2147483647)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RANLUX    RandSeed2   - Second random seed for intrinsic </w:t>
      </w:r>
      <w:proofErr w:type="spellStart"/>
      <w:r w:rsidRPr="009C712B">
        <w:rPr>
          <w:rStyle w:val="Example"/>
          <w:rFonts w:cs="Courier New"/>
          <w:sz w:val="16"/>
          <w:szCs w:val="16"/>
        </w:rPr>
        <w:t>pRNG</w:t>
      </w:r>
      <w:proofErr w:type="spellEnd"/>
      <w:r w:rsidRPr="009C712B">
        <w:rPr>
          <w:rStyle w:val="Example"/>
          <w:rFonts w:cs="Courier New"/>
          <w:sz w:val="16"/>
          <w:szCs w:val="16"/>
        </w:rPr>
        <w:t xml:space="preserve">, or other </w:t>
      </w:r>
      <w:proofErr w:type="spellStart"/>
      <w:r w:rsidRPr="009C712B">
        <w:rPr>
          <w:rStyle w:val="Example"/>
          <w:rFonts w:cs="Courier New"/>
          <w:sz w:val="16"/>
          <w:szCs w:val="16"/>
        </w:rPr>
        <w:t>pRNG</w:t>
      </w:r>
      <w:proofErr w:type="spellEnd"/>
      <w:r w:rsidRPr="009C712B">
        <w:rPr>
          <w:rStyle w:val="Example"/>
          <w:rFonts w:cs="Courier New"/>
          <w:sz w:val="16"/>
          <w:szCs w:val="16"/>
        </w:rPr>
        <w:t>: "</w:t>
      </w:r>
      <w:proofErr w:type="spellStart"/>
      <w:r w:rsidRPr="009C712B">
        <w:rPr>
          <w:rStyle w:val="Example"/>
          <w:rFonts w:cs="Courier New"/>
          <w:sz w:val="16"/>
          <w:szCs w:val="16"/>
        </w:rPr>
        <w:t>RanLux</w:t>
      </w:r>
      <w:proofErr w:type="spellEnd"/>
      <w:r w:rsidRPr="009C712B">
        <w:rPr>
          <w:rStyle w:val="Example"/>
          <w:rFonts w:cs="Courier New"/>
          <w:sz w:val="16"/>
          <w:szCs w:val="16"/>
        </w:rPr>
        <w:t>" or "RNSNLW"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False     </w:t>
      </w:r>
      <w:proofErr w:type="spellStart"/>
      <w:r w:rsidRPr="009C712B">
        <w:rPr>
          <w:rStyle w:val="Example"/>
          <w:rFonts w:cs="Courier New"/>
          <w:sz w:val="16"/>
          <w:szCs w:val="16"/>
        </w:rPr>
        <w:t>WrBHHTP</w:t>
      </w:r>
      <w:proofErr w:type="spellEnd"/>
      <w:r w:rsidRPr="009C712B">
        <w:rPr>
          <w:rStyle w:val="Example"/>
          <w:rFonts w:cs="Courier New"/>
          <w:sz w:val="16"/>
          <w:szCs w:val="16"/>
        </w:rPr>
        <w:t xml:space="preserve">     - Output HH turbulence parameters in </w:t>
      </w:r>
      <w:proofErr w:type="spellStart"/>
      <w:r w:rsidRPr="009C712B">
        <w:rPr>
          <w:rStyle w:val="Example"/>
          <w:rFonts w:cs="Courier New"/>
          <w:sz w:val="16"/>
          <w:szCs w:val="16"/>
        </w:rPr>
        <w:t>GenPro</w:t>
      </w:r>
      <w:proofErr w:type="spellEnd"/>
      <w:r w:rsidRPr="009C712B">
        <w:rPr>
          <w:rStyle w:val="Example"/>
          <w:rFonts w:cs="Courier New"/>
          <w:sz w:val="16"/>
          <w:szCs w:val="16"/>
        </w:rPr>
        <w:t xml:space="preserve">-binary form? (Generates </w:t>
      </w:r>
      <w:proofErr w:type="spellStart"/>
      <w:r w:rsidRPr="009C712B">
        <w:rPr>
          <w:rStyle w:val="Example"/>
          <w:rFonts w:cs="Courier New"/>
          <w:sz w:val="16"/>
          <w:szCs w:val="16"/>
        </w:rPr>
        <w:t>RootName.bin</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False     </w:t>
      </w:r>
      <w:proofErr w:type="spellStart"/>
      <w:r w:rsidRPr="009C712B">
        <w:rPr>
          <w:rStyle w:val="Example"/>
          <w:rFonts w:cs="Courier New"/>
          <w:sz w:val="16"/>
          <w:szCs w:val="16"/>
        </w:rPr>
        <w:t>WrFHHTP</w:t>
      </w:r>
      <w:proofErr w:type="spellEnd"/>
      <w:r w:rsidRPr="009C712B">
        <w:rPr>
          <w:rStyle w:val="Example"/>
          <w:rFonts w:cs="Courier New"/>
          <w:sz w:val="16"/>
          <w:szCs w:val="16"/>
        </w:rPr>
        <w:t xml:space="preserve">     - Output HH turbulence parameters in formatted form? (Generates RootName.dat)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 xml:space="preserve">False     </w:t>
      </w:r>
      <w:proofErr w:type="spellStart"/>
      <w:r w:rsidRPr="009C712B">
        <w:rPr>
          <w:rStyle w:val="Example"/>
          <w:rFonts w:cs="Courier New"/>
          <w:sz w:val="16"/>
          <w:szCs w:val="16"/>
        </w:rPr>
        <w:t>WrADHH</w:t>
      </w:r>
      <w:proofErr w:type="spellEnd"/>
      <w:r w:rsidRPr="009C712B">
        <w:rPr>
          <w:rStyle w:val="Example"/>
          <w:rFonts w:cs="Courier New"/>
          <w:sz w:val="16"/>
          <w:szCs w:val="16"/>
        </w:rPr>
        <w:t xml:space="preserve">      - Output hub-height time-series data in AeroDyn form?</w:t>
      </w:r>
      <w:proofErr w:type="gramEnd"/>
      <w:r w:rsidRPr="009C712B">
        <w:rPr>
          <w:rStyle w:val="Example"/>
          <w:rFonts w:cs="Courier New"/>
          <w:sz w:val="16"/>
          <w:szCs w:val="16"/>
        </w:rPr>
        <w:t xml:space="preserve"> (Generates </w:t>
      </w:r>
      <w:proofErr w:type="spellStart"/>
      <w:r w:rsidRPr="009C712B">
        <w:rPr>
          <w:rStyle w:val="Example"/>
          <w:rFonts w:cs="Courier New"/>
          <w:sz w:val="16"/>
          <w:szCs w:val="16"/>
        </w:rPr>
        <w:t>RootName.hh</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 xml:space="preserve">False     </w:t>
      </w:r>
      <w:proofErr w:type="spellStart"/>
      <w:r w:rsidRPr="009C712B">
        <w:rPr>
          <w:rStyle w:val="Example"/>
          <w:rFonts w:cs="Courier New"/>
          <w:sz w:val="16"/>
          <w:szCs w:val="16"/>
        </w:rPr>
        <w:t>WrADFF</w:t>
      </w:r>
      <w:proofErr w:type="spellEnd"/>
      <w:r w:rsidRPr="009C712B">
        <w:rPr>
          <w:rStyle w:val="Example"/>
          <w:rFonts w:cs="Courier New"/>
          <w:sz w:val="16"/>
          <w:szCs w:val="16"/>
        </w:rPr>
        <w:t xml:space="preserve">      - Output FF time-series data in TurbSim/AeroDyn form?</w:t>
      </w:r>
      <w:proofErr w:type="gramEnd"/>
      <w:r w:rsidRPr="009C712B">
        <w:rPr>
          <w:rStyle w:val="Example"/>
          <w:rFonts w:cs="Courier New"/>
          <w:sz w:val="16"/>
          <w:szCs w:val="16"/>
        </w:rPr>
        <w:t xml:space="preserve"> (Generates </w:t>
      </w:r>
      <w:proofErr w:type="spellStart"/>
      <w:r w:rsidRPr="009C712B">
        <w:rPr>
          <w:rStyle w:val="Example"/>
          <w:rFonts w:cs="Courier New"/>
          <w:sz w:val="16"/>
          <w:szCs w:val="16"/>
        </w:rPr>
        <w:t>Rootname.bts</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 xml:space="preserve">True      </w:t>
      </w:r>
      <w:proofErr w:type="spellStart"/>
      <w:r w:rsidRPr="009C712B">
        <w:rPr>
          <w:rStyle w:val="Example"/>
          <w:rFonts w:cs="Courier New"/>
          <w:sz w:val="16"/>
          <w:szCs w:val="16"/>
        </w:rPr>
        <w:t>WrBLFF</w:t>
      </w:r>
      <w:proofErr w:type="spellEnd"/>
      <w:r w:rsidRPr="009C712B">
        <w:rPr>
          <w:rStyle w:val="Example"/>
          <w:rFonts w:cs="Courier New"/>
          <w:sz w:val="16"/>
          <w:szCs w:val="16"/>
        </w:rPr>
        <w:t xml:space="preserve">      - Output FF time-series data in BLADED/AeroDyn form?</w:t>
      </w:r>
      <w:proofErr w:type="gramEnd"/>
      <w:r w:rsidRPr="009C712B">
        <w:rPr>
          <w:rStyle w:val="Example"/>
          <w:rFonts w:cs="Courier New"/>
          <w:sz w:val="16"/>
          <w:szCs w:val="16"/>
        </w:rPr>
        <w:t xml:space="preserve"> (Generates </w:t>
      </w:r>
      <w:proofErr w:type="spellStart"/>
      <w:r w:rsidRPr="009C712B">
        <w:rPr>
          <w:rStyle w:val="Example"/>
          <w:rFonts w:cs="Courier New"/>
          <w:sz w:val="16"/>
          <w:szCs w:val="16"/>
        </w:rPr>
        <w:t>RootName.wnd</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 xml:space="preserve">False     </w:t>
      </w:r>
      <w:proofErr w:type="spellStart"/>
      <w:r w:rsidRPr="009C712B">
        <w:rPr>
          <w:rStyle w:val="Example"/>
          <w:rFonts w:cs="Courier New"/>
          <w:sz w:val="16"/>
          <w:szCs w:val="16"/>
        </w:rPr>
        <w:t>WrADTWR</w:t>
      </w:r>
      <w:proofErr w:type="spellEnd"/>
      <w:r w:rsidRPr="009C712B">
        <w:rPr>
          <w:rStyle w:val="Example"/>
          <w:rFonts w:cs="Courier New"/>
          <w:sz w:val="16"/>
          <w:szCs w:val="16"/>
        </w:rPr>
        <w:t xml:space="preserve">     - Output tower time-series data?</w:t>
      </w:r>
      <w:proofErr w:type="gramEnd"/>
      <w:r w:rsidRPr="009C712B">
        <w:rPr>
          <w:rStyle w:val="Example"/>
          <w:rFonts w:cs="Courier New"/>
          <w:sz w:val="16"/>
          <w:szCs w:val="16"/>
        </w:rPr>
        <w:t xml:space="preserve"> (Generates </w:t>
      </w:r>
      <w:proofErr w:type="spellStart"/>
      <w:r w:rsidRPr="009C712B">
        <w:rPr>
          <w:rStyle w:val="Example"/>
          <w:rFonts w:cs="Courier New"/>
          <w:sz w:val="16"/>
          <w:szCs w:val="16"/>
        </w:rPr>
        <w:t>RootName.twr</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 xml:space="preserve">False     </w:t>
      </w:r>
      <w:proofErr w:type="spellStart"/>
      <w:r w:rsidRPr="009C712B">
        <w:rPr>
          <w:rStyle w:val="Example"/>
          <w:rFonts w:cs="Courier New"/>
          <w:sz w:val="16"/>
          <w:szCs w:val="16"/>
        </w:rPr>
        <w:t>WrFMTFF</w:t>
      </w:r>
      <w:proofErr w:type="spellEnd"/>
      <w:r w:rsidRPr="009C712B">
        <w:rPr>
          <w:rStyle w:val="Example"/>
          <w:rFonts w:cs="Courier New"/>
          <w:sz w:val="16"/>
          <w:szCs w:val="16"/>
        </w:rPr>
        <w:t xml:space="preserve">     - Output FF time-series data in formatted (readable) form?</w:t>
      </w:r>
      <w:proofErr w:type="gramEnd"/>
      <w:r w:rsidRPr="009C712B">
        <w:rPr>
          <w:rStyle w:val="Example"/>
          <w:rFonts w:cs="Courier New"/>
          <w:sz w:val="16"/>
          <w:szCs w:val="16"/>
        </w:rPr>
        <w:t xml:space="preserve"> (</w:t>
      </w:r>
      <w:proofErr w:type="spellStart"/>
      <w:r w:rsidRPr="009C712B">
        <w:rPr>
          <w:rStyle w:val="Example"/>
          <w:rFonts w:cs="Courier New"/>
          <w:sz w:val="16"/>
          <w:szCs w:val="16"/>
        </w:rPr>
        <w:t>RootName.u</w:t>
      </w:r>
      <w:proofErr w:type="spellEnd"/>
      <w:r w:rsidRPr="009C712B">
        <w:rPr>
          <w:rStyle w:val="Example"/>
          <w:rFonts w:cs="Courier New"/>
          <w:sz w:val="16"/>
          <w:szCs w:val="16"/>
        </w:rPr>
        <w:t>, .v, .w)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True      </w:t>
      </w:r>
      <w:proofErr w:type="spellStart"/>
      <w:r w:rsidRPr="009C712B">
        <w:rPr>
          <w:rStyle w:val="Example"/>
          <w:rFonts w:cs="Courier New"/>
          <w:sz w:val="16"/>
          <w:szCs w:val="16"/>
        </w:rPr>
        <w:t>WrACT</w:t>
      </w:r>
      <w:proofErr w:type="spellEnd"/>
      <w:r w:rsidRPr="009C712B">
        <w:rPr>
          <w:rStyle w:val="Example"/>
          <w:rFonts w:cs="Courier New"/>
          <w:sz w:val="16"/>
          <w:szCs w:val="16"/>
        </w:rPr>
        <w:t xml:space="preserve">       - Output coherent turbulence time steps in AeroDyn form? (Generates </w:t>
      </w:r>
      <w:proofErr w:type="spellStart"/>
      <w:r w:rsidRPr="009C712B">
        <w:rPr>
          <w:rStyle w:val="Example"/>
          <w:rFonts w:cs="Courier New"/>
          <w:sz w:val="16"/>
          <w:szCs w:val="16"/>
        </w:rPr>
        <w:t>RootName.cts</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True      Clockwise   - Clockwise rotation looking downwind?</w:t>
      </w:r>
      <w:proofErr w:type="gramEnd"/>
      <w:r w:rsidRPr="009C712B">
        <w:rPr>
          <w:rStyle w:val="Example"/>
          <w:rFonts w:cs="Courier New"/>
          <w:sz w:val="16"/>
          <w:szCs w:val="16"/>
        </w:rPr>
        <w:t xml:space="preserve"> (Used only for FF binary files w/ BLADED)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w:t>
      </w:r>
      <w:proofErr w:type="gramStart"/>
      <w:r w:rsidRPr="009C712B">
        <w:rPr>
          <w:rStyle w:val="Example"/>
          <w:rFonts w:cs="Courier New"/>
          <w:sz w:val="16"/>
          <w:szCs w:val="16"/>
        </w:rPr>
        <w:t>0</w:t>
      </w:r>
      <w:proofErr w:type="gramEnd"/>
      <w:r w:rsidRPr="009C712B">
        <w:rPr>
          <w:rStyle w:val="Example"/>
          <w:rFonts w:cs="Courier New"/>
          <w:sz w:val="16"/>
          <w:szCs w:val="16"/>
        </w:rPr>
        <w:t xml:space="preserve">       </w:t>
      </w:r>
      <w:proofErr w:type="spellStart"/>
      <w:r w:rsidRPr="009C712B">
        <w:rPr>
          <w:rStyle w:val="Example"/>
          <w:rFonts w:cs="Courier New"/>
          <w:sz w:val="16"/>
          <w:szCs w:val="16"/>
        </w:rPr>
        <w:t>ScaleIEC</w:t>
      </w:r>
      <w:proofErr w:type="spellEnd"/>
      <w:r w:rsidRPr="009C712B">
        <w:rPr>
          <w:rStyle w:val="Example"/>
          <w:rFonts w:cs="Courier New"/>
          <w:sz w:val="16"/>
          <w:szCs w:val="16"/>
        </w:rPr>
        <w:t xml:space="preserve">    - Scale IEC turbulence models to exact target </w:t>
      </w:r>
      <w:proofErr w:type="spellStart"/>
      <w:r w:rsidRPr="009C712B">
        <w:rPr>
          <w:rStyle w:val="Example"/>
          <w:rFonts w:cs="Courier New"/>
          <w:sz w:val="16"/>
          <w:szCs w:val="16"/>
        </w:rPr>
        <w:t>std</w:t>
      </w:r>
      <w:proofErr w:type="spellEnd"/>
      <w:r w:rsidRPr="009C712B">
        <w:rPr>
          <w:rStyle w:val="Example"/>
          <w:rFonts w:cs="Courier New"/>
          <w:sz w:val="16"/>
          <w:szCs w:val="16"/>
        </w:rPr>
        <w:t xml:space="preserve"> deviation? [0=none;1=hub;2=all]</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--------Turbine/Model Specifications-----------------------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13        </w:t>
      </w:r>
      <w:proofErr w:type="spellStart"/>
      <w:r w:rsidRPr="009C712B">
        <w:rPr>
          <w:rStyle w:val="Example"/>
          <w:rFonts w:cs="Courier New"/>
          <w:sz w:val="16"/>
          <w:szCs w:val="16"/>
        </w:rPr>
        <w:t>NumGrid_Z</w:t>
      </w:r>
      <w:proofErr w:type="spellEnd"/>
      <w:r w:rsidRPr="009C712B">
        <w:rPr>
          <w:rStyle w:val="Example"/>
          <w:rFonts w:cs="Courier New"/>
          <w:sz w:val="16"/>
          <w:szCs w:val="16"/>
        </w:rPr>
        <w:t xml:space="preserve">   - Vertical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13        </w:t>
      </w:r>
      <w:proofErr w:type="spellStart"/>
      <w:r w:rsidRPr="009C712B">
        <w:rPr>
          <w:rStyle w:val="Example"/>
          <w:rFonts w:cs="Courier New"/>
          <w:sz w:val="16"/>
          <w:szCs w:val="16"/>
        </w:rPr>
        <w:t>NumGrid_Y</w:t>
      </w:r>
      <w:proofErr w:type="spellEnd"/>
      <w:r w:rsidRPr="009C712B">
        <w:rPr>
          <w:rStyle w:val="Example"/>
          <w:rFonts w:cs="Courier New"/>
          <w:sz w:val="16"/>
          <w:szCs w:val="16"/>
        </w:rPr>
        <w:t xml:space="preserve">   - Horizontal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0.05      </w:t>
      </w:r>
      <w:proofErr w:type="spellStart"/>
      <w:r w:rsidRPr="009C712B">
        <w:rPr>
          <w:rStyle w:val="Example"/>
          <w:rFonts w:cs="Courier New"/>
          <w:sz w:val="16"/>
          <w:szCs w:val="16"/>
        </w:rPr>
        <w:t>TimeStep</w:t>
      </w:r>
      <w:proofErr w:type="spellEnd"/>
      <w:r w:rsidRPr="009C712B">
        <w:rPr>
          <w:rStyle w:val="Example"/>
          <w:rFonts w:cs="Courier New"/>
          <w:sz w:val="16"/>
          <w:szCs w:val="16"/>
        </w:rPr>
        <w:t xml:space="preserve">    - Time step [s]</w:t>
      </w:r>
    </w:p>
    <w:p w:rsidR="009C712B" w:rsidRPr="009C712B" w:rsidRDefault="009C712B" w:rsidP="009C712B">
      <w:pPr>
        <w:pStyle w:val="NRELInputFile"/>
        <w:rPr>
          <w:rStyle w:val="Example"/>
          <w:rFonts w:cs="Courier New"/>
          <w:sz w:val="16"/>
          <w:szCs w:val="16"/>
        </w:rPr>
      </w:pPr>
      <w:r w:rsidRPr="009C712B">
        <w:rPr>
          <w:rStyle w:val="Example"/>
          <w:rFonts w:cs="Courier New"/>
          <w:sz w:val="16"/>
          <w:szCs w:val="16"/>
        </w:rPr>
        <w:t>6</w:t>
      </w:r>
      <w:r w:rsidR="00284DF2">
        <w:rPr>
          <w:rStyle w:val="Example"/>
          <w:rFonts w:cs="Courier New"/>
          <w:sz w:val="16"/>
          <w:szCs w:val="16"/>
        </w:rPr>
        <w:t>0</w:t>
      </w:r>
      <w:r w:rsidRPr="009C712B">
        <w:rPr>
          <w:rStyle w:val="Example"/>
          <w:rFonts w:cs="Courier New"/>
          <w:sz w:val="16"/>
          <w:szCs w:val="16"/>
        </w:rPr>
        <w:t xml:space="preserve">0       </w:t>
      </w:r>
      <w:proofErr w:type="spellStart"/>
      <w:r w:rsidRPr="009C712B">
        <w:rPr>
          <w:rStyle w:val="Example"/>
          <w:rFonts w:cs="Courier New"/>
          <w:sz w:val="16"/>
          <w:szCs w:val="16"/>
        </w:rPr>
        <w:t>AnalysisTime</w:t>
      </w:r>
      <w:proofErr w:type="spellEnd"/>
      <w:r w:rsidRPr="009C712B">
        <w:rPr>
          <w:rStyle w:val="Example"/>
          <w:rFonts w:cs="Courier New"/>
          <w:sz w:val="16"/>
          <w:szCs w:val="16"/>
        </w:rPr>
        <w:t>- Length of analysis time series [s] (program will add time if necessary)</w:t>
      </w:r>
    </w:p>
    <w:p w:rsidR="009C712B" w:rsidRPr="009C712B" w:rsidRDefault="00284DF2" w:rsidP="009C712B">
      <w:pPr>
        <w:pStyle w:val="NRELInputFile"/>
        <w:rPr>
          <w:rStyle w:val="Example"/>
          <w:rFonts w:cs="Courier New"/>
          <w:b/>
          <w:sz w:val="16"/>
          <w:szCs w:val="16"/>
        </w:rPr>
      </w:pP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 xml:space="preserve">     </w:t>
      </w:r>
      <w:proofErr w:type="spellStart"/>
      <w:r w:rsidR="009C712B" w:rsidRPr="009C712B">
        <w:rPr>
          <w:rStyle w:val="Example"/>
          <w:rFonts w:cs="Courier New"/>
          <w:sz w:val="16"/>
          <w:szCs w:val="16"/>
        </w:rPr>
        <w:t>UsableTime</w:t>
      </w:r>
      <w:proofErr w:type="spellEnd"/>
      <w:r w:rsidR="009C712B" w:rsidRPr="009C712B">
        <w:rPr>
          <w:rStyle w:val="Example"/>
          <w:rFonts w:cs="Courier New"/>
          <w:sz w:val="16"/>
          <w:szCs w:val="16"/>
        </w:rPr>
        <w:t xml:space="preserve">  - Usable length of output time series [s] (</w:t>
      </w:r>
      <w:proofErr w:type="spellStart"/>
      <w:r w:rsidR="009C712B" w:rsidRPr="009C712B">
        <w:rPr>
          <w:rStyle w:val="Example"/>
          <w:rFonts w:cs="Courier New"/>
          <w:sz w:val="16"/>
          <w:szCs w:val="16"/>
        </w:rPr>
        <w:t>GridWidth</w:t>
      </w:r>
      <w:proofErr w:type="spellEnd"/>
      <w:r w:rsidR="009C712B" w:rsidRPr="009C712B">
        <w:rPr>
          <w:rStyle w:val="Example"/>
          <w:rFonts w:cs="Courier New"/>
          <w:sz w:val="16"/>
          <w:szCs w:val="16"/>
        </w:rPr>
        <w:t>/</w:t>
      </w:r>
      <w:proofErr w:type="spellStart"/>
      <w:r w:rsidR="009C712B" w:rsidRPr="009C712B">
        <w:rPr>
          <w:rStyle w:val="Example"/>
          <w:rFonts w:cs="Courier New"/>
          <w:sz w:val="16"/>
          <w:szCs w:val="16"/>
        </w:rPr>
        <w:t>MeanHHWS</w:t>
      </w:r>
      <w:proofErr w:type="spellEnd"/>
      <w:r w:rsidR="009C712B" w:rsidRPr="009C712B">
        <w:rPr>
          <w:rStyle w:val="Example"/>
          <w:rFonts w:cs="Courier New"/>
          <w:sz w:val="16"/>
          <w:szCs w:val="16"/>
        </w:rPr>
        <w:t xml:space="preserve"> </w:t>
      </w:r>
      <w:r>
        <w:rPr>
          <w:rStyle w:val="Example"/>
          <w:rFonts w:cs="Courier New"/>
          <w:sz w:val="16"/>
          <w:szCs w:val="16"/>
        </w:rPr>
        <w:t xml:space="preserve">s added if not </w:t>
      </w: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84.30     </w:t>
      </w:r>
      <w:proofErr w:type="spellStart"/>
      <w:r w:rsidRPr="009C712B">
        <w:rPr>
          <w:rStyle w:val="Example"/>
          <w:rFonts w:cs="Courier New"/>
          <w:sz w:val="16"/>
          <w:szCs w:val="16"/>
        </w:rPr>
        <w:t>HubHt</w:t>
      </w:r>
      <w:proofErr w:type="spellEnd"/>
      <w:r w:rsidRPr="009C712B">
        <w:rPr>
          <w:rStyle w:val="Example"/>
          <w:rFonts w:cs="Courier New"/>
          <w:sz w:val="16"/>
          <w:szCs w:val="16"/>
        </w:rPr>
        <w:t xml:space="preserve">       - Hub height [m] (should be &gt; 0.5*</w:t>
      </w:r>
      <w:proofErr w:type="spellStart"/>
      <w:r w:rsidRPr="009C712B">
        <w:rPr>
          <w:rStyle w:val="Example"/>
          <w:rFonts w:cs="Courier New"/>
          <w:sz w:val="16"/>
          <w:szCs w:val="16"/>
        </w:rPr>
        <w:t>GridHeight</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80.00     </w:t>
      </w:r>
      <w:proofErr w:type="spellStart"/>
      <w:r w:rsidRPr="009C712B">
        <w:rPr>
          <w:rStyle w:val="Example"/>
          <w:rFonts w:cs="Courier New"/>
          <w:sz w:val="16"/>
          <w:szCs w:val="16"/>
        </w:rPr>
        <w:t>GridHeight</w:t>
      </w:r>
      <w:proofErr w:type="spellEnd"/>
      <w:r w:rsidRPr="009C712B">
        <w:rPr>
          <w:rStyle w:val="Example"/>
          <w:rFonts w:cs="Courier New"/>
          <w:sz w:val="16"/>
          <w:szCs w:val="16"/>
        </w:rPr>
        <w:t xml:space="preserve">  - Grid height [m]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80.00     </w:t>
      </w:r>
      <w:proofErr w:type="spellStart"/>
      <w:r w:rsidRPr="009C712B">
        <w:rPr>
          <w:rStyle w:val="Example"/>
          <w:rFonts w:cs="Courier New"/>
          <w:sz w:val="16"/>
          <w:szCs w:val="16"/>
        </w:rPr>
        <w:t>GridWidth</w:t>
      </w:r>
      <w:proofErr w:type="spellEnd"/>
      <w:r w:rsidRPr="009C712B">
        <w:rPr>
          <w:rStyle w:val="Example"/>
          <w:rFonts w:cs="Courier New"/>
          <w:sz w:val="16"/>
          <w:szCs w:val="16"/>
        </w:rPr>
        <w:t xml:space="preserve">   - Grid width [m] (should be &gt;= 2*(</w:t>
      </w:r>
      <w:proofErr w:type="spellStart"/>
      <w:r w:rsidRPr="009C712B">
        <w:rPr>
          <w:rStyle w:val="Example"/>
          <w:rFonts w:cs="Courier New"/>
          <w:sz w:val="16"/>
          <w:szCs w:val="16"/>
        </w:rPr>
        <w:t>RotorRadius+ShaftLength</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w:t>
      </w:r>
      <w:proofErr w:type="spellStart"/>
      <w:r w:rsidRPr="009C712B">
        <w:rPr>
          <w:rStyle w:val="Example"/>
          <w:rFonts w:cs="Courier New"/>
          <w:sz w:val="16"/>
          <w:szCs w:val="16"/>
        </w:rPr>
        <w:t>VFlowAng</w:t>
      </w:r>
      <w:proofErr w:type="spellEnd"/>
      <w:r w:rsidRPr="009C712B">
        <w:rPr>
          <w:rStyle w:val="Example"/>
          <w:rFonts w:cs="Courier New"/>
          <w:sz w:val="16"/>
          <w:szCs w:val="16"/>
        </w:rPr>
        <w:t xml:space="preserve">    - Vertical mean flow (</w:t>
      </w:r>
      <w:proofErr w:type="spellStart"/>
      <w:r w:rsidRPr="009C712B">
        <w:rPr>
          <w:rStyle w:val="Example"/>
          <w:rFonts w:cs="Courier New"/>
          <w:sz w:val="16"/>
          <w:szCs w:val="16"/>
        </w:rPr>
        <w:t>uptilt</w:t>
      </w:r>
      <w:proofErr w:type="spellEnd"/>
      <w:r w:rsidRPr="009C712B">
        <w:rPr>
          <w:rStyle w:val="Example"/>
          <w:rFonts w:cs="Courier New"/>
          <w:sz w:val="16"/>
          <w:szCs w:val="16"/>
        </w:rPr>
        <w:t>) angle [degrees]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w:t>
      </w:r>
      <w:proofErr w:type="spellStart"/>
      <w:r w:rsidRPr="009C712B">
        <w:rPr>
          <w:rStyle w:val="Example"/>
          <w:rFonts w:cs="Courier New"/>
          <w:sz w:val="16"/>
          <w:szCs w:val="16"/>
        </w:rPr>
        <w:t>HFlowAng</w:t>
      </w:r>
      <w:proofErr w:type="spellEnd"/>
      <w:r w:rsidRPr="009C712B">
        <w:rPr>
          <w:rStyle w:val="Example"/>
          <w:rFonts w:cs="Courier New"/>
          <w:sz w:val="16"/>
          <w:szCs w:val="16"/>
        </w:rPr>
        <w:t xml:space="preserve">    - Horizontal mean flow (skew) angle [degrees]</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--------Meteorological Boundary Conditions-------------------</w:t>
      </w:r>
    </w:p>
    <w:p w:rsidR="009C712B" w:rsidRDefault="009C712B" w:rsidP="009C712B">
      <w:pPr>
        <w:pStyle w:val="NRELInputFile"/>
        <w:rPr>
          <w:rStyle w:val="Example"/>
          <w:rFonts w:cs="Courier New"/>
          <w:sz w:val="16"/>
          <w:szCs w:val="16"/>
        </w:rPr>
      </w:pPr>
      <w:r w:rsidRPr="009C712B">
        <w:rPr>
          <w:rStyle w:val="Example"/>
          <w:rFonts w:cs="Courier New"/>
          <w:sz w:val="16"/>
          <w:szCs w:val="16"/>
        </w:rPr>
        <w:t xml:space="preserve">"SMOOTH"  </w:t>
      </w:r>
      <w:proofErr w:type="spellStart"/>
      <w:r w:rsidRPr="009C712B">
        <w:rPr>
          <w:rStyle w:val="Example"/>
          <w:rFonts w:cs="Courier New"/>
          <w:sz w:val="16"/>
          <w:szCs w:val="16"/>
        </w:rPr>
        <w:t>TurbModel</w:t>
      </w:r>
      <w:proofErr w:type="spellEnd"/>
      <w:r w:rsidRPr="009C712B">
        <w:rPr>
          <w:rStyle w:val="Example"/>
          <w:rFonts w:cs="Courier New"/>
          <w:sz w:val="16"/>
          <w:szCs w:val="16"/>
        </w:rPr>
        <w:t xml:space="preserve">   - Turbulence model (</w:t>
      </w:r>
      <w:r w:rsidR="00284DF2">
        <w:rPr>
          <w:rStyle w:val="Example"/>
          <w:rFonts w:cs="Courier New"/>
          <w:sz w:val="16"/>
          <w:szCs w:val="16"/>
        </w:rPr>
        <w:t xml:space="preserve">see </w:t>
      </w:r>
      <w:r w:rsidR="00284DF2">
        <w:rPr>
          <w:rStyle w:val="Example"/>
          <w:rFonts w:cs="Courier New"/>
          <w:sz w:val="16"/>
          <w:szCs w:val="16"/>
        </w:rPr>
        <w:fldChar w:fldCharType="begin" w:fldLock="1"/>
      </w:r>
      <w:r w:rsidR="00284DF2">
        <w:rPr>
          <w:rStyle w:val="Example"/>
          <w:rFonts w:cs="Courier New"/>
          <w:sz w:val="16"/>
          <w:szCs w:val="16"/>
        </w:rPr>
        <w:instrText xml:space="preserve"> REF Table_SpecModelCodes \h </w:instrText>
      </w:r>
      <w:r w:rsidR="00284DF2">
        <w:rPr>
          <w:rStyle w:val="Example"/>
          <w:rFonts w:cs="Courier New"/>
          <w:sz w:val="16"/>
          <w:szCs w:val="16"/>
        </w:rPr>
      </w:r>
      <w:r w:rsidR="00284DF2">
        <w:rPr>
          <w:rStyle w:val="Example"/>
          <w:rFonts w:cs="Courier New"/>
          <w:sz w:val="16"/>
          <w:szCs w:val="16"/>
        </w:rPr>
        <w:fldChar w:fldCharType="separate"/>
      </w:r>
      <w:r w:rsidR="00255BEF">
        <w:t xml:space="preserve">Table </w:t>
      </w:r>
      <w:r w:rsidR="00255BEF">
        <w:rPr>
          <w:noProof/>
        </w:rPr>
        <w:t>4</w:t>
      </w:r>
      <w:r w:rsidR="00284DF2">
        <w:rPr>
          <w:rStyle w:val="Example"/>
          <w:rFonts w:cs="Courier New"/>
          <w:sz w:val="16"/>
          <w:szCs w:val="16"/>
        </w:rPr>
        <w:fldChar w:fldCharType="end"/>
      </w:r>
      <w:r w:rsidR="00BA156A">
        <w:rPr>
          <w:rStyle w:val="Example"/>
          <w:rFonts w:cs="Courier New"/>
          <w:sz w:val="16"/>
          <w:szCs w:val="16"/>
        </w:rPr>
        <w:t xml:space="preserve"> for valid codes</w:t>
      </w:r>
      <w:r w:rsidRPr="009C712B">
        <w:rPr>
          <w:rStyle w:val="Example"/>
          <w:rFonts w:cs="Courier New"/>
          <w:sz w:val="16"/>
          <w:szCs w:val="16"/>
        </w:rPr>
        <w:t>)</w:t>
      </w:r>
    </w:p>
    <w:p w:rsidR="00BA156A" w:rsidRPr="00BA156A" w:rsidRDefault="00BA156A" w:rsidP="00BA156A">
      <w:pPr>
        <w:pStyle w:val="NRELInputFile"/>
        <w:rPr>
          <w:rStyle w:val="Example"/>
          <w:rFonts w:eastAsia="Times" w:cs="Courier New"/>
          <w:sz w:val="16"/>
          <w:szCs w:val="16"/>
        </w:rPr>
      </w:pPr>
      <w:r w:rsidRPr="00BA156A">
        <w:rPr>
          <w:rStyle w:val="Example"/>
          <w:rFonts w:eastAsia="Times" w:cs="Courier New"/>
          <w:sz w:val="16"/>
          <w:szCs w:val="16"/>
        </w:rPr>
        <w:t>"</w:t>
      </w:r>
      <w:proofErr w:type="gramStart"/>
      <w:r w:rsidRPr="00BA156A">
        <w:rPr>
          <w:rStyle w:val="Example"/>
          <w:rFonts w:eastAsia="Times" w:cs="Courier New"/>
          <w:sz w:val="16"/>
          <w:szCs w:val="16"/>
        </w:rPr>
        <w:t>unused</w:t>
      </w:r>
      <w:proofErr w:type="gramEnd"/>
      <w:r w:rsidRPr="00BA156A">
        <w:rPr>
          <w:rStyle w:val="Example"/>
          <w:rFonts w:eastAsia="Times" w:cs="Courier New"/>
          <w:sz w:val="16"/>
          <w:szCs w:val="16"/>
        </w:rPr>
        <w:t xml:space="preserve">"  </w:t>
      </w:r>
      <w:proofErr w:type="spellStart"/>
      <w:r w:rsidRPr="00BA156A">
        <w:rPr>
          <w:rStyle w:val="Example"/>
          <w:rFonts w:eastAsia="Times" w:cs="Courier New"/>
          <w:sz w:val="16"/>
          <w:szCs w:val="16"/>
        </w:rPr>
        <w:t>UserFile</w:t>
      </w:r>
      <w:proofErr w:type="spellEnd"/>
      <w:r w:rsidRPr="00BA156A">
        <w:rPr>
          <w:rStyle w:val="Example"/>
          <w:rFonts w:eastAsia="Times" w:cs="Courier New"/>
          <w:sz w:val="16"/>
          <w:szCs w:val="16"/>
        </w:rPr>
        <w:t xml:space="preserve">    - Name </w:t>
      </w:r>
      <w:r>
        <w:rPr>
          <w:rStyle w:val="Example"/>
          <w:rFonts w:eastAsia="Times" w:cs="Courier New"/>
          <w:sz w:val="16"/>
          <w:szCs w:val="16"/>
        </w:rPr>
        <w:t xml:space="preserve">secondary input file for </w:t>
      </w:r>
      <w:r w:rsidRPr="00BA156A">
        <w:rPr>
          <w:rStyle w:val="Example"/>
          <w:rFonts w:eastAsia="Times" w:cs="Courier New"/>
          <w:sz w:val="16"/>
          <w:szCs w:val="16"/>
        </w:rPr>
        <w:t>user-define</w:t>
      </w:r>
      <w:r>
        <w:rPr>
          <w:rStyle w:val="Example"/>
          <w:rFonts w:eastAsia="Times" w:cs="Courier New"/>
          <w:sz w:val="16"/>
          <w:szCs w:val="16"/>
        </w:rPr>
        <w:t>d spectra or time series inputs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"1-ED2"   </w:t>
      </w:r>
      <w:proofErr w:type="spellStart"/>
      <w:r w:rsidRPr="009C712B">
        <w:rPr>
          <w:rStyle w:val="Example"/>
          <w:rFonts w:cs="Courier New"/>
          <w:sz w:val="16"/>
          <w:szCs w:val="16"/>
        </w:rPr>
        <w:t>IECstandard</w:t>
      </w:r>
      <w:proofErr w:type="spellEnd"/>
      <w:r w:rsidRPr="009C712B">
        <w:rPr>
          <w:rStyle w:val="Example"/>
          <w:rFonts w:cs="Courier New"/>
          <w:sz w:val="16"/>
          <w:szCs w:val="16"/>
        </w:rPr>
        <w:t xml:space="preserve"> - Number of the IEC standard (61400-x, x=1,2,3) with optional 61400-1 ed. number</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"A"       </w:t>
      </w:r>
      <w:proofErr w:type="spellStart"/>
      <w:r w:rsidRPr="009C712B">
        <w:rPr>
          <w:rStyle w:val="Example"/>
          <w:rFonts w:cs="Courier New"/>
          <w:sz w:val="16"/>
          <w:szCs w:val="16"/>
        </w:rPr>
        <w:t>IECturbc</w:t>
      </w:r>
      <w:proofErr w:type="spellEnd"/>
      <w:r w:rsidRPr="009C712B">
        <w:rPr>
          <w:rStyle w:val="Example"/>
          <w:rFonts w:cs="Courier New"/>
          <w:sz w:val="16"/>
          <w:szCs w:val="16"/>
        </w:rPr>
        <w:t xml:space="preserve">    - IEC turbulence characteristic ("A", "B", "C" or TI in %) or KHTEST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"NTM"     </w:t>
      </w:r>
      <w:proofErr w:type="spellStart"/>
      <w:r w:rsidRPr="009C712B">
        <w:rPr>
          <w:rStyle w:val="Example"/>
          <w:rFonts w:cs="Courier New"/>
          <w:sz w:val="16"/>
          <w:szCs w:val="16"/>
        </w:rPr>
        <w:t>IEC_WindType</w:t>
      </w:r>
      <w:proofErr w:type="spellEnd"/>
      <w:r w:rsidRPr="009C712B">
        <w:rPr>
          <w:rStyle w:val="Example"/>
          <w:rFonts w:cs="Courier New"/>
          <w:sz w:val="16"/>
          <w:szCs w:val="16"/>
        </w:rPr>
        <w:t>- IEC turbulence type ("NTM", "</w:t>
      </w:r>
      <w:proofErr w:type="spellStart"/>
      <w:r w:rsidRPr="009C712B">
        <w:rPr>
          <w:rStyle w:val="Example"/>
          <w:rFonts w:cs="Courier New"/>
          <w:sz w:val="16"/>
          <w:szCs w:val="16"/>
        </w:rPr>
        <w:t>xETM</w:t>
      </w:r>
      <w:proofErr w:type="spellEnd"/>
      <w:r w:rsidRPr="009C712B">
        <w:rPr>
          <w:rStyle w:val="Example"/>
          <w:rFonts w:cs="Courier New"/>
          <w:sz w:val="16"/>
          <w:szCs w:val="16"/>
        </w:rPr>
        <w:t>", "xEWM1", or "xEWM50" for x=class 1, 2, or 3)</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w:t>
      </w:r>
      <w:proofErr w:type="spellStart"/>
      <w:r w:rsidRPr="009C712B">
        <w:rPr>
          <w:rStyle w:val="Example"/>
          <w:rFonts w:cs="Courier New"/>
          <w:sz w:val="16"/>
          <w:szCs w:val="16"/>
        </w:rPr>
        <w:t>ETMc</w:t>
      </w:r>
      <w:proofErr w:type="spellEnd"/>
      <w:r w:rsidRPr="009C712B">
        <w:rPr>
          <w:rStyle w:val="Example"/>
          <w:rFonts w:cs="Courier New"/>
          <w:sz w:val="16"/>
          <w:szCs w:val="16"/>
        </w:rPr>
        <w:t xml:space="preserve">        - IEC Extreme turbulence model "c" parameter [m/s] (or "default")</w:t>
      </w:r>
    </w:p>
    <w:p w:rsidR="009C712B" w:rsidRPr="00E12E46" w:rsidRDefault="009C712B" w:rsidP="00E12E46">
      <w:pPr>
        <w:pStyle w:val="NRELInputFile"/>
        <w:rPr>
          <w:rStyle w:val="Example"/>
          <w:rFonts w:eastAsia="Times" w:cs="Courier New"/>
          <w:sz w:val="16"/>
          <w:szCs w:val="16"/>
        </w:rPr>
      </w:pPr>
      <w:r w:rsidRPr="00E12E46">
        <w:rPr>
          <w:rStyle w:val="Example"/>
          <w:rFonts w:eastAsia="Times" w:cs="Courier New"/>
          <w:sz w:val="16"/>
          <w:szCs w:val="16"/>
        </w:rPr>
        <w:t>"</w:t>
      </w:r>
      <w:r w:rsidR="00E12E46">
        <w:rPr>
          <w:rStyle w:val="Example"/>
          <w:rFonts w:eastAsia="Times" w:cs="Courier New"/>
          <w:sz w:val="16"/>
          <w:szCs w:val="16"/>
        </w:rPr>
        <w:t>PL</w:t>
      </w:r>
      <w:r w:rsidRPr="00E12E46">
        <w:rPr>
          <w:rStyle w:val="Example"/>
          <w:rFonts w:eastAsia="Times" w:cs="Courier New"/>
          <w:sz w:val="16"/>
          <w:szCs w:val="16"/>
        </w:rPr>
        <w:t>"</w:t>
      </w:r>
      <w:r w:rsidR="00E12E46">
        <w:rPr>
          <w:rStyle w:val="Example"/>
          <w:rFonts w:eastAsia="Times" w:cs="Courier New"/>
          <w:sz w:val="16"/>
          <w:szCs w:val="16"/>
        </w:rPr>
        <w:t xml:space="preserve"> </w:t>
      </w:r>
      <w:r w:rsidRPr="00E12E46">
        <w:rPr>
          <w:rStyle w:val="Example"/>
          <w:rFonts w:eastAsia="Times" w:cs="Courier New"/>
          <w:sz w:val="16"/>
          <w:szCs w:val="16"/>
        </w:rPr>
        <w:t xml:space="preserve">     </w:t>
      </w:r>
      <w:proofErr w:type="spellStart"/>
      <w:r w:rsidRPr="00E12E46">
        <w:rPr>
          <w:rStyle w:val="Example"/>
          <w:rFonts w:eastAsia="Times" w:cs="Courier New"/>
          <w:sz w:val="16"/>
          <w:szCs w:val="16"/>
        </w:rPr>
        <w:t>ProfileType</w:t>
      </w:r>
      <w:proofErr w:type="spellEnd"/>
      <w:r w:rsidRPr="00E12E46">
        <w:rPr>
          <w:rStyle w:val="Example"/>
          <w:rFonts w:eastAsia="Times" w:cs="Courier New"/>
          <w:sz w:val="16"/>
          <w:szCs w:val="16"/>
        </w:rPr>
        <w:t xml:space="preserve"> - Wind profile type (</w:t>
      </w:r>
      <w:r w:rsidR="00BA156A" w:rsidRPr="00E12E46">
        <w:rPr>
          <w:rStyle w:val="Example"/>
          <w:rFonts w:eastAsia="Times" w:cs="Courier New"/>
          <w:sz w:val="16"/>
          <w:szCs w:val="16"/>
        </w:rPr>
        <w:t xml:space="preserve">see </w:t>
      </w:r>
      <w:r w:rsidR="00BA156A" w:rsidRPr="00E12E46">
        <w:rPr>
          <w:rStyle w:val="Example"/>
          <w:rFonts w:eastAsia="Times" w:cs="Courier New"/>
          <w:sz w:val="16"/>
          <w:szCs w:val="16"/>
        </w:rPr>
        <w:fldChar w:fldCharType="begin" w:fldLock="1"/>
      </w:r>
      <w:r w:rsidR="00BA156A" w:rsidRPr="00E12E46">
        <w:rPr>
          <w:rStyle w:val="Example"/>
          <w:rFonts w:eastAsia="Times" w:cs="Courier New"/>
          <w:sz w:val="16"/>
          <w:szCs w:val="16"/>
        </w:rPr>
        <w:instrText xml:space="preserve"> REF Table_WindProfile \h </w:instrText>
      </w:r>
      <w:r w:rsidR="00E12E46">
        <w:rPr>
          <w:rStyle w:val="Example"/>
          <w:rFonts w:eastAsia="Times" w:cs="Courier New"/>
          <w:sz w:val="16"/>
          <w:szCs w:val="16"/>
        </w:rPr>
        <w:instrText xml:space="preserve"> \* MERGEFORMAT </w:instrText>
      </w:r>
      <w:r w:rsidR="00BA156A" w:rsidRPr="00E12E46">
        <w:rPr>
          <w:rStyle w:val="Example"/>
          <w:rFonts w:eastAsia="Times" w:cs="Courier New"/>
          <w:sz w:val="16"/>
          <w:szCs w:val="16"/>
        </w:rPr>
      </w:r>
      <w:r w:rsidR="00BA156A" w:rsidRPr="00E12E46">
        <w:rPr>
          <w:rStyle w:val="Example"/>
          <w:rFonts w:eastAsia="Times" w:cs="Courier New"/>
          <w:sz w:val="16"/>
          <w:szCs w:val="16"/>
        </w:rPr>
        <w:fldChar w:fldCharType="separate"/>
      </w:r>
      <w:r w:rsidR="00255BEF">
        <w:t>Table 6</w:t>
      </w:r>
      <w:r w:rsidR="00BA156A" w:rsidRPr="00E12E46">
        <w:rPr>
          <w:rStyle w:val="Example"/>
          <w:rFonts w:eastAsia="Times" w:cs="Courier New"/>
          <w:sz w:val="16"/>
          <w:szCs w:val="16"/>
        </w:rPr>
        <w:fldChar w:fldCharType="end"/>
      </w:r>
      <w:r w:rsidR="00D2310D" w:rsidRPr="00E12E46">
        <w:rPr>
          <w:rStyle w:val="Example"/>
          <w:rFonts w:eastAsia="Times" w:cs="Courier New"/>
          <w:sz w:val="16"/>
          <w:szCs w:val="16"/>
        </w:rPr>
        <w:t xml:space="preserve"> for valid codes</w:t>
      </w:r>
      <w:r w:rsidRPr="00E12E46">
        <w:rPr>
          <w:rStyle w:val="Example"/>
          <w:rFonts w:eastAsia="Times" w:cs="Courier New"/>
          <w:sz w:val="16"/>
          <w:szCs w:val="16"/>
        </w:rPr>
        <w:t>)</w:t>
      </w:r>
    </w:p>
    <w:p w:rsidR="00BA156A" w:rsidRPr="00E12E46" w:rsidRDefault="00E12E46" w:rsidP="00E12E46">
      <w:pPr>
        <w:pStyle w:val="NRELInputFile"/>
        <w:rPr>
          <w:rStyle w:val="Example"/>
          <w:rFonts w:eastAsia="Times" w:cs="Courier New"/>
          <w:sz w:val="16"/>
          <w:szCs w:val="16"/>
        </w:rPr>
      </w:pPr>
      <w:r w:rsidRPr="00E12E46">
        <w:rPr>
          <w:rStyle w:val="Example"/>
          <w:rFonts w:eastAsia="Times" w:cs="Courier New"/>
          <w:sz w:val="16"/>
          <w:szCs w:val="16"/>
        </w:rPr>
        <w:t>"</w:t>
      </w:r>
      <w:proofErr w:type="gramStart"/>
      <w:r w:rsidRPr="00E12E46">
        <w:rPr>
          <w:rStyle w:val="Example"/>
          <w:rFonts w:eastAsia="Times" w:cs="Courier New"/>
          <w:sz w:val="16"/>
          <w:szCs w:val="16"/>
        </w:rPr>
        <w:t>unused</w:t>
      </w:r>
      <w:proofErr w:type="gramEnd"/>
      <w:r w:rsidRPr="00E12E46">
        <w:rPr>
          <w:rStyle w:val="Example"/>
          <w:rFonts w:eastAsia="Times" w:cs="Courier New"/>
          <w:sz w:val="16"/>
          <w:szCs w:val="16"/>
        </w:rPr>
        <w:t xml:space="preserve">"  </w:t>
      </w:r>
      <w:proofErr w:type="spellStart"/>
      <w:r w:rsidRPr="00E12E46">
        <w:rPr>
          <w:rStyle w:val="Example"/>
          <w:rFonts w:eastAsia="Times" w:cs="Courier New"/>
          <w:sz w:val="16"/>
          <w:szCs w:val="16"/>
        </w:rPr>
        <w:t>ProfileFile</w:t>
      </w:r>
      <w:proofErr w:type="spellEnd"/>
      <w:r w:rsidRPr="00E12E46">
        <w:rPr>
          <w:rStyle w:val="Example"/>
          <w:rFonts w:eastAsia="Times" w:cs="Courier New"/>
          <w:sz w:val="16"/>
          <w:szCs w:val="16"/>
        </w:rPr>
        <w:t xml:space="preserve"> - Name of the file that contains </w:t>
      </w:r>
      <w:r>
        <w:rPr>
          <w:rStyle w:val="Example"/>
          <w:rFonts w:eastAsia="Times" w:cs="Courier New"/>
          <w:sz w:val="16"/>
          <w:szCs w:val="16"/>
        </w:rPr>
        <w:t xml:space="preserve">user-defined </w:t>
      </w:r>
      <w:r w:rsidRPr="00E12E46">
        <w:rPr>
          <w:rStyle w:val="Example"/>
          <w:rFonts w:eastAsia="Times" w:cs="Courier New"/>
          <w:sz w:val="16"/>
          <w:szCs w:val="16"/>
        </w:rPr>
        <w:t>input profiles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84.30     </w:t>
      </w:r>
      <w:proofErr w:type="spellStart"/>
      <w:r w:rsidRPr="009C712B">
        <w:rPr>
          <w:rStyle w:val="Example"/>
          <w:rFonts w:cs="Courier New"/>
          <w:sz w:val="16"/>
          <w:szCs w:val="16"/>
        </w:rPr>
        <w:t>RefHt</w:t>
      </w:r>
      <w:proofErr w:type="spellEnd"/>
      <w:r w:rsidRPr="009C712B">
        <w:rPr>
          <w:rStyle w:val="Example"/>
          <w:rFonts w:cs="Courier New"/>
          <w:sz w:val="16"/>
          <w:szCs w:val="16"/>
        </w:rPr>
        <w:t xml:space="preserve">       - Height of the reference wind speed [m]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18.2      </w:t>
      </w:r>
      <w:proofErr w:type="spellStart"/>
      <w:r w:rsidRPr="009C712B">
        <w:rPr>
          <w:rStyle w:val="Example"/>
          <w:rFonts w:cs="Courier New"/>
          <w:sz w:val="16"/>
          <w:szCs w:val="16"/>
        </w:rPr>
        <w:t>URef</w:t>
      </w:r>
      <w:proofErr w:type="spellEnd"/>
      <w:r w:rsidRPr="009C712B">
        <w:rPr>
          <w:rStyle w:val="Example"/>
          <w:rFonts w:cs="Courier New"/>
          <w:sz w:val="16"/>
          <w:szCs w:val="16"/>
        </w:rPr>
        <w:t xml:space="preserve">        - Mean wind speed at the reference height [m/s]</w:t>
      </w:r>
      <w:r w:rsidR="00BA65D8">
        <w:rPr>
          <w:rStyle w:val="Example"/>
          <w:rFonts w:cs="Courier New"/>
          <w:sz w:val="16"/>
          <w:szCs w:val="16"/>
        </w:rPr>
        <w:t xml:space="preserve"> </w:t>
      </w:r>
      <w:r w:rsidR="00BA65D8" w:rsidRPr="00BA65D8">
        <w:rPr>
          <w:rStyle w:val="Example"/>
          <w:rFonts w:cs="Courier New"/>
          <w:sz w:val="16"/>
          <w:szCs w:val="16"/>
        </w:rPr>
        <w:t>[must be 1-hr mean for API model]</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450       </w:t>
      </w:r>
      <w:proofErr w:type="spellStart"/>
      <w:r w:rsidRPr="009C712B">
        <w:rPr>
          <w:rStyle w:val="Example"/>
          <w:rFonts w:cs="Courier New"/>
          <w:sz w:val="16"/>
          <w:szCs w:val="16"/>
        </w:rPr>
        <w:t>ZJetMax</w:t>
      </w:r>
      <w:proofErr w:type="spellEnd"/>
      <w:r w:rsidRPr="009C712B">
        <w:rPr>
          <w:rStyle w:val="Example"/>
          <w:rFonts w:cs="Courier New"/>
          <w:sz w:val="16"/>
          <w:szCs w:val="16"/>
        </w:rPr>
        <w:t xml:space="preserve">     - Height of the low-level jet [m] (70-490 m or "default", only for "JET" profile)</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w:t>
      </w:r>
      <w:proofErr w:type="spellStart"/>
      <w:r w:rsidRPr="009C712B">
        <w:rPr>
          <w:rStyle w:val="Example"/>
          <w:rFonts w:cs="Courier New"/>
          <w:sz w:val="16"/>
          <w:szCs w:val="16"/>
        </w:rPr>
        <w:t>PLExp</w:t>
      </w:r>
      <w:proofErr w:type="spellEnd"/>
      <w:r w:rsidRPr="009C712B">
        <w:rPr>
          <w:rStyle w:val="Example"/>
          <w:rFonts w:cs="Courier New"/>
          <w:sz w:val="16"/>
          <w:szCs w:val="16"/>
        </w:rPr>
        <w:t xml:space="preserve">       - Power law exponent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Z0          - Surface roughness length [m] (or "default")</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--------Non-IEC Meteorological Boundary Conditions------------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Latitude    - Site latitude [degrees] (or "default")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0.05      RICH_NO     - Gradient Richardson number </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w:t>
      </w:r>
      <w:proofErr w:type="spellStart"/>
      <w:r w:rsidRPr="009C712B">
        <w:rPr>
          <w:rStyle w:val="Example"/>
          <w:rFonts w:cs="Courier New"/>
          <w:sz w:val="16"/>
          <w:szCs w:val="16"/>
        </w:rPr>
        <w:t>UStar</w:t>
      </w:r>
      <w:proofErr w:type="spellEnd"/>
      <w:r w:rsidRPr="009C712B">
        <w:rPr>
          <w:rStyle w:val="Example"/>
          <w:rFonts w:cs="Courier New"/>
          <w:sz w:val="16"/>
          <w:szCs w:val="16"/>
        </w:rPr>
        <w:t xml:space="preserve">       - Friction or shear velocity [m/s]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ZI          - Mixing layer depth [m]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PC_UW       - Mean </w:t>
      </w:r>
      <w:proofErr w:type="spellStart"/>
      <w:r w:rsidRPr="009C712B">
        <w:rPr>
          <w:rStyle w:val="Example"/>
          <w:rFonts w:cs="Courier New"/>
          <w:sz w:val="16"/>
          <w:szCs w:val="16"/>
        </w:rPr>
        <w:t>u'w</w:t>
      </w:r>
      <w:proofErr w:type="spellEnd"/>
      <w:r w:rsidRPr="009C712B">
        <w:rPr>
          <w:rStyle w:val="Example"/>
          <w:rFonts w:cs="Courier New"/>
          <w:sz w:val="16"/>
          <w:szCs w:val="16"/>
        </w:rPr>
        <w:t>'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PC_UV       - Mean </w:t>
      </w:r>
      <w:proofErr w:type="spellStart"/>
      <w:r w:rsidRPr="009C712B">
        <w:rPr>
          <w:rStyle w:val="Example"/>
          <w:rFonts w:cs="Courier New"/>
          <w:sz w:val="16"/>
          <w:szCs w:val="16"/>
        </w:rPr>
        <w:t>u'v</w:t>
      </w:r>
      <w:proofErr w:type="spellEnd"/>
      <w:r w:rsidRPr="009C712B">
        <w:rPr>
          <w:rStyle w:val="Example"/>
          <w:rFonts w:cs="Courier New"/>
          <w:sz w:val="16"/>
          <w:szCs w:val="16"/>
        </w:rPr>
        <w:t>'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PC_VW       - Mean </w:t>
      </w:r>
      <w:proofErr w:type="spellStart"/>
      <w:r w:rsidRPr="009C712B">
        <w:rPr>
          <w:rStyle w:val="Example"/>
          <w:rFonts w:cs="Courier New"/>
          <w:sz w:val="16"/>
          <w:szCs w:val="16"/>
        </w:rPr>
        <w:t>v'w</w:t>
      </w:r>
      <w:proofErr w:type="spellEnd"/>
      <w:r w:rsidRPr="009C712B">
        <w:rPr>
          <w:rStyle w:val="Example"/>
          <w:rFonts w:cs="Courier New"/>
          <w:sz w:val="16"/>
          <w:szCs w:val="16"/>
        </w:rPr>
        <w:t>'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InCDec1     - U-component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InCDec2     - V-component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InCDec3     - W-component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w:t>
      </w:r>
      <w:proofErr w:type="spellStart"/>
      <w:r w:rsidRPr="009C712B">
        <w:rPr>
          <w:rStyle w:val="Example"/>
          <w:rFonts w:cs="Courier New"/>
          <w:sz w:val="16"/>
          <w:szCs w:val="16"/>
        </w:rPr>
        <w:t>CohExp</w:t>
      </w:r>
      <w:proofErr w:type="spellEnd"/>
      <w:r w:rsidRPr="009C712B">
        <w:rPr>
          <w:rStyle w:val="Example"/>
          <w:rFonts w:cs="Courier New"/>
          <w:sz w:val="16"/>
          <w:szCs w:val="16"/>
        </w:rPr>
        <w:t xml:space="preserve">      - Coherence exponent (or "default")</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--------Coherent Turbulence Scaling Parameters-------------------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"M:\coh_events\eventdata"  </w:t>
      </w:r>
      <w:proofErr w:type="spellStart"/>
      <w:r w:rsidRPr="009C712B">
        <w:rPr>
          <w:rStyle w:val="Example"/>
          <w:rFonts w:cs="Courier New"/>
          <w:sz w:val="16"/>
          <w:szCs w:val="16"/>
        </w:rPr>
        <w:t>CTEventPath</w:t>
      </w:r>
      <w:proofErr w:type="spellEnd"/>
      <w:r w:rsidRPr="009C712B">
        <w:rPr>
          <w:rStyle w:val="Example"/>
          <w:rFonts w:cs="Courier New"/>
          <w:sz w:val="16"/>
          <w:szCs w:val="16"/>
        </w:rPr>
        <w:t xml:space="preserve">     - Name of the path where event data files are located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"Random"  </w:t>
      </w:r>
      <w:proofErr w:type="spellStart"/>
      <w:r w:rsidRPr="009C712B">
        <w:rPr>
          <w:rStyle w:val="Example"/>
          <w:rFonts w:cs="Courier New"/>
          <w:sz w:val="16"/>
          <w:szCs w:val="16"/>
        </w:rPr>
        <w:t>CTEventFile</w:t>
      </w:r>
      <w:proofErr w:type="spellEnd"/>
      <w:r w:rsidRPr="009C712B">
        <w:rPr>
          <w:rStyle w:val="Example"/>
          <w:rFonts w:cs="Courier New"/>
          <w:sz w:val="16"/>
          <w:szCs w:val="16"/>
        </w:rPr>
        <w:t xml:space="preserve"> - Type of event files ("LES", "DNS", or "RANDOM")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True      Randomize   - Randomize the disturbance scale and locations? (true/false)</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1.0      </w:t>
      </w:r>
      <w:proofErr w:type="spellStart"/>
      <w:r w:rsidRPr="009C712B">
        <w:rPr>
          <w:rStyle w:val="Example"/>
          <w:rFonts w:cs="Courier New"/>
          <w:sz w:val="16"/>
          <w:szCs w:val="16"/>
        </w:rPr>
        <w:t>DistScl</w:t>
      </w:r>
      <w:proofErr w:type="spellEnd"/>
      <w:r w:rsidRPr="009C712B">
        <w:rPr>
          <w:rStyle w:val="Example"/>
          <w:rFonts w:cs="Courier New"/>
          <w:sz w:val="16"/>
          <w:szCs w:val="16"/>
        </w:rPr>
        <w:t xml:space="preserve">     - Disturbance scale (ratio of wave height to rotor disk).</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w:t>
      </w:r>
      <w:proofErr w:type="spellStart"/>
      <w:r w:rsidRPr="009C712B">
        <w:rPr>
          <w:rStyle w:val="Example"/>
          <w:rFonts w:cs="Courier New"/>
          <w:sz w:val="16"/>
          <w:szCs w:val="16"/>
        </w:rPr>
        <w:t>CTLy</w:t>
      </w:r>
      <w:proofErr w:type="spellEnd"/>
      <w:r w:rsidRPr="009C712B">
        <w:rPr>
          <w:rStyle w:val="Example"/>
          <w:rFonts w:cs="Courier New"/>
          <w:sz w:val="16"/>
          <w:szCs w:val="16"/>
        </w:rPr>
        <w:t xml:space="preserve">        - Fractional location of tower center from right to L of dataset looking downwind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w:t>
      </w:r>
      <w:proofErr w:type="spellStart"/>
      <w:r w:rsidRPr="009C712B">
        <w:rPr>
          <w:rStyle w:val="Example"/>
          <w:rFonts w:cs="Courier New"/>
          <w:sz w:val="16"/>
          <w:szCs w:val="16"/>
        </w:rPr>
        <w:t>CTLz</w:t>
      </w:r>
      <w:proofErr w:type="spellEnd"/>
      <w:r w:rsidRPr="009C712B">
        <w:rPr>
          <w:rStyle w:val="Example"/>
          <w:rFonts w:cs="Courier New"/>
          <w:sz w:val="16"/>
          <w:szCs w:val="16"/>
        </w:rPr>
        <w:t xml:space="preserve">        - Fractional location of hub height from the bottom of the dataset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30.0      </w:t>
      </w:r>
      <w:proofErr w:type="spellStart"/>
      <w:r w:rsidRPr="009C712B">
        <w:rPr>
          <w:rStyle w:val="Example"/>
          <w:rFonts w:cs="Courier New"/>
          <w:sz w:val="16"/>
          <w:szCs w:val="16"/>
        </w:rPr>
        <w:t>CTStartTime</w:t>
      </w:r>
      <w:proofErr w:type="spellEnd"/>
      <w:r w:rsidRPr="009C712B">
        <w:rPr>
          <w:rStyle w:val="Example"/>
          <w:rFonts w:cs="Courier New"/>
          <w:sz w:val="16"/>
          <w:szCs w:val="16"/>
        </w:rPr>
        <w:t xml:space="preserve"> - Minimum start time for coherent structures in </w:t>
      </w:r>
      <w:proofErr w:type="spellStart"/>
      <w:r w:rsidRPr="009C712B">
        <w:rPr>
          <w:rStyle w:val="Example"/>
          <w:rFonts w:cs="Courier New"/>
          <w:sz w:val="16"/>
          <w:szCs w:val="16"/>
        </w:rPr>
        <w:t>RootName.cts</w:t>
      </w:r>
      <w:proofErr w:type="spellEnd"/>
      <w:r w:rsidRPr="009C712B">
        <w:rPr>
          <w:rStyle w:val="Example"/>
          <w:rFonts w:cs="Courier New"/>
          <w:sz w:val="16"/>
          <w:szCs w:val="16"/>
        </w:rPr>
        <w:t xml:space="preserve"> [s]</w:t>
      </w:r>
    </w:p>
    <w:p w:rsidR="009C712B" w:rsidRPr="009C712B" w:rsidRDefault="009C712B" w:rsidP="009C712B">
      <w:pPr>
        <w:pStyle w:val="NRELInputFile"/>
        <w:rPr>
          <w:rStyle w:val="Example"/>
          <w:rFonts w:cs="Courier New"/>
          <w:b/>
          <w:sz w:val="16"/>
          <w:szCs w:val="16"/>
        </w:rPr>
      </w:pPr>
    </w:p>
    <w:p w:rsidR="009C712B" w:rsidRDefault="009C712B" w:rsidP="009C712B">
      <w:pPr>
        <w:pStyle w:val="NRELFigureCaption"/>
      </w:pPr>
      <w:bookmarkStart w:id="548" w:name="_Toc335905362"/>
      <w:bookmarkStart w:id="549" w:name="_Toc399876297"/>
      <w:bookmarkStart w:id="550" w:name="_Toc452622680"/>
      <w:r>
        <w:t xml:space="preserve">Figure </w:t>
      </w:r>
      <w:r>
        <w:fldChar w:fldCharType="begin" w:fldLock="1"/>
      </w:r>
      <w:r>
        <w:instrText xml:space="preserve"> REF Appendix_TSInput_letter \h  \* MERGEFORMAT </w:instrText>
      </w:r>
      <w:r>
        <w:fldChar w:fldCharType="separate"/>
      </w:r>
      <w:r w:rsidR="00255BEF">
        <w:t>A</w:t>
      </w:r>
      <w:r>
        <w:fldChar w:fldCharType="end"/>
      </w:r>
      <w:r>
        <w:t>-</w:t>
      </w:r>
      <w:r w:rsidR="00D703A1">
        <w:fldChar w:fldCharType="begin"/>
      </w:r>
      <w:r w:rsidR="00D703A1">
        <w:instrText xml:space="preserve"> SEQ TS_input \* MERGEFORMAT </w:instrText>
      </w:r>
      <w:r w:rsidR="00D703A1">
        <w:fldChar w:fldCharType="separate"/>
      </w:r>
      <w:r w:rsidR="007F0774">
        <w:rPr>
          <w:noProof/>
        </w:rPr>
        <w:t>1</w:t>
      </w:r>
      <w:r w:rsidR="00D703A1">
        <w:rPr>
          <w:noProof/>
        </w:rPr>
        <w:fldChar w:fldCharType="end"/>
      </w:r>
      <w:r>
        <w:t xml:space="preserve">. </w:t>
      </w:r>
      <w:commentRangeStart w:id="551"/>
      <w:r>
        <w:t>Sample Primary TurbSim input file</w:t>
      </w:r>
      <w:bookmarkEnd w:id="548"/>
      <w:bookmarkEnd w:id="549"/>
      <w:commentRangeEnd w:id="551"/>
      <w:r w:rsidR="00DF20B3">
        <w:rPr>
          <w:rStyle w:val="CommentReference"/>
          <w:rFonts w:asciiTheme="minorHAnsi" w:eastAsiaTheme="minorHAnsi" w:hAnsiTheme="minorHAnsi" w:cstheme="minorBidi"/>
          <w:b w:val="0"/>
          <w:color w:val="auto"/>
        </w:rPr>
        <w:commentReference w:id="551"/>
      </w:r>
      <w:bookmarkEnd w:id="550"/>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lastRenderedPageBreak/>
        <w:t>--------------TurbSim v2.00.* User Time Series Input File-----------------------</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Time series input </w:t>
      </w:r>
      <w:proofErr w:type="gramStart"/>
      <w:r w:rsidR="00A377B6">
        <w:rPr>
          <w:rStyle w:val="Example"/>
          <w:rFonts w:cs="Courier New"/>
          <w:sz w:val="16"/>
          <w:szCs w:val="16"/>
        </w:rPr>
        <w:t>2</w:t>
      </w:r>
      <w:proofErr w:type="gramEnd"/>
      <w:r w:rsidR="00A377B6">
        <w:rPr>
          <w:rStyle w:val="Example"/>
          <w:rFonts w:cs="Courier New"/>
          <w:sz w:val="16"/>
          <w:szCs w:val="16"/>
        </w:rPr>
        <w:t xml:space="preserve"> sonic anemometers </w:t>
      </w:r>
      <w:r w:rsidRPr="00C12D43">
        <w:rPr>
          <w:rStyle w:val="Example"/>
          <w:rFonts w:cs="Courier New"/>
          <w:sz w:val="16"/>
          <w:szCs w:val="16"/>
        </w:rPr>
        <w:t xml:space="preserve">from 01134_16_40_00_013.mat. </w:t>
      </w:r>
      <w:proofErr w:type="gramStart"/>
      <w:r w:rsidRPr="00C12D43">
        <w:rPr>
          <w:rStyle w:val="Example"/>
          <w:rFonts w:cs="Courier New"/>
          <w:sz w:val="16"/>
          <w:szCs w:val="16"/>
        </w:rPr>
        <w:t>Using rotated series</w:t>
      </w:r>
      <w:r w:rsidR="00A377B6">
        <w:rPr>
          <w:rStyle w:val="Example"/>
          <w:rFonts w:cs="Courier New"/>
          <w:sz w:val="16"/>
          <w:szCs w:val="16"/>
        </w:rPr>
        <w:t>.</w:t>
      </w:r>
      <w:proofErr w:type="gramEnd"/>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proofErr w:type="gramStart"/>
      <w:r w:rsidRPr="00C12D43">
        <w:rPr>
          <w:rStyle w:val="Example"/>
          <w:rFonts w:cs="Courier New"/>
          <w:sz w:val="16"/>
          <w:szCs w:val="16"/>
        </w:rPr>
        <w:t>3</w:t>
      </w:r>
      <w:proofErr w:type="gramEnd"/>
      <w:r w:rsidRPr="00C12D43">
        <w:rPr>
          <w:rStyle w:val="Example"/>
          <w:rFonts w:cs="Courier New"/>
          <w:sz w:val="16"/>
          <w:szCs w:val="16"/>
        </w:rPr>
        <w:t xml:space="preserve">  </w:t>
      </w:r>
      <w:proofErr w:type="spellStart"/>
      <w:r w:rsidRPr="00C12D43">
        <w:rPr>
          <w:rStyle w:val="Example"/>
          <w:rFonts w:cs="Courier New"/>
          <w:sz w:val="16"/>
          <w:szCs w:val="16"/>
        </w:rPr>
        <w:t>nComp</w:t>
      </w:r>
      <w:proofErr w:type="spellEnd"/>
      <w:r w:rsidRPr="00C12D43">
        <w:rPr>
          <w:rStyle w:val="Example"/>
          <w:rFonts w:cs="Courier New"/>
          <w:sz w:val="16"/>
          <w:szCs w:val="16"/>
        </w:rPr>
        <w:t xml:space="preserve">    - Number of velocity components in the file</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2</w:t>
      </w:r>
      <w:r w:rsidR="00C12D43" w:rsidRPr="00C12D43">
        <w:rPr>
          <w:rStyle w:val="Example"/>
          <w:rFonts w:cs="Courier New"/>
          <w:sz w:val="16"/>
          <w:szCs w:val="16"/>
        </w:rPr>
        <w:t xml:space="preserve">  </w:t>
      </w:r>
      <w:proofErr w:type="spellStart"/>
      <w:r w:rsidR="00C12D43" w:rsidRPr="00C12D43">
        <w:rPr>
          <w:rStyle w:val="Example"/>
          <w:rFonts w:cs="Courier New"/>
          <w:sz w:val="16"/>
          <w:szCs w:val="16"/>
        </w:rPr>
        <w:t>nPoints</w:t>
      </w:r>
      <w:proofErr w:type="spellEnd"/>
      <w:r w:rsidR="00C12D43" w:rsidRPr="00C12D43">
        <w:rPr>
          <w:rStyle w:val="Example"/>
          <w:rFonts w:cs="Courier New"/>
          <w:sz w:val="16"/>
          <w:szCs w:val="16"/>
        </w:rPr>
        <w:t xml:space="preserve">  - Number of time series points contained in this file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r w:rsidR="00A377B6">
        <w:rPr>
          <w:rStyle w:val="Example"/>
          <w:rFonts w:cs="Courier New"/>
          <w:sz w:val="16"/>
          <w:szCs w:val="16"/>
        </w:rPr>
        <w:t>2</w:t>
      </w:r>
      <w:r w:rsidRPr="00C12D43">
        <w:rPr>
          <w:rStyle w:val="Example"/>
          <w:rFonts w:cs="Courier New"/>
          <w:sz w:val="16"/>
          <w:szCs w:val="16"/>
        </w:rPr>
        <w:t xml:space="preserve">  </w:t>
      </w:r>
      <w:proofErr w:type="spellStart"/>
      <w:r w:rsidRPr="00C12D43">
        <w:rPr>
          <w:rStyle w:val="Example"/>
          <w:rFonts w:cs="Courier New"/>
          <w:sz w:val="16"/>
          <w:szCs w:val="16"/>
        </w:rPr>
        <w:t>RefPtID</w:t>
      </w:r>
      <w:proofErr w:type="spellEnd"/>
      <w:r w:rsidRPr="00C12D43">
        <w:rPr>
          <w:rStyle w:val="Example"/>
          <w:rFonts w:cs="Courier New"/>
          <w:sz w:val="16"/>
          <w:szCs w:val="16"/>
        </w:rPr>
        <w:t xml:space="preserve">  - Index of the reference point (1-nPoints)</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w:t>
      </w:r>
      <w:proofErr w:type="spellStart"/>
      <w:r w:rsidR="00C12D43" w:rsidRPr="00C12D43">
        <w:rPr>
          <w:rStyle w:val="Example"/>
          <w:rFonts w:cs="Courier New"/>
          <w:sz w:val="16"/>
          <w:szCs w:val="16"/>
        </w:rPr>
        <w:t>Pointyi</w:t>
      </w:r>
      <w:proofErr w:type="spellEnd"/>
      <w:r w:rsidR="00C12D43" w:rsidRPr="00C12D43">
        <w:rPr>
          <w:rStyle w:val="Example"/>
          <w:rFonts w:cs="Courier New"/>
          <w:sz w:val="16"/>
          <w:szCs w:val="16"/>
        </w:rPr>
        <w:t xml:space="preserve">     </w:t>
      </w:r>
      <w:proofErr w:type="spellStart"/>
      <w:r w:rsidR="00C12D43" w:rsidRPr="00C12D43">
        <w:rPr>
          <w:rStyle w:val="Example"/>
          <w:rFonts w:cs="Courier New"/>
          <w:sz w:val="16"/>
          <w:szCs w:val="16"/>
        </w:rPr>
        <w:t>Pointzi</w:t>
      </w:r>
      <w:proofErr w:type="spellEnd"/>
      <w:r w:rsidR="00C12D43" w:rsidRPr="00C12D43">
        <w:rPr>
          <w:rStyle w:val="Example"/>
          <w:rFonts w:cs="Courier New"/>
          <w:sz w:val="16"/>
          <w:szCs w:val="16"/>
        </w:rPr>
        <w:t xml:space="preserve">    </w:t>
      </w:r>
      <w:r>
        <w:rPr>
          <w:rStyle w:val="Example"/>
          <w:rFonts w:cs="Courier New"/>
          <w:sz w:val="16"/>
          <w:szCs w:val="16"/>
        </w:rPr>
        <w:t xml:space="preserve">     </w:t>
      </w:r>
      <w:r w:rsidR="00C12D43" w:rsidRPr="00C12D43">
        <w:rPr>
          <w:rStyle w:val="Example"/>
          <w:rFonts w:cs="Courier New"/>
          <w:sz w:val="16"/>
          <w:szCs w:val="16"/>
        </w:rPr>
        <w:t xml:space="preserve">! </w:t>
      </w:r>
      <w:proofErr w:type="spellStart"/>
      <w:proofErr w:type="gramStart"/>
      <w:r w:rsidRPr="00C12D43">
        <w:rPr>
          <w:rStyle w:val="Example"/>
          <w:rFonts w:cs="Courier New"/>
          <w:sz w:val="16"/>
          <w:szCs w:val="16"/>
        </w:rPr>
        <w:t>nPoints</w:t>
      </w:r>
      <w:proofErr w:type="spellEnd"/>
      <w:proofErr w:type="gramEnd"/>
      <w:r w:rsidRPr="00C12D43">
        <w:rPr>
          <w:rStyle w:val="Example"/>
          <w:rFonts w:cs="Courier New"/>
          <w:sz w:val="16"/>
          <w:szCs w:val="16"/>
        </w:rPr>
        <w:t xml:space="preserve"> </w:t>
      </w:r>
      <w:r w:rsidR="00C12D43" w:rsidRPr="00C12D43">
        <w:rPr>
          <w:rStyle w:val="Example"/>
          <w:rFonts w:cs="Courier New"/>
          <w:sz w:val="16"/>
          <w:szCs w:val="16"/>
        </w:rPr>
        <w:t>listed in order of increasing height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 (m)         (</w:t>
      </w:r>
      <w:proofErr w:type="gramStart"/>
      <w:r w:rsidRPr="00C12D43">
        <w:rPr>
          <w:rStyle w:val="Example"/>
          <w:rFonts w:cs="Courier New"/>
          <w:sz w:val="16"/>
          <w:szCs w:val="16"/>
        </w:rPr>
        <w:t>m</w:t>
      </w:r>
      <w:proofErr w:type="gramEnd"/>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0.00000    30.00000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0.00000    76.00000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--------Time Series-------------------------------------------------------------</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Elapsed Time     Point01u</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Point01v </w:t>
      </w:r>
      <w:r w:rsidR="00A377B6">
        <w:rPr>
          <w:rStyle w:val="Example"/>
          <w:rFonts w:cs="Courier New"/>
          <w:sz w:val="16"/>
          <w:szCs w:val="16"/>
        </w:rPr>
        <w:t xml:space="preserve">     </w:t>
      </w:r>
      <w:r w:rsidRPr="00C12D43">
        <w:rPr>
          <w:rStyle w:val="Example"/>
          <w:rFonts w:cs="Courier New"/>
          <w:sz w:val="16"/>
          <w:szCs w:val="16"/>
        </w:rPr>
        <w:t>Point01w</w:t>
      </w:r>
      <w:r w:rsidR="00A377B6">
        <w:rPr>
          <w:rStyle w:val="Example"/>
          <w:rFonts w:cs="Courier New"/>
          <w:sz w:val="16"/>
          <w:szCs w:val="16"/>
        </w:rPr>
        <w:t xml:space="preserve">    </w:t>
      </w:r>
      <w:r w:rsidRPr="00C12D43">
        <w:rPr>
          <w:rStyle w:val="Example"/>
          <w:rFonts w:cs="Courier New"/>
          <w:sz w:val="16"/>
          <w:szCs w:val="16"/>
        </w:rPr>
        <w:t xml:space="preserve"> Point02u</w:t>
      </w:r>
      <w:r w:rsidR="00A377B6">
        <w:rPr>
          <w:rStyle w:val="Example"/>
          <w:rFonts w:cs="Courier New"/>
          <w:sz w:val="16"/>
          <w:szCs w:val="16"/>
        </w:rPr>
        <w:t xml:space="preserve">     </w:t>
      </w:r>
      <w:r w:rsidRPr="00C12D43">
        <w:rPr>
          <w:rStyle w:val="Example"/>
          <w:rFonts w:cs="Courier New"/>
          <w:sz w:val="16"/>
          <w:szCs w:val="16"/>
        </w:rPr>
        <w:t xml:space="preserve"> Point02v</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Point02</w:t>
      </w:r>
      <w:r w:rsidR="00A377B6">
        <w:rPr>
          <w:rStyle w:val="Example"/>
          <w:rFonts w:cs="Courier New"/>
          <w:sz w:val="16"/>
          <w:szCs w:val="16"/>
        </w:rPr>
        <w:t>w</w:t>
      </w:r>
      <w:r w:rsidRPr="00C12D43">
        <w:rPr>
          <w:rStyle w:val="Example"/>
          <w:rFonts w:cs="Courier New"/>
          <w:sz w:val="16"/>
          <w:szCs w:val="16"/>
        </w:rPr>
        <w:t xml:space="preserv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(s)         (m/s)         (m/s)         (m/s)         (m/s)         (m/s)         (m/s)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       10.0239       -6.5673        0.1700       10.7104       -4.3265       -0.2657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0.0500        9.8543       -6.6871        0.2014       10.5539       -4.5656       -0.1635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0.1000        9.6866       -6.9837       -0.0274       10.6105       -4.1738       -0.1907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0.1500        9.7324       -7.0552       -0.0051       10.6691       -4.4155       -0.0675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0.2000       10.6893       -6.8507       -0.9577       10.3897       -4.9771        0.2487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0.2500        9.9231       -7.3007        0.7656       10.4993       -4.6568        0.1041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0.3000       10.6087       -7.4602        1.1109       10.6404       -4.6216        0.4016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0.3500       10.7004       -6.5530        1.5361       10.6060       -5.0307        0.2697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0.4000       10.6239       -6.5870        0.9715       10.2804       -5.5762        0.2131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0.4500       10.3173       -6.9557        0.7657        9.7826       -5.9725        0.4581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0.5000       10.1416       -7.2209        0.7567       10.0303       -4.9716        0.6309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0.5500       10.5047       -6.7512        0.6150        9.2657       -4.9317        0.3516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0.6000       10.7474       -6.2916        1.0679        9.8545       -4.6793        0.9724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0.6500       10.0867       -7.4206        0.5036        9.7205       -4.9432        1.1458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0.7000        9.8459       -7.4542       -1.2710        8.9698       -4.7850        1.0775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0.7500        9.6427       -7.2455       -1.4315        9.3917       -4.6785        1.1891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0.8000        9.5695       -7.7153       -0.7343        9.5739       -4.4328        1.1584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0.8500       10.2921       -6.9918       -0.9979        9.6578       -4.3620        1.2127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0.9000        9.8191       -6.6210        0.3998        9.8743       -4.2941        1.0936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0.9500       10.0563       -6.9999        0.2417       10.3157       -4.2559        1.1260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1.0000        9.2220       -5.9308        0.8000        9.9854       -4.1755        1.2094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1.0500       10.0784       -5.5374        2.1954        9.5217       -4.6836        0.8753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1.1000        9.5813       -5.8415        2.4204       10.2011       -4.7455        0.9099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1.1500       10.1393       -5.7391        1.2873        9.5294       -5.2682        0.6955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1.2000       10.3018       -6.1910        0.7048        9.3079       -5.5758        0.5641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1.2500       10.4492       -6.5951        1.0127        9.5492       -6.0838        0.6965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1.3000        9.7664       -7.2437        0.7676        9.8434       -6.0361        1.7628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1.3500        8.8919       -7.6760       -0.0979       10.1855       -5.7703        2.1307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1.4000        8.5238       -7.3008       -0.3770       10.8332       -4.6349        1.7131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1.4500        8.8623       -7.0775       -0.9606       11.0740       -3.6287        1.5952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1.5000        8.9728       -7.6597       -1.1552       10.7549       -4.2620        1.7992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1.5500        8.8930       -7.7153       -1.7600       10.7559       -5.3923        1.5490     </w:t>
      </w:r>
    </w:p>
    <w:p w:rsidR="00A377B6" w:rsidRPr="00076449" w:rsidRDefault="00A377B6" w:rsidP="00A377B6">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599.7500       21.6185        1.3266        0.5301       20.7629        1.8099        0.4765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599.8000       20.6428        2.2662        0.6105       20.6605        2.0787        0.8918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599.8500       20.0781        2.4219        1.1325       20.0819        2.0141        1.2528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599.9000       19.9940        1.8457        1.7090       20.2872        2.2371        1.4736       </w:t>
      </w:r>
    </w:p>
    <w:p w:rsidR="00F574FA" w:rsidRPr="009C712B" w:rsidRDefault="00C12D43" w:rsidP="00C12D43">
      <w:pPr>
        <w:pStyle w:val="NRELInputFile"/>
        <w:rPr>
          <w:rStyle w:val="Example"/>
          <w:rFonts w:cs="Courier New"/>
          <w:b/>
          <w:sz w:val="16"/>
          <w:szCs w:val="16"/>
        </w:rPr>
      </w:pPr>
      <w:r w:rsidRPr="00C12D43">
        <w:rPr>
          <w:rStyle w:val="Example"/>
          <w:rFonts w:cs="Courier New"/>
          <w:sz w:val="16"/>
          <w:szCs w:val="16"/>
        </w:rPr>
        <w:t xml:space="preserve">     599.9500       20.6705        2.1299        2.4844       20.4711        2.0164        1.8634       </w:t>
      </w:r>
    </w:p>
    <w:p w:rsidR="00F574FA" w:rsidRDefault="00F574FA" w:rsidP="00F574FA">
      <w:pPr>
        <w:pStyle w:val="NRELFigureCaption"/>
      </w:pPr>
      <w:bookmarkStart w:id="552" w:name="_Toc452622681"/>
      <w:r>
        <w:t xml:space="preserve">Figure </w:t>
      </w:r>
      <w:r>
        <w:fldChar w:fldCharType="begin" w:fldLock="1"/>
      </w:r>
      <w:r>
        <w:instrText xml:space="preserve"> REF Appendix_TSInput_letter \h  \* MERGEFORMAT </w:instrText>
      </w:r>
      <w:r>
        <w:fldChar w:fldCharType="separate"/>
      </w:r>
      <w:r w:rsidR="00255BEF">
        <w:t>A</w:t>
      </w:r>
      <w:r>
        <w:fldChar w:fldCharType="end"/>
      </w:r>
      <w:r>
        <w:t>-</w:t>
      </w:r>
      <w:r w:rsidR="00D703A1">
        <w:fldChar w:fldCharType="begin"/>
      </w:r>
      <w:r w:rsidR="00D703A1">
        <w:instrText xml:space="preserve"> SEQ TS_input \* MERGEFORMAT </w:instrText>
      </w:r>
      <w:r w:rsidR="00D703A1">
        <w:fldChar w:fldCharType="separate"/>
      </w:r>
      <w:r w:rsidR="007F0774">
        <w:rPr>
          <w:noProof/>
        </w:rPr>
        <w:t>2</w:t>
      </w:r>
      <w:r w:rsidR="00D703A1">
        <w:rPr>
          <w:noProof/>
        </w:rPr>
        <w:fldChar w:fldCharType="end"/>
      </w:r>
      <w:r>
        <w:t>. Sample input file for User-Defined Time Series</w:t>
      </w:r>
      <w:bookmarkEnd w:id="552"/>
      <w:r>
        <w:br w:type="page"/>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lastRenderedPageBreak/>
        <w:t>-------- User-Defined Spectra (Used only with USRINP spectral model)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The </w:t>
      </w:r>
      <w:proofErr w:type="spellStart"/>
      <w:r w:rsidRPr="00481A5C">
        <w:rPr>
          <w:rStyle w:val="Example"/>
          <w:rFonts w:cs="Courier New"/>
          <w:sz w:val="16"/>
          <w:szCs w:val="16"/>
        </w:rPr>
        <w:t>Kaimal</w:t>
      </w:r>
      <w:proofErr w:type="spellEnd"/>
      <w:r w:rsidRPr="00481A5C">
        <w:rPr>
          <w:rStyle w:val="Example"/>
          <w:rFonts w:cs="Courier New"/>
          <w:sz w:val="16"/>
          <w:szCs w:val="16"/>
        </w:rPr>
        <w:t xml:space="preserve"> spectra IEC 61400-1 Ed. 3 for </w:t>
      </w:r>
      <w:proofErr w:type="spellStart"/>
      <w:r w:rsidRPr="00481A5C">
        <w:rPr>
          <w:rStyle w:val="Example"/>
          <w:rFonts w:cs="Courier New"/>
          <w:sz w:val="16"/>
          <w:szCs w:val="16"/>
        </w:rPr>
        <w:t>Vhub</w:t>
      </w:r>
      <w:proofErr w:type="spellEnd"/>
      <w:r w:rsidRPr="00481A5C">
        <w:rPr>
          <w:rStyle w:val="Example"/>
          <w:rFonts w:cs="Courier New"/>
          <w:sz w:val="16"/>
          <w:szCs w:val="16"/>
        </w:rPr>
        <w:t xml:space="preserve">=12 m/s; </w:t>
      </w:r>
      <w:proofErr w:type="spellStart"/>
      <w:r w:rsidRPr="00481A5C">
        <w:rPr>
          <w:rStyle w:val="Example"/>
          <w:rFonts w:cs="Courier New"/>
          <w:sz w:val="16"/>
          <w:szCs w:val="16"/>
        </w:rPr>
        <w:t>Zhub</w:t>
      </w:r>
      <w:proofErr w:type="spellEnd"/>
      <w:r w:rsidRPr="00481A5C">
        <w:rPr>
          <w:rStyle w:val="Example"/>
          <w:rFonts w:cs="Courier New"/>
          <w:sz w:val="16"/>
          <w:szCs w:val="16"/>
        </w:rPr>
        <w:t>=90 m; Class="B";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20000           </w:t>
      </w:r>
      <w:proofErr w:type="spellStart"/>
      <w:r w:rsidRPr="00481A5C">
        <w:rPr>
          <w:rStyle w:val="Example"/>
          <w:rFonts w:cs="Courier New"/>
          <w:sz w:val="16"/>
          <w:szCs w:val="16"/>
        </w:rPr>
        <w:t>NumUSRf</w:t>
      </w:r>
      <w:proofErr w:type="spellEnd"/>
      <w:r w:rsidRPr="00481A5C">
        <w:rPr>
          <w:rStyle w:val="Example"/>
          <w:rFonts w:cs="Courier New"/>
          <w:sz w:val="16"/>
          <w:szCs w:val="16"/>
        </w:rPr>
        <w:t xml:space="preserve">        - Number of Frequencies [</w:t>
      </w:r>
      <w:r w:rsidR="00076449">
        <w:rPr>
          <w:rStyle w:val="Example"/>
          <w:rFonts w:cs="Courier New"/>
          <w:sz w:val="16"/>
          <w:szCs w:val="16"/>
        </w:rPr>
        <w:t>determines</w:t>
      </w:r>
      <w:r w:rsidRPr="00481A5C">
        <w:rPr>
          <w:rStyle w:val="Example"/>
          <w:rFonts w:cs="Courier New"/>
          <w:sz w:val="16"/>
          <w:szCs w:val="16"/>
        </w:rPr>
        <w:t xml:space="preserve"> how many lines to read from this file]</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SpecScale1     - scaling factor for the input u-component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SpecScale2     - scaling factor for the input v-component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SpecScale3     - scaling factor for the input w-component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Frequency    u-component PSD   v-component PSD      w-component PSD</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(Hz</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w:t>
      </w:r>
      <w:proofErr w:type="gramStart"/>
      <w:r w:rsidRPr="00481A5C">
        <w:rPr>
          <w:rStyle w:val="Example"/>
          <w:rFonts w:cs="Courier New"/>
          <w:sz w:val="16"/>
          <w:szCs w:val="16"/>
        </w:rPr>
        <w:t>m^</w:t>
      </w:r>
      <w:proofErr w:type="gramEnd"/>
      <w:r w:rsidRPr="00481A5C">
        <w:rPr>
          <w:rStyle w:val="Example"/>
          <w:rFonts w:cs="Courier New"/>
          <w:sz w:val="16"/>
          <w:szCs w:val="16"/>
        </w:rPr>
        <w:t xml:space="preserve">2/s)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0.001         364.644672       92.196417            9.432145</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0.002         290.820811       84.504829            9.221093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0.003         238.306635       77.790863            9.017498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0.004         199.474346       71.891456            8.821001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0.005         169.860744       66.676649            8.631266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0.006         146.703651       62.041773            8.447977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0.007         128.214357       57.901706            8.270838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0.008         113.190378       54.186616            8.099568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0.009         100.797523       50.838749            7.933903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0.010          90.441383       47.809980            7.773593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0.011          81.688510       45.059936            7.618404</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0.012          74.216397       42.554527            7.468113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0.013          67.780802       40.264798            7.322511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0.014          62.193824       38.166019            7.181398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0.015          57.308865       36.236959            7.044586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0.016          53.010107       34.459303            6.911897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0.017          49.205001       32.817181            6.783162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0.018          45.818825       31.296779            6.658222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0.019          42.790679       29.886027            6.536923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0.020          40.070501       28.574339            6.419121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0.021          37.616811       27.352396            6.304680</w:t>
      </w:r>
    </w:p>
    <w:p w:rsidR="00481A5C" w:rsidRPr="00076449" w:rsidRDefault="00076449" w:rsidP="00076449">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19.994           0.000616        0.000819            0.000814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19.995           0.000616        0.000819            0.000814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19.996           0.000616        0.000819            0.000814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19.997           0.000616        0.000819            0.000814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19.998           0.000615        0.000819            0.000814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19.999           0.000615        0.000818            0.000814</w:t>
      </w:r>
    </w:p>
    <w:p w:rsidR="00076449" w:rsidRDefault="00481A5C" w:rsidP="00076449">
      <w:pPr>
        <w:pStyle w:val="NRELInputFile"/>
        <w:rPr>
          <w:rStyle w:val="Example"/>
          <w:rFonts w:cs="Courier New"/>
          <w:b/>
          <w:sz w:val="16"/>
          <w:szCs w:val="16"/>
        </w:rPr>
      </w:pPr>
      <w:r w:rsidRPr="00481A5C">
        <w:rPr>
          <w:rStyle w:val="Example"/>
          <w:rFonts w:cs="Courier New"/>
          <w:sz w:val="16"/>
          <w:szCs w:val="16"/>
        </w:rPr>
        <w:t>20.000           0.000615        0.000818            0.000814</w:t>
      </w:r>
    </w:p>
    <w:p w:rsidR="009E4CCC" w:rsidRDefault="00B80229" w:rsidP="00481A5C">
      <w:pPr>
        <w:pStyle w:val="NRELFigureCaption"/>
      </w:pPr>
      <w:bookmarkStart w:id="553" w:name="_Toc452622682"/>
      <w:r>
        <w:t xml:space="preserve">Figure </w:t>
      </w:r>
      <w:r>
        <w:fldChar w:fldCharType="begin" w:fldLock="1"/>
      </w:r>
      <w:r>
        <w:instrText xml:space="preserve"> REF Appendix_TSInput_letter \h  \* MERGEFORMAT </w:instrText>
      </w:r>
      <w:r>
        <w:fldChar w:fldCharType="separate"/>
      </w:r>
      <w:r w:rsidR="00255BEF">
        <w:t>A</w:t>
      </w:r>
      <w:r>
        <w:fldChar w:fldCharType="end"/>
      </w:r>
      <w:r>
        <w:t>-</w:t>
      </w:r>
      <w:r w:rsidR="00D703A1">
        <w:fldChar w:fldCharType="begin"/>
      </w:r>
      <w:r w:rsidR="00D703A1">
        <w:instrText xml:space="preserve"> SEQ TS_input \* MERGEFORMAT </w:instrText>
      </w:r>
      <w:r w:rsidR="00D703A1">
        <w:fldChar w:fldCharType="separate"/>
      </w:r>
      <w:r w:rsidR="007F0774">
        <w:rPr>
          <w:noProof/>
        </w:rPr>
        <w:t>3</w:t>
      </w:r>
      <w:r w:rsidR="00D703A1">
        <w:rPr>
          <w:noProof/>
        </w:rPr>
        <w:fldChar w:fldCharType="end"/>
      </w:r>
      <w:r>
        <w:t xml:space="preserve">. Sample </w:t>
      </w:r>
      <w:r w:rsidR="00481A5C">
        <w:t>input file</w:t>
      </w:r>
      <w:r>
        <w:t xml:space="preserve"> </w:t>
      </w:r>
      <w:r w:rsidR="00481A5C">
        <w:t>for User-Defined Spectra</w:t>
      </w:r>
      <w:bookmarkEnd w:id="553"/>
    </w:p>
    <w:p w:rsidR="009E4CCC" w:rsidRDefault="009E4CCC" w:rsidP="009E4CCC">
      <w:pPr>
        <w:pStyle w:val="NRELBodyText"/>
      </w:pP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---------TurbSim v2.00.* Profile Input File------------------------</w:t>
      </w:r>
    </w:p>
    <w:p w:rsidR="009E4CCC" w:rsidRPr="00BD5FE5" w:rsidRDefault="009E4CCC" w:rsidP="009E4CCC">
      <w:pPr>
        <w:pStyle w:val="NRELInputFile"/>
        <w:rPr>
          <w:rStyle w:val="Example"/>
          <w:rFonts w:cs="Courier New"/>
          <w:sz w:val="16"/>
          <w:szCs w:val="16"/>
        </w:rPr>
      </w:pPr>
      <w:r>
        <w:rPr>
          <w:rStyle w:val="Example"/>
          <w:rFonts w:cs="Courier New"/>
          <w:sz w:val="16"/>
          <w:szCs w:val="16"/>
        </w:rPr>
        <w:t>Example file using completely m</w:t>
      </w:r>
      <w:r w:rsidRPr="00BD5FE5">
        <w:rPr>
          <w:rStyle w:val="Example"/>
          <w:rFonts w:cs="Courier New"/>
          <w:sz w:val="16"/>
          <w:szCs w:val="16"/>
        </w:rPr>
        <w:t>ade up profiles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User-Defined Profiles (Used only with USR wind profile or USRVKM spectral model) -------------</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xml:space="preserve">5               </w:t>
      </w:r>
      <w:proofErr w:type="spellStart"/>
      <w:r w:rsidRPr="00BD5FE5">
        <w:rPr>
          <w:rStyle w:val="Example"/>
          <w:rFonts w:cs="Courier New"/>
          <w:sz w:val="16"/>
          <w:szCs w:val="16"/>
        </w:rPr>
        <w:t>NumUSRz</w:t>
      </w:r>
      <w:proofErr w:type="spellEnd"/>
      <w:r w:rsidRPr="00BD5FE5">
        <w:rPr>
          <w:rStyle w:val="Example"/>
          <w:rFonts w:cs="Courier New"/>
          <w:sz w:val="16"/>
          <w:szCs w:val="16"/>
        </w:rPr>
        <w:t xml:space="preserve">        - Number of Heights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1.092           StdScale1      - u-component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             StdScale2      - v-component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0.534           StdScale3      - w-component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Height    Wind Speed       Wind Direction</w:t>
      </w:r>
      <w:r>
        <w:rPr>
          <w:rStyle w:val="Example"/>
          <w:rFonts w:cs="Courier New"/>
          <w:sz w:val="16"/>
          <w:szCs w:val="16"/>
        </w:rPr>
        <w:t xml:space="preserve">  </w:t>
      </w:r>
      <w:r w:rsidRPr="00BD5FE5">
        <w:rPr>
          <w:rStyle w:val="Example"/>
          <w:rFonts w:cs="Courier New"/>
          <w:sz w:val="16"/>
          <w:szCs w:val="16"/>
        </w:rPr>
        <w:t xml:space="preserve">        Standard Deviation    Length Scale</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xml:space="preserve"> (m)        (m/s)       (</w:t>
      </w:r>
      <w:proofErr w:type="spellStart"/>
      <w:r w:rsidRPr="00BD5FE5">
        <w:rPr>
          <w:rStyle w:val="Example"/>
          <w:rFonts w:cs="Courier New"/>
          <w:sz w:val="16"/>
          <w:szCs w:val="16"/>
        </w:rPr>
        <w:t>deg</w:t>
      </w:r>
      <w:proofErr w:type="spellEnd"/>
      <w:r w:rsidRPr="00BD5FE5">
        <w:rPr>
          <w:rStyle w:val="Example"/>
          <w:rFonts w:cs="Courier New"/>
          <w:sz w:val="16"/>
          <w:szCs w:val="16"/>
        </w:rPr>
        <w:t xml:space="preserve">, </w:t>
      </w:r>
      <w:proofErr w:type="spellStart"/>
      <w:r w:rsidRPr="00BD5FE5">
        <w:rPr>
          <w:rStyle w:val="Example"/>
          <w:rFonts w:cs="Courier New"/>
          <w:sz w:val="16"/>
          <w:szCs w:val="16"/>
        </w:rPr>
        <w:t>cntr</w:t>
      </w:r>
      <w:proofErr w:type="spellEnd"/>
      <w:r w:rsidRPr="00BD5FE5">
        <w:rPr>
          <w:rStyle w:val="Example"/>
          <w:rFonts w:cs="Courier New"/>
          <w:sz w:val="16"/>
          <w:szCs w:val="16"/>
        </w:rPr>
        <w:t>-clockwise )            (m/s)              (m)</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15.0           3            00                            .100                  3</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25.0           4            00                            .200                  4</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35.0           5            00                            .300                  6</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45.0           6            00                            .100                  9</w:t>
      </w:r>
    </w:p>
    <w:p w:rsidR="009E4CCC" w:rsidRPr="009C712B" w:rsidRDefault="009E4CCC" w:rsidP="009E4CCC">
      <w:pPr>
        <w:pStyle w:val="NRELInputFile"/>
        <w:rPr>
          <w:rStyle w:val="Example"/>
          <w:rFonts w:cs="Courier New"/>
          <w:b/>
          <w:sz w:val="16"/>
          <w:szCs w:val="16"/>
        </w:rPr>
      </w:pPr>
      <w:r w:rsidRPr="00BD5FE5">
        <w:rPr>
          <w:rStyle w:val="Example"/>
          <w:rFonts w:cs="Courier New"/>
          <w:sz w:val="16"/>
          <w:szCs w:val="16"/>
        </w:rPr>
        <w:t>55.0           7            00                            .500                 13</w:t>
      </w:r>
      <w:r w:rsidR="00F768C4">
        <w:rPr>
          <w:rStyle w:val="Example"/>
          <w:rFonts w:cs="Courier New"/>
          <w:sz w:val="16"/>
          <w:szCs w:val="16"/>
        </w:rPr>
        <w:br/>
      </w:r>
    </w:p>
    <w:p w:rsidR="00F574FA" w:rsidRDefault="009E4CCC" w:rsidP="00F574FA">
      <w:pPr>
        <w:pStyle w:val="NRELFigureCaption"/>
      </w:pPr>
      <w:bookmarkStart w:id="554" w:name="_Toc452622683"/>
      <w:r>
        <w:t xml:space="preserve">Figure </w:t>
      </w:r>
      <w:bookmarkStart w:id="555" w:name="Appendix_InputFile_Profile"/>
      <w:r>
        <w:fldChar w:fldCharType="begin" w:fldLock="1"/>
      </w:r>
      <w:r>
        <w:instrText xml:space="preserve"> REF Appendix_TSInput_letter \h  \* MERGEFORMAT </w:instrText>
      </w:r>
      <w:r>
        <w:fldChar w:fldCharType="separate"/>
      </w:r>
      <w:r w:rsidR="00255BEF">
        <w:t>A</w:t>
      </w:r>
      <w:r>
        <w:fldChar w:fldCharType="end"/>
      </w:r>
      <w:r>
        <w:t>-</w:t>
      </w:r>
      <w:r w:rsidR="00D703A1">
        <w:fldChar w:fldCharType="begin"/>
      </w:r>
      <w:r w:rsidR="00D703A1">
        <w:instrText xml:space="preserve"> SEQ TS_input \* MERGEFORMAT </w:instrText>
      </w:r>
      <w:r w:rsidR="00D703A1">
        <w:fldChar w:fldCharType="separate"/>
      </w:r>
      <w:r w:rsidR="007F0774">
        <w:rPr>
          <w:noProof/>
        </w:rPr>
        <w:t>4</w:t>
      </w:r>
      <w:r w:rsidR="00D703A1">
        <w:rPr>
          <w:noProof/>
        </w:rPr>
        <w:fldChar w:fldCharType="end"/>
      </w:r>
      <w:bookmarkEnd w:id="555"/>
      <w:r>
        <w:t>. Sample input file for User-Defined Profiles</w:t>
      </w:r>
      <w:bookmarkEnd w:id="554"/>
    </w:p>
    <w:p w:rsidR="00B80229" w:rsidRDefault="00B80229" w:rsidP="00F574FA">
      <w:pPr>
        <w:pStyle w:val="NRELFigureCaption"/>
        <w:sectPr w:rsidR="00B80229" w:rsidSect="006552D2">
          <w:pgSz w:w="12240" w:h="15840"/>
          <w:pgMar w:top="1440" w:right="1440" w:bottom="1440" w:left="1440" w:header="720" w:footer="720" w:gutter="0"/>
          <w:cols w:space="432"/>
          <w:docGrid w:linePitch="299"/>
        </w:sectPr>
      </w:pPr>
    </w:p>
    <w:p w:rsidR="00FB2C8B" w:rsidRDefault="00FB2C8B" w:rsidP="00FB2C8B">
      <w:pPr>
        <w:pStyle w:val="NRELHead01"/>
      </w:pPr>
      <w:bookmarkStart w:id="556" w:name="_Toc399876260"/>
      <w:bookmarkStart w:id="557" w:name="_Toc452622647"/>
      <w:r>
        <w:rPr>
          <w:noProof/>
        </w:rPr>
        <w:lastRenderedPageBreak/>
        <w:t xml:space="preserve">Appendix </w:t>
      </w:r>
      <w:bookmarkStart w:id="558" w:name="Appendix_Quick_letter"/>
      <w:r>
        <w:rPr>
          <w:noProof/>
        </w:rPr>
        <w:fldChar w:fldCharType="begin"/>
      </w:r>
      <w:r>
        <w:rPr>
          <w:noProof/>
        </w:rPr>
        <w:instrText xml:space="preserve"> SEQ Appendix \* MERGEFORMAT \* ALPHABETIC \* MERGEFORMAT </w:instrText>
      </w:r>
      <w:r>
        <w:rPr>
          <w:noProof/>
        </w:rPr>
        <w:fldChar w:fldCharType="separate"/>
      </w:r>
      <w:r w:rsidR="007F0774">
        <w:rPr>
          <w:noProof/>
        </w:rPr>
        <w:t>B</w:t>
      </w:r>
      <w:r>
        <w:rPr>
          <w:noProof/>
        </w:rPr>
        <w:fldChar w:fldCharType="end"/>
      </w:r>
      <w:bookmarkEnd w:id="558"/>
      <w:r>
        <w:rPr>
          <w:noProof/>
        </w:rPr>
        <w:t xml:space="preserve">: </w:t>
      </w:r>
      <w:r>
        <w:t>TurbSim Quick-Start Guidelines for IEC Turbulence</w:t>
      </w:r>
      <w:bookmarkEnd w:id="556"/>
      <w:bookmarkEnd w:id="557"/>
    </w:p>
    <w:p w:rsidR="00FB2C8B" w:rsidRDefault="00FB2C8B" w:rsidP="00094EF4">
      <w:pPr>
        <w:pStyle w:val="NRELBodyText"/>
      </w:pPr>
      <w:r>
        <w:t xml:space="preserve">To generate IEC-type turbulence, many of the parameters in the TurbSim input file can be ignored.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shows a TurbSim input file set up to generate IEC 61400</w:t>
      </w:r>
      <w:r>
        <w:noBreakHyphen/>
        <w:t>1 3</w:t>
      </w:r>
      <w:r w:rsidRPr="00323E92">
        <w:rPr>
          <w:vertAlign w:val="superscript"/>
        </w:rPr>
        <w:t>rd</w:t>
      </w:r>
      <w:r>
        <w:t xml:space="preserve"> ed., category “B” turbulence for the NTM using the </w:t>
      </w:r>
      <w:proofErr w:type="spellStart"/>
      <w:r>
        <w:t>Kaimal</w:t>
      </w:r>
      <w:proofErr w:type="spellEnd"/>
      <w:r>
        <w:t xml:space="preserve"> model. It creates a FF Bladed-style “</w:t>
      </w:r>
      <w:r w:rsidRPr="004179FA">
        <w:t>.</w:t>
      </w:r>
      <w:proofErr w:type="spellStart"/>
      <w:r w:rsidRPr="004179FA">
        <w:t>wnd</w:t>
      </w:r>
      <w:proofErr w:type="spellEnd"/>
      <w:r>
        <w:t>” file containing 630 seconds of usable data, using a time step of 0.05 s.</w:t>
      </w:r>
    </w:p>
    <w:p w:rsidR="00FB2C8B" w:rsidRDefault="00FB2C8B" w:rsidP="00094EF4">
      <w:pPr>
        <w:pStyle w:val="NRELBodyText"/>
      </w:pPr>
      <w:r>
        <w:t xml:space="preserve">All of the unused parameters have been crossed out in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The parameters in black typically do not need to be changed. The input parameters that typically might have to be changed are mentioned below, along with suggestions for typical values. The </w:t>
      </w:r>
      <w:r>
        <w:fldChar w:fldCharType="begin" w:fldLock="1"/>
      </w:r>
      <w:r>
        <w:instrText xml:space="preserve"> REF Heading_InputFileParameters \h </w:instrText>
      </w:r>
      <w:r>
        <w:fldChar w:fldCharType="separate"/>
      </w:r>
      <w:r w:rsidR="00255BEF">
        <w:t>Input Files</w:t>
      </w:r>
      <w:r>
        <w:fldChar w:fldCharType="end"/>
      </w:r>
      <w:r>
        <w:t xml:space="preserve"> section of this guide describes the parameters in more detail. The parameters in </w:t>
      </w:r>
      <w:r w:rsidRPr="005F59CE">
        <w:rPr>
          <w:i/>
          <w:color w:val="0070C0"/>
        </w:rPr>
        <w:t>blue italics</w:t>
      </w:r>
      <w:r>
        <w:t xml:space="preserve"> in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should be changed based on the particular turbine for which the wind field is being generated:</w:t>
      </w:r>
    </w:p>
    <w:p w:rsidR="00FB2C8B" w:rsidRPr="00E9179B" w:rsidRDefault="00FB2C8B" w:rsidP="00094EF4">
      <w:pPr>
        <w:pStyle w:val="NRELBodyText"/>
      </w:pPr>
      <w:proofErr w:type="spellStart"/>
      <w:r>
        <w:rPr>
          <w:i/>
        </w:rPr>
        <w:t>ScaleIEC</w:t>
      </w:r>
      <w:proofErr w:type="spellEnd"/>
      <w:r>
        <w:t xml:space="preserve">: Change this parameter to the type of scaling desired. If you are unsure, use </w:t>
      </w:r>
      <w:proofErr w:type="gramStart"/>
      <w:r>
        <w:t>0</w:t>
      </w:r>
      <w:proofErr w:type="gramEnd"/>
      <w:r>
        <w:t>.</w:t>
      </w:r>
    </w:p>
    <w:p w:rsidR="00FB2C8B" w:rsidRPr="00E9179B" w:rsidRDefault="00FB2C8B" w:rsidP="00094EF4">
      <w:pPr>
        <w:pStyle w:val="NRELBodyText"/>
      </w:pPr>
      <w:proofErr w:type="spellStart"/>
      <w:r>
        <w:rPr>
          <w:i/>
        </w:rPr>
        <w:t>NumGrid_Z</w:t>
      </w:r>
      <w:proofErr w:type="spellEnd"/>
      <w:r w:rsidRPr="007404AE">
        <w:t xml:space="preserve">: </w:t>
      </w:r>
      <w:r>
        <w:t xml:space="preserve">The number of vertical grid points should be set so there is sufficient vertical grid resolution. A typical value is an odd integer that is close to the </w:t>
      </w:r>
      <w:proofErr w:type="spellStart"/>
      <w:r>
        <w:rPr>
          <w:i/>
        </w:rPr>
        <w:t>GridHeight</w:t>
      </w:r>
      <w:proofErr w:type="spellEnd"/>
      <w:r>
        <w:rPr>
          <w:i/>
        </w:rPr>
        <w:t xml:space="preserve"> </w:t>
      </w:r>
      <w:r>
        <w:t>divided by the mean chord of the turbine’s blades.</w:t>
      </w:r>
    </w:p>
    <w:p w:rsidR="00FB2C8B" w:rsidRPr="00E9179B" w:rsidRDefault="00FB2C8B" w:rsidP="00094EF4">
      <w:pPr>
        <w:pStyle w:val="NRELBodyText"/>
      </w:pPr>
      <w:proofErr w:type="spellStart"/>
      <w:r w:rsidRPr="00FC2E47">
        <w:rPr>
          <w:i/>
        </w:rPr>
        <w:t>NumGrid_Y</w:t>
      </w:r>
      <w:proofErr w:type="spellEnd"/>
      <w:r>
        <w:t xml:space="preserve">: The number of lateral grid points should be set so there is sufficient lateral grid resolution. A typical value is an odd integer that is close to the </w:t>
      </w:r>
      <w:proofErr w:type="spellStart"/>
      <w:r>
        <w:rPr>
          <w:i/>
        </w:rPr>
        <w:t>GridWidth</w:t>
      </w:r>
      <w:proofErr w:type="spellEnd"/>
      <w:r>
        <w:t xml:space="preserve"> divided by the mean chord of the turbine’s blades.</w:t>
      </w:r>
    </w:p>
    <w:p w:rsidR="00FB2C8B" w:rsidRPr="00E9179B" w:rsidRDefault="00FB2C8B" w:rsidP="00094EF4">
      <w:pPr>
        <w:pStyle w:val="NRELBodyText"/>
      </w:pPr>
      <w:proofErr w:type="spellStart"/>
      <w:r>
        <w:rPr>
          <w:i/>
        </w:rPr>
        <w:t>HubHt</w:t>
      </w:r>
      <w:proofErr w:type="spellEnd"/>
      <w:r>
        <w:t>: This is the hub height in meters of the turbine for which the turbulence is being generated.</w:t>
      </w:r>
    </w:p>
    <w:p w:rsidR="00FB2C8B" w:rsidRPr="00E9179B" w:rsidRDefault="00FB2C8B" w:rsidP="00094EF4">
      <w:pPr>
        <w:pStyle w:val="NRELBodyText"/>
      </w:pPr>
      <w:proofErr w:type="spellStart"/>
      <w:r>
        <w:rPr>
          <w:i/>
        </w:rPr>
        <w:t>GridHeight</w:t>
      </w:r>
      <w:proofErr w:type="spellEnd"/>
      <w:r>
        <w:t xml:space="preserve">: </w:t>
      </w:r>
      <w:r w:rsidRPr="003D2160">
        <w:t>The</w:t>
      </w:r>
      <w:r>
        <w:rPr>
          <w:i/>
        </w:rPr>
        <w:t xml:space="preserve"> </w:t>
      </w:r>
      <w:r>
        <w:t>grid height (in meters) typically is 10% larger than the turbine rotor diameter. It must be larger for turbines that have significant displacements.</w:t>
      </w:r>
    </w:p>
    <w:p w:rsidR="00FB2C8B" w:rsidRPr="00E9179B" w:rsidRDefault="00FB2C8B" w:rsidP="00094EF4">
      <w:pPr>
        <w:pStyle w:val="NRELBodyText"/>
      </w:pPr>
      <w:proofErr w:type="spellStart"/>
      <w:r>
        <w:rPr>
          <w:i/>
        </w:rPr>
        <w:t>GridWidth</w:t>
      </w:r>
      <w:proofErr w:type="spellEnd"/>
      <w:r>
        <w:t xml:space="preserve">: </w:t>
      </w:r>
      <w:r w:rsidRPr="003D2160">
        <w:t>The</w:t>
      </w:r>
      <w:r>
        <w:t xml:space="preserve"> grid width (in meters) typically is the same as </w:t>
      </w:r>
      <w:proofErr w:type="spellStart"/>
      <w:r>
        <w:rPr>
          <w:i/>
        </w:rPr>
        <w:t>GridHeight</w:t>
      </w:r>
      <w:proofErr w:type="spellEnd"/>
      <w:r>
        <w:t>.</w:t>
      </w:r>
    </w:p>
    <w:p w:rsidR="00FB2C8B" w:rsidRDefault="00FB2C8B" w:rsidP="00094EF4">
      <w:pPr>
        <w:pStyle w:val="NRELBodyText"/>
      </w:pPr>
      <w:proofErr w:type="spellStart"/>
      <w:r>
        <w:rPr>
          <w:i/>
        </w:rPr>
        <w:t>IECturbc</w:t>
      </w:r>
      <w:proofErr w:type="spellEnd"/>
      <w:r>
        <w:t>: The turbulence category should be “A,” “B,” or “C,” depending on the desired 61400</w:t>
      </w:r>
      <w:r>
        <w:noBreakHyphen/>
        <w:t>1 category. Category “A” is the most turbulent.</w:t>
      </w:r>
    </w:p>
    <w:p w:rsidR="00FB2C8B" w:rsidRPr="004D76F1" w:rsidRDefault="00FB2C8B" w:rsidP="00094EF4">
      <w:pPr>
        <w:pStyle w:val="NRELBodyText"/>
      </w:pPr>
      <w:proofErr w:type="spellStart"/>
      <w:r>
        <w:rPr>
          <w:i/>
        </w:rPr>
        <w:t>RefHt</w:t>
      </w:r>
      <w:proofErr w:type="spellEnd"/>
      <w:r>
        <w:t xml:space="preserve">: The reference height is the height (in meters) where the input wind speed is defined. It is typically the same as </w:t>
      </w:r>
      <w:proofErr w:type="spellStart"/>
      <w:r>
        <w:rPr>
          <w:i/>
        </w:rPr>
        <w:t>HubHt</w:t>
      </w:r>
      <w:proofErr w:type="spellEnd"/>
      <w:r>
        <w:t>.</w:t>
      </w:r>
    </w:p>
    <w:p w:rsidR="00FB2C8B" w:rsidRDefault="00FB2C8B" w:rsidP="00094EF4">
      <w:pPr>
        <w:pStyle w:val="NRELBodyText"/>
      </w:pPr>
      <w:r>
        <w:t xml:space="preserve">The parameters in </w:t>
      </w:r>
      <w:r w:rsidRPr="005F59CE">
        <w:rPr>
          <w:b/>
          <w:color w:val="C00000"/>
        </w:rPr>
        <w:t>bold red</w:t>
      </w:r>
      <w:r>
        <w:t xml:space="preserve"> in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typically are changed for each case when running design load cases:</w:t>
      </w:r>
    </w:p>
    <w:p w:rsidR="00FB2C8B" w:rsidRDefault="00FB2C8B" w:rsidP="00094EF4">
      <w:pPr>
        <w:pStyle w:val="NRELBodyText"/>
      </w:pPr>
      <w:r>
        <w:rPr>
          <w:i/>
        </w:rPr>
        <w:t>RandSeed1</w:t>
      </w:r>
      <w:r>
        <w:t xml:space="preserve">: The random seed, which initializes the pseudo-random number generator, should be a different number for each simulation. For each case, several different seeds should be used, keeping </w:t>
      </w:r>
      <w:r w:rsidRPr="004D76F1">
        <w:rPr>
          <w:i/>
        </w:rPr>
        <w:t>all</w:t>
      </w:r>
      <w:r>
        <w:t xml:space="preserve"> other input parameters constant.</w:t>
      </w:r>
    </w:p>
    <w:p w:rsidR="00FB2C8B" w:rsidRPr="00FC2E47" w:rsidRDefault="00FB2C8B" w:rsidP="00094EF4">
      <w:pPr>
        <w:pStyle w:val="NRELBodyText"/>
      </w:pPr>
      <w:proofErr w:type="spellStart"/>
      <w:r>
        <w:rPr>
          <w:i/>
        </w:rPr>
        <w:t>IEC_WindType</w:t>
      </w:r>
      <w:proofErr w:type="spellEnd"/>
      <w:r>
        <w:t xml:space="preserve">: This is the wind condition for the (turbulent) IEC load cases. It often is NTM. For other conditions, see </w:t>
      </w:r>
      <w:r>
        <w:fldChar w:fldCharType="begin" w:fldLock="1"/>
      </w:r>
      <w:r>
        <w:instrText xml:space="preserve"> REF Table_WindType \h </w:instrText>
      </w:r>
      <w:r>
        <w:fldChar w:fldCharType="separate"/>
      </w:r>
      <w:r w:rsidR="00255BEF">
        <w:t xml:space="preserve">Table </w:t>
      </w:r>
      <w:r w:rsidR="00255BEF">
        <w:rPr>
          <w:noProof/>
        </w:rPr>
        <w:t>5</w:t>
      </w:r>
      <w:r>
        <w:fldChar w:fldCharType="end"/>
      </w:r>
      <w:r>
        <w:t xml:space="preserve"> of this guide.</w:t>
      </w:r>
    </w:p>
    <w:p w:rsidR="00FB2C8B" w:rsidRDefault="00FB2C8B" w:rsidP="00094EF4">
      <w:pPr>
        <w:pStyle w:val="NRELBodyText"/>
      </w:pPr>
      <w:proofErr w:type="spellStart"/>
      <w:r>
        <w:rPr>
          <w:i/>
        </w:rPr>
        <w:lastRenderedPageBreak/>
        <w:t>URef</w:t>
      </w:r>
      <w:proofErr w:type="spellEnd"/>
      <w:r w:rsidRPr="002B19F7">
        <w:t>:</w:t>
      </w:r>
      <w:r>
        <w:t xml:space="preserve">  This is the reference wind speed (in meters per second) at the </w:t>
      </w:r>
      <w:proofErr w:type="spellStart"/>
      <w:r>
        <w:rPr>
          <w:i/>
        </w:rPr>
        <w:t>RefHt</w:t>
      </w:r>
      <w:proofErr w:type="spellEnd"/>
      <w:r>
        <w:t>. It typically ranges from cut-</w:t>
      </w:r>
      <w:proofErr w:type="spellStart"/>
      <w:r>
        <w:t>in</w:t>
      </w:r>
      <w:proofErr w:type="spellEnd"/>
      <w:r>
        <w:t xml:space="preserve"> to cut-out in 2 m/s increments.</w:t>
      </w:r>
    </w:p>
    <w:p w:rsidR="00F768C4" w:rsidRPr="00E9179B" w:rsidRDefault="00F768C4" w:rsidP="00094EF4">
      <w:pPr>
        <w:pStyle w:val="NRELBodyText"/>
      </w:pPr>
      <w:commentRangeStart w:id="559"/>
      <w:r w:rsidRPr="00F768C4">
        <w:rPr>
          <w:highlight w:val="yellow"/>
        </w:rPr>
        <w:t>Fix this input fil</w:t>
      </w:r>
      <w:r>
        <w:rPr>
          <w:highlight w:val="yellow"/>
        </w:rPr>
        <w:t>e:</w:t>
      </w:r>
      <w:commentRangeEnd w:id="559"/>
      <w:r w:rsidR="00DF20B3">
        <w:rPr>
          <w:rStyle w:val="CommentReference"/>
          <w:rFonts w:asciiTheme="minorHAnsi" w:eastAsiaTheme="minorHAnsi" w:hAnsiTheme="minorHAnsi" w:cstheme="minorBidi"/>
          <w:color w:val="auto"/>
        </w:rPr>
        <w:commentReference w:id="559"/>
      </w:r>
    </w:p>
    <w:p w:rsidR="00FB2C8B" w:rsidRDefault="00FB2C8B" w:rsidP="00FB2C8B">
      <w:pPr>
        <w:spacing w:after="0" w:line="240" w:lineRule="auto"/>
        <w:rPr>
          <w:rFonts w:ascii="Times New Roman" w:hAnsi="Times New Roman"/>
          <w:sz w:val="24"/>
        </w:rPr>
      </w:pPr>
      <w:r>
        <w:br w:type="page"/>
      </w:r>
    </w:p>
    <w:p w:rsidR="00FB2C8B" w:rsidRDefault="00FB2C8B" w:rsidP="00FB2C8B">
      <w:pPr>
        <w:pStyle w:val="IndentList"/>
        <w:tabs>
          <w:tab w:val="left" w:pos="1350"/>
        </w:tabs>
        <w:ind w:left="2160" w:hanging="2160"/>
        <w:rPr>
          <w:noProof/>
          <w:sz w:val="18"/>
          <w:szCs w:val="18"/>
        </w:rPr>
      </w:pPr>
      <w:r>
        <w:rPr>
          <w:noProof/>
          <w:sz w:val="18"/>
          <w:szCs w:val="18"/>
        </w:rPr>
        <w:lastRenderedPageBreak/>
        <mc:AlternateContent>
          <mc:Choice Requires="wpg">
            <w:drawing>
              <wp:anchor distT="0" distB="0" distL="114300" distR="114300" simplePos="0" relativeHeight="251702272" behindDoc="0" locked="0" layoutInCell="1" allowOverlap="1" wp14:anchorId="5051B3EF" wp14:editId="6970C4D8">
                <wp:simplePos x="0" y="0"/>
                <wp:positionH relativeFrom="column">
                  <wp:posOffset>-297180</wp:posOffset>
                </wp:positionH>
                <wp:positionV relativeFrom="paragraph">
                  <wp:posOffset>132715</wp:posOffset>
                </wp:positionV>
                <wp:extent cx="6537960" cy="8089900"/>
                <wp:effectExtent l="17145" t="15240" r="17145" b="63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8089900"/>
                          <a:chOff x="684" y="1764"/>
                          <a:chExt cx="10296" cy="12740"/>
                        </a:xfrm>
                      </wpg:grpSpPr>
                      <wps:wsp>
                        <wps:cNvPr id="46" name="Text Box 40"/>
                        <wps:cNvSpPr txBox="1">
                          <a:spLocks noChangeArrowheads="1"/>
                        </wps:cNvSpPr>
                        <wps:spPr bwMode="auto">
                          <a:xfrm>
                            <a:off x="1152" y="13717"/>
                            <a:ext cx="9360" cy="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FB2C8B">
                              <w:pPr>
                                <w:pStyle w:val="NRELFigureCaption"/>
                              </w:pPr>
                              <w:bookmarkStart w:id="560" w:name="Figure_IEC_input"/>
                              <w:bookmarkStart w:id="561" w:name="_Toc335905363"/>
                              <w:bookmarkStart w:id="562" w:name="_Toc399876298"/>
                              <w:bookmarkStart w:id="563" w:name="_Toc452622684"/>
                              <w:r>
                                <w:t xml:space="preserve">Figure </w:t>
                              </w:r>
                              <w:r>
                                <w:fldChar w:fldCharType="begin" w:fldLock="1"/>
                              </w:r>
                              <w:r>
                                <w:instrText xml:space="preserve"> REF  Appendix_Quick_letter \h  \* MERGEFORMAT </w:instrText>
                              </w:r>
                              <w:r>
                                <w:fldChar w:fldCharType="separate"/>
                              </w:r>
                              <w:r>
                                <w:t>B</w:t>
                              </w:r>
                              <w:r>
                                <w:fldChar w:fldCharType="end"/>
                              </w:r>
                              <w:r>
                                <w:t>-</w:t>
                              </w:r>
                              <w:r w:rsidR="00D703A1">
                                <w:fldChar w:fldCharType="begin"/>
                              </w:r>
                              <w:r w:rsidR="00D703A1">
                                <w:instrText xml:space="preserve"> SEQ TS_quick \* MERGEFORMAT  \* MERGEFORMAT </w:instrText>
                              </w:r>
                              <w:r w:rsidR="00D703A1">
                                <w:fldChar w:fldCharType="separate"/>
                              </w:r>
                              <w:r w:rsidR="00526B2A">
                                <w:rPr>
                                  <w:noProof/>
                                </w:rPr>
                                <w:t>1</w:t>
                              </w:r>
                              <w:r w:rsidR="00D703A1">
                                <w:rPr>
                                  <w:noProof/>
                                </w:rPr>
                                <w:fldChar w:fldCharType="end"/>
                              </w:r>
                              <w:bookmarkEnd w:id="560"/>
                              <w:proofErr w:type="gramStart"/>
                              <w:r>
                                <w:t xml:space="preserve">.  </w:t>
                              </w:r>
                              <w:proofErr w:type="gramEnd"/>
                              <w:r>
                                <w:t>Sample TurbSim input file for IEC turbulence: parameters shown in blue should be changed based on the turbine configuration; parameters shown in red should be changed for each load case and simulation.</w:t>
                              </w:r>
                              <w:bookmarkEnd w:id="561"/>
                              <w:bookmarkEnd w:id="562"/>
                              <w:bookmarkEnd w:id="563"/>
                            </w:p>
                          </w:txbxContent>
                        </wps:txbx>
                        <wps:bodyPr rot="0" vert="horz" wrap="square" lIns="91440" tIns="0" rIns="91440" bIns="0" anchor="t" anchorCtr="0" upright="1">
                          <a:noAutofit/>
                        </wps:bodyPr>
                      </wps:wsp>
                      <wps:wsp>
                        <wps:cNvPr id="47" name="Text Box 41"/>
                        <wps:cNvSpPr txBox="1">
                          <a:spLocks noChangeArrowheads="1"/>
                        </wps:cNvSpPr>
                        <wps:spPr bwMode="auto">
                          <a:xfrm>
                            <a:off x="684" y="1764"/>
                            <a:ext cx="10296" cy="11952"/>
                          </a:xfrm>
                          <a:prstGeom prst="rect">
                            <a:avLst/>
                          </a:prstGeom>
                          <a:solidFill>
                            <a:srgbClr val="FFFFFF"/>
                          </a:solidFill>
                          <a:ln w="19050">
                            <a:solidFill>
                              <a:srgbClr val="000000"/>
                            </a:solidFill>
                            <a:miter lim="800000"/>
                            <a:headEnd/>
                            <a:tailEnd/>
                          </a:ln>
                        </wps:spPr>
                        <wps:txbx>
                          <w:txbxContent>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337164" w:rsidRDefault="00337164" w:rsidP="00FB2C8B">
                              <w:pPr>
                                <w:spacing w:after="0" w:line="240" w:lineRule="auto"/>
                                <w:contextualSpacing/>
                                <w:rPr>
                                  <w:rStyle w:val="Example"/>
                                  <w:rFonts w:cs="Arial"/>
                                  <w:b/>
                                  <w:sz w:val="16"/>
                                  <w:szCs w:val="16"/>
                                </w:rPr>
                              </w:pPr>
                            </w:p>
                            <w:p w:rsidR="00337164" w:rsidRDefault="00337164" w:rsidP="00FB2C8B">
                              <w:pPr>
                                <w:spacing w:after="0" w:line="240" w:lineRule="auto"/>
                                <w:contextualSpacing/>
                                <w:rPr>
                                  <w:rStyle w:val="Example"/>
                                  <w:rFonts w:cs="Arial"/>
                                  <w:b/>
                                  <w:sz w:val="16"/>
                                  <w:szCs w:val="16"/>
                                </w:rPr>
                              </w:pPr>
                              <w:r w:rsidRPr="00305711">
                                <w:rPr>
                                  <w:rStyle w:val="Example"/>
                                  <w:sz w:val="16"/>
                                  <w:szCs w:val="16"/>
                                </w:rPr>
                                <w:t>---------Runtime Options-----------------------------------</w:t>
                              </w:r>
                            </w:p>
                            <w:p w:rsidR="00337164" w:rsidRPr="00154F87" w:rsidRDefault="00337164" w:rsidP="00FB2C8B">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w:t>
                              </w:r>
                              <w:proofErr w:type="spellStart"/>
                              <w:r w:rsidRPr="00305711">
                                <w:rPr>
                                  <w:rStyle w:val="Example"/>
                                  <w:sz w:val="16"/>
                                  <w:szCs w:val="16"/>
                                </w:rPr>
                                <w:t>pRNG</w:t>
                              </w:r>
                              <w:proofErr w:type="spellEnd"/>
                              <w:r w:rsidRPr="00305711">
                                <w:rPr>
                                  <w:rStyle w:val="Example"/>
                                  <w:sz w:val="16"/>
                                  <w:szCs w:val="16"/>
                                </w:rPr>
                                <w:t xml:space="preserve">, or other </w:t>
                              </w:r>
                              <w:proofErr w:type="spellStart"/>
                              <w:r w:rsidRPr="00305711">
                                <w:rPr>
                                  <w:rStyle w:val="Example"/>
                                  <w:sz w:val="16"/>
                                  <w:szCs w:val="16"/>
                                </w:rPr>
                                <w:t>pRNG</w:t>
                              </w:r>
                              <w:proofErr w:type="spellEnd"/>
                              <w:r w:rsidRPr="00305711">
                                <w:rPr>
                                  <w:rStyle w:val="Example"/>
                                  <w:sz w:val="16"/>
                                  <w:szCs w:val="16"/>
                                </w:rPr>
                                <w:t>: "</w:t>
                              </w:r>
                              <w:proofErr w:type="spellStart"/>
                              <w:r w:rsidRPr="00305711">
                                <w:rPr>
                                  <w:rStyle w:val="Example"/>
                                  <w:sz w:val="16"/>
                                  <w:szCs w:val="16"/>
                                </w:rPr>
                                <w:t>RanLux</w:t>
                              </w:r>
                              <w:proofErr w:type="spellEnd"/>
                              <w:r w:rsidRPr="00305711">
                                <w:rPr>
                                  <w:rStyle w:val="Example"/>
                                  <w:sz w:val="16"/>
                                  <w:szCs w:val="16"/>
                                </w:rPr>
                                <w:t>" or "RNSNLW"</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WrBHHTP</w:t>
                              </w:r>
                              <w:proofErr w:type="spellEnd"/>
                              <w:r w:rsidRPr="00305711">
                                <w:rPr>
                                  <w:rStyle w:val="Example"/>
                                  <w:sz w:val="16"/>
                                  <w:szCs w:val="16"/>
                                </w:rPr>
                                <w:t xml:space="preserve">     - Output HH turbulence parameters in </w:t>
                              </w:r>
                              <w:proofErr w:type="spellStart"/>
                              <w:r w:rsidRPr="00305711">
                                <w:rPr>
                                  <w:rStyle w:val="Example"/>
                                  <w:sz w:val="16"/>
                                  <w:szCs w:val="16"/>
                                </w:rPr>
                                <w:t>GenPro</w:t>
                              </w:r>
                              <w:proofErr w:type="spellEnd"/>
                              <w:r w:rsidRPr="00305711">
                                <w:rPr>
                                  <w:rStyle w:val="Example"/>
                                  <w:sz w:val="16"/>
                                  <w:szCs w:val="16"/>
                                </w:rPr>
                                <w:t>-binary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RootName.bin</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WrFHHTP</w:t>
                              </w:r>
                              <w:proofErr w:type="spellEnd"/>
                              <w:r w:rsidRPr="00305711">
                                <w:rPr>
                                  <w:rStyle w:val="Example"/>
                                  <w:sz w:val="16"/>
                                  <w:szCs w:val="16"/>
                                </w:rPr>
                                <w:t xml:space="preserve">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WrADHH</w:t>
                              </w:r>
                              <w:proofErr w:type="spellEnd"/>
                              <w:r w:rsidRPr="00305711">
                                <w:rPr>
                                  <w:rStyle w:val="Example"/>
                                  <w:sz w:val="16"/>
                                  <w:szCs w:val="16"/>
                                </w:rPr>
                                <w:t xml:space="preserve">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RootName.hh</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WrADFF</w:t>
                              </w:r>
                              <w:proofErr w:type="spellEnd"/>
                              <w:r w:rsidRPr="00305711">
                                <w:rPr>
                                  <w:rStyle w:val="Example"/>
                                  <w:sz w:val="16"/>
                                  <w:szCs w:val="16"/>
                                </w:rPr>
                                <w:t xml:space="preserve">      - Output FF time-series data in TurbSim/AeroDyn form?</w:t>
                              </w:r>
                              <w:proofErr w:type="gramEnd"/>
                              <w:r w:rsidRPr="00305711">
                                <w:rPr>
                                  <w:rStyle w:val="Example"/>
                                  <w:sz w:val="16"/>
                                  <w:szCs w:val="16"/>
                                </w:rPr>
                                <w:t xml:space="preserve"> (Generates </w:t>
                              </w:r>
                              <w:proofErr w:type="spellStart"/>
                              <w:r w:rsidRPr="00305711">
                                <w:rPr>
                                  <w:rStyle w:val="Example"/>
                                  <w:sz w:val="16"/>
                                  <w:szCs w:val="16"/>
                                </w:rPr>
                                <w:t>Rootname.bts</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True      </w:t>
                              </w:r>
                              <w:proofErr w:type="spellStart"/>
                              <w:r w:rsidRPr="00305711">
                                <w:rPr>
                                  <w:rStyle w:val="Example"/>
                                  <w:sz w:val="16"/>
                                  <w:szCs w:val="16"/>
                                </w:rPr>
                                <w:t>WrBLFF</w:t>
                              </w:r>
                              <w:proofErr w:type="spellEnd"/>
                              <w:r w:rsidRPr="00305711">
                                <w:rPr>
                                  <w:rStyle w:val="Example"/>
                                  <w:sz w:val="16"/>
                                  <w:szCs w:val="16"/>
                                </w:rPr>
                                <w:t xml:space="preserve">      - Output FF time-series data in BLADED/AeroDyn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RootName.wnd</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WrADTWR</w:t>
                              </w:r>
                              <w:proofErr w:type="spellEnd"/>
                              <w:r w:rsidRPr="00305711">
                                <w:rPr>
                                  <w:rStyle w:val="Example"/>
                                  <w:sz w:val="16"/>
                                  <w:szCs w:val="16"/>
                                </w:rPr>
                                <w:t xml:space="preserve">     - Output tower time-series data?</w:t>
                              </w:r>
                              <w:proofErr w:type="gramEnd"/>
                              <w:r w:rsidRPr="00305711">
                                <w:rPr>
                                  <w:rStyle w:val="Example"/>
                                  <w:sz w:val="16"/>
                                  <w:szCs w:val="16"/>
                                </w:rPr>
                                <w:t xml:space="preserve"> (Generates </w:t>
                              </w:r>
                              <w:proofErr w:type="spellStart"/>
                              <w:r w:rsidRPr="00305711">
                                <w:rPr>
                                  <w:rStyle w:val="Example"/>
                                  <w:sz w:val="16"/>
                                  <w:szCs w:val="16"/>
                                </w:rPr>
                                <w:t>RootName.twr</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WrFMTFF</w:t>
                              </w:r>
                              <w:proofErr w:type="spellEnd"/>
                              <w:r w:rsidRPr="00305711">
                                <w:rPr>
                                  <w:rStyle w:val="Example"/>
                                  <w:sz w:val="16"/>
                                  <w:szCs w:val="16"/>
                                </w:rPr>
                                <w:t xml:space="preserve">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w:t>
                              </w:r>
                              <w:proofErr w:type="spellStart"/>
                              <w:r w:rsidRPr="00305711">
                                <w:rPr>
                                  <w:rStyle w:val="Example"/>
                                  <w:sz w:val="16"/>
                                  <w:szCs w:val="16"/>
                                </w:rPr>
                                <w:t>RootName.u</w:t>
                              </w:r>
                              <w:proofErr w:type="spellEnd"/>
                              <w:r w:rsidRPr="00305711">
                                <w:rPr>
                                  <w:rStyle w:val="Example"/>
                                  <w:sz w:val="16"/>
                                  <w:szCs w:val="16"/>
                                </w:rPr>
                                <w:t>, .v, .w)</w:t>
                              </w:r>
                            </w:p>
                            <w:p w:rsidR="00337164" w:rsidRDefault="00337164" w:rsidP="00FB2C8B">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t>
                              </w:r>
                              <w:proofErr w:type="spellStart"/>
                              <w:r w:rsidRPr="00305711">
                                <w:rPr>
                                  <w:rStyle w:val="Example"/>
                                  <w:sz w:val="16"/>
                                  <w:szCs w:val="16"/>
                                </w:rPr>
                                <w:t>WrACT</w:t>
                              </w:r>
                              <w:proofErr w:type="spellEnd"/>
                              <w:r w:rsidRPr="00305711">
                                <w:rPr>
                                  <w:rStyle w:val="Example"/>
                                  <w:sz w:val="16"/>
                                  <w:szCs w:val="16"/>
                                </w:rPr>
                                <w:t xml:space="preserve">       - Output coherent turbulence time steps in AeroDyn form? (Generates </w:t>
                              </w:r>
                              <w:proofErr w:type="spellStart"/>
                              <w:r w:rsidRPr="00305711">
                                <w:rPr>
                                  <w:rStyle w:val="Example"/>
                                  <w:sz w:val="16"/>
                                  <w:szCs w:val="16"/>
                                </w:rPr>
                                <w:t>RootName.cts</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  </w:t>
                              </w:r>
                              <w:proofErr w:type="gramStart"/>
                              <w:r w:rsidRPr="00154F87">
                                <w:rPr>
                                  <w:rStyle w:val="Example"/>
                                  <w:i/>
                                  <w:color w:val="0070C0"/>
                                  <w:sz w:val="16"/>
                                  <w:szCs w:val="16"/>
                                </w:rPr>
                                <w:t>0</w:t>
                              </w:r>
                              <w:proofErr w:type="gramEnd"/>
                              <w:r w:rsidRPr="00154F87">
                                <w:rPr>
                                  <w:rStyle w:val="Example"/>
                                  <w:i/>
                                  <w:color w:val="0070C0"/>
                                  <w:sz w:val="16"/>
                                  <w:szCs w:val="16"/>
                                </w:rPr>
                                <w:t xml:space="preserve">       </w:t>
                              </w:r>
                              <w:proofErr w:type="spellStart"/>
                              <w:r w:rsidRPr="00D612B1">
                                <w:rPr>
                                  <w:rStyle w:val="Example"/>
                                  <w:i/>
                                  <w:color w:val="0070C0"/>
                                  <w:sz w:val="16"/>
                                  <w:szCs w:val="16"/>
                                </w:rPr>
                                <w:t>ScaleIEC</w:t>
                              </w:r>
                              <w:proofErr w:type="spellEnd"/>
                              <w:r w:rsidRPr="00154F87">
                                <w:rPr>
                                  <w:rStyle w:val="Example"/>
                                  <w:i/>
                                  <w:color w:val="0070C0"/>
                                  <w:sz w:val="16"/>
                                  <w:szCs w:val="16"/>
                                </w:rPr>
                                <w:t xml:space="preserve">    - Scale IEC turbulence models to exact target </w:t>
                              </w:r>
                              <w:proofErr w:type="spellStart"/>
                              <w:r w:rsidRPr="00154F87">
                                <w:rPr>
                                  <w:rStyle w:val="Example"/>
                                  <w:i/>
                                  <w:color w:val="0070C0"/>
                                  <w:sz w:val="16"/>
                                  <w:szCs w:val="16"/>
                                </w:rPr>
                                <w:t>std</w:t>
                              </w:r>
                              <w:proofErr w:type="spellEnd"/>
                              <w:r w:rsidRPr="00154F87">
                                <w:rPr>
                                  <w:rStyle w:val="Example"/>
                                  <w:i/>
                                  <w:color w:val="0070C0"/>
                                  <w:sz w:val="16"/>
                                  <w:szCs w:val="16"/>
                                </w:rPr>
                                <w:t xml:space="preserve"> deviation? [0=none;1=hub;2=all]</w:t>
                              </w:r>
                            </w:p>
                            <w:p w:rsidR="00337164" w:rsidRPr="00154F87" w:rsidRDefault="00337164" w:rsidP="00FB2C8B">
                              <w:pPr>
                                <w:spacing w:after="0" w:line="240" w:lineRule="auto"/>
                                <w:contextualSpacing/>
                                <w:rPr>
                                  <w:rStyle w:val="Example"/>
                                  <w:i/>
                                  <w:color w:val="0070C0"/>
                                  <w:sz w:val="16"/>
                                  <w:szCs w:val="16"/>
                                </w:rPr>
                              </w:pPr>
                            </w:p>
                            <w:p w:rsidR="00337164" w:rsidRDefault="00337164" w:rsidP="00FB2C8B">
                              <w:pPr>
                                <w:spacing w:after="0" w:line="240" w:lineRule="auto"/>
                                <w:contextualSpacing/>
                                <w:rPr>
                                  <w:rStyle w:val="Example"/>
                                  <w:rFonts w:cs="Arial"/>
                                  <w:b/>
                                  <w:sz w:val="16"/>
                                  <w:szCs w:val="16"/>
                                </w:rPr>
                              </w:pPr>
                              <w:r w:rsidRPr="00305711">
                                <w:rPr>
                                  <w:rStyle w:val="Example"/>
                                  <w:sz w:val="16"/>
                                  <w:szCs w:val="16"/>
                                </w:rPr>
                                <w:t>--------Turbine/Model Specifications-----------------------</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NumGrid_Z</w:t>
                              </w:r>
                              <w:proofErr w:type="spellEnd"/>
                              <w:r w:rsidRPr="00154F87">
                                <w:rPr>
                                  <w:rStyle w:val="Example"/>
                                  <w:i/>
                                  <w:color w:val="0070C0"/>
                                  <w:sz w:val="16"/>
                                  <w:szCs w:val="16"/>
                                </w:rPr>
                                <w:t xml:space="preserve">   - Vertical grid-point matrix dimension</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NumGrid_Y</w:t>
                              </w:r>
                              <w:proofErr w:type="spellEnd"/>
                              <w:r w:rsidRPr="00154F87">
                                <w:rPr>
                                  <w:rStyle w:val="Example"/>
                                  <w:i/>
                                  <w:color w:val="0070C0"/>
                                  <w:sz w:val="16"/>
                                  <w:szCs w:val="16"/>
                                </w:rPr>
                                <w:t xml:space="preserve">   - Horizontal grid-point matrix dimension</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0.05      </w:t>
                              </w:r>
                              <w:proofErr w:type="spellStart"/>
                              <w:r w:rsidRPr="00305711">
                                <w:rPr>
                                  <w:rStyle w:val="Example"/>
                                  <w:sz w:val="16"/>
                                  <w:szCs w:val="16"/>
                                </w:rPr>
                                <w:t>TimeStep</w:t>
                              </w:r>
                              <w:proofErr w:type="spellEnd"/>
                              <w:r w:rsidRPr="00305711">
                                <w:rPr>
                                  <w:rStyle w:val="Example"/>
                                  <w:sz w:val="16"/>
                                  <w:szCs w:val="16"/>
                                </w:rPr>
                                <w:t xml:space="preserve">    - Time step [</w:t>
                              </w:r>
                              <w:r>
                                <w:rPr>
                                  <w:rStyle w:val="Example"/>
                                  <w:sz w:val="16"/>
                                  <w:szCs w:val="16"/>
                                </w:rPr>
                                <w:t>s</w:t>
                              </w:r>
                              <w:r w:rsidRPr="00305711">
                                <w:rPr>
                                  <w:rStyle w:val="Example"/>
                                  <w:sz w:val="16"/>
                                  <w:szCs w:val="16"/>
                                </w:rPr>
                                <w:t>]</w:t>
                              </w:r>
                            </w:p>
                            <w:p w:rsidR="00337164" w:rsidRDefault="00337164" w:rsidP="00FB2C8B">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 xml:space="preserve">0       </w:t>
                              </w:r>
                              <w:proofErr w:type="spellStart"/>
                              <w:r w:rsidRPr="00305711">
                                <w:rPr>
                                  <w:rStyle w:val="Example"/>
                                  <w:sz w:val="16"/>
                                  <w:szCs w:val="16"/>
                                </w:rPr>
                                <w:t>AnalysisTime</w:t>
                              </w:r>
                              <w:proofErr w:type="spellEnd"/>
                              <w:r w:rsidRPr="00305711">
                                <w:rPr>
                                  <w:rStyle w:val="Example"/>
                                  <w:sz w:val="16"/>
                                  <w:szCs w:val="16"/>
                                </w:rPr>
                                <w:t>- Length of analysis time series [</w:t>
                              </w:r>
                              <w:r>
                                <w:rPr>
                                  <w:rStyle w:val="Example"/>
                                  <w:sz w:val="16"/>
                                  <w:szCs w:val="16"/>
                                </w:rPr>
                                <w:t>s</w:t>
                              </w:r>
                              <w:r w:rsidRPr="00305711">
                                <w:rPr>
                                  <w:rStyle w:val="Example"/>
                                  <w:sz w:val="16"/>
                                  <w:szCs w:val="16"/>
                                </w:rPr>
                                <w:t>] (program will add time if necessary)</w:t>
                              </w:r>
                            </w:p>
                            <w:p w:rsidR="00337164" w:rsidRDefault="00337164" w:rsidP="00FB2C8B">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spellStart"/>
                              <w:r w:rsidRPr="00305711">
                                <w:rPr>
                                  <w:rStyle w:val="Example"/>
                                  <w:sz w:val="16"/>
                                  <w:szCs w:val="16"/>
                                </w:rPr>
                                <w:t>UsableTime</w:t>
                              </w:r>
                              <w:proofErr w:type="spellEnd"/>
                              <w:r w:rsidRPr="00305711">
                                <w:rPr>
                                  <w:rStyle w:val="Example"/>
                                  <w:sz w:val="16"/>
                                  <w:szCs w:val="16"/>
                                </w:rPr>
                                <w:t xml:space="preserve">  - Usable length of output time series [</w:t>
                              </w:r>
                              <w:r>
                                <w:rPr>
                                  <w:rStyle w:val="Example"/>
                                  <w:sz w:val="16"/>
                                  <w:szCs w:val="16"/>
                                </w:rPr>
                                <w:t>s</w:t>
                              </w:r>
                              <w:r w:rsidRPr="00305711">
                                <w:rPr>
                                  <w:rStyle w:val="Example"/>
                                  <w:sz w:val="16"/>
                                  <w:szCs w:val="16"/>
                                </w:rPr>
                                <w:t>] (pro</w:t>
                              </w:r>
                              <w:r>
                                <w:rPr>
                                  <w:rStyle w:val="Example"/>
                                  <w:sz w:val="16"/>
                                  <w:szCs w:val="16"/>
                                </w:rPr>
                                <w:t xml:space="preserve">gram adds </w:t>
                              </w:r>
                              <w:proofErr w:type="spellStart"/>
                              <w:r>
                                <w:rPr>
                                  <w:rStyle w:val="Example"/>
                                  <w:sz w:val="16"/>
                                  <w:szCs w:val="16"/>
                                </w:rPr>
                                <w:t>GridWidth</w:t>
                              </w:r>
                              <w:proofErr w:type="spellEnd"/>
                              <w:r>
                                <w:rPr>
                                  <w:rStyle w:val="Example"/>
                                  <w:sz w:val="16"/>
                                  <w:szCs w:val="16"/>
                                </w:rPr>
                                <w:t>/</w:t>
                              </w:r>
                              <w:proofErr w:type="spellStart"/>
                              <w:r>
                                <w:rPr>
                                  <w:rStyle w:val="Example"/>
                                  <w:sz w:val="16"/>
                                  <w:szCs w:val="16"/>
                                </w:rPr>
                                <w:t>MeanHHWS</w:t>
                              </w:r>
                              <w:proofErr w:type="spellEnd"/>
                              <w:r>
                                <w:rPr>
                                  <w:rStyle w:val="Example"/>
                                  <w:sz w:val="16"/>
                                  <w:szCs w:val="16"/>
                                </w:rPr>
                                <w:t xml:space="preserve"> seconds</w:t>
                              </w:r>
                              <w:r w:rsidRPr="00305711">
                                <w:rPr>
                                  <w:rStyle w:val="Example"/>
                                  <w:sz w:val="16"/>
                                  <w:szCs w:val="16"/>
                                </w:rPr>
                                <w:t>)</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HubHt</w:t>
                              </w:r>
                              <w:proofErr w:type="spellEnd"/>
                              <w:r w:rsidRPr="00154F87">
                                <w:rPr>
                                  <w:rStyle w:val="Example"/>
                                  <w:i/>
                                  <w:color w:val="0070C0"/>
                                  <w:sz w:val="16"/>
                                  <w:szCs w:val="16"/>
                                </w:rPr>
                                <w:t xml:space="preserve">       - Hub height [m] (should be &gt; 0.5*</w:t>
                              </w:r>
                              <w:proofErr w:type="spellStart"/>
                              <w:r w:rsidRPr="00154F87">
                                <w:rPr>
                                  <w:rStyle w:val="Example"/>
                                  <w:i/>
                                  <w:color w:val="0070C0"/>
                                  <w:sz w:val="16"/>
                                  <w:szCs w:val="16"/>
                                </w:rPr>
                                <w:t>GridHeight</w:t>
                              </w:r>
                              <w:proofErr w:type="spellEnd"/>
                              <w:r w:rsidRPr="00154F87">
                                <w:rPr>
                                  <w:rStyle w:val="Example"/>
                                  <w:i/>
                                  <w:color w:val="0070C0"/>
                                  <w:sz w:val="16"/>
                                  <w:szCs w:val="16"/>
                                </w:rPr>
                                <w:t>)</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r w:rsidRPr="00D612B1">
                                <w:rPr>
                                  <w:rStyle w:val="Example"/>
                                  <w:i/>
                                  <w:color w:val="0070C0"/>
                                  <w:sz w:val="16"/>
                                  <w:szCs w:val="16"/>
                                </w:rPr>
                                <w:t>GridHeight</w:t>
                              </w:r>
                              <w:proofErr w:type="spellEnd"/>
                              <w:r w:rsidRPr="00154F87">
                                <w:rPr>
                                  <w:rStyle w:val="Example"/>
                                  <w:i/>
                                  <w:color w:val="0070C0"/>
                                  <w:sz w:val="16"/>
                                  <w:szCs w:val="16"/>
                                </w:rPr>
                                <w:t xml:space="preserve">  - Grid height [m] </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r w:rsidRPr="00D612B1">
                                <w:rPr>
                                  <w:rStyle w:val="Example"/>
                                  <w:i/>
                                  <w:color w:val="0070C0"/>
                                  <w:sz w:val="16"/>
                                  <w:szCs w:val="16"/>
                                </w:rPr>
                                <w:t>GridWidth</w:t>
                              </w:r>
                              <w:proofErr w:type="spellEnd"/>
                              <w:r w:rsidRPr="00154F87">
                                <w:rPr>
                                  <w:rStyle w:val="Example"/>
                                  <w:i/>
                                  <w:color w:val="0070C0"/>
                                  <w:sz w:val="16"/>
                                  <w:szCs w:val="16"/>
                                </w:rPr>
                                <w:t xml:space="preserve">   - Grid width [m] (should be &gt;= 2*(</w:t>
                              </w:r>
                              <w:proofErr w:type="spellStart"/>
                              <w:r w:rsidRPr="00154F87">
                                <w:rPr>
                                  <w:rStyle w:val="Example"/>
                                  <w:i/>
                                  <w:color w:val="0070C0"/>
                                  <w:sz w:val="16"/>
                                  <w:szCs w:val="16"/>
                                </w:rPr>
                                <w:t>RotorRadius+ShaftLength</w:t>
                              </w:r>
                              <w:proofErr w:type="spellEnd"/>
                              <w:r w:rsidRPr="00154F87">
                                <w:rPr>
                                  <w:rStyle w:val="Example"/>
                                  <w:i/>
                                  <w:color w:val="0070C0"/>
                                  <w:sz w:val="16"/>
                                  <w:szCs w:val="16"/>
                                </w:rPr>
                                <w:t>))</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VFlowAng</w:t>
                              </w:r>
                              <w:proofErr w:type="spellEnd"/>
                              <w:r w:rsidRPr="00305711">
                                <w:rPr>
                                  <w:rStyle w:val="Example"/>
                                  <w:sz w:val="16"/>
                                  <w:szCs w:val="16"/>
                                </w:rPr>
                                <w:t xml:space="preserve">    - Vertical mean flow (</w:t>
                              </w:r>
                              <w:proofErr w:type="spellStart"/>
                              <w:r w:rsidRPr="00305711">
                                <w:rPr>
                                  <w:rStyle w:val="Example"/>
                                  <w:sz w:val="16"/>
                                  <w:szCs w:val="16"/>
                                </w:rPr>
                                <w:t>uptilt</w:t>
                              </w:r>
                              <w:proofErr w:type="spellEnd"/>
                              <w:r w:rsidRPr="00305711">
                                <w:rPr>
                                  <w:rStyle w:val="Example"/>
                                  <w:sz w:val="16"/>
                                  <w:szCs w:val="16"/>
                                </w:rPr>
                                <w:t>) angle [degrees]</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HFlowAng</w:t>
                              </w:r>
                              <w:proofErr w:type="spellEnd"/>
                              <w:r w:rsidRPr="00305711">
                                <w:rPr>
                                  <w:rStyle w:val="Example"/>
                                  <w:sz w:val="16"/>
                                  <w:szCs w:val="16"/>
                                </w:rPr>
                                <w:t xml:space="preserve">    - Horizontal mean flow (skew) angle [degrees]</w:t>
                              </w:r>
                            </w:p>
                            <w:p w:rsidR="00337164" w:rsidRDefault="00337164" w:rsidP="00FB2C8B">
                              <w:pPr>
                                <w:spacing w:after="0" w:line="240" w:lineRule="auto"/>
                                <w:contextualSpacing/>
                                <w:rPr>
                                  <w:rStyle w:val="Example"/>
                                  <w:rFonts w:cs="Arial"/>
                                  <w:b/>
                                  <w:sz w:val="16"/>
                                  <w:szCs w:val="16"/>
                                </w:rPr>
                              </w:pPr>
                            </w:p>
                            <w:p w:rsidR="00337164" w:rsidRDefault="00337164" w:rsidP="00FB2C8B">
                              <w:pPr>
                                <w:spacing w:after="0" w:line="240" w:lineRule="auto"/>
                                <w:contextualSpacing/>
                                <w:rPr>
                                  <w:rStyle w:val="Example"/>
                                  <w:rFonts w:cs="Arial"/>
                                  <w:b/>
                                  <w:sz w:val="16"/>
                                  <w:szCs w:val="16"/>
                                </w:rPr>
                              </w:pPr>
                              <w:r w:rsidRPr="00305711">
                                <w:rPr>
                                  <w:rStyle w:val="Example"/>
                                  <w:sz w:val="16"/>
                                  <w:szCs w:val="16"/>
                                </w:rPr>
                                <w:t>--------Meteorological Boundary Conditions-------------------</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r w:rsidRPr="00305711">
                                <w:rPr>
                                  <w:rStyle w:val="Example"/>
                                  <w:sz w:val="16"/>
                                  <w:szCs w:val="16"/>
                                </w:rPr>
                                <w:t xml:space="preserve">"  </w:t>
                              </w:r>
                              <w:proofErr w:type="spellStart"/>
                              <w:r w:rsidRPr="00305711">
                                <w:rPr>
                                  <w:rStyle w:val="Example"/>
                                  <w:sz w:val="16"/>
                                  <w:szCs w:val="16"/>
                                </w:rPr>
                                <w:t>TurbModel</w:t>
                              </w:r>
                              <w:proofErr w:type="spellEnd"/>
                              <w:r w:rsidRPr="00305711">
                                <w:rPr>
                                  <w:rStyle w:val="Example"/>
                                  <w:sz w:val="16"/>
                                  <w:szCs w:val="16"/>
                                </w:rPr>
                                <w:t xml:space="preserve">   - Turbulence model (IECKAI, IECVKM, GP_LLJ, NWTCUP, SMOOTH, WF_UPW, WF_07D, WF_14D)</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xml:space="preserve">"   </w:t>
                              </w:r>
                              <w:proofErr w:type="spellStart"/>
                              <w:r w:rsidRPr="00305711">
                                <w:rPr>
                                  <w:rStyle w:val="Example"/>
                                  <w:sz w:val="16"/>
                                  <w:szCs w:val="16"/>
                                </w:rPr>
                                <w:t>IECstandard</w:t>
                              </w:r>
                              <w:proofErr w:type="spellEnd"/>
                              <w:r w:rsidRPr="00305711">
                                <w:rPr>
                                  <w:rStyle w:val="Example"/>
                                  <w:sz w:val="16"/>
                                  <w:szCs w:val="16"/>
                                </w:rPr>
                                <w:t xml:space="preserve"> - Number of the IEC standard (61400-x, x=</w:t>
                              </w:r>
                              <w:proofErr w:type="gramStart"/>
                              <w:r w:rsidRPr="00305711">
                                <w:rPr>
                                  <w:rStyle w:val="Example"/>
                                  <w:sz w:val="16"/>
                                  <w:szCs w:val="16"/>
                                </w:rPr>
                                <w:t>1,</w:t>
                              </w:r>
                              <w:proofErr w:type="gramEnd"/>
                              <w:r w:rsidRPr="00305711">
                                <w:rPr>
                                  <w:rStyle w:val="Example"/>
                                  <w:sz w:val="16"/>
                                  <w:szCs w:val="16"/>
                                </w:rPr>
                                <w:t>2,3) with optional 61400-1 ed</w:t>
                              </w:r>
                              <w:r>
                                <w:rPr>
                                  <w:rStyle w:val="Example"/>
                                  <w:sz w:val="16"/>
                                  <w:szCs w:val="16"/>
                                </w:rPr>
                                <w:t>.</w:t>
                              </w:r>
                              <w:r w:rsidRPr="00305711">
                                <w:rPr>
                                  <w:rStyle w:val="Example"/>
                                  <w:sz w:val="16"/>
                                  <w:szCs w:val="16"/>
                                </w:rPr>
                                <w:t xml:space="preserve"> </w:t>
                              </w:r>
                              <w:r>
                                <w:rPr>
                                  <w:rStyle w:val="Example"/>
                                  <w:sz w:val="16"/>
                                  <w:szCs w:val="16"/>
                                </w:rPr>
                                <w:t>#</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proofErr w:type="spellStart"/>
                              <w:r w:rsidRPr="00D612B1">
                                <w:rPr>
                                  <w:rStyle w:val="Example"/>
                                  <w:i/>
                                  <w:color w:val="0070C0"/>
                                  <w:sz w:val="16"/>
                                  <w:szCs w:val="16"/>
                                </w:rPr>
                                <w:t>IECturbc</w:t>
                              </w:r>
                              <w:proofErr w:type="spellEnd"/>
                              <w:r w:rsidRPr="00154F87">
                                <w:rPr>
                                  <w:rStyle w:val="Example"/>
                                  <w:i/>
                                  <w:color w:val="0070C0"/>
                                  <w:sz w:val="16"/>
                                  <w:szCs w:val="16"/>
                                </w:rPr>
                                <w:t xml:space="preserve">    - IEC turbulence characteristic ("A", "B", "C" or TI in %) or KHTEST</w:t>
                              </w:r>
                            </w:p>
                            <w:p w:rsidR="00337164" w:rsidRPr="000B04E0" w:rsidRDefault="00337164" w:rsidP="00FB2C8B">
                              <w:pPr>
                                <w:spacing w:after="0" w:line="240" w:lineRule="auto"/>
                                <w:contextualSpacing/>
                                <w:rPr>
                                  <w:rStyle w:val="Example"/>
                                  <w:b/>
                                  <w:color w:val="C00000"/>
                                  <w:sz w:val="16"/>
                                  <w:szCs w:val="16"/>
                                </w:rPr>
                              </w:pPr>
                              <w:r w:rsidRPr="000B04E0">
                                <w:rPr>
                                  <w:rStyle w:val="Example"/>
                                  <w:b/>
                                  <w:color w:val="C00000"/>
                                  <w:sz w:val="16"/>
                                  <w:szCs w:val="16"/>
                                </w:rPr>
                                <w:t xml:space="preserve">"NTM"     </w:t>
                              </w:r>
                              <w:proofErr w:type="spellStart"/>
                              <w:r w:rsidRPr="000B04E0">
                                <w:rPr>
                                  <w:rStyle w:val="Example"/>
                                  <w:b/>
                                  <w:color w:val="C00000"/>
                                  <w:sz w:val="16"/>
                                  <w:szCs w:val="16"/>
                                </w:rPr>
                                <w:t>IEC_WindType</w:t>
                              </w:r>
                              <w:proofErr w:type="spellEnd"/>
                              <w:r w:rsidRPr="000B04E0">
                                <w:rPr>
                                  <w:rStyle w:val="Example"/>
                                  <w:b/>
                                  <w:color w:val="C00000"/>
                                  <w:sz w:val="16"/>
                                  <w:szCs w:val="16"/>
                                </w:rPr>
                                <w:t>- IEC turbulence type ("NTM", "</w:t>
                              </w:r>
                              <w:proofErr w:type="spellStart"/>
                              <w:r w:rsidRPr="000B04E0">
                                <w:rPr>
                                  <w:rStyle w:val="Example"/>
                                  <w:b/>
                                  <w:color w:val="C00000"/>
                                  <w:sz w:val="16"/>
                                  <w:szCs w:val="16"/>
                                </w:rPr>
                                <w:t>xETM</w:t>
                              </w:r>
                              <w:proofErr w:type="spellEnd"/>
                              <w:r w:rsidRPr="000B04E0">
                                <w:rPr>
                                  <w:rStyle w:val="Example"/>
                                  <w:b/>
                                  <w:color w:val="C00000"/>
                                  <w:sz w:val="16"/>
                                  <w:szCs w:val="16"/>
                                </w:rPr>
                                <w:t>", "xEWM1", or "xEWM50" for x=class 1, 2, or 3)</w:t>
                              </w:r>
                            </w:p>
                            <w:p w:rsidR="00337164" w:rsidRPr="00A34B6E" w:rsidRDefault="00337164" w:rsidP="00FB2C8B">
                              <w:pPr>
                                <w:spacing w:after="0" w:line="240" w:lineRule="auto"/>
                                <w:contextualSpacing/>
                                <w:rPr>
                                  <w:rStyle w:val="Example"/>
                                  <w:rFonts w:cs="Arial"/>
                                  <w:b/>
                                  <w:i/>
                                  <w:sz w:val="16"/>
                                  <w:szCs w:val="16"/>
                                </w:rPr>
                              </w:pPr>
                              <w:proofErr w:type="gramStart"/>
                              <w:r w:rsidRPr="00A34B6E">
                                <w:rPr>
                                  <w:rStyle w:val="Example"/>
                                  <w:i/>
                                  <w:sz w:val="16"/>
                                  <w:szCs w:val="16"/>
                                </w:rPr>
                                <w:t>default</w:t>
                              </w:r>
                              <w:proofErr w:type="gramEnd"/>
                              <w:r w:rsidRPr="00A34B6E">
                                <w:rPr>
                                  <w:rStyle w:val="Example"/>
                                  <w:i/>
                                  <w:sz w:val="16"/>
                                  <w:szCs w:val="16"/>
                                </w:rPr>
                                <w:t xml:space="preserve">   </w:t>
                              </w:r>
                              <w:proofErr w:type="spellStart"/>
                              <w:r w:rsidRPr="00A34B6E">
                                <w:rPr>
                                  <w:rStyle w:val="Example"/>
                                  <w:i/>
                                  <w:sz w:val="16"/>
                                  <w:szCs w:val="16"/>
                                </w:rPr>
                                <w:t>ETMc</w:t>
                              </w:r>
                              <w:proofErr w:type="spellEnd"/>
                              <w:r w:rsidRPr="00A34B6E">
                                <w:rPr>
                                  <w:rStyle w:val="Example"/>
                                  <w:i/>
                                  <w:sz w:val="16"/>
                                  <w:szCs w:val="16"/>
                                </w:rPr>
                                <w:t xml:space="preserve">        - IEC Extreme turbulence model "c" parameter [m/s] (or "default")</w:t>
                              </w:r>
                            </w:p>
                            <w:p w:rsidR="00337164" w:rsidRDefault="00337164" w:rsidP="00FB2C8B">
                              <w:pPr>
                                <w:spacing w:after="0" w:line="240" w:lineRule="auto"/>
                                <w:contextualSpacing/>
                                <w:rPr>
                                  <w:rStyle w:val="Example"/>
                                  <w:rFonts w:cs="Arial"/>
                                  <w:b/>
                                  <w:sz w:val="16"/>
                                  <w:szCs w:val="16"/>
                                </w:rPr>
                              </w:pPr>
                              <w:r>
                                <w:rPr>
                                  <w:rStyle w:val="Example"/>
                                  <w:sz w:val="16"/>
                                  <w:szCs w:val="16"/>
                                </w:rPr>
                                <w:t xml:space="preserve">"PL"      </w:t>
                              </w:r>
                              <w:proofErr w:type="spellStart"/>
                              <w:r w:rsidRPr="00305711">
                                <w:rPr>
                                  <w:rStyle w:val="Example"/>
                                  <w:sz w:val="16"/>
                                  <w:szCs w:val="16"/>
                                </w:rPr>
                                <w:t>Prof</w:t>
                              </w:r>
                              <w:r>
                                <w:rPr>
                                  <w:rStyle w:val="Example"/>
                                  <w:sz w:val="16"/>
                                  <w:szCs w:val="16"/>
                                </w:rPr>
                                <w:t>ile</w:t>
                              </w:r>
                              <w:r w:rsidRPr="00305711">
                                <w:rPr>
                                  <w:rStyle w:val="Example"/>
                                  <w:sz w:val="16"/>
                                  <w:szCs w:val="16"/>
                                </w:rPr>
                                <w:t>Type</w:t>
                              </w:r>
                              <w:proofErr w:type="spellEnd"/>
                              <w:r w:rsidRPr="00305711">
                                <w:rPr>
                                  <w:rStyle w:val="Example"/>
                                  <w:sz w:val="16"/>
                                  <w:szCs w:val="16"/>
                                </w:rPr>
                                <w:t xml:space="preserve"> - Wind profile type ("JET"=Low-level jet</w:t>
                              </w:r>
                              <w:r>
                                <w:rPr>
                                  <w:rStyle w:val="Example"/>
                                  <w:sz w:val="16"/>
                                  <w:szCs w:val="16"/>
                                </w:rPr>
                                <w:t>, "LOG", "PL"=power law, "</w:t>
                              </w:r>
                              <w:proofErr w:type="spellStart"/>
                              <w:r>
                                <w:rPr>
                                  <w:rStyle w:val="Example"/>
                                  <w:sz w:val="16"/>
                                  <w:szCs w:val="16"/>
                                </w:rPr>
                                <w:t>IEC",</w:t>
                              </w:r>
                              <w:r w:rsidRPr="00305711">
                                <w:rPr>
                                  <w:rStyle w:val="Example"/>
                                  <w:sz w:val="16"/>
                                  <w:szCs w:val="16"/>
                                </w:rPr>
                                <w:t>"default</w:t>
                              </w:r>
                              <w:proofErr w:type="spellEnd"/>
                              <w:r w:rsidRPr="00305711">
                                <w:rPr>
                                  <w:rStyle w:val="Example"/>
                                  <w:sz w:val="16"/>
                                  <w:szCs w:val="16"/>
                                </w:rPr>
                                <w:t>")</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RefHt</w:t>
                              </w:r>
                              <w:proofErr w:type="spellEnd"/>
                              <w:r w:rsidRPr="00154F87">
                                <w:rPr>
                                  <w:rStyle w:val="Example"/>
                                  <w:i/>
                                  <w:color w:val="0070C0"/>
                                  <w:sz w:val="16"/>
                                  <w:szCs w:val="16"/>
                                </w:rPr>
                                <w:t xml:space="preserve">       - Height of the reference wind speed [m]</w:t>
                              </w:r>
                            </w:p>
                            <w:p w:rsidR="00337164" w:rsidRPr="00154F87" w:rsidRDefault="00337164" w:rsidP="00FB2C8B">
                              <w:pPr>
                                <w:spacing w:after="0" w:line="240" w:lineRule="auto"/>
                                <w:contextualSpacing/>
                                <w:rPr>
                                  <w:rStyle w:val="Example"/>
                                  <w:b/>
                                  <w:color w:val="C00000"/>
                                  <w:sz w:val="16"/>
                                  <w:szCs w:val="16"/>
                                </w:rPr>
                              </w:pPr>
                              <w:r w:rsidRPr="00154F87">
                                <w:rPr>
                                  <w:rStyle w:val="Example"/>
                                  <w:b/>
                                  <w:color w:val="C00000"/>
                                  <w:sz w:val="16"/>
                                  <w:szCs w:val="16"/>
                                </w:rPr>
                                <w:t xml:space="preserve">18.2      </w:t>
                              </w:r>
                              <w:proofErr w:type="spellStart"/>
                              <w:r w:rsidRPr="00D612B1">
                                <w:rPr>
                                  <w:rStyle w:val="Example"/>
                                  <w:b/>
                                  <w:color w:val="C00000"/>
                                  <w:sz w:val="16"/>
                                  <w:szCs w:val="16"/>
                                </w:rPr>
                                <w:t>URef</w:t>
                              </w:r>
                              <w:proofErr w:type="spellEnd"/>
                              <w:r w:rsidRPr="00154F87">
                                <w:rPr>
                                  <w:rStyle w:val="Example"/>
                                  <w:b/>
                                  <w:color w:val="C00000"/>
                                  <w:sz w:val="16"/>
                                  <w:szCs w:val="16"/>
                                </w:rPr>
                                <w:t xml:space="preserve">        - Mean wind speed at the reference height [m/s]</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ZJetMax</w:t>
                              </w:r>
                              <w:proofErr w:type="spellEnd"/>
                              <w:r w:rsidRPr="00D245C5">
                                <w:rPr>
                                  <w:rStyle w:val="Example"/>
                                  <w:i/>
                                  <w:strike/>
                                  <w:sz w:val="16"/>
                                  <w:szCs w:val="16"/>
                                </w:rPr>
                                <w:t xml:space="preserve">     - Height of the low-level jet [m] (70-490 m or "default", only for "JET" profile)</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w:t>
                              </w:r>
                              <w:proofErr w:type="spellStart"/>
                              <w:r w:rsidRPr="00305711">
                                <w:rPr>
                                  <w:rStyle w:val="Example"/>
                                  <w:sz w:val="16"/>
                                  <w:szCs w:val="16"/>
                                </w:rPr>
                                <w:t>PLExp</w:t>
                              </w:r>
                              <w:proofErr w:type="spellEnd"/>
                              <w:r w:rsidRPr="00305711">
                                <w:rPr>
                                  <w:rStyle w:val="Example"/>
                                  <w:sz w:val="16"/>
                                  <w:szCs w:val="16"/>
                                </w:rPr>
                                <w:t xml:space="preserve">       - Power law exponent (or "default")</w:t>
                              </w:r>
                            </w:p>
                            <w:p w:rsidR="00337164" w:rsidRPr="009F5A57" w:rsidRDefault="00337164" w:rsidP="00FB2C8B">
                              <w:pPr>
                                <w:spacing w:after="0" w:line="240" w:lineRule="auto"/>
                                <w:contextualSpacing/>
                                <w:rPr>
                                  <w:rStyle w:val="Example"/>
                                  <w:sz w:val="16"/>
                                  <w:szCs w:val="16"/>
                                </w:rPr>
                              </w:pPr>
                              <w:proofErr w:type="gramStart"/>
                              <w:r w:rsidRPr="009F5A57">
                                <w:rPr>
                                  <w:rStyle w:val="Example"/>
                                  <w:sz w:val="16"/>
                                  <w:szCs w:val="16"/>
                                </w:rPr>
                                <w:t>default</w:t>
                              </w:r>
                              <w:proofErr w:type="gramEnd"/>
                              <w:r w:rsidRPr="009F5A57">
                                <w:rPr>
                                  <w:rStyle w:val="Example"/>
                                  <w:sz w:val="16"/>
                                  <w:szCs w:val="16"/>
                                </w:rPr>
                                <w:t xml:space="preserve">   Z0          - Surface roughness length [m] (or "default")</w:t>
                              </w:r>
                            </w:p>
                            <w:p w:rsidR="00337164" w:rsidRDefault="00337164" w:rsidP="00FB2C8B">
                              <w:pPr>
                                <w:spacing w:after="0" w:line="240" w:lineRule="auto"/>
                                <w:contextualSpacing/>
                                <w:rPr>
                                  <w:rStyle w:val="Example"/>
                                  <w:rFonts w:cs="Arial"/>
                                  <w:b/>
                                  <w:sz w:val="16"/>
                                  <w:szCs w:val="16"/>
                                </w:rPr>
                              </w:pP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Latitude    - Site latitude [degrees] (or "default")</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UStar</w:t>
                              </w:r>
                              <w:proofErr w:type="spellEnd"/>
                              <w:r w:rsidRPr="00D245C5">
                                <w:rPr>
                                  <w:rStyle w:val="Example"/>
                                  <w:i/>
                                  <w:strike/>
                                  <w:sz w:val="16"/>
                                  <w:szCs w:val="16"/>
                                </w:rPr>
                                <w:t xml:space="preserve">       - Friction or shear velocity [m/s]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ZI          - Mixing layer depth [m]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PC_UW       - Mean </w:t>
                              </w:r>
                              <w:proofErr w:type="spellStart"/>
                              <w:r w:rsidRPr="00D245C5">
                                <w:rPr>
                                  <w:rStyle w:val="Example"/>
                                  <w:i/>
                                  <w:strike/>
                                  <w:sz w:val="16"/>
                                  <w:szCs w:val="16"/>
                                </w:rPr>
                                <w:t>u'w</w:t>
                              </w:r>
                              <w:proofErr w:type="spellEnd"/>
                              <w:r w:rsidRPr="00D245C5">
                                <w:rPr>
                                  <w:rStyle w:val="Example"/>
                                  <w:i/>
                                  <w:strike/>
                                  <w:sz w:val="16"/>
                                  <w:szCs w:val="16"/>
                                </w:rPr>
                                <w:t>' Reynolds stress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PC_UV       - Mean </w:t>
                              </w:r>
                              <w:proofErr w:type="spellStart"/>
                              <w:r w:rsidRPr="00D245C5">
                                <w:rPr>
                                  <w:rStyle w:val="Example"/>
                                  <w:i/>
                                  <w:strike/>
                                  <w:sz w:val="16"/>
                                  <w:szCs w:val="16"/>
                                </w:rPr>
                                <w:t>u'v</w:t>
                              </w:r>
                              <w:proofErr w:type="spellEnd"/>
                              <w:r w:rsidRPr="00D245C5">
                                <w:rPr>
                                  <w:rStyle w:val="Example"/>
                                  <w:i/>
                                  <w:strike/>
                                  <w:sz w:val="16"/>
                                  <w:szCs w:val="16"/>
                                </w:rPr>
                                <w:t>' Reynolds stress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PC_VW       - Mean </w:t>
                              </w:r>
                              <w:proofErr w:type="spellStart"/>
                              <w:r w:rsidRPr="00D245C5">
                                <w:rPr>
                                  <w:rStyle w:val="Example"/>
                                  <w:i/>
                                  <w:strike/>
                                  <w:sz w:val="16"/>
                                  <w:szCs w:val="16"/>
                                </w:rPr>
                                <w:t>v'w</w:t>
                              </w:r>
                              <w:proofErr w:type="spellEnd"/>
                              <w:r w:rsidRPr="00D245C5">
                                <w:rPr>
                                  <w:rStyle w:val="Example"/>
                                  <w:i/>
                                  <w:strike/>
                                  <w:sz w:val="16"/>
                                  <w:szCs w:val="16"/>
                                </w:rPr>
                                <w:t>' Reynolds stress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InCDec1     - U-component coherence parameters ("a  b" in quotes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InCDec2     - V-component coherence parameters ("a  b" in quotes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InCDec3     - W-component coherence parameters ("a  b" in quotes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CohExp</w:t>
                              </w:r>
                              <w:proofErr w:type="spellEnd"/>
                              <w:r w:rsidRPr="00D245C5">
                                <w:rPr>
                                  <w:rStyle w:val="Example"/>
                                  <w:i/>
                                  <w:strike/>
                                  <w:sz w:val="16"/>
                                  <w:szCs w:val="16"/>
                                </w:rPr>
                                <w:t xml:space="preserve">      - Coherence exponent (or "default")</w:t>
                              </w:r>
                            </w:p>
                            <w:p w:rsidR="00337164" w:rsidRPr="00D245C5" w:rsidRDefault="00337164" w:rsidP="00FB2C8B">
                              <w:pPr>
                                <w:spacing w:after="0" w:line="240" w:lineRule="auto"/>
                                <w:contextualSpacing/>
                                <w:rPr>
                                  <w:rStyle w:val="Example"/>
                                  <w:rFonts w:cs="Arial"/>
                                  <w:b/>
                                  <w:i/>
                                  <w:strike/>
                                  <w:sz w:val="16"/>
                                  <w:szCs w:val="16"/>
                                </w:rPr>
                              </w:pP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 xml:space="preserve">eventdata"  </w:t>
                              </w:r>
                              <w:proofErr w:type="spellStart"/>
                              <w:r>
                                <w:rPr>
                                  <w:rStyle w:val="Example"/>
                                  <w:i/>
                                  <w:strike/>
                                  <w:sz w:val="16"/>
                                  <w:szCs w:val="16"/>
                                </w:rPr>
                                <w:t>CTEventPath</w:t>
                              </w:r>
                              <w:proofErr w:type="spellEnd"/>
                              <w:r>
                                <w:rPr>
                                  <w:rStyle w:val="Example"/>
                                  <w:i/>
                                  <w:strike/>
                                  <w:sz w:val="16"/>
                                  <w:szCs w:val="16"/>
                                </w:rPr>
                                <w:t xml:space="preserve"> </w:t>
                              </w:r>
                              <w:r w:rsidRPr="00D245C5">
                                <w:rPr>
                                  <w:rStyle w:val="Example"/>
                                  <w:i/>
                                  <w:strike/>
                                  <w:sz w:val="16"/>
                                  <w:szCs w:val="16"/>
                                </w:rPr>
                                <w:t xml:space="preserve"> - Name of the path where event data files are located</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 xml:space="preserve">"Random"  </w:t>
                              </w:r>
                              <w:proofErr w:type="spellStart"/>
                              <w:r w:rsidRPr="00D245C5">
                                <w:rPr>
                                  <w:rStyle w:val="Example"/>
                                  <w:i/>
                                  <w:strike/>
                                  <w:sz w:val="16"/>
                                  <w:szCs w:val="16"/>
                                </w:rPr>
                                <w:t>CTEventFile</w:t>
                              </w:r>
                              <w:proofErr w:type="spellEnd"/>
                              <w:r w:rsidRPr="00D245C5">
                                <w:rPr>
                                  <w:rStyle w:val="Example"/>
                                  <w:i/>
                                  <w:strike/>
                                  <w:sz w:val="16"/>
                                  <w:szCs w:val="16"/>
                                </w:rPr>
                                <w:t xml:space="preserve"> - Type of event files ("LES", "DNS", or "RANDOM")</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 xml:space="preserve"> 1.0      </w:t>
                              </w:r>
                              <w:proofErr w:type="spellStart"/>
                              <w:r w:rsidRPr="00D245C5">
                                <w:rPr>
                                  <w:rStyle w:val="Example"/>
                                  <w:i/>
                                  <w:strike/>
                                  <w:sz w:val="16"/>
                                  <w:szCs w:val="16"/>
                                </w:rPr>
                                <w:t>DistScl</w:t>
                              </w:r>
                              <w:proofErr w:type="spellEnd"/>
                              <w:r w:rsidRPr="00D245C5">
                                <w:rPr>
                                  <w:rStyle w:val="Example"/>
                                  <w:i/>
                                  <w:strike/>
                                  <w:sz w:val="16"/>
                                  <w:szCs w:val="16"/>
                                </w:rPr>
                                <w:t xml:space="preserve">     - Disturbance scale (ratio of wave height to rotor disk).</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CTLy</w:t>
                              </w:r>
                              <w:proofErr w:type="spellEnd"/>
                              <w:r w:rsidRPr="00D245C5">
                                <w:rPr>
                                  <w:rStyle w:val="Example"/>
                                  <w:i/>
                                  <w:strike/>
                                  <w:sz w:val="16"/>
                                  <w:szCs w:val="16"/>
                                </w:rPr>
                                <w:t xml:space="preserve">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CTLz</w:t>
                              </w:r>
                              <w:proofErr w:type="spellEnd"/>
                              <w:r w:rsidRPr="00D245C5">
                                <w:rPr>
                                  <w:rStyle w:val="Example"/>
                                  <w:i/>
                                  <w:strike/>
                                  <w:sz w:val="16"/>
                                  <w:szCs w:val="16"/>
                                </w:rPr>
                                <w:t xml:space="preserve">        - Fractional location of hub height from the bottom of the dataset.</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 xml:space="preserve">30.0      </w:t>
                              </w:r>
                              <w:proofErr w:type="spellStart"/>
                              <w:r w:rsidRPr="00D245C5">
                                <w:rPr>
                                  <w:rStyle w:val="Example"/>
                                  <w:i/>
                                  <w:strike/>
                                  <w:sz w:val="16"/>
                                  <w:szCs w:val="16"/>
                                </w:rPr>
                                <w:t>CTStartTime</w:t>
                              </w:r>
                              <w:proofErr w:type="spellEnd"/>
                              <w:r w:rsidRPr="00D245C5">
                                <w:rPr>
                                  <w:rStyle w:val="Example"/>
                                  <w:i/>
                                  <w:strike/>
                                  <w:sz w:val="16"/>
                                  <w:szCs w:val="16"/>
                                </w:rPr>
                                <w:t xml:space="preserve"> - Minimum start time for coherent structures in </w:t>
                              </w:r>
                              <w:proofErr w:type="spellStart"/>
                              <w:r w:rsidRPr="00D245C5">
                                <w:rPr>
                                  <w:rStyle w:val="Example"/>
                                  <w:i/>
                                  <w:strike/>
                                  <w:sz w:val="16"/>
                                  <w:szCs w:val="16"/>
                                </w:rPr>
                                <w:t>RootName.cts</w:t>
                              </w:r>
                              <w:proofErr w:type="spellEnd"/>
                              <w:r w:rsidRPr="00D245C5">
                                <w:rPr>
                                  <w:rStyle w:val="Example"/>
                                  <w:i/>
                                  <w:strike/>
                                  <w:sz w:val="16"/>
                                  <w:szCs w:val="16"/>
                                </w:rPr>
                                <w:t xml:space="preserve"> [s]</w:t>
                              </w:r>
                            </w:p>
                            <w:p w:rsidR="00337164" w:rsidRDefault="00337164" w:rsidP="00FB2C8B">
                              <w:pPr>
                                <w:spacing w:after="0" w:line="240" w:lineRule="auto"/>
                                <w:contextualSpacing/>
                                <w:rPr>
                                  <w:rStyle w:val="Example"/>
                                  <w:rFonts w:cs="Arial"/>
                                  <w:b/>
                                  <w:sz w:val="16"/>
                                  <w:szCs w:val="16"/>
                                </w:rPr>
                              </w:pPr>
                            </w:p>
                            <w:p w:rsidR="00337164" w:rsidRDefault="00337164" w:rsidP="00FB2C8B">
                              <w:pPr>
                                <w:spacing w:after="0" w:line="240" w:lineRule="auto"/>
                                <w:contextualSpacing/>
                                <w:rPr>
                                  <w:rStyle w:val="Example"/>
                                  <w:rFonts w:cs="Arial"/>
                                  <w:b/>
                                  <w:sz w:val="16"/>
                                  <w:szCs w:val="16"/>
                                </w:rPr>
                              </w:pPr>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w:t>
                              </w:r>
                            </w:p>
                          </w:txbxContent>
                        </wps:txbx>
                        <wps:bodyPr rot="0" vert="horz" wrap="square" lIns="45720" tIns="45720" rIns="4572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69" style="position:absolute;left:0;text-align:left;margin-left:-23.4pt;margin-top:10.45pt;width:514.8pt;height:637pt;z-index:251702272;mso-position-horizontal-relative:text;mso-position-vertical-relative:text" coordorigin="684,1764" coordsize="10296,1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">
                <v:shape id="Text Box 40" o:spid="_x0000_s1070" type="#_x0000_t202" style="position:absolute;left:1152;top:13717;width:9360;height: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rpUcQA&#10;AADbAAAADwAAAGRycy9kb3ducmV2LnhtbESPQWvCQBSE70L/w/IKvemmQUJJXUMJCvYkjV68vWZf&#10;kzTZt2F31eiv7xYKPQ4z8w2zKiYziAs531lW8LxIQBDXVnfcKDgetvMXED4gaxwsk4IbeSjWD7MV&#10;5tpe+YMuVWhEhLDPUUEbwphL6euWDPqFHYmj92WdwRCla6R2eI1wM8g0STJpsOO40OJIZUt1X52N&#10;gveT229OPrnb9DOU33VvD3e5VOrpcXp7BRFoCv/hv/ZOK1hm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66VHEAAAA2wAAAA8AAAAAAAAAAAAAAAAAmAIAAGRycy9k&#10;b3ducmV2LnhtbFBLBQYAAAAABAAEAPUAAACJAwAAAAA=&#10;" stroked="f">
                  <v:textbox inset=",0,,0">
                    <w:txbxContent>
                      <w:p w:rsidR="00337164" w:rsidRDefault="00337164" w:rsidP="00FB2C8B">
                        <w:pPr>
                          <w:pStyle w:val="NRELFigureCaption"/>
                        </w:pPr>
                        <w:bookmarkStart w:id="564" w:name="Figure_IEC_input"/>
                        <w:bookmarkStart w:id="565" w:name="_Toc335905363"/>
                        <w:bookmarkStart w:id="566" w:name="_Toc399876298"/>
                        <w:bookmarkStart w:id="567" w:name="_Toc452622684"/>
                        <w:r>
                          <w:t xml:space="preserve">Figure </w:t>
                        </w:r>
                        <w:r>
                          <w:fldChar w:fldCharType="begin" w:fldLock="1"/>
                        </w:r>
                        <w:r>
                          <w:instrText xml:space="preserve"> REF  Appendix_Quick_letter \h  \* MERGEFORMAT </w:instrText>
                        </w:r>
                        <w:r>
                          <w:fldChar w:fldCharType="separate"/>
                        </w:r>
                        <w:r>
                          <w:t>B</w:t>
                        </w:r>
                        <w:r>
                          <w:fldChar w:fldCharType="end"/>
                        </w:r>
                        <w:r>
                          <w:t>-</w:t>
                        </w:r>
                        <w:r w:rsidR="00D703A1">
                          <w:fldChar w:fldCharType="begin"/>
                        </w:r>
                        <w:r w:rsidR="00D703A1">
                          <w:instrText xml:space="preserve"> SEQ TS_quick \* MERGEFORMAT  \* MERGEFORMAT </w:instrText>
                        </w:r>
                        <w:r w:rsidR="00D703A1">
                          <w:fldChar w:fldCharType="separate"/>
                        </w:r>
                        <w:r w:rsidR="00526B2A">
                          <w:rPr>
                            <w:noProof/>
                          </w:rPr>
                          <w:t>1</w:t>
                        </w:r>
                        <w:r w:rsidR="00D703A1">
                          <w:rPr>
                            <w:noProof/>
                          </w:rPr>
                          <w:fldChar w:fldCharType="end"/>
                        </w:r>
                        <w:bookmarkEnd w:id="564"/>
                        <w:proofErr w:type="gramStart"/>
                        <w:r>
                          <w:t xml:space="preserve">.  </w:t>
                        </w:r>
                        <w:proofErr w:type="gramEnd"/>
                        <w:r>
                          <w:t>Sample TurbSim input file for IEC turbulence: parameters shown in blue should be changed based on the turbine configuration; parameters shown in red should be changed for each load case and simulation.</w:t>
                        </w:r>
                        <w:bookmarkEnd w:id="565"/>
                        <w:bookmarkEnd w:id="566"/>
                        <w:bookmarkEnd w:id="567"/>
                      </w:p>
                    </w:txbxContent>
                  </v:textbox>
                </v:shape>
                <v:shape id="_x0000_s1071" type="#_x0000_t202" style="position:absolute;left:684;top:1764;width:10296;height:1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qGsUA&#10;AADbAAAADwAAAGRycy9kb3ducmV2LnhtbESPQWvCQBSE74L/YXlCb82mYlXSbESkQqHtwejB4yP7&#10;zKbNvg3ZrSb/vlsoeBxm5hsm3wy2FVfqfeNYwVOSgiCunG64VnA67h/XIHxA1tg6JgUjedgU00mO&#10;mXY3PtC1DLWIEPYZKjAhdJmUvjJk0SeuI47exfUWQ5R9LXWPtwi3rZyn6VJabDguGOxoZ6j6Ln+s&#10;gp1fnC/j114+f5xfl++lHsZPZ5R6mA3bFxCBhnAP/7fftILFCv6+x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TeoaxQAAANsAAAAPAAAAAAAAAAAAAAAAAJgCAABkcnMv&#10;ZG93bnJldi54bWxQSwUGAAAAAAQABAD1AAAAigMAAAAA&#10;" strokeweight="1.5pt">
                  <v:textbox inset="3.6pt,,3.6pt,0">
                    <w:txbxContent>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337164" w:rsidRDefault="00337164" w:rsidP="00FB2C8B">
                        <w:pPr>
                          <w:spacing w:after="0" w:line="240" w:lineRule="auto"/>
                          <w:contextualSpacing/>
                          <w:rPr>
                            <w:rStyle w:val="Example"/>
                            <w:rFonts w:cs="Arial"/>
                            <w:b/>
                            <w:sz w:val="16"/>
                            <w:szCs w:val="16"/>
                          </w:rPr>
                        </w:pPr>
                      </w:p>
                      <w:p w:rsidR="00337164" w:rsidRDefault="00337164" w:rsidP="00FB2C8B">
                        <w:pPr>
                          <w:spacing w:after="0" w:line="240" w:lineRule="auto"/>
                          <w:contextualSpacing/>
                          <w:rPr>
                            <w:rStyle w:val="Example"/>
                            <w:rFonts w:cs="Arial"/>
                            <w:b/>
                            <w:sz w:val="16"/>
                            <w:szCs w:val="16"/>
                          </w:rPr>
                        </w:pPr>
                        <w:r w:rsidRPr="00305711">
                          <w:rPr>
                            <w:rStyle w:val="Example"/>
                            <w:sz w:val="16"/>
                            <w:szCs w:val="16"/>
                          </w:rPr>
                          <w:t>---------Runtime Options-----------------------------------</w:t>
                        </w:r>
                      </w:p>
                      <w:p w:rsidR="00337164" w:rsidRPr="00154F87" w:rsidRDefault="00337164" w:rsidP="00FB2C8B">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w:t>
                        </w:r>
                        <w:proofErr w:type="spellStart"/>
                        <w:r w:rsidRPr="00305711">
                          <w:rPr>
                            <w:rStyle w:val="Example"/>
                            <w:sz w:val="16"/>
                            <w:szCs w:val="16"/>
                          </w:rPr>
                          <w:t>pRNG</w:t>
                        </w:r>
                        <w:proofErr w:type="spellEnd"/>
                        <w:r w:rsidRPr="00305711">
                          <w:rPr>
                            <w:rStyle w:val="Example"/>
                            <w:sz w:val="16"/>
                            <w:szCs w:val="16"/>
                          </w:rPr>
                          <w:t xml:space="preserve">, or other </w:t>
                        </w:r>
                        <w:proofErr w:type="spellStart"/>
                        <w:r w:rsidRPr="00305711">
                          <w:rPr>
                            <w:rStyle w:val="Example"/>
                            <w:sz w:val="16"/>
                            <w:szCs w:val="16"/>
                          </w:rPr>
                          <w:t>pRNG</w:t>
                        </w:r>
                        <w:proofErr w:type="spellEnd"/>
                        <w:r w:rsidRPr="00305711">
                          <w:rPr>
                            <w:rStyle w:val="Example"/>
                            <w:sz w:val="16"/>
                            <w:szCs w:val="16"/>
                          </w:rPr>
                          <w:t>: "</w:t>
                        </w:r>
                        <w:proofErr w:type="spellStart"/>
                        <w:r w:rsidRPr="00305711">
                          <w:rPr>
                            <w:rStyle w:val="Example"/>
                            <w:sz w:val="16"/>
                            <w:szCs w:val="16"/>
                          </w:rPr>
                          <w:t>RanLux</w:t>
                        </w:r>
                        <w:proofErr w:type="spellEnd"/>
                        <w:r w:rsidRPr="00305711">
                          <w:rPr>
                            <w:rStyle w:val="Example"/>
                            <w:sz w:val="16"/>
                            <w:szCs w:val="16"/>
                          </w:rPr>
                          <w:t>" or "RNSNLW"</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WrBHHTP</w:t>
                        </w:r>
                        <w:proofErr w:type="spellEnd"/>
                        <w:r w:rsidRPr="00305711">
                          <w:rPr>
                            <w:rStyle w:val="Example"/>
                            <w:sz w:val="16"/>
                            <w:szCs w:val="16"/>
                          </w:rPr>
                          <w:t xml:space="preserve">     - Output HH turbulence parameters in </w:t>
                        </w:r>
                        <w:proofErr w:type="spellStart"/>
                        <w:r w:rsidRPr="00305711">
                          <w:rPr>
                            <w:rStyle w:val="Example"/>
                            <w:sz w:val="16"/>
                            <w:szCs w:val="16"/>
                          </w:rPr>
                          <w:t>GenPro</w:t>
                        </w:r>
                        <w:proofErr w:type="spellEnd"/>
                        <w:r w:rsidRPr="00305711">
                          <w:rPr>
                            <w:rStyle w:val="Example"/>
                            <w:sz w:val="16"/>
                            <w:szCs w:val="16"/>
                          </w:rPr>
                          <w:t>-binary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RootName.bin</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WrFHHTP</w:t>
                        </w:r>
                        <w:proofErr w:type="spellEnd"/>
                        <w:r w:rsidRPr="00305711">
                          <w:rPr>
                            <w:rStyle w:val="Example"/>
                            <w:sz w:val="16"/>
                            <w:szCs w:val="16"/>
                          </w:rPr>
                          <w:t xml:space="preserve">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WrADHH</w:t>
                        </w:r>
                        <w:proofErr w:type="spellEnd"/>
                        <w:r w:rsidRPr="00305711">
                          <w:rPr>
                            <w:rStyle w:val="Example"/>
                            <w:sz w:val="16"/>
                            <w:szCs w:val="16"/>
                          </w:rPr>
                          <w:t xml:space="preserve">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RootName.hh</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WrADFF</w:t>
                        </w:r>
                        <w:proofErr w:type="spellEnd"/>
                        <w:r w:rsidRPr="00305711">
                          <w:rPr>
                            <w:rStyle w:val="Example"/>
                            <w:sz w:val="16"/>
                            <w:szCs w:val="16"/>
                          </w:rPr>
                          <w:t xml:space="preserve">      - Output FF time-series data in TurbSim/AeroDyn form?</w:t>
                        </w:r>
                        <w:proofErr w:type="gramEnd"/>
                        <w:r w:rsidRPr="00305711">
                          <w:rPr>
                            <w:rStyle w:val="Example"/>
                            <w:sz w:val="16"/>
                            <w:szCs w:val="16"/>
                          </w:rPr>
                          <w:t xml:space="preserve"> (Generates </w:t>
                        </w:r>
                        <w:proofErr w:type="spellStart"/>
                        <w:r w:rsidRPr="00305711">
                          <w:rPr>
                            <w:rStyle w:val="Example"/>
                            <w:sz w:val="16"/>
                            <w:szCs w:val="16"/>
                          </w:rPr>
                          <w:t>Rootname.bts</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True      </w:t>
                        </w:r>
                        <w:proofErr w:type="spellStart"/>
                        <w:r w:rsidRPr="00305711">
                          <w:rPr>
                            <w:rStyle w:val="Example"/>
                            <w:sz w:val="16"/>
                            <w:szCs w:val="16"/>
                          </w:rPr>
                          <w:t>WrBLFF</w:t>
                        </w:r>
                        <w:proofErr w:type="spellEnd"/>
                        <w:r w:rsidRPr="00305711">
                          <w:rPr>
                            <w:rStyle w:val="Example"/>
                            <w:sz w:val="16"/>
                            <w:szCs w:val="16"/>
                          </w:rPr>
                          <w:t xml:space="preserve">      - Output FF time-series data in BLADED/AeroDyn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RootName.wnd</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WrADTWR</w:t>
                        </w:r>
                        <w:proofErr w:type="spellEnd"/>
                        <w:r w:rsidRPr="00305711">
                          <w:rPr>
                            <w:rStyle w:val="Example"/>
                            <w:sz w:val="16"/>
                            <w:szCs w:val="16"/>
                          </w:rPr>
                          <w:t xml:space="preserve">     - Output tower time-series data?</w:t>
                        </w:r>
                        <w:proofErr w:type="gramEnd"/>
                        <w:r w:rsidRPr="00305711">
                          <w:rPr>
                            <w:rStyle w:val="Example"/>
                            <w:sz w:val="16"/>
                            <w:szCs w:val="16"/>
                          </w:rPr>
                          <w:t xml:space="preserve"> (Generates </w:t>
                        </w:r>
                        <w:proofErr w:type="spellStart"/>
                        <w:r w:rsidRPr="00305711">
                          <w:rPr>
                            <w:rStyle w:val="Example"/>
                            <w:sz w:val="16"/>
                            <w:szCs w:val="16"/>
                          </w:rPr>
                          <w:t>RootName.twr</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WrFMTFF</w:t>
                        </w:r>
                        <w:proofErr w:type="spellEnd"/>
                        <w:r w:rsidRPr="00305711">
                          <w:rPr>
                            <w:rStyle w:val="Example"/>
                            <w:sz w:val="16"/>
                            <w:szCs w:val="16"/>
                          </w:rPr>
                          <w:t xml:space="preserve">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w:t>
                        </w:r>
                        <w:proofErr w:type="spellStart"/>
                        <w:r w:rsidRPr="00305711">
                          <w:rPr>
                            <w:rStyle w:val="Example"/>
                            <w:sz w:val="16"/>
                            <w:szCs w:val="16"/>
                          </w:rPr>
                          <w:t>RootName.u</w:t>
                        </w:r>
                        <w:proofErr w:type="spellEnd"/>
                        <w:r w:rsidRPr="00305711">
                          <w:rPr>
                            <w:rStyle w:val="Example"/>
                            <w:sz w:val="16"/>
                            <w:szCs w:val="16"/>
                          </w:rPr>
                          <w:t>, .v, .w)</w:t>
                        </w:r>
                      </w:p>
                      <w:p w:rsidR="00337164" w:rsidRDefault="00337164" w:rsidP="00FB2C8B">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t>
                        </w:r>
                        <w:proofErr w:type="spellStart"/>
                        <w:r w:rsidRPr="00305711">
                          <w:rPr>
                            <w:rStyle w:val="Example"/>
                            <w:sz w:val="16"/>
                            <w:szCs w:val="16"/>
                          </w:rPr>
                          <w:t>WrACT</w:t>
                        </w:r>
                        <w:proofErr w:type="spellEnd"/>
                        <w:r w:rsidRPr="00305711">
                          <w:rPr>
                            <w:rStyle w:val="Example"/>
                            <w:sz w:val="16"/>
                            <w:szCs w:val="16"/>
                          </w:rPr>
                          <w:t xml:space="preserve">       - Output coherent turbulence time steps in AeroDyn form? (Generates </w:t>
                        </w:r>
                        <w:proofErr w:type="spellStart"/>
                        <w:r w:rsidRPr="00305711">
                          <w:rPr>
                            <w:rStyle w:val="Example"/>
                            <w:sz w:val="16"/>
                            <w:szCs w:val="16"/>
                          </w:rPr>
                          <w:t>RootName.cts</w:t>
                        </w:r>
                        <w:proofErr w:type="spellEnd"/>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  </w:t>
                        </w:r>
                        <w:proofErr w:type="gramStart"/>
                        <w:r w:rsidRPr="00154F87">
                          <w:rPr>
                            <w:rStyle w:val="Example"/>
                            <w:i/>
                            <w:color w:val="0070C0"/>
                            <w:sz w:val="16"/>
                            <w:szCs w:val="16"/>
                          </w:rPr>
                          <w:t>0</w:t>
                        </w:r>
                        <w:proofErr w:type="gramEnd"/>
                        <w:r w:rsidRPr="00154F87">
                          <w:rPr>
                            <w:rStyle w:val="Example"/>
                            <w:i/>
                            <w:color w:val="0070C0"/>
                            <w:sz w:val="16"/>
                            <w:szCs w:val="16"/>
                          </w:rPr>
                          <w:t xml:space="preserve">       </w:t>
                        </w:r>
                        <w:proofErr w:type="spellStart"/>
                        <w:r w:rsidRPr="00D612B1">
                          <w:rPr>
                            <w:rStyle w:val="Example"/>
                            <w:i/>
                            <w:color w:val="0070C0"/>
                            <w:sz w:val="16"/>
                            <w:szCs w:val="16"/>
                          </w:rPr>
                          <w:t>ScaleIEC</w:t>
                        </w:r>
                        <w:proofErr w:type="spellEnd"/>
                        <w:r w:rsidRPr="00154F87">
                          <w:rPr>
                            <w:rStyle w:val="Example"/>
                            <w:i/>
                            <w:color w:val="0070C0"/>
                            <w:sz w:val="16"/>
                            <w:szCs w:val="16"/>
                          </w:rPr>
                          <w:t xml:space="preserve">    - Scale IEC turbulence models to exact target </w:t>
                        </w:r>
                        <w:proofErr w:type="spellStart"/>
                        <w:r w:rsidRPr="00154F87">
                          <w:rPr>
                            <w:rStyle w:val="Example"/>
                            <w:i/>
                            <w:color w:val="0070C0"/>
                            <w:sz w:val="16"/>
                            <w:szCs w:val="16"/>
                          </w:rPr>
                          <w:t>std</w:t>
                        </w:r>
                        <w:proofErr w:type="spellEnd"/>
                        <w:r w:rsidRPr="00154F87">
                          <w:rPr>
                            <w:rStyle w:val="Example"/>
                            <w:i/>
                            <w:color w:val="0070C0"/>
                            <w:sz w:val="16"/>
                            <w:szCs w:val="16"/>
                          </w:rPr>
                          <w:t xml:space="preserve"> deviation? [0=none;1=hub;2=all]</w:t>
                        </w:r>
                      </w:p>
                      <w:p w:rsidR="00337164" w:rsidRPr="00154F87" w:rsidRDefault="00337164" w:rsidP="00FB2C8B">
                        <w:pPr>
                          <w:spacing w:after="0" w:line="240" w:lineRule="auto"/>
                          <w:contextualSpacing/>
                          <w:rPr>
                            <w:rStyle w:val="Example"/>
                            <w:i/>
                            <w:color w:val="0070C0"/>
                            <w:sz w:val="16"/>
                            <w:szCs w:val="16"/>
                          </w:rPr>
                        </w:pPr>
                      </w:p>
                      <w:p w:rsidR="00337164" w:rsidRDefault="00337164" w:rsidP="00FB2C8B">
                        <w:pPr>
                          <w:spacing w:after="0" w:line="240" w:lineRule="auto"/>
                          <w:contextualSpacing/>
                          <w:rPr>
                            <w:rStyle w:val="Example"/>
                            <w:rFonts w:cs="Arial"/>
                            <w:b/>
                            <w:sz w:val="16"/>
                            <w:szCs w:val="16"/>
                          </w:rPr>
                        </w:pPr>
                        <w:r w:rsidRPr="00305711">
                          <w:rPr>
                            <w:rStyle w:val="Example"/>
                            <w:sz w:val="16"/>
                            <w:szCs w:val="16"/>
                          </w:rPr>
                          <w:t>--------Turbine/Model Specifications-----------------------</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NumGrid_Z</w:t>
                        </w:r>
                        <w:proofErr w:type="spellEnd"/>
                        <w:r w:rsidRPr="00154F87">
                          <w:rPr>
                            <w:rStyle w:val="Example"/>
                            <w:i/>
                            <w:color w:val="0070C0"/>
                            <w:sz w:val="16"/>
                            <w:szCs w:val="16"/>
                          </w:rPr>
                          <w:t xml:space="preserve">   - Vertical grid-point matrix dimension</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NumGrid_Y</w:t>
                        </w:r>
                        <w:proofErr w:type="spellEnd"/>
                        <w:r w:rsidRPr="00154F87">
                          <w:rPr>
                            <w:rStyle w:val="Example"/>
                            <w:i/>
                            <w:color w:val="0070C0"/>
                            <w:sz w:val="16"/>
                            <w:szCs w:val="16"/>
                          </w:rPr>
                          <w:t xml:space="preserve">   - Horizontal grid-point matrix dimension</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 xml:space="preserve">0.05      </w:t>
                        </w:r>
                        <w:proofErr w:type="spellStart"/>
                        <w:r w:rsidRPr="00305711">
                          <w:rPr>
                            <w:rStyle w:val="Example"/>
                            <w:sz w:val="16"/>
                            <w:szCs w:val="16"/>
                          </w:rPr>
                          <w:t>TimeStep</w:t>
                        </w:r>
                        <w:proofErr w:type="spellEnd"/>
                        <w:r w:rsidRPr="00305711">
                          <w:rPr>
                            <w:rStyle w:val="Example"/>
                            <w:sz w:val="16"/>
                            <w:szCs w:val="16"/>
                          </w:rPr>
                          <w:t xml:space="preserve">    - Time step [</w:t>
                        </w:r>
                        <w:r>
                          <w:rPr>
                            <w:rStyle w:val="Example"/>
                            <w:sz w:val="16"/>
                            <w:szCs w:val="16"/>
                          </w:rPr>
                          <w:t>s</w:t>
                        </w:r>
                        <w:r w:rsidRPr="00305711">
                          <w:rPr>
                            <w:rStyle w:val="Example"/>
                            <w:sz w:val="16"/>
                            <w:szCs w:val="16"/>
                          </w:rPr>
                          <w:t>]</w:t>
                        </w:r>
                      </w:p>
                      <w:p w:rsidR="00337164" w:rsidRDefault="00337164" w:rsidP="00FB2C8B">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 xml:space="preserve">0       </w:t>
                        </w:r>
                        <w:proofErr w:type="spellStart"/>
                        <w:r w:rsidRPr="00305711">
                          <w:rPr>
                            <w:rStyle w:val="Example"/>
                            <w:sz w:val="16"/>
                            <w:szCs w:val="16"/>
                          </w:rPr>
                          <w:t>AnalysisTime</w:t>
                        </w:r>
                        <w:proofErr w:type="spellEnd"/>
                        <w:r w:rsidRPr="00305711">
                          <w:rPr>
                            <w:rStyle w:val="Example"/>
                            <w:sz w:val="16"/>
                            <w:szCs w:val="16"/>
                          </w:rPr>
                          <w:t>- Length of analysis time series [</w:t>
                        </w:r>
                        <w:r>
                          <w:rPr>
                            <w:rStyle w:val="Example"/>
                            <w:sz w:val="16"/>
                            <w:szCs w:val="16"/>
                          </w:rPr>
                          <w:t>s</w:t>
                        </w:r>
                        <w:r w:rsidRPr="00305711">
                          <w:rPr>
                            <w:rStyle w:val="Example"/>
                            <w:sz w:val="16"/>
                            <w:szCs w:val="16"/>
                          </w:rPr>
                          <w:t>] (program will add time if necessary)</w:t>
                        </w:r>
                      </w:p>
                      <w:p w:rsidR="00337164" w:rsidRDefault="00337164" w:rsidP="00FB2C8B">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spellStart"/>
                        <w:r w:rsidRPr="00305711">
                          <w:rPr>
                            <w:rStyle w:val="Example"/>
                            <w:sz w:val="16"/>
                            <w:szCs w:val="16"/>
                          </w:rPr>
                          <w:t>UsableTime</w:t>
                        </w:r>
                        <w:proofErr w:type="spellEnd"/>
                        <w:r w:rsidRPr="00305711">
                          <w:rPr>
                            <w:rStyle w:val="Example"/>
                            <w:sz w:val="16"/>
                            <w:szCs w:val="16"/>
                          </w:rPr>
                          <w:t xml:space="preserve">  - Usable length of output time series [</w:t>
                        </w:r>
                        <w:r>
                          <w:rPr>
                            <w:rStyle w:val="Example"/>
                            <w:sz w:val="16"/>
                            <w:szCs w:val="16"/>
                          </w:rPr>
                          <w:t>s</w:t>
                        </w:r>
                        <w:r w:rsidRPr="00305711">
                          <w:rPr>
                            <w:rStyle w:val="Example"/>
                            <w:sz w:val="16"/>
                            <w:szCs w:val="16"/>
                          </w:rPr>
                          <w:t>] (pro</w:t>
                        </w:r>
                        <w:r>
                          <w:rPr>
                            <w:rStyle w:val="Example"/>
                            <w:sz w:val="16"/>
                            <w:szCs w:val="16"/>
                          </w:rPr>
                          <w:t xml:space="preserve">gram adds </w:t>
                        </w:r>
                        <w:proofErr w:type="spellStart"/>
                        <w:r>
                          <w:rPr>
                            <w:rStyle w:val="Example"/>
                            <w:sz w:val="16"/>
                            <w:szCs w:val="16"/>
                          </w:rPr>
                          <w:t>GridWidth</w:t>
                        </w:r>
                        <w:proofErr w:type="spellEnd"/>
                        <w:r>
                          <w:rPr>
                            <w:rStyle w:val="Example"/>
                            <w:sz w:val="16"/>
                            <w:szCs w:val="16"/>
                          </w:rPr>
                          <w:t>/</w:t>
                        </w:r>
                        <w:proofErr w:type="spellStart"/>
                        <w:r>
                          <w:rPr>
                            <w:rStyle w:val="Example"/>
                            <w:sz w:val="16"/>
                            <w:szCs w:val="16"/>
                          </w:rPr>
                          <w:t>MeanHHWS</w:t>
                        </w:r>
                        <w:proofErr w:type="spellEnd"/>
                        <w:r>
                          <w:rPr>
                            <w:rStyle w:val="Example"/>
                            <w:sz w:val="16"/>
                            <w:szCs w:val="16"/>
                          </w:rPr>
                          <w:t xml:space="preserve"> seconds</w:t>
                        </w:r>
                        <w:r w:rsidRPr="00305711">
                          <w:rPr>
                            <w:rStyle w:val="Example"/>
                            <w:sz w:val="16"/>
                            <w:szCs w:val="16"/>
                          </w:rPr>
                          <w:t>)</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HubHt</w:t>
                        </w:r>
                        <w:proofErr w:type="spellEnd"/>
                        <w:r w:rsidRPr="00154F87">
                          <w:rPr>
                            <w:rStyle w:val="Example"/>
                            <w:i/>
                            <w:color w:val="0070C0"/>
                            <w:sz w:val="16"/>
                            <w:szCs w:val="16"/>
                          </w:rPr>
                          <w:t xml:space="preserve">       - Hub height [m] (should be &gt; 0.5*</w:t>
                        </w:r>
                        <w:proofErr w:type="spellStart"/>
                        <w:r w:rsidRPr="00154F87">
                          <w:rPr>
                            <w:rStyle w:val="Example"/>
                            <w:i/>
                            <w:color w:val="0070C0"/>
                            <w:sz w:val="16"/>
                            <w:szCs w:val="16"/>
                          </w:rPr>
                          <w:t>GridHeight</w:t>
                        </w:r>
                        <w:proofErr w:type="spellEnd"/>
                        <w:r w:rsidRPr="00154F87">
                          <w:rPr>
                            <w:rStyle w:val="Example"/>
                            <w:i/>
                            <w:color w:val="0070C0"/>
                            <w:sz w:val="16"/>
                            <w:szCs w:val="16"/>
                          </w:rPr>
                          <w:t>)</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r w:rsidRPr="00D612B1">
                          <w:rPr>
                            <w:rStyle w:val="Example"/>
                            <w:i/>
                            <w:color w:val="0070C0"/>
                            <w:sz w:val="16"/>
                            <w:szCs w:val="16"/>
                          </w:rPr>
                          <w:t>GridHeight</w:t>
                        </w:r>
                        <w:proofErr w:type="spellEnd"/>
                        <w:r w:rsidRPr="00154F87">
                          <w:rPr>
                            <w:rStyle w:val="Example"/>
                            <w:i/>
                            <w:color w:val="0070C0"/>
                            <w:sz w:val="16"/>
                            <w:szCs w:val="16"/>
                          </w:rPr>
                          <w:t xml:space="preserve">  - Grid height [m] </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r w:rsidRPr="00D612B1">
                          <w:rPr>
                            <w:rStyle w:val="Example"/>
                            <w:i/>
                            <w:color w:val="0070C0"/>
                            <w:sz w:val="16"/>
                            <w:szCs w:val="16"/>
                          </w:rPr>
                          <w:t>GridWidth</w:t>
                        </w:r>
                        <w:proofErr w:type="spellEnd"/>
                        <w:r w:rsidRPr="00154F87">
                          <w:rPr>
                            <w:rStyle w:val="Example"/>
                            <w:i/>
                            <w:color w:val="0070C0"/>
                            <w:sz w:val="16"/>
                            <w:szCs w:val="16"/>
                          </w:rPr>
                          <w:t xml:space="preserve">   - Grid width [m] (should be &gt;= 2*(</w:t>
                        </w:r>
                        <w:proofErr w:type="spellStart"/>
                        <w:r w:rsidRPr="00154F87">
                          <w:rPr>
                            <w:rStyle w:val="Example"/>
                            <w:i/>
                            <w:color w:val="0070C0"/>
                            <w:sz w:val="16"/>
                            <w:szCs w:val="16"/>
                          </w:rPr>
                          <w:t>RotorRadius+ShaftLength</w:t>
                        </w:r>
                        <w:proofErr w:type="spellEnd"/>
                        <w:r w:rsidRPr="00154F87">
                          <w:rPr>
                            <w:rStyle w:val="Example"/>
                            <w:i/>
                            <w:color w:val="0070C0"/>
                            <w:sz w:val="16"/>
                            <w:szCs w:val="16"/>
                          </w:rPr>
                          <w:t>))</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VFlowAng</w:t>
                        </w:r>
                        <w:proofErr w:type="spellEnd"/>
                        <w:r w:rsidRPr="00305711">
                          <w:rPr>
                            <w:rStyle w:val="Example"/>
                            <w:sz w:val="16"/>
                            <w:szCs w:val="16"/>
                          </w:rPr>
                          <w:t xml:space="preserve">    - Vertical mean flow (</w:t>
                        </w:r>
                        <w:proofErr w:type="spellStart"/>
                        <w:r w:rsidRPr="00305711">
                          <w:rPr>
                            <w:rStyle w:val="Example"/>
                            <w:sz w:val="16"/>
                            <w:szCs w:val="16"/>
                          </w:rPr>
                          <w:t>uptilt</w:t>
                        </w:r>
                        <w:proofErr w:type="spellEnd"/>
                        <w:r w:rsidRPr="00305711">
                          <w:rPr>
                            <w:rStyle w:val="Example"/>
                            <w:sz w:val="16"/>
                            <w:szCs w:val="16"/>
                          </w:rPr>
                          <w:t>) angle [degrees]</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HFlowAng</w:t>
                        </w:r>
                        <w:proofErr w:type="spellEnd"/>
                        <w:r w:rsidRPr="00305711">
                          <w:rPr>
                            <w:rStyle w:val="Example"/>
                            <w:sz w:val="16"/>
                            <w:szCs w:val="16"/>
                          </w:rPr>
                          <w:t xml:space="preserve">    - Horizontal mean flow (skew) angle [degrees]</w:t>
                        </w:r>
                      </w:p>
                      <w:p w:rsidR="00337164" w:rsidRDefault="00337164" w:rsidP="00FB2C8B">
                        <w:pPr>
                          <w:spacing w:after="0" w:line="240" w:lineRule="auto"/>
                          <w:contextualSpacing/>
                          <w:rPr>
                            <w:rStyle w:val="Example"/>
                            <w:rFonts w:cs="Arial"/>
                            <w:b/>
                            <w:sz w:val="16"/>
                            <w:szCs w:val="16"/>
                          </w:rPr>
                        </w:pPr>
                      </w:p>
                      <w:p w:rsidR="00337164" w:rsidRDefault="00337164" w:rsidP="00FB2C8B">
                        <w:pPr>
                          <w:spacing w:after="0" w:line="240" w:lineRule="auto"/>
                          <w:contextualSpacing/>
                          <w:rPr>
                            <w:rStyle w:val="Example"/>
                            <w:rFonts w:cs="Arial"/>
                            <w:b/>
                            <w:sz w:val="16"/>
                            <w:szCs w:val="16"/>
                          </w:rPr>
                        </w:pPr>
                        <w:r w:rsidRPr="00305711">
                          <w:rPr>
                            <w:rStyle w:val="Example"/>
                            <w:sz w:val="16"/>
                            <w:szCs w:val="16"/>
                          </w:rPr>
                          <w:t>--------Meteorological Boundary Conditions-------------------</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r w:rsidRPr="00305711">
                          <w:rPr>
                            <w:rStyle w:val="Example"/>
                            <w:sz w:val="16"/>
                            <w:szCs w:val="16"/>
                          </w:rPr>
                          <w:t xml:space="preserve">"  </w:t>
                        </w:r>
                        <w:proofErr w:type="spellStart"/>
                        <w:r w:rsidRPr="00305711">
                          <w:rPr>
                            <w:rStyle w:val="Example"/>
                            <w:sz w:val="16"/>
                            <w:szCs w:val="16"/>
                          </w:rPr>
                          <w:t>TurbModel</w:t>
                        </w:r>
                        <w:proofErr w:type="spellEnd"/>
                        <w:r w:rsidRPr="00305711">
                          <w:rPr>
                            <w:rStyle w:val="Example"/>
                            <w:sz w:val="16"/>
                            <w:szCs w:val="16"/>
                          </w:rPr>
                          <w:t xml:space="preserve">   - Turbulence model (IECKAI, IECVKM, GP_LLJ, NWTCUP, SMOOTH, WF_UPW, WF_07D, WF_14D)</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xml:space="preserve">"   </w:t>
                        </w:r>
                        <w:proofErr w:type="spellStart"/>
                        <w:r w:rsidRPr="00305711">
                          <w:rPr>
                            <w:rStyle w:val="Example"/>
                            <w:sz w:val="16"/>
                            <w:szCs w:val="16"/>
                          </w:rPr>
                          <w:t>IECstandard</w:t>
                        </w:r>
                        <w:proofErr w:type="spellEnd"/>
                        <w:r w:rsidRPr="00305711">
                          <w:rPr>
                            <w:rStyle w:val="Example"/>
                            <w:sz w:val="16"/>
                            <w:szCs w:val="16"/>
                          </w:rPr>
                          <w:t xml:space="preserve"> - Number of the IEC standard (61400-x, x=</w:t>
                        </w:r>
                        <w:proofErr w:type="gramStart"/>
                        <w:r w:rsidRPr="00305711">
                          <w:rPr>
                            <w:rStyle w:val="Example"/>
                            <w:sz w:val="16"/>
                            <w:szCs w:val="16"/>
                          </w:rPr>
                          <w:t>1,</w:t>
                        </w:r>
                        <w:proofErr w:type="gramEnd"/>
                        <w:r w:rsidRPr="00305711">
                          <w:rPr>
                            <w:rStyle w:val="Example"/>
                            <w:sz w:val="16"/>
                            <w:szCs w:val="16"/>
                          </w:rPr>
                          <w:t>2,3) with optional 61400-1 ed</w:t>
                        </w:r>
                        <w:r>
                          <w:rPr>
                            <w:rStyle w:val="Example"/>
                            <w:sz w:val="16"/>
                            <w:szCs w:val="16"/>
                          </w:rPr>
                          <w:t>.</w:t>
                        </w:r>
                        <w:r w:rsidRPr="00305711">
                          <w:rPr>
                            <w:rStyle w:val="Example"/>
                            <w:sz w:val="16"/>
                            <w:szCs w:val="16"/>
                          </w:rPr>
                          <w:t xml:space="preserve"> </w:t>
                        </w:r>
                        <w:r>
                          <w:rPr>
                            <w:rStyle w:val="Example"/>
                            <w:sz w:val="16"/>
                            <w:szCs w:val="16"/>
                          </w:rPr>
                          <w:t>#</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proofErr w:type="spellStart"/>
                        <w:r w:rsidRPr="00D612B1">
                          <w:rPr>
                            <w:rStyle w:val="Example"/>
                            <w:i/>
                            <w:color w:val="0070C0"/>
                            <w:sz w:val="16"/>
                            <w:szCs w:val="16"/>
                          </w:rPr>
                          <w:t>IECturbc</w:t>
                        </w:r>
                        <w:proofErr w:type="spellEnd"/>
                        <w:r w:rsidRPr="00154F87">
                          <w:rPr>
                            <w:rStyle w:val="Example"/>
                            <w:i/>
                            <w:color w:val="0070C0"/>
                            <w:sz w:val="16"/>
                            <w:szCs w:val="16"/>
                          </w:rPr>
                          <w:t xml:space="preserve">    - IEC turbulence characteristic ("A", "B", "C" or TI in %) or KHTEST</w:t>
                        </w:r>
                      </w:p>
                      <w:p w:rsidR="00337164" w:rsidRPr="000B04E0" w:rsidRDefault="00337164" w:rsidP="00FB2C8B">
                        <w:pPr>
                          <w:spacing w:after="0" w:line="240" w:lineRule="auto"/>
                          <w:contextualSpacing/>
                          <w:rPr>
                            <w:rStyle w:val="Example"/>
                            <w:b/>
                            <w:color w:val="C00000"/>
                            <w:sz w:val="16"/>
                            <w:szCs w:val="16"/>
                          </w:rPr>
                        </w:pPr>
                        <w:r w:rsidRPr="000B04E0">
                          <w:rPr>
                            <w:rStyle w:val="Example"/>
                            <w:b/>
                            <w:color w:val="C00000"/>
                            <w:sz w:val="16"/>
                            <w:szCs w:val="16"/>
                          </w:rPr>
                          <w:t xml:space="preserve">"NTM"     </w:t>
                        </w:r>
                        <w:proofErr w:type="spellStart"/>
                        <w:r w:rsidRPr="000B04E0">
                          <w:rPr>
                            <w:rStyle w:val="Example"/>
                            <w:b/>
                            <w:color w:val="C00000"/>
                            <w:sz w:val="16"/>
                            <w:szCs w:val="16"/>
                          </w:rPr>
                          <w:t>IEC_WindType</w:t>
                        </w:r>
                        <w:proofErr w:type="spellEnd"/>
                        <w:r w:rsidRPr="000B04E0">
                          <w:rPr>
                            <w:rStyle w:val="Example"/>
                            <w:b/>
                            <w:color w:val="C00000"/>
                            <w:sz w:val="16"/>
                            <w:szCs w:val="16"/>
                          </w:rPr>
                          <w:t>- IEC turbulence type ("NTM", "</w:t>
                        </w:r>
                        <w:proofErr w:type="spellStart"/>
                        <w:r w:rsidRPr="000B04E0">
                          <w:rPr>
                            <w:rStyle w:val="Example"/>
                            <w:b/>
                            <w:color w:val="C00000"/>
                            <w:sz w:val="16"/>
                            <w:szCs w:val="16"/>
                          </w:rPr>
                          <w:t>xETM</w:t>
                        </w:r>
                        <w:proofErr w:type="spellEnd"/>
                        <w:r w:rsidRPr="000B04E0">
                          <w:rPr>
                            <w:rStyle w:val="Example"/>
                            <w:b/>
                            <w:color w:val="C00000"/>
                            <w:sz w:val="16"/>
                            <w:szCs w:val="16"/>
                          </w:rPr>
                          <w:t>", "xEWM1", or "xEWM50" for x=class 1, 2, or 3)</w:t>
                        </w:r>
                      </w:p>
                      <w:p w:rsidR="00337164" w:rsidRPr="00A34B6E" w:rsidRDefault="00337164" w:rsidP="00FB2C8B">
                        <w:pPr>
                          <w:spacing w:after="0" w:line="240" w:lineRule="auto"/>
                          <w:contextualSpacing/>
                          <w:rPr>
                            <w:rStyle w:val="Example"/>
                            <w:rFonts w:cs="Arial"/>
                            <w:b/>
                            <w:i/>
                            <w:sz w:val="16"/>
                            <w:szCs w:val="16"/>
                          </w:rPr>
                        </w:pPr>
                        <w:proofErr w:type="gramStart"/>
                        <w:r w:rsidRPr="00A34B6E">
                          <w:rPr>
                            <w:rStyle w:val="Example"/>
                            <w:i/>
                            <w:sz w:val="16"/>
                            <w:szCs w:val="16"/>
                          </w:rPr>
                          <w:t>default</w:t>
                        </w:r>
                        <w:proofErr w:type="gramEnd"/>
                        <w:r w:rsidRPr="00A34B6E">
                          <w:rPr>
                            <w:rStyle w:val="Example"/>
                            <w:i/>
                            <w:sz w:val="16"/>
                            <w:szCs w:val="16"/>
                          </w:rPr>
                          <w:t xml:space="preserve">   </w:t>
                        </w:r>
                        <w:proofErr w:type="spellStart"/>
                        <w:r w:rsidRPr="00A34B6E">
                          <w:rPr>
                            <w:rStyle w:val="Example"/>
                            <w:i/>
                            <w:sz w:val="16"/>
                            <w:szCs w:val="16"/>
                          </w:rPr>
                          <w:t>ETMc</w:t>
                        </w:r>
                        <w:proofErr w:type="spellEnd"/>
                        <w:r w:rsidRPr="00A34B6E">
                          <w:rPr>
                            <w:rStyle w:val="Example"/>
                            <w:i/>
                            <w:sz w:val="16"/>
                            <w:szCs w:val="16"/>
                          </w:rPr>
                          <w:t xml:space="preserve">        - IEC Extreme turbulence model "c" parameter [m/s] (or "default")</w:t>
                        </w:r>
                      </w:p>
                      <w:p w:rsidR="00337164" w:rsidRDefault="00337164" w:rsidP="00FB2C8B">
                        <w:pPr>
                          <w:spacing w:after="0" w:line="240" w:lineRule="auto"/>
                          <w:contextualSpacing/>
                          <w:rPr>
                            <w:rStyle w:val="Example"/>
                            <w:rFonts w:cs="Arial"/>
                            <w:b/>
                            <w:sz w:val="16"/>
                            <w:szCs w:val="16"/>
                          </w:rPr>
                        </w:pPr>
                        <w:r>
                          <w:rPr>
                            <w:rStyle w:val="Example"/>
                            <w:sz w:val="16"/>
                            <w:szCs w:val="16"/>
                          </w:rPr>
                          <w:t xml:space="preserve">"PL"      </w:t>
                        </w:r>
                        <w:proofErr w:type="spellStart"/>
                        <w:r w:rsidRPr="00305711">
                          <w:rPr>
                            <w:rStyle w:val="Example"/>
                            <w:sz w:val="16"/>
                            <w:szCs w:val="16"/>
                          </w:rPr>
                          <w:t>Prof</w:t>
                        </w:r>
                        <w:r>
                          <w:rPr>
                            <w:rStyle w:val="Example"/>
                            <w:sz w:val="16"/>
                            <w:szCs w:val="16"/>
                          </w:rPr>
                          <w:t>ile</w:t>
                        </w:r>
                        <w:r w:rsidRPr="00305711">
                          <w:rPr>
                            <w:rStyle w:val="Example"/>
                            <w:sz w:val="16"/>
                            <w:szCs w:val="16"/>
                          </w:rPr>
                          <w:t>Type</w:t>
                        </w:r>
                        <w:proofErr w:type="spellEnd"/>
                        <w:r w:rsidRPr="00305711">
                          <w:rPr>
                            <w:rStyle w:val="Example"/>
                            <w:sz w:val="16"/>
                            <w:szCs w:val="16"/>
                          </w:rPr>
                          <w:t xml:space="preserve"> - Wind profile type ("JET"=Low-level jet</w:t>
                        </w:r>
                        <w:r>
                          <w:rPr>
                            <w:rStyle w:val="Example"/>
                            <w:sz w:val="16"/>
                            <w:szCs w:val="16"/>
                          </w:rPr>
                          <w:t>, "LOG", "PL"=power law, "</w:t>
                        </w:r>
                        <w:proofErr w:type="spellStart"/>
                        <w:r>
                          <w:rPr>
                            <w:rStyle w:val="Example"/>
                            <w:sz w:val="16"/>
                            <w:szCs w:val="16"/>
                          </w:rPr>
                          <w:t>IEC",</w:t>
                        </w:r>
                        <w:r w:rsidRPr="00305711">
                          <w:rPr>
                            <w:rStyle w:val="Example"/>
                            <w:sz w:val="16"/>
                            <w:szCs w:val="16"/>
                          </w:rPr>
                          <w:t>"default</w:t>
                        </w:r>
                        <w:proofErr w:type="spellEnd"/>
                        <w:r w:rsidRPr="00305711">
                          <w:rPr>
                            <w:rStyle w:val="Example"/>
                            <w:sz w:val="16"/>
                            <w:szCs w:val="16"/>
                          </w:rPr>
                          <w:t>")</w:t>
                        </w:r>
                      </w:p>
                      <w:p w:rsidR="00337164" w:rsidRPr="00154F87" w:rsidRDefault="00337164"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RefHt</w:t>
                        </w:r>
                        <w:proofErr w:type="spellEnd"/>
                        <w:r w:rsidRPr="00154F87">
                          <w:rPr>
                            <w:rStyle w:val="Example"/>
                            <w:i/>
                            <w:color w:val="0070C0"/>
                            <w:sz w:val="16"/>
                            <w:szCs w:val="16"/>
                          </w:rPr>
                          <w:t xml:space="preserve">       - Height of the reference wind speed [m]</w:t>
                        </w:r>
                      </w:p>
                      <w:p w:rsidR="00337164" w:rsidRPr="00154F87" w:rsidRDefault="00337164" w:rsidP="00FB2C8B">
                        <w:pPr>
                          <w:spacing w:after="0" w:line="240" w:lineRule="auto"/>
                          <w:contextualSpacing/>
                          <w:rPr>
                            <w:rStyle w:val="Example"/>
                            <w:b/>
                            <w:color w:val="C00000"/>
                            <w:sz w:val="16"/>
                            <w:szCs w:val="16"/>
                          </w:rPr>
                        </w:pPr>
                        <w:r w:rsidRPr="00154F87">
                          <w:rPr>
                            <w:rStyle w:val="Example"/>
                            <w:b/>
                            <w:color w:val="C00000"/>
                            <w:sz w:val="16"/>
                            <w:szCs w:val="16"/>
                          </w:rPr>
                          <w:t xml:space="preserve">18.2      </w:t>
                        </w:r>
                        <w:proofErr w:type="spellStart"/>
                        <w:r w:rsidRPr="00D612B1">
                          <w:rPr>
                            <w:rStyle w:val="Example"/>
                            <w:b/>
                            <w:color w:val="C00000"/>
                            <w:sz w:val="16"/>
                            <w:szCs w:val="16"/>
                          </w:rPr>
                          <w:t>URef</w:t>
                        </w:r>
                        <w:proofErr w:type="spellEnd"/>
                        <w:r w:rsidRPr="00154F87">
                          <w:rPr>
                            <w:rStyle w:val="Example"/>
                            <w:b/>
                            <w:color w:val="C00000"/>
                            <w:sz w:val="16"/>
                            <w:szCs w:val="16"/>
                          </w:rPr>
                          <w:t xml:space="preserve">        - Mean wind speed at the reference height [m/s]</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ZJetMax</w:t>
                        </w:r>
                        <w:proofErr w:type="spellEnd"/>
                        <w:r w:rsidRPr="00D245C5">
                          <w:rPr>
                            <w:rStyle w:val="Example"/>
                            <w:i/>
                            <w:strike/>
                            <w:sz w:val="16"/>
                            <w:szCs w:val="16"/>
                          </w:rPr>
                          <w:t xml:space="preserve">     - Height of the low-level jet [m] (70-490 m or "default", only for "JET" profile)</w:t>
                        </w:r>
                      </w:p>
                      <w:p w:rsidR="00337164" w:rsidRDefault="00337164" w:rsidP="00FB2C8B">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w:t>
                        </w:r>
                        <w:proofErr w:type="spellStart"/>
                        <w:r w:rsidRPr="00305711">
                          <w:rPr>
                            <w:rStyle w:val="Example"/>
                            <w:sz w:val="16"/>
                            <w:szCs w:val="16"/>
                          </w:rPr>
                          <w:t>PLExp</w:t>
                        </w:r>
                        <w:proofErr w:type="spellEnd"/>
                        <w:r w:rsidRPr="00305711">
                          <w:rPr>
                            <w:rStyle w:val="Example"/>
                            <w:sz w:val="16"/>
                            <w:szCs w:val="16"/>
                          </w:rPr>
                          <w:t xml:space="preserve">       - Power law exponent (or "default")</w:t>
                        </w:r>
                      </w:p>
                      <w:p w:rsidR="00337164" w:rsidRPr="009F5A57" w:rsidRDefault="00337164" w:rsidP="00FB2C8B">
                        <w:pPr>
                          <w:spacing w:after="0" w:line="240" w:lineRule="auto"/>
                          <w:contextualSpacing/>
                          <w:rPr>
                            <w:rStyle w:val="Example"/>
                            <w:sz w:val="16"/>
                            <w:szCs w:val="16"/>
                          </w:rPr>
                        </w:pPr>
                        <w:proofErr w:type="gramStart"/>
                        <w:r w:rsidRPr="009F5A57">
                          <w:rPr>
                            <w:rStyle w:val="Example"/>
                            <w:sz w:val="16"/>
                            <w:szCs w:val="16"/>
                          </w:rPr>
                          <w:t>default</w:t>
                        </w:r>
                        <w:proofErr w:type="gramEnd"/>
                        <w:r w:rsidRPr="009F5A57">
                          <w:rPr>
                            <w:rStyle w:val="Example"/>
                            <w:sz w:val="16"/>
                            <w:szCs w:val="16"/>
                          </w:rPr>
                          <w:t xml:space="preserve">   Z0          - Surface roughness length [m] (or "default")</w:t>
                        </w:r>
                      </w:p>
                      <w:p w:rsidR="00337164" w:rsidRDefault="00337164" w:rsidP="00FB2C8B">
                        <w:pPr>
                          <w:spacing w:after="0" w:line="240" w:lineRule="auto"/>
                          <w:contextualSpacing/>
                          <w:rPr>
                            <w:rStyle w:val="Example"/>
                            <w:rFonts w:cs="Arial"/>
                            <w:b/>
                            <w:sz w:val="16"/>
                            <w:szCs w:val="16"/>
                          </w:rPr>
                        </w:pP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Latitude    - Site latitude [degrees] (or "default")</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UStar</w:t>
                        </w:r>
                        <w:proofErr w:type="spellEnd"/>
                        <w:r w:rsidRPr="00D245C5">
                          <w:rPr>
                            <w:rStyle w:val="Example"/>
                            <w:i/>
                            <w:strike/>
                            <w:sz w:val="16"/>
                            <w:szCs w:val="16"/>
                          </w:rPr>
                          <w:t xml:space="preserve">       - Friction or shear velocity [m/s]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ZI          - Mixing layer depth [m]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PC_UW       - Mean </w:t>
                        </w:r>
                        <w:proofErr w:type="spellStart"/>
                        <w:r w:rsidRPr="00D245C5">
                          <w:rPr>
                            <w:rStyle w:val="Example"/>
                            <w:i/>
                            <w:strike/>
                            <w:sz w:val="16"/>
                            <w:szCs w:val="16"/>
                          </w:rPr>
                          <w:t>u'w</w:t>
                        </w:r>
                        <w:proofErr w:type="spellEnd"/>
                        <w:r w:rsidRPr="00D245C5">
                          <w:rPr>
                            <w:rStyle w:val="Example"/>
                            <w:i/>
                            <w:strike/>
                            <w:sz w:val="16"/>
                            <w:szCs w:val="16"/>
                          </w:rPr>
                          <w:t>' Reynolds stress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PC_UV       - Mean </w:t>
                        </w:r>
                        <w:proofErr w:type="spellStart"/>
                        <w:r w:rsidRPr="00D245C5">
                          <w:rPr>
                            <w:rStyle w:val="Example"/>
                            <w:i/>
                            <w:strike/>
                            <w:sz w:val="16"/>
                            <w:szCs w:val="16"/>
                          </w:rPr>
                          <w:t>u'v</w:t>
                        </w:r>
                        <w:proofErr w:type="spellEnd"/>
                        <w:r w:rsidRPr="00D245C5">
                          <w:rPr>
                            <w:rStyle w:val="Example"/>
                            <w:i/>
                            <w:strike/>
                            <w:sz w:val="16"/>
                            <w:szCs w:val="16"/>
                          </w:rPr>
                          <w:t>' Reynolds stress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PC_VW       - Mean </w:t>
                        </w:r>
                        <w:proofErr w:type="spellStart"/>
                        <w:r w:rsidRPr="00D245C5">
                          <w:rPr>
                            <w:rStyle w:val="Example"/>
                            <w:i/>
                            <w:strike/>
                            <w:sz w:val="16"/>
                            <w:szCs w:val="16"/>
                          </w:rPr>
                          <w:t>v'w</w:t>
                        </w:r>
                        <w:proofErr w:type="spellEnd"/>
                        <w:r w:rsidRPr="00D245C5">
                          <w:rPr>
                            <w:rStyle w:val="Example"/>
                            <w:i/>
                            <w:strike/>
                            <w:sz w:val="16"/>
                            <w:szCs w:val="16"/>
                          </w:rPr>
                          <w:t>' Reynolds stress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InCDec1     - U-component coherence parameters ("a  b" in quotes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InCDec2     - V-component coherence parameters ("a  b" in quotes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InCDec3     - W-component coherence parameters ("a  b" in quotes or "default")</w:t>
                        </w:r>
                      </w:p>
                      <w:p w:rsidR="00337164" w:rsidRPr="00D245C5" w:rsidRDefault="00337164"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CohExp</w:t>
                        </w:r>
                        <w:proofErr w:type="spellEnd"/>
                        <w:r w:rsidRPr="00D245C5">
                          <w:rPr>
                            <w:rStyle w:val="Example"/>
                            <w:i/>
                            <w:strike/>
                            <w:sz w:val="16"/>
                            <w:szCs w:val="16"/>
                          </w:rPr>
                          <w:t xml:space="preserve">      - Coherence exponent (or "default")</w:t>
                        </w:r>
                      </w:p>
                      <w:p w:rsidR="00337164" w:rsidRPr="00D245C5" w:rsidRDefault="00337164" w:rsidP="00FB2C8B">
                        <w:pPr>
                          <w:spacing w:after="0" w:line="240" w:lineRule="auto"/>
                          <w:contextualSpacing/>
                          <w:rPr>
                            <w:rStyle w:val="Example"/>
                            <w:rFonts w:cs="Arial"/>
                            <w:b/>
                            <w:i/>
                            <w:strike/>
                            <w:sz w:val="16"/>
                            <w:szCs w:val="16"/>
                          </w:rPr>
                        </w:pP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 xml:space="preserve">eventdata"  </w:t>
                        </w:r>
                        <w:proofErr w:type="spellStart"/>
                        <w:r>
                          <w:rPr>
                            <w:rStyle w:val="Example"/>
                            <w:i/>
                            <w:strike/>
                            <w:sz w:val="16"/>
                            <w:szCs w:val="16"/>
                          </w:rPr>
                          <w:t>CTEventPath</w:t>
                        </w:r>
                        <w:proofErr w:type="spellEnd"/>
                        <w:r>
                          <w:rPr>
                            <w:rStyle w:val="Example"/>
                            <w:i/>
                            <w:strike/>
                            <w:sz w:val="16"/>
                            <w:szCs w:val="16"/>
                          </w:rPr>
                          <w:t xml:space="preserve"> </w:t>
                        </w:r>
                        <w:r w:rsidRPr="00D245C5">
                          <w:rPr>
                            <w:rStyle w:val="Example"/>
                            <w:i/>
                            <w:strike/>
                            <w:sz w:val="16"/>
                            <w:szCs w:val="16"/>
                          </w:rPr>
                          <w:t xml:space="preserve"> - Name of the path where event data files are located</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 xml:space="preserve">"Random"  </w:t>
                        </w:r>
                        <w:proofErr w:type="spellStart"/>
                        <w:r w:rsidRPr="00D245C5">
                          <w:rPr>
                            <w:rStyle w:val="Example"/>
                            <w:i/>
                            <w:strike/>
                            <w:sz w:val="16"/>
                            <w:szCs w:val="16"/>
                          </w:rPr>
                          <w:t>CTEventFile</w:t>
                        </w:r>
                        <w:proofErr w:type="spellEnd"/>
                        <w:r w:rsidRPr="00D245C5">
                          <w:rPr>
                            <w:rStyle w:val="Example"/>
                            <w:i/>
                            <w:strike/>
                            <w:sz w:val="16"/>
                            <w:szCs w:val="16"/>
                          </w:rPr>
                          <w:t xml:space="preserve"> - Type of event files ("LES", "DNS", or "RANDOM")</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 xml:space="preserve"> 1.0      </w:t>
                        </w:r>
                        <w:proofErr w:type="spellStart"/>
                        <w:r w:rsidRPr="00D245C5">
                          <w:rPr>
                            <w:rStyle w:val="Example"/>
                            <w:i/>
                            <w:strike/>
                            <w:sz w:val="16"/>
                            <w:szCs w:val="16"/>
                          </w:rPr>
                          <w:t>DistScl</w:t>
                        </w:r>
                        <w:proofErr w:type="spellEnd"/>
                        <w:r w:rsidRPr="00D245C5">
                          <w:rPr>
                            <w:rStyle w:val="Example"/>
                            <w:i/>
                            <w:strike/>
                            <w:sz w:val="16"/>
                            <w:szCs w:val="16"/>
                          </w:rPr>
                          <w:t xml:space="preserve">     - Disturbance scale (ratio of wave height to rotor disk).</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CTLy</w:t>
                        </w:r>
                        <w:proofErr w:type="spellEnd"/>
                        <w:r w:rsidRPr="00D245C5">
                          <w:rPr>
                            <w:rStyle w:val="Example"/>
                            <w:i/>
                            <w:strike/>
                            <w:sz w:val="16"/>
                            <w:szCs w:val="16"/>
                          </w:rPr>
                          <w:t xml:space="preserve">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CTLz</w:t>
                        </w:r>
                        <w:proofErr w:type="spellEnd"/>
                        <w:r w:rsidRPr="00D245C5">
                          <w:rPr>
                            <w:rStyle w:val="Example"/>
                            <w:i/>
                            <w:strike/>
                            <w:sz w:val="16"/>
                            <w:szCs w:val="16"/>
                          </w:rPr>
                          <w:t xml:space="preserve">        - Fractional location of hub height from the bottom of the dataset.</w:t>
                        </w:r>
                      </w:p>
                      <w:p w:rsidR="00337164" w:rsidRPr="00D245C5" w:rsidRDefault="00337164" w:rsidP="00FB2C8B">
                        <w:pPr>
                          <w:spacing w:after="0" w:line="240" w:lineRule="auto"/>
                          <w:contextualSpacing/>
                          <w:rPr>
                            <w:rStyle w:val="Example"/>
                            <w:rFonts w:cs="Arial"/>
                            <w:b/>
                            <w:i/>
                            <w:strike/>
                            <w:sz w:val="16"/>
                            <w:szCs w:val="16"/>
                          </w:rPr>
                        </w:pPr>
                        <w:r w:rsidRPr="00D245C5">
                          <w:rPr>
                            <w:rStyle w:val="Example"/>
                            <w:i/>
                            <w:strike/>
                            <w:sz w:val="16"/>
                            <w:szCs w:val="16"/>
                          </w:rPr>
                          <w:t xml:space="preserve">30.0      </w:t>
                        </w:r>
                        <w:proofErr w:type="spellStart"/>
                        <w:r w:rsidRPr="00D245C5">
                          <w:rPr>
                            <w:rStyle w:val="Example"/>
                            <w:i/>
                            <w:strike/>
                            <w:sz w:val="16"/>
                            <w:szCs w:val="16"/>
                          </w:rPr>
                          <w:t>CTStartTime</w:t>
                        </w:r>
                        <w:proofErr w:type="spellEnd"/>
                        <w:r w:rsidRPr="00D245C5">
                          <w:rPr>
                            <w:rStyle w:val="Example"/>
                            <w:i/>
                            <w:strike/>
                            <w:sz w:val="16"/>
                            <w:szCs w:val="16"/>
                          </w:rPr>
                          <w:t xml:space="preserve"> - Minimum start time for coherent structures in </w:t>
                        </w:r>
                        <w:proofErr w:type="spellStart"/>
                        <w:r w:rsidRPr="00D245C5">
                          <w:rPr>
                            <w:rStyle w:val="Example"/>
                            <w:i/>
                            <w:strike/>
                            <w:sz w:val="16"/>
                            <w:szCs w:val="16"/>
                          </w:rPr>
                          <w:t>RootName.cts</w:t>
                        </w:r>
                        <w:proofErr w:type="spellEnd"/>
                        <w:r w:rsidRPr="00D245C5">
                          <w:rPr>
                            <w:rStyle w:val="Example"/>
                            <w:i/>
                            <w:strike/>
                            <w:sz w:val="16"/>
                            <w:szCs w:val="16"/>
                          </w:rPr>
                          <w:t xml:space="preserve"> [s]</w:t>
                        </w:r>
                      </w:p>
                      <w:p w:rsidR="00337164" w:rsidRDefault="00337164" w:rsidP="00FB2C8B">
                        <w:pPr>
                          <w:spacing w:after="0" w:line="240" w:lineRule="auto"/>
                          <w:contextualSpacing/>
                          <w:rPr>
                            <w:rStyle w:val="Example"/>
                            <w:rFonts w:cs="Arial"/>
                            <w:b/>
                            <w:sz w:val="16"/>
                            <w:szCs w:val="16"/>
                          </w:rPr>
                        </w:pPr>
                      </w:p>
                      <w:p w:rsidR="00337164" w:rsidRDefault="00337164" w:rsidP="00FB2C8B">
                        <w:pPr>
                          <w:spacing w:after="0" w:line="240" w:lineRule="auto"/>
                          <w:contextualSpacing/>
                          <w:rPr>
                            <w:rStyle w:val="Example"/>
                            <w:rFonts w:cs="Arial"/>
                            <w:b/>
                            <w:sz w:val="16"/>
                            <w:szCs w:val="16"/>
                          </w:rPr>
                        </w:pPr>
                        <w:r w:rsidRPr="00305711">
                          <w:rPr>
                            <w:rStyle w:val="Example"/>
                            <w:sz w:val="16"/>
                            <w:szCs w:val="16"/>
                          </w:rPr>
                          <w:t>==================================================</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337164" w:rsidRDefault="00337164" w:rsidP="00FB2C8B">
                        <w:pPr>
                          <w:spacing w:after="0" w:line="240" w:lineRule="auto"/>
                          <w:contextualSpacing/>
                          <w:rPr>
                            <w:rStyle w:val="Example"/>
                            <w:rFonts w:cs="Arial"/>
                            <w:b/>
                            <w:sz w:val="16"/>
                            <w:szCs w:val="16"/>
                          </w:rPr>
                        </w:pPr>
                        <w:r w:rsidRPr="00305711">
                          <w:rPr>
                            <w:rStyle w:val="Example"/>
                            <w:sz w:val="16"/>
                            <w:szCs w:val="16"/>
                          </w:rPr>
                          <w:t>==================================================</w:t>
                        </w:r>
                      </w:p>
                    </w:txbxContent>
                  </v:textbox>
                </v:shape>
              </v:group>
            </w:pict>
          </mc:Fallback>
        </mc:AlternateContent>
      </w:r>
    </w:p>
    <w:p w:rsidR="00FB2C8B" w:rsidRDefault="00FB2C8B" w:rsidP="00FB2C8B">
      <w:pPr>
        <w:pStyle w:val="IndentList"/>
        <w:tabs>
          <w:tab w:val="left" w:pos="1350"/>
        </w:tabs>
        <w:ind w:left="2160" w:hanging="2160"/>
        <w:rPr>
          <w:noProof/>
          <w:sz w:val="18"/>
          <w:szCs w:val="18"/>
        </w:rPr>
        <w:sectPr w:rsidR="00FB2C8B" w:rsidSect="006552D2">
          <w:pgSz w:w="12240" w:h="15840"/>
          <w:pgMar w:top="1440" w:right="1440" w:bottom="1440" w:left="1440" w:header="720" w:footer="720" w:gutter="0"/>
          <w:cols w:space="432"/>
        </w:sectPr>
      </w:pPr>
    </w:p>
    <w:p w:rsidR="00FB2C8B" w:rsidRDefault="00FB2C8B" w:rsidP="00FB2C8B">
      <w:pPr>
        <w:pStyle w:val="NRELHead01"/>
      </w:pPr>
      <w:bookmarkStart w:id="568" w:name="_Toc399876261"/>
      <w:bookmarkStart w:id="569" w:name="_Toc452622648"/>
      <w:r>
        <w:rPr>
          <w:noProof/>
        </w:rPr>
        <w:lastRenderedPageBreak/>
        <w:t xml:space="preserve">Appendix </w:t>
      </w:r>
      <w:bookmarkStart w:id="570" w:name="Appendix_Charts_letter"/>
      <w:r>
        <w:rPr>
          <w:noProof/>
        </w:rPr>
        <w:fldChar w:fldCharType="begin"/>
      </w:r>
      <w:r>
        <w:rPr>
          <w:noProof/>
        </w:rPr>
        <w:instrText xml:space="preserve"> SEQ Appendix \* MERGEFORMAT \* ALPHABETIC \* MERGEFORMAT </w:instrText>
      </w:r>
      <w:r>
        <w:rPr>
          <w:noProof/>
        </w:rPr>
        <w:fldChar w:fldCharType="separate"/>
      </w:r>
      <w:r w:rsidR="007F0774">
        <w:rPr>
          <w:noProof/>
        </w:rPr>
        <w:t>C</w:t>
      </w:r>
      <w:r>
        <w:rPr>
          <w:noProof/>
        </w:rPr>
        <w:fldChar w:fldCharType="end"/>
      </w:r>
      <w:bookmarkEnd w:id="570"/>
      <w:r>
        <w:rPr>
          <w:noProof/>
        </w:rPr>
        <w:t xml:space="preserve">: </w:t>
      </w:r>
      <w:commentRangeStart w:id="571"/>
      <w:r>
        <w:t>Flow Charts</w:t>
      </w:r>
      <w:bookmarkEnd w:id="568"/>
      <w:commentRangeEnd w:id="571"/>
      <w:r w:rsidR="00DF20B3">
        <w:rPr>
          <w:rStyle w:val="CommentReference"/>
          <w:rFonts w:asciiTheme="minorHAnsi" w:eastAsiaTheme="minorHAnsi" w:hAnsiTheme="minorHAnsi" w:cstheme="minorBidi"/>
          <w:b w:val="0"/>
          <w:color w:val="auto"/>
          <w:kern w:val="0"/>
        </w:rPr>
        <w:commentReference w:id="571"/>
      </w:r>
      <w:bookmarkEnd w:id="569"/>
    </w:p>
    <w:p w:rsidR="00FB2C8B" w:rsidRDefault="00FB2C8B" w:rsidP="00094EF4">
      <w:pPr>
        <w:pStyle w:val="NRELBodyText"/>
      </w:pPr>
    </w:p>
    <w:p w:rsidR="00FB2C8B" w:rsidRDefault="00FB2C8B" w:rsidP="00FB2C8B">
      <w:pPr>
        <w:jc w:val="center"/>
        <w:rPr>
          <w:noProof/>
        </w:rPr>
      </w:pPr>
      <w:r w:rsidRPr="00AA587B">
        <w:rPr>
          <w:noProof/>
        </w:rPr>
        <w:drawing>
          <wp:inline distT="0" distB="0" distL="0" distR="0" wp14:anchorId="263C7753" wp14:editId="78BA715B">
            <wp:extent cx="5943600" cy="586439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07" cstate="print"/>
                    <a:srcRect/>
                    <a:stretch>
                      <a:fillRect/>
                    </a:stretch>
                  </pic:blipFill>
                  <pic:spPr bwMode="auto">
                    <a:xfrm>
                      <a:off x="0" y="0"/>
                      <a:ext cx="5943600" cy="5864391"/>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572" w:name="_Toc399876299"/>
      <w:bookmarkStart w:id="573" w:name="_Toc452622685"/>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D703A1">
        <w:fldChar w:fldCharType="begin"/>
      </w:r>
      <w:r w:rsidR="00D703A1">
        <w:instrText xml:space="preserve"> SEQ Charts \* MERGEFORMAT  \* MERGEFORMAT </w:instrText>
      </w:r>
      <w:r w:rsidR="00D703A1">
        <w:fldChar w:fldCharType="separate"/>
      </w:r>
      <w:r w:rsidR="007F0774">
        <w:rPr>
          <w:noProof/>
        </w:rPr>
        <w:t>1</w:t>
      </w:r>
      <w:r w:rsidR="00D703A1">
        <w:rPr>
          <w:noProof/>
        </w:rPr>
        <w:fldChar w:fldCharType="end"/>
      </w:r>
      <w:r>
        <w:t>. Overview of the TurbSim simulation method; blue lines indicate processes influenced by input-file parameters; black lines indicate internal variables and processes</w:t>
      </w:r>
      <w:bookmarkEnd w:id="572"/>
      <w:bookmarkEnd w:id="573"/>
    </w:p>
    <w:p w:rsidR="00FB2C8B" w:rsidRDefault="00FB2C8B" w:rsidP="00094EF4">
      <w:pPr>
        <w:pStyle w:val="NRELBodyText"/>
        <w:rPr>
          <w:noProof/>
        </w:rPr>
      </w:pPr>
    </w:p>
    <w:p w:rsidR="00FB2C8B" w:rsidRDefault="00FB2C8B" w:rsidP="00094EF4">
      <w:pPr>
        <w:pStyle w:val="NRELBodyText"/>
        <w:rPr>
          <w:noProof/>
        </w:rPr>
        <w:sectPr w:rsidR="00FB2C8B" w:rsidSect="006552D2">
          <w:pgSz w:w="12240" w:h="15840"/>
          <w:pgMar w:top="1440" w:right="1440" w:bottom="1440" w:left="1440" w:header="720" w:footer="720" w:gutter="0"/>
          <w:cols w:space="432"/>
        </w:sectPr>
      </w:pPr>
    </w:p>
    <w:p w:rsidR="00FB2C8B" w:rsidRDefault="00FB2C8B" w:rsidP="00FB2C8B">
      <w:pPr>
        <w:jc w:val="center"/>
        <w:rPr>
          <w:noProof/>
        </w:rPr>
      </w:pPr>
      <w:r w:rsidRPr="00D11A65">
        <w:rPr>
          <w:noProof/>
        </w:rPr>
        <w:lastRenderedPageBreak/>
        <w:drawing>
          <wp:inline distT="0" distB="0" distL="0" distR="0" wp14:anchorId="239BB7D5" wp14:editId="27E81EF4">
            <wp:extent cx="7478401" cy="5508480"/>
            <wp:effectExtent l="19050" t="0" r="8249"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08" cstate="print"/>
                    <a:srcRect/>
                    <a:stretch>
                      <a:fillRect/>
                    </a:stretch>
                  </pic:blipFill>
                  <pic:spPr bwMode="auto">
                    <a:xfrm>
                      <a:off x="0" y="0"/>
                      <a:ext cx="7478401" cy="5508480"/>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574" w:name="_Toc399876300"/>
      <w:bookmarkStart w:id="575" w:name="_Toc452622686"/>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D703A1">
        <w:fldChar w:fldCharType="begin"/>
      </w:r>
      <w:r w:rsidR="00D703A1">
        <w:instrText xml:space="preserve"> SEQ Charts \* MERGEFORMAT  \* MERGEFORMAT </w:instrText>
      </w:r>
      <w:r w:rsidR="00D703A1">
        <w:fldChar w:fldCharType="separate"/>
      </w:r>
      <w:r w:rsidR="007F0774">
        <w:rPr>
          <w:noProof/>
        </w:rPr>
        <w:t>2</w:t>
      </w:r>
      <w:r w:rsidR="00D703A1">
        <w:rPr>
          <w:noProof/>
        </w:rPr>
        <w:fldChar w:fldCharType="end"/>
      </w:r>
      <w:r>
        <w:t xml:space="preserve">. Parameters in the </w:t>
      </w:r>
      <w:r>
        <w:fldChar w:fldCharType="begin" w:fldLock="1"/>
      </w:r>
      <w:r>
        <w:instrText xml:space="preserve"> REF Heading_RuntimeOpts \h </w:instrText>
      </w:r>
      <w:r>
        <w:fldChar w:fldCharType="separate"/>
      </w:r>
      <w:r w:rsidR="00255BEF">
        <w:t>Runtime Options</w:t>
      </w:r>
      <w:r>
        <w:fldChar w:fldCharType="end"/>
      </w:r>
      <w:r>
        <w:t xml:space="preserve"> section of the input file</w:t>
      </w:r>
      <w:bookmarkEnd w:id="574"/>
      <w:bookmarkEnd w:id="575"/>
    </w:p>
    <w:p w:rsidR="00FB2C8B" w:rsidRDefault="00FB2C8B" w:rsidP="00094EF4">
      <w:pPr>
        <w:pStyle w:val="NRELBodyText"/>
        <w:rPr>
          <w:noProof/>
        </w:rPr>
        <w:sectPr w:rsidR="00FB2C8B" w:rsidSect="006552D2">
          <w:pgSz w:w="15840" w:h="12240" w:orient="landscape"/>
          <w:pgMar w:top="1440" w:right="1440" w:bottom="1440" w:left="1440" w:header="720" w:footer="720" w:gutter="0"/>
          <w:cols w:space="432"/>
          <w:docGrid w:linePitch="299"/>
        </w:sectPr>
      </w:pPr>
    </w:p>
    <w:p w:rsidR="00FB2C8B" w:rsidRDefault="00FB2C8B" w:rsidP="009C712B">
      <w:pPr>
        <w:pStyle w:val="NRELTableCaption"/>
        <w:rPr>
          <w:noProof/>
        </w:rPr>
      </w:pPr>
    </w:p>
    <w:p w:rsidR="00FB2C8B" w:rsidRDefault="00FB2C8B" w:rsidP="00FB2C8B">
      <w:pPr>
        <w:jc w:val="center"/>
        <w:rPr>
          <w:noProof/>
        </w:rPr>
      </w:pPr>
      <w:r w:rsidRPr="00AA587B">
        <w:rPr>
          <w:noProof/>
        </w:rPr>
        <w:drawing>
          <wp:inline distT="0" distB="0" distL="0" distR="0" wp14:anchorId="0EF82F71" wp14:editId="6240A963">
            <wp:extent cx="5798400" cy="660480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09" cstate="print"/>
                    <a:srcRect/>
                    <a:stretch>
                      <a:fillRect/>
                    </a:stretch>
                  </pic:blipFill>
                  <pic:spPr bwMode="auto">
                    <a:xfrm>
                      <a:off x="0" y="0"/>
                      <a:ext cx="5798400" cy="6604801"/>
                    </a:xfrm>
                    <a:prstGeom prst="rect">
                      <a:avLst/>
                    </a:prstGeom>
                    <a:noFill/>
                    <a:ln w="9525">
                      <a:noFill/>
                      <a:miter lim="800000"/>
                      <a:headEnd/>
                      <a:tailEnd/>
                    </a:ln>
                  </pic:spPr>
                </pic:pic>
              </a:graphicData>
            </a:graphic>
          </wp:inline>
        </w:drawing>
      </w:r>
    </w:p>
    <w:p w:rsidR="00FB2C8B" w:rsidRDefault="00FB2C8B" w:rsidP="00FB2C8B">
      <w:pPr>
        <w:pStyle w:val="NRELFigureCaption"/>
      </w:pPr>
      <w:bookmarkStart w:id="576" w:name="_Toc399876301"/>
      <w:bookmarkStart w:id="577" w:name="_Toc452622687"/>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D703A1">
        <w:fldChar w:fldCharType="begin"/>
      </w:r>
      <w:r w:rsidR="00D703A1">
        <w:instrText xml:space="preserve"> SEQ Charts \* MERGEFORMAT  \* MERGEFORMAT </w:instrText>
      </w:r>
      <w:r w:rsidR="00D703A1">
        <w:fldChar w:fldCharType="separate"/>
      </w:r>
      <w:r w:rsidR="007F0774">
        <w:rPr>
          <w:noProof/>
        </w:rPr>
        <w:t>3</w:t>
      </w:r>
      <w:r w:rsidR="00D703A1">
        <w:rPr>
          <w:noProof/>
        </w:rPr>
        <w:fldChar w:fldCharType="end"/>
      </w:r>
      <w:r>
        <w:t xml:space="preserve">. Parameters in the </w:t>
      </w:r>
      <w:r>
        <w:fldChar w:fldCharType="begin" w:fldLock="1"/>
      </w:r>
      <w:r>
        <w:instrText xml:space="preserve"> REF Heading_TurbineSpecs \h  \* MERGEFORMAT </w:instrText>
      </w:r>
      <w:r>
        <w:fldChar w:fldCharType="separate"/>
      </w:r>
      <w:r w:rsidR="00255BEF">
        <w:t>Turbine/Model Specifications</w:t>
      </w:r>
      <w:r>
        <w:fldChar w:fldCharType="end"/>
      </w:r>
      <w:r>
        <w:t xml:space="preserve"> section of the TurbSim input file</w:t>
      </w:r>
      <w:bookmarkEnd w:id="576"/>
      <w:bookmarkEnd w:id="577"/>
    </w:p>
    <w:p w:rsidR="00FB2C8B" w:rsidRDefault="00FB2C8B" w:rsidP="009C712B">
      <w:pPr>
        <w:pStyle w:val="NRELTableCaption"/>
      </w:pPr>
    </w:p>
    <w:p w:rsidR="00FB2C8B" w:rsidRDefault="00FB2C8B" w:rsidP="009C712B">
      <w:pPr>
        <w:pStyle w:val="NRELTableCaption"/>
        <w:rPr>
          <w:noProof/>
        </w:rPr>
        <w:sectPr w:rsidR="00FB2C8B"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AA587B">
        <w:rPr>
          <w:noProof/>
        </w:rPr>
        <w:drawing>
          <wp:inline distT="0" distB="0" distL="0" distR="0" wp14:anchorId="65AF22AA" wp14:editId="0AD1BC96">
            <wp:extent cx="5664000" cy="6950401"/>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10" cstate="print"/>
                    <a:srcRect/>
                    <a:stretch>
                      <a:fillRect/>
                    </a:stretch>
                  </pic:blipFill>
                  <pic:spPr bwMode="auto">
                    <a:xfrm>
                      <a:off x="0" y="0"/>
                      <a:ext cx="5664000" cy="6950401"/>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78" w:name="_Toc452622688"/>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D703A1">
        <w:fldChar w:fldCharType="begin"/>
      </w:r>
      <w:r w:rsidR="00D703A1">
        <w:instrText xml:space="preserve"> SEQ Charts \* MERGEFORMAT  \* MERGEFORMAT </w:instrText>
      </w:r>
      <w:r w:rsidR="00D703A1">
        <w:fldChar w:fldCharType="separate"/>
      </w:r>
      <w:r w:rsidR="007F0774">
        <w:rPr>
          <w:noProof/>
        </w:rPr>
        <w:t>4</w:t>
      </w:r>
      <w:r w:rsidR="00D703A1">
        <w:rPr>
          <w:noProof/>
        </w:rPr>
        <w:fldChar w:fldCharType="end"/>
      </w:r>
      <w:r>
        <w:t xml:space="preserve">. Parameters in the </w:t>
      </w:r>
      <w:r>
        <w:rPr>
          <w:rFonts w:asciiTheme="minorHAnsi" w:hAnsiTheme="minorHAnsi" w:cstheme="minorBidi"/>
          <w:sz w:val="22"/>
        </w:rPr>
        <w:fldChar w:fldCharType="begin" w:fldLock="1"/>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255BEF">
        <w:t>Meteorological Boundary Conditions</w:t>
      </w:r>
      <w:bookmarkStart w:id="579" w:name="_Toc399876303"/>
      <w:r>
        <w:fldChar w:fldCharType="end"/>
      </w:r>
      <w:r>
        <w:t xml:space="preserve"> section of the TurbSim input file (for IECKAI and IECVKM models only)</w:t>
      </w:r>
      <w:bookmarkEnd w:id="578"/>
      <w:bookmarkEnd w:id="579"/>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DD7CA1">
        <w:rPr>
          <w:noProof/>
        </w:rPr>
        <w:drawing>
          <wp:inline distT="0" distB="0" distL="0" distR="0" wp14:anchorId="2B3C7E64" wp14:editId="4AC98923">
            <wp:extent cx="5609590" cy="68929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11" cstate="print"/>
                    <a:srcRect/>
                    <a:stretch>
                      <a:fillRect/>
                    </a:stretch>
                  </pic:blipFill>
                  <pic:spPr bwMode="auto">
                    <a:xfrm>
                      <a:off x="0" y="0"/>
                      <a:ext cx="5609590" cy="68929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80" w:name="_Toc452622689"/>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D703A1">
        <w:fldChar w:fldCharType="begin"/>
      </w:r>
      <w:r w:rsidR="00D703A1">
        <w:instrText xml:space="preserve"> SEQ C</w:instrText>
      </w:r>
      <w:r w:rsidR="00D703A1">
        <w:instrText xml:space="preserve">harts \* MERGEFORMAT  \* MERGEFORMAT </w:instrText>
      </w:r>
      <w:r w:rsidR="00D703A1">
        <w:fldChar w:fldCharType="separate"/>
      </w:r>
      <w:r w:rsidR="007F0774">
        <w:rPr>
          <w:noProof/>
        </w:rPr>
        <w:t>5</w:t>
      </w:r>
      <w:r w:rsidR="00D703A1">
        <w:rPr>
          <w:noProof/>
        </w:rPr>
        <w:fldChar w:fldCharType="end"/>
      </w:r>
      <w:r>
        <w:t xml:space="preserve">. Parameters in the </w:t>
      </w:r>
      <w:r>
        <w:rPr>
          <w:rFonts w:asciiTheme="minorHAnsi" w:hAnsiTheme="minorHAnsi" w:cstheme="minorBidi"/>
          <w:sz w:val="22"/>
        </w:rPr>
        <w:fldChar w:fldCharType="begin" w:fldLock="1"/>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255BEF">
        <w:t>Meteorological Boundary Conditions</w:t>
      </w:r>
      <w:bookmarkStart w:id="581" w:name="_Toc399876305"/>
      <w:r>
        <w:fldChar w:fldCharType="end"/>
      </w:r>
      <w:r>
        <w:t xml:space="preserve"> section of the TurbSim input file (for models other than IECKAI and IECVKM)</w:t>
      </w:r>
      <w:bookmarkEnd w:id="580"/>
      <w:bookmarkEnd w:id="581"/>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5C33E9">
        <w:rPr>
          <w:noProof/>
        </w:rPr>
        <w:drawing>
          <wp:inline distT="0" distB="0" distL="0" distR="0" wp14:anchorId="309ED025" wp14:editId="57A3D968">
            <wp:extent cx="5794375" cy="70072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12" cstate="print"/>
                    <a:srcRect/>
                    <a:stretch>
                      <a:fillRect/>
                    </a:stretch>
                  </pic:blipFill>
                  <pic:spPr bwMode="auto">
                    <a:xfrm>
                      <a:off x="0" y="0"/>
                      <a:ext cx="5794375" cy="70072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82" w:name="_Toc399876306"/>
      <w:bookmarkStart w:id="583" w:name="_Toc452622690"/>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D703A1">
        <w:fldChar w:fldCharType="begin"/>
      </w:r>
      <w:r w:rsidR="00D703A1">
        <w:instrText xml:space="preserve"> SEQ Charts \* MERGEFORMAT  \* MERGEFORMAT </w:instrText>
      </w:r>
      <w:r w:rsidR="00D703A1">
        <w:fldChar w:fldCharType="separate"/>
      </w:r>
      <w:r w:rsidR="007F0774">
        <w:rPr>
          <w:noProof/>
        </w:rPr>
        <w:t>6</w:t>
      </w:r>
      <w:r w:rsidR="00D703A1">
        <w:rPr>
          <w:noProof/>
        </w:rPr>
        <w:fldChar w:fldCharType="end"/>
      </w:r>
      <w:r>
        <w:t xml:space="preserve">. Parameters in the </w:t>
      </w:r>
      <w:r>
        <w:fldChar w:fldCharType="begin" w:fldLock="1"/>
      </w:r>
      <w:r>
        <w:instrText xml:space="preserve"> REF Heading_NonIECMetBndryConditions \h  \* MERGEFORMAT </w:instrText>
      </w:r>
      <w:r>
        <w:fldChar w:fldCharType="separate"/>
      </w:r>
      <w:r w:rsidR="00255BEF">
        <w:t>Non-IEC Meteorological Boundary Conditions</w:t>
      </w:r>
      <w:r>
        <w:fldChar w:fldCharType="end"/>
      </w:r>
      <w:r>
        <w:t xml:space="preserve"> section of the TurbSim input file</w:t>
      </w:r>
      <w:bookmarkEnd w:id="582"/>
      <w:bookmarkEnd w:id="583"/>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1C3B1C">
        <w:rPr>
          <w:noProof/>
        </w:rPr>
        <w:lastRenderedPageBreak/>
        <w:drawing>
          <wp:inline distT="0" distB="0" distL="0" distR="0" wp14:anchorId="43D84CF0" wp14:editId="5C0C6B14">
            <wp:extent cx="5369269" cy="7543800"/>
            <wp:effectExtent l="19050" t="0" r="2831"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13" cstate="print"/>
                    <a:srcRect/>
                    <a:stretch>
                      <a:fillRect/>
                    </a:stretch>
                  </pic:blipFill>
                  <pic:spPr bwMode="auto">
                    <a:xfrm>
                      <a:off x="0" y="0"/>
                      <a:ext cx="5369269"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84" w:name="_Toc452622691"/>
      <w:r w:rsidRPr="0044476F">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sidRPr="0044476F">
        <w:rPr>
          <w:noProof/>
        </w:rPr>
        <w:t>-</w:t>
      </w:r>
      <w:r w:rsidR="00D703A1">
        <w:fldChar w:fldCharType="begin"/>
      </w:r>
      <w:r w:rsidR="00D703A1">
        <w:instrText xml:space="preserve"> SEQ C</w:instrText>
      </w:r>
      <w:r w:rsidR="00D703A1">
        <w:instrText xml:space="preserve">harts \* MERGEFORMAT  \* MERGEFORMAT </w:instrText>
      </w:r>
      <w:r w:rsidR="00D703A1">
        <w:fldChar w:fldCharType="separate"/>
      </w:r>
      <w:r w:rsidR="007F0774">
        <w:rPr>
          <w:noProof/>
        </w:rPr>
        <w:t>7</w:t>
      </w:r>
      <w:r w:rsidR="00D703A1">
        <w:rPr>
          <w:noProof/>
        </w:rPr>
        <w:fldChar w:fldCharType="end"/>
      </w:r>
      <w:r w:rsidRPr="0044476F">
        <w:t>.</w:t>
      </w:r>
      <w:r>
        <w:t xml:space="preserve"> </w:t>
      </w:r>
      <w:r w:rsidRPr="0044476F">
        <w:t xml:space="preserve">Default </w:t>
      </w:r>
      <w:r>
        <w:t xml:space="preserve">input values for the </w:t>
      </w:r>
      <w:r w:rsidRPr="0044476F">
        <w:t>for</w:t>
      </w:r>
      <w:r>
        <w:t xml:space="preserve"> the</w:t>
      </w:r>
      <w:r w:rsidRPr="0044476F">
        <w:t xml:space="preserve"> </w:t>
      </w:r>
      <w:r>
        <w:rPr>
          <w:rFonts w:asciiTheme="minorHAnsi" w:hAnsiTheme="minorHAnsi" w:cstheme="minorBidi"/>
          <w:sz w:val="22"/>
        </w:rPr>
        <w:fldChar w:fldCharType="begin" w:fldLock="1"/>
      </w:r>
      <w:r>
        <w:instrText xml:space="preserve"> REF Heading_MetBndryConditions \h  \* MERGEFORMAT </w:instrText>
      </w:r>
      <w:r>
        <w:rPr>
          <w:rFonts w:asciiTheme="minorHAnsi" w:hAnsiTheme="minorHAnsi" w:cstheme="minorBidi"/>
          <w:sz w:val="22"/>
        </w:rPr>
      </w:r>
      <w:r>
        <w:rPr>
          <w:rFonts w:asciiTheme="minorHAnsi" w:hAnsiTheme="minorHAnsi" w:cstheme="minorBidi"/>
          <w:sz w:val="22"/>
        </w:rPr>
        <w:fldChar w:fldCharType="separate"/>
      </w:r>
      <w:r w:rsidR="00255BEF">
        <w:t>Meteorological Boundary Conditions</w:t>
      </w:r>
      <w:bookmarkStart w:id="585" w:name="_Toc399876308"/>
      <w:r>
        <w:fldChar w:fldCharType="end"/>
      </w:r>
      <w:r>
        <w:t xml:space="preserve"> and </w:t>
      </w:r>
      <w:r>
        <w:fldChar w:fldCharType="begin" w:fldLock="1"/>
      </w:r>
      <w:r>
        <w:instrText xml:space="preserve"> REF Heading_NonIECMetBndryConditions \h </w:instrText>
      </w:r>
      <w:r>
        <w:fldChar w:fldCharType="separate"/>
      </w:r>
      <w:r w:rsidR="00255BEF">
        <w:t>Non-IEC Meteorological Boundary Conditions</w:t>
      </w:r>
      <w:r>
        <w:fldChar w:fldCharType="end"/>
      </w:r>
      <w:r>
        <w:t xml:space="preserve"> sections of the TurbSim input file</w:t>
      </w:r>
      <w:bookmarkEnd w:id="584"/>
      <w:bookmarkEnd w:id="585"/>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6916B7">
        <w:rPr>
          <w:noProof/>
        </w:rPr>
        <w:lastRenderedPageBreak/>
        <w:drawing>
          <wp:inline distT="0" distB="0" distL="0" distR="0" wp14:anchorId="6374BA93" wp14:editId="10269137">
            <wp:extent cx="5657850" cy="75438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514" cstate="print"/>
                    <a:srcRect/>
                    <a:stretch>
                      <a:fillRect/>
                    </a:stretch>
                  </pic:blipFill>
                  <pic:spPr bwMode="auto">
                    <a:xfrm>
                      <a:off x="0" y="0"/>
                      <a:ext cx="5657850"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86" w:name="_Toc399876309"/>
      <w:bookmarkStart w:id="587" w:name="_Toc452622692"/>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D703A1">
        <w:fldChar w:fldCharType="begin"/>
      </w:r>
      <w:r w:rsidR="00D703A1">
        <w:instrText xml:space="preserve"> SEQ Charts \* MERGEFORMAT  \* MERGEFORMAT </w:instrText>
      </w:r>
      <w:r w:rsidR="00D703A1">
        <w:fldChar w:fldCharType="separate"/>
      </w:r>
      <w:r w:rsidR="007F0774">
        <w:rPr>
          <w:noProof/>
        </w:rPr>
        <w:t>8</w:t>
      </w:r>
      <w:r w:rsidR="00D703A1">
        <w:rPr>
          <w:noProof/>
        </w:rPr>
        <w:fldChar w:fldCharType="end"/>
      </w:r>
      <w:r>
        <w:t xml:space="preserve">. Parameters for coherent structures and the </w:t>
      </w:r>
      <w:r>
        <w:fldChar w:fldCharType="begin" w:fldLock="1"/>
      </w:r>
      <w:r>
        <w:instrText xml:space="preserve"> REF Heading_CTSparameters \h </w:instrText>
      </w:r>
      <w:r>
        <w:fldChar w:fldCharType="separate"/>
      </w:r>
      <w:r w:rsidR="00255BEF">
        <w:t>Coherent Turbulence Scaling Parameters</w:t>
      </w:r>
      <w:r>
        <w:fldChar w:fldCharType="end"/>
      </w:r>
      <w:r>
        <w:t xml:space="preserve"> section of the TurbSim input file; the SMOOTH model uses the GP_LLJ scaling</w:t>
      </w:r>
      <w:bookmarkEnd w:id="586"/>
      <w:bookmarkEnd w:id="587"/>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pStyle w:val="NRELHead01"/>
        <w:rPr>
          <w:noProof/>
        </w:rPr>
      </w:pPr>
      <w:bookmarkStart w:id="588" w:name="Heading_TurbSimBinaryFormat"/>
      <w:bookmarkStart w:id="589" w:name="_Toc399876262"/>
      <w:bookmarkStart w:id="590" w:name="_Toc452622649"/>
      <w:r>
        <w:rPr>
          <w:noProof/>
        </w:rPr>
        <w:lastRenderedPageBreak/>
        <w:t xml:space="preserve">Appendix </w:t>
      </w:r>
      <w:bookmarkStart w:id="591" w:name="Appendix_TSFF_letter"/>
      <w:r>
        <w:rPr>
          <w:noProof/>
        </w:rPr>
        <w:fldChar w:fldCharType="begin"/>
      </w:r>
      <w:r>
        <w:rPr>
          <w:noProof/>
        </w:rPr>
        <w:instrText xml:space="preserve"> SEQ Appendix \* MERGEFORMAT \* ALPHABETIC \* MERGEFORMAT </w:instrText>
      </w:r>
      <w:r>
        <w:rPr>
          <w:noProof/>
        </w:rPr>
        <w:fldChar w:fldCharType="separate"/>
      </w:r>
      <w:r w:rsidR="007F0774">
        <w:rPr>
          <w:noProof/>
        </w:rPr>
        <w:t>D</w:t>
      </w:r>
      <w:r>
        <w:rPr>
          <w:noProof/>
        </w:rPr>
        <w:fldChar w:fldCharType="end"/>
      </w:r>
      <w:bookmarkEnd w:id="591"/>
      <w:r>
        <w:rPr>
          <w:noProof/>
        </w:rPr>
        <w:t xml:space="preserve">: </w:t>
      </w:r>
      <w:r>
        <w:t>Full-Field TurbSim Binary File Format</w:t>
      </w:r>
      <w:bookmarkEnd w:id="588"/>
      <w:bookmarkEnd w:id="589"/>
      <w:bookmarkEnd w:id="590"/>
    </w:p>
    <w:p w:rsidR="00094EF4" w:rsidRDefault="00094EF4" w:rsidP="00094EF4">
      <w:pPr>
        <w:pStyle w:val="NRELTableCaption"/>
      </w:pPr>
      <w:bookmarkStart w:id="592" w:name="_Toc399876336"/>
      <w:bookmarkStart w:id="593" w:name="_Toc452622713"/>
      <w:proofErr w:type="gramStart"/>
      <w:r>
        <w:t xml:space="preserve">Table </w:t>
      </w:r>
      <w:r>
        <w:fldChar w:fldCharType="begin" w:fldLock="1"/>
      </w:r>
      <w:r>
        <w:instrText xml:space="preserve"> REF Appendix_TSFF_letter \h </w:instrText>
      </w:r>
      <w:r>
        <w:fldChar w:fldCharType="separate"/>
      </w:r>
      <w:r w:rsidR="00255BEF">
        <w:rPr>
          <w:noProof/>
        </w:rPr>
        <w:t>D</w:t>
      </w:r>
      <w:r>
        <w:fldChar w:fldCharType="end"/>
      </w:r>
      <w:r>
        <w:t>-</w:t>
      </w:r>
      <w:r w:rsidR="00D703A1">
        <w:fldChar w:fldCharType="begin"/>
      </w:r>
      <w:r w:rsidR="00D703A1">
        <w:instrText xml:space="preserve"> SEQ AppendixATable \* MERGEFORMAT </w:instrText>
      </w:r>
      <w:r w:rsidR="00D703A1">
        <w:fldChar w:fldCharType="separate"/>
      </w:r>
      <w:r w:rsidR="007F0774">
        <w:rPr>
          <w:noProof/>
        </w:rPr>
        <w:t>1</w:t>
      </w:r>
      <w:r w:rsidR="00D703A1">
        <w:rPr>
          <w:noProof/>
        </w:rPr>
        <w:fldChar w:fldCharType="end"/>
      </w:r>
      <w:r>
        <w:t>.</w:t>
      </w:r>
      <w:proofErr w:type="gramEnd"/>
      <w:r>
        <w:t xml:space="preserve"> Full-Field TurbSim Binary File Header Format</w:t>
      </w:r>
      <w:bookmarkEnd w:id="592"/>
      <w:bookmarkEnd w:id="593"/>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354"/>
        <w:gridCol w:w="1813"/>
        <w:gridCol w:w="2004"/>
        <w:gridCol w:w="4829"/>
      </w:tblGrid>
      <w:tr w:rsidR="00094EF4" w:rsidRPr="00837CC6" w:rsidTr="006552D2">
        <w:trPr>
          <w:tblCellSpacing w:w="7" w:type="dxa"/>
          <w:jc w:val="center"/>
        </w:trPr>
        <w:tc>
          <w:tcPr>
            <w:tcW w:w="1188" w:type="pct"/>
            <w:gridSpan w:val="2"/>
            <w:tcBorders>
              <w:top w:val="nil"/>
              <w:bottom w:val="single" w:sz="8" w:space="0" w:color="auto"/>
              <w:tl2br w:val="nil"/>
            </w:tcBorders>
            <w:vAlign w:val="bottom"/>
          </w:tcPr>
          <w:p w:rsidR="00094EF4" w:rsidRDefault="00094EF4" w:rsidP="000546BF">
            <w:pPr>
              <w:pStyle w:val="NRELTableHeader"/>
            </w:pPr>
            <w:r w:rsidRPr="00E752FD">
              <w:t>Type (Bytes)</w:t>
            </w:r>
          </w:p>
        </w:tc>
        <w:tc>
          <w:tcPr>
            <w:tcW w:w="1101"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268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E752FD">
              <w:t>Integer (2)</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2680" w:type="pct"/>
            <w:tcBorders>
              <w:tl2br w:val="nil"/>
            </w:tcBorders>
            <w:vAlign w:val="center"/>
          </w:tcPr>
          <w:p w:rsidR="00094EF4" w:rsidRDefault="00094EF4" w:rsidP="000546BF">
            <w:pPr>
              <w:pStyle w:val="NRELTableContent"/>
            </w:pPr>
            <w:r w:rsidRPr="00E752FD">
              <w:t>Identifies the file as a TurbSim binary file.</w:t>
            </w:r>
            <w:r>
              <w:t xml:space="preserve"> </w:t>
            </w:r>
            <w:r w:rsidRPr="003803F5">
              <w:rPr>
                <w:i/>
              </w:rPr>
              <w:t>ID</w:t>
            </w:r>
            <w:r w:rsidRPr="00E752FD">
              <w:t xml:space="preserve"> should have the value 7</w:t>
            </w:r>
            <w:r w:rsidR="00B46DBF">
              <w:t xml:space="preserve"> (not periodic) or 8 (periodic)</w:t>
            </w:r>
            <w:r w:rsidRPr="00E752FD">
              <w:t>.</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proofErr w:type="spellStart"/>
            <w:r>
              <w:rPr>
                <w:rStyle w:val="Variable"/>
                <w:i/>
              </w:rPr>
              <w:t>NumGrid_Z</w:t>
            </w:r>
            <w:proofErr w:type="spellEnd"/>
          </w:p>
        </w:tc>
        <w:tc>
          <w:tcPr>
            <w:tcW w:w="2680" w:type="pct"/>
            <w:tcBorders>
              <w:tl2br w:val="nil"/>
            </w:tcBorders>
            <w:vAlign w:val="center"/>
          </w:tcPr>
          <w:p w:rsidR="00094EF4" w:rsidRDefault="00094EF4" w:rsidP="000546BF">
            <w:pPr>
              <w:pStyle w:val="NRELTableContent"/>
              <w:rPr>
                <w:b/>
              </w:rPr>
            </w:pPr>
            <w:r w:rsidRPr="00E752FD">
              <w:t>The number of grid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proofErr w:type="spellStart"/>
            <w:r>
              <w:rPr>
                <w:rStyle w:val="Variable"/>
                <w:i/>
              </w:rPr>
              <w:t>NumGrid_Y</w:t>
            </w:r>
            <w:proofErr w:type="spellEnd"/>
          </w:p>
        </w:tc>
        <w:tc>
          <w:tcPr>
            <w:tcW w:w="2680" w:type="pct"/>
            <w:tcBorders>
              <w:tl2br w:val="nil"/>
            </w:tcBorders>
            <w:vAlign w:val="center"/>
          </w:tcPr>
          <w:p w:rsidR="00094EF4" w:rsidRDefault="00094EF4" w:rsidP="000546BF">
            <w:pPr>
              <w:pStyle w:val="NRELTableContent"/>
            </w:pPr>
            <w:r w:rsidRPr="00E752FD">
              <w:t>The number of grid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Integer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proofErr w:type="spellStart"/>
            <w:r w:rsidRPr="00D14352">
              <w:rPr>
                <w:rStyle w:val="Variable"/>
                <w:i/>
              </w:rPr>
              <w:t>n</w:t>
            </w:r>
            <w:r w:rsidRPr="00C01E96">
              <w:rPr>
                <w:rStyle w:val="Variable"/>
                <w:i/>
                <w:vertAlign w:val="subscript"/>
              </w:rPr>
              <w:t>tower</w:t>
            </w:r>
            <w:proofErr w:type="spellEnd"/>
          </w:p>
        </w:tc>
        <w:tc>
          <w:tcPr>
            <w:tcW w:w="2680" w:type="pct"/>
            <w:tcBorders>
              <w:top w:val="nil"/>
              <w:bottom w:val="single" w:sz="8" w:space="0" w:color="auto"/>
              <w:tl2br w:val="nil"/>
            </w:tcBorders>
            <w:vAlign w:val="center"/>
          </w:tcPr>
          <w:p w:rsidR="00094EF4" w:rsidRDefault="00094EF4" w:rsidP="000546BF">
            <w:pPr>
              <w:pStyle w:val="NRELTableContent"/>
            </w:pPr>
            <w:r w:rsidRPr="00E752FD">
              <w:t>The number of tower points below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n</w:t>
            </w:r>
            <w:r w:rsidRPr="0080528D">
              <w:rPr>
                <w:rStyle w:val="Variable"/>
                <w:i/>
                <w:vertAlign w:val="subscript"/>
              </w:rPr>
              <w:t>t</w:t>
            </w:r>
            <w:proofErr w:type="spellEnd"/>
          </w:p>
        </w:tc>
        <w:tc>
          <w:tcPr>
            <w:tcW w:w="2680" w:type="pct"/>
            <w:tcBorders>
              <w:tl2br w:val="nil"/>
            </w:tcBorders>
            <w:vAlign w:val="center"/>
          </w:tcPr>
          <w:p w:rsidR="00094EF4" w:rsidRDefault="00094EF4" w:rsidP="000546BF">
            <w:pPr>
              <w:pStyle w:val="NRELTableContent"/>
            </w:pPr>
            <w:r w:rsidRPr="00E752FD">
              <w:t>The number of time steps.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dz</w:t>
            </w:r>
            <w:proofErr w:type="spellEnd"/>
          </w:p>
        </w:tc>
        <w:tc>
          <w:tcPr>
            <w:tcW w:w="2680" w:type="pct"/>
            <w:tcBorders>
              <w:tl2br w:val="nil"/>
            </w:tcBorders>
            <w:vAlign w:val="center"/>
          </w:tcPr>
          <w:p w:rsidR="00094EF4" w:rsidRDefault="00094EF4" w:rsidP="000546BF">
            <w:pPr>
              <w:pStyle w:val="NRELTableContent"/>
            </w:pPr>
            <w:r w:rsidRPr="00E752FD">
              <w:t>The distance in meters between two adjacent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dy</w:t>
            </w:r>
            <w:proofErr w:type="spellEnd"/>
          </w:p>
        </w:tc>
        <w:tc>
          <w:tcPr>
            <w:tcW w:w="2680" w:type="pct"/>
            <w:tcBorders>
              <w:tl2br w:val="nil"/>
            </w:tcBorders>
            <w:vAlign w:val="center"/>
          </w:tcPr>
          <w:p w:rsidR="00094EF4" w:rsidRDefault="00094EF4" w:rsidP="000546BF">
            <w:pPr>
              <w:pStyle w:val="NRELTableContent"/>
            </w:pPr>
            <w:r w:rsidRPr="00E752FD">
              <w:t>The distance in meters between two adjacent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proofErr w:type="spellStart"/>
            <w:r w:rsidRPr="00D14352">
              <w:rPr>
                <w:rStyle w:val="Variable"/>
                <w:i/>
              </w:rPr>
              <w:t>TimeStep</w:t>
            </w:r>
            <w:proofErr w:type="spellEnd"/>
          </w:p>
        </w:tc>
        <w:tc>
          <w:tcPr>
            <w:tcW w:w="2680" w:type="pct"/>
            <w:tcBorders>
              <w:top w:val="nil"/>
              <w:bottom w:val="single" w:sz="8" w:space="0" w:color="auto"/>
              <w:tl2br w:val="nil"/>
            </w:tcBorders>
            <w:vAlign w:val="center"/>
          </w:tcPr>
          <w:p w:rsidR="00094EF4" w:rsidRDefault="00094EF4" w:rsidP="000546BF">
            <w:pPr>
              <w:pStyle w:val="NRELTableContent"/>
            </w:pPr>
            <w:r w:rsidRPr="00E752FD">
              <w:t>The time in seconds between consecutive grids.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Pr>
                <w:rStyle w:val="Variable"/>
                <w:i/>
              </w:rPr>
              <w:t>u</w:t>
            </w:r>
            <w:r w:rsidRPr="00C01E96">
              <w:rPr>
                <w:rStyle w:val="Variable"/>
                <w:i/>
                <w:vertAlign w:val="subscript"/>
              </w:rPr>
              <w:t>hub</w:t>
            </w:r>
            <w:proofErr w:type="spellEnd"/>
          </w:p>
        </w:tc>
        <w:tc>
          <w:tcPr>
            <w:tcW w:w="2680" w:type="pct"/>
            <w:tcBorders>
              <w:tl2br w:val="nil"/>
            </w:tcBorders>
            <w:vAlign w:val="center"/>
          </w:tcPr>
          <w:p w:rsidR="00094EF4" w:rsidRDefault="00094EF4" w:rsidP="000546BF">
            <w:pPr>
              <w:pStyle w:val="NRELTableContent"/>
            </w:pPr>
            <w:r w:rsidRPr="00E752FD">
              <w:t>The mean wind speed in m/s at hub height.</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Pr>
                <w:rStyle w:val="Variable"/>
                <w:i/>
              </w:rPr>
              <w:t>HubHt</w:t>
            </w:r>
            <w:proofErr w:type="spellEnd"/>
          </w:p>
        </w:tc>
        <w:tc>
          <w:tcPr>
            <w:tcW w:w="2680" w:type="pct"/>
            <w:tcBorders>
              <w:tl2br w:val="nil"/>
            </w:tcBorders>
            <w:vAlign w:val="center"/>
          </w:tcPr>
          <w:p w:rsidR="00094EF4" w:rsidRDefault="00094EF4" w:rsidP="000546BF">
            <w:pPr>
              <w:pStyle w:val="NRELTableContent"/>
            </w:pPr>
            <w:r w:rsidRPr="00E752FD">
              <w:t>The height in meters of the hub.</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proofErr w:type="spellStart"/>
            <w:r w:rsidRPr="00D14352">
              <w:rPr>
                <w:rStyle w:val="Variable"/>
                <w:i/>
              </w:rPr>
              <w:t>Z</w:t>
            </w:r>
            <w:r w:rsidRPr="00C01E96">
              <w:rPr>
                <w:rStyle w:val="Variable"/>
                <w:i/>
                <w:vertAlign w:val="subscript"/>
              </w:rPr>
              <w:t>bottom</w:t>
            </w:r>
            <w:proofErr w:type="spellEnd"/>
          </w:p>
        </w:tc>
        <w:tc>
          <w:tcPr>
            <w:tcW w:w="2680" w:type="pct"/>
            <w:tcBorders>
              <w:top w:val="nil"/>
              <w:bottom w:val="single" w:sz="8" w:space="0" w:color="auto"/>
              <w:tl2br w:val="nil"/>
            </w:tcBorders>
            <w:vAlign w:val="center"/>
          </w:tcPr>
          <w:p w:rsidR="00094EF4" w:rsidRDefault="00094EF4" w:rsidP="000546BF">
            <w:pPr>
              <w:pStyle w:val="NRELTableContent"/>
            </w:pPr>
            <w:r w:rsidRPr="00E752FD">
              <w:t>The height in meters of the bottom of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rPr>
                <w:rStyle w:val="Variable"/>
                <w:i/>
              </w:rPr>
            </w:pPr>
            <w:r>
              <w:rPr>
                <w:rStyle w:val="Variable"/>
                <w:i/>
              </w:rPr>
              <w:t>for i = 1, 2, 3</w:t>
            </w:r>
          </w:p>
        </w:tc>
        <w:tc>
          <w:tcPr>
            <w:tcW w:w="1101" w:type="pct"/>
            <w:tcBorders>
              <w:tl2br w:val="nil"/>
            </w:tcBorders>
            <w:vAlign w:val="center"/>
          </w:tcPr>
          <w:p w:rsidR="00094EF4" w:rsidRDefault="00094EF4" w:rsidP="000546BF">
            <w:pPr>
              <w:pStyle w:val="NRELTableContent"/>
              <w:rPr>
                <w:rStyle w:val="Variable"/>
                <w:i/>
              </w:rPr>
            </w:pPr>
          </w:p>
        </w:tc>
        <w:tc>
          <w:tcPr>
            <w:tcW w:w="2680" w:type="pct"/>
            <w:tcBorders>
              <w:tl2br w:val="nil"/>
            </w:tcBorders>
            <w:vAlign w:val="center"/>
          </w:tcPr>
          <w:p w:rsidR="00094EF4"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V</w:t>
            </w:r>
            <w:r w:rsidRPr="00C01E96">
              <w:rPr>
                <w:rStyle w:val="Variable"/>
                <w:i/>
                <w:vertAlign w:val="subscript"/>
              </w:rPr>
              <w:t>slope</w:t>
            </w:r>
            <w:proofErr w:type="spellEnd"/>
            <w:r w:rsidRPr="00C01E96">
              <w:rPr>
                <w:rStyle w:val="Variable"/>
                <w:i/>
              </w:rPr>
              <w:t>(i)</w:t>
            </w:r>
          </w:p>
        </w:tc>
        <w:tc>
          <w:tcPr>
            <w:tcW w:w="2680" w:type="pct"/>
            <w:tcBorders>
              <w:tl2br w:val="nil"/>
            </w:tcBorders>
            <w:vAlign w:val="center"/>
          </w:tcPr>
          <w:p w:rsidR="00094EF4" w:rsidRDefault="00094EF4" w:rsidP="00526B2A">
            <w:pPr>
              <w:pStyle w:val="NRELTableContent"/>
              <w:autoSpaceDE w:val="0"/>
            </w:pPr>
            <w:r w:rsidRPr="00E752FD">
              <w:t xml:space="preserve">The slope used to scale the </w:t>
            </w:r>
            <w:proofErr w:type="spellStart"/>
            <w:r>
              <w:rPr>
                <w:rStyle w:val="Variable"/>
                <w:i/>
              </w:rPr>
              <w:t>i</w:t>
            </w:r>
            <w:r>
              <w:rPr>
                <w:rStyle w:val="Variable"/>
                <w:i/>
                <w:vertAlign w:val="superscript"/>
              </w:rPr>
              <w:t>th</w:t>
            </w:r>
            <w:proofErr w:type="spellEnd"/>
            <w:r>
              <w:t xml:space="preserve"> velocity </w:t>
            </w:r>
            <w:r w:rsidRPr="00E752FD">
              <w:t>component</w:t>
            </w:r>
            <w:bookmarkStart w:id="594" w:name="_Ref118780948"/>
            <w:r w:rsidR="00526B2A">
              <w:rPr>
                <w:rFonts w:ascii="ZWAdobeF" w:hAnsi="ZWAdobeF" w:cs="ZWAdobeF"/>
                <w:color w:val="auto"/>
                <w:sz w:val="2"/>
                <w:szCs w:val="2"/>
              </w:rPr>
              <w:t>3F</w:t>
            </w:r>
            <w:r w:rsidRPr="00E752FD">
              <w:rPr>
                <w:rStyle w:val="FootnoteReference"/>
              </w:rPr>
              <w:footnoteReference w:id="4"/>
            </w:r>
            <w:bookmarkEnd w:id="594"/>
            <w:r w:rsidRPr="00E752FD">
              <w:t xml:space="preserve"> from 4-byte reals into 2-byte integers.</w:t>
            </w: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V</w:t>
            </w:r>
            <w:r w:rsidRPr="00C01E96">
              <w:rPr>
                <w:rStyle w:val="Variable"/>
                <w:i/>
                <w:vertAlign w:val="subscript"/>
              </w:rPr>
              <w:t>intercept</w:t>
            </w:r>
            <w:proofErr w:type="spellEnd"/>
            <w:r w:rsidRPr="00C01E96">
              <w:rPr>
                <w:rStyle w:val="Variable"/>
                <w:i/>
              </w:rPr>
              <w:t>(i)</w:t>
            </w:r>
          </w:p>
        </w:tc>
        <w:tc>
          <w:tcPr>
            <w:tcW w:w="2680" w:type="pct"/>
            <w:tcBorders>
              <w:tl2br w:val="nil"/>
            </w:tcBorders>
            <w:vAlign w:val="center"/>
          </w:tcPr>
          <w:p w:rsidR="00094EF4" w:rsidRDefault="00094EF4" w:rsidP="000546BF">
            <w:pPr>
              <w:pStyle w:val="NRELTableContent"/>
            </w:pPr>
            <w:r w:rsidRPr="00E752FD">
              <w:t xml:space="preserve">The intercept used to scale the </w:t>
            </w:r>
            <w:proofErr w:type="spellStart"/>
            <w:r>
              <w:rPr>
                <w:rStyle w:val="Variable"/>
                <w:i/>
              </w:rPr>
              <w:t>i</w:t>
            </w:r>
            <w:r>
              <w:rPr>
                <w:rStyle w:val="Variable"/>
                <w:i/>
                <w:vertAlign w:val="superscript"/>
              </w:rPr>
              <w:t>th</w:t>
            </w:r>
            <w:proofErr w:type="spellEnd"/>
            <w:r>
              <w:t xml:space="preserve"> velocity </w:t>
            </w:r>
            <w:r w:rsidRPr="00E752FD">
              <w:t>component</w:t>
            </w:r>
            <w:r w:rsidRPr="00EE5908">
              <w:rPr>
                <w:vertAlign w:val="superscript"/>
              </w:rPr>
              <w:fldChar w:fldCharType="begin"/>
            </w:r>
            <w:r w:rsidRPr="00EE5908">
              <w:rPr>
                <w:vertAlign w:val="superscript"/>
              </w:rPr>
              <w:instrText xml:space="preserve"> NOTEREF _Ref118780948 \h  \* MERGEFORMAT </w:instrText>
            </w:r>
            <w:r w:rsidRPr="00EE5908">
              <w:rPr>
                <w:vertAlign w:val="superscript"/>
              </w:rPr>
            </w:r>
            <w:r w:rsidRPr="00EE5908">
              <w:rPr>
                <w:vertAlign w:val="superscript"/>
              </w:rPr>
              <w:fldChar w:fldCharType="separate"/>
            </w:r>
            <w:r w:rsidR="007F0774">
              <w:rPr>
                <w:vertAlign w:val="superscript"/>
              </w:rPr>
              <w:t>4</w:t>
            </w:r>
            <w:r w:rsidRPr="00EE5908">
              <w:rPr>
                <w:vertAlign w:val="superscript"/>
              </w:rPr>
              <w:fldChar w:fldCharType="end"/>
            </w:r>
            <w:r w:rsidRPr="00E752FD">
              <w:t xml:space="preserve"> from 4-byte reals into 2-byte integers.</w:t>
            </w:r>
          </w:p>
        </w:tc>
      </w:tr>
      <w:tr w:rsidR="00094EF4" w:rsidRPr="00B46DBF" w:rsidTr="006552D2">
        <w:trPr>
          <w:tblCellSpacing w:w="7" w:type="dxa"/>
          <w:jc w:val="center"/>
        </w:trPr>
        <w:tc>
          <w:tcPr>
            <w:tcW w:w="1188" w:type="pct"/>
            <w:gridSpan w:val="2"/>
            <w:tcBorders>
              <w:top w:val="nil"/>
              <w:bottom w:val="single" w:sz="8" w:space="0" w:color="auto"/>
              <w:tl2br w:val="nil"/>
            </w:tcBorders>
            <w:vAlign w:val="center"/>
          </w:tcPr>
          <w:p w:rsidR="00094EF4" w:rsidRPr="00B46DBF" w:rsidRDefault="00094EF4" w:rsidP="000546BF">
            <w:pPr>
              <w:pStyle w:val="NRELTableContent"/>
              <w:rPr>
                <w:i/>
              </w:rPr>
            </w:pPr>
            <w:r w:rsidRPr="00B46DBF">
              <w:rPr>
                <w:i/>
              </w:rPr>
              <w:t>end i</w:t>
            </w:r>
          </w:p>
        </w:tc>
        <w:tc>
          <w:tcPr>
            <w:tcW w:w="1101" w:type="pct"/>
            <w:tcBorders>
              <w:top w:val="nil"/>
              <w:bottom w:val="single" w:sz="8" w:space="0" w:color="auto"/>
              <w:tl2br w:val="nil"/>
            </w:tcBorders>
            <w:vAlign w:val="center"/>
          </w:tcPr>
          <w:p w:rsidR="00094EF4" w:rsidRPr="00B46DBF" w:rsidRDefault="00094EF4" w:rsidP="000546BF">
            <w:pPr>
              <w:pStyle w:val="NRELTableContent"/>
              <w:rPr>
                <w:rStyle w:val="Variable"/>
                <w:i/>
              </w:rPr>
            </w:pPr>
          </w:p>
        </w:tc>
        <w:tc>
          <w:tcPr>
            <w:tcW w:w="2680" w:type="pct"/>
            <w:tcBorders>
              <w:top w:val="nil"/>
              <w:bottom w:val="single" w:sz="8" w:space="0" w:color="auto"/>
              <w:tl2br w:val="nil"/>
            </w:tcBorders>
            <w:vAlign w:val="center"/>
          </w:tcPr>
          <w:p w:rsidR="00094EF4" w:rsidRPr="00B46DBF" w:rsidRDefault="00094EF4" w:rsidP="000546BF">
            <w:pPr>
              <w:pStyle w:val="NRELTableContent"/>
              <w:rPr>
                <w:i/>
              </w:rPr>
            </w:pP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n</w:t>
            </w:r>
            <w:r w:rsidRPr="00C01E96">
              <w:rPr>
                <w:rStyle w:val="Variable"/>
                <w:i/>
                <w:vertAlign w:val="subscript"/>
              </w:rPr>
              <w:t>characters</w:t>
            </w:r>
            <w:proofErr w:type="spellEnd"/>
          </w:p>
        </w:tc>
        <w:tc>
          <w:tcPr>
            <w:tcW w:w="2680" w:type="pct"/>
            <w:tcBorders>
              <w:tl2br w:val="nil"/>
            </w:tcBorders>
            <w:vAlign w:val="center"/>
          </w:tcPr>
          <w:p w:rsidR="00094EF4" w:rsidRDefault="00094EF4" w:rsidP="000546BF">
            <w:pPr>
              <w:pStyle w:val="NRELTableContent"/>
            </w:pPr>
            <w:r w:rsidRPr="00E752FD">
              <w:t>The number of characters in the ASCII string that gives the TurbSim version number, date, and time the file was generated.</w:t>
            </w:r>
            <w:r>
              <w:t xml:space="preserve"> </w:t>
            </w:r>
            <w:r w:rsidRPr="00E752FD">
              <w:t>This number is no larger than 200.</w:t>
            </w:r>
          </w:p>
        </w:tc>
      </w:tr>
      <w:tr w:rsidR="00094EF4" w:rsidTr="006552D2">
        <w:trPr>
          <w:tblCellSpacing w:w="7" w:type="dxa"/>
          <w:jc w:val="center"/>
        </w:trPr>
        <w:tc>
          <w:tcPr>
            <w:tcW w:w="2297" w:type="pct"/>
            <w:gridSpan w:val="3"/>
            <w:tcBorders>
              <w:tl2br w:val="nil"/>
            </w:tcBorders>
            <w:vAlign w:val="center"/>
          </w:tcPr>
          <w:p w:rsidR="00094EF4" w:rsidRPr="00D14352" w:rsidRDefault="00094EF4" w:rsidP="000546BF">
            <w:pPr>
              <w:pStyle w:val="NRELTableContent"/>
              <w:rPr>
                <w:rStyle w:val="Variable"/>
                <w:i/>
              </w:rPr>
            </w:pPr>
            <w:r>
              <w:rPr>
                <w:rStyle w:val="Variable"/>
                <w:i/>
              </w:rPr>
              <w:t xml:space="preserve">for </w:t>
            </w:r>
            <w:r w:rsidRPr="00D14352">
              <w:rPr>
                <w:rStyle w:val="Variable"/>
                <w:i/>
              </w:rPr>
              <w:t xml:space="preserve">i = 1, 2, … </w:t>
            </w:r>
            <w:proofErr w:type="spellStart"/>
            <w:r w:rsidRPr="00D14352">
              <w:rPr>
                <w:rStyle w:val="Variable"/>
                <w:i/>
              </w:rPr>
              <w:t>n</w:t>
            </w:r>
            <w:r w:rsidRPr="00C01E96">
              <w:rPr>
                <w:rStyle w:val="Variable"/>
                <w:i/>
                <w:vertAlign w:val="subscript"/>
              </w:rPr>
              <w:t>characters</w:t>
            </w:r>
            <w:proofErr w:type="spellEnd"/>
          </w:p>
        </w:tc>
        <w:tc>
          <w:tcPr>
            <w:tcW w:w="2680" w:type="pct"/>
            <w:tcBorders>
              <w:tl2br w:val="nil"/>
            </w:tcBorders>
            <w:vAlign w:val="center"/>
          </w:tcPr>
          <w:p w:rsidR="00094EF4" w:rsidRPr="00E752FD"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Integer (1)</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Character</w:t>
            </w:r>
            <w:r w:rsidRPr="00C01E96">
              <w:rPr>
                <w:rStyle w:val="Variable"/>
                <w:i/>
                <w:vertAlign w:val="subscript"/>
              </w:rPr>
              <w:t>i</w:t>
            </w:r>
            <w:proofErr w:type="spellEnd"/>
          </w:p>
        </w:tc>
        <w:tc>
          <w:tcPr>
            <w:tcW w:w="2680" w:type="pct"/>
            <w:tcBorders>
              <w:tl2br w:val="nil"/>
            </w:tcBorders>
            <w:vAlign w:val="center"/>
          </w:tcPr>
          <w:p w:rsidR="00094EF4" w:rsidRDefault="00094EF4" w:rsidP="000546BF">
            <w:pPr>
              <w:pStyle w:val="NRELTableContent"/>
            </w:pPr>
            <w:r w:rsidRPr="00E752FD">
              <w:t xml:space="preserve">The ASCII integer representation of the </w:t>
            </w:r>
            <w:proofErr w:type="spellStart"/>
            <w:r>
              <w:rPr>
                <w:rStyle w:val="Variable"/>
                <w:i/>
              </w:rPr>
              <w:t>i</w:t>
            </w:r>
            <w:r>
              <w:rPr>
                <w:rStyle w:val="Variable"/>
                <w:i/>
                <w:vertAlign w:val="superscript"/>
              </w:rPr>
              <w:t>th</w:t>
            </w:r>
            <w:proofErr w:type="spellEnd"/>
            <w:r w:rsidRPr="00D14352">
              <w:t xml:space="preserve"> character of the string that gives the TurbSim version number, date, and time the file was generated.</w:t>
            </w:r>
            <w:r>
              <w:t xml:space="preserve"> </w:t>
            </w:r>
            <w:r w:rsidRPr="00D14352">
              <w:t>ACHAR(</w:t>
            </w:r>
            <w:proofErr w:type="spellStart"/>
            <w:r w:rsidRPr="00C01E96">
              <w:rPr>
                <w:rStyle w:val="Variable"/>
                <w:i/>
              </w:rPr>
              <w:t>Character</w:t>
            </w:r>
            <w:r w:rsidRPr="00C01E96">
              <w:rPr>
                <w:rStyle w:val="Variable"/>
                <w:i/>
                <w:vertAlign w:val="subscript"/>
              </w:rPr>
              <w:t>i</w:t>
            </w:r>
            <w:proofErr w:type="spellEnd"/>
            <w:r w:rsidRPr="00E752FD">
              <w:rPr>
                <w:i/>
              </w:rPr>
              <w:t>)</w:t>
            </w:r>
            <w:r w:rsidRPr="00E752FD">
              <w:t xml:space="preserve"> gives the character.</w:t>
            </w:r>
          </w:p>
        </w:tc>
      </w:tr>
      <w:tr w:rsidR="00094EF4" w:rsidTr="0014585F">
        <w:trPr>
          <w:trHeight w:val="18"/>
          <w:tblCellSpacing w:w="7" w:type="dxa"/>
          <w:jc w:val="center"/>
        </w:trPr>
        <w:tc>
          <w:tcPr>
            <w:tcW w:w="1188" w:type="pct"/>
            <w:gridSpan w:val="2"/>
            <w:tcBorders>
              <w:bottom w:val="nil"/>
              <w:tl2br w:val="nil"/>
            </w:tcBorders>
            <w:vAlign w:val="center"/>
          </w:tcPr>
          <w:p w:rsidR="00094EF4" w:rsidRPr="0014585F" w:rsidRDefault="00094EF4" w:rsidP="000546BF">
            <w:pPr>
              <w:pStyle w:val="NRELTableContent"/>
              <w:rPr>
                <w:i/>
              </w:rPr>
            </w:pPr>
            <w:r w:rsidRPr="0014585F">
              <w:rPr>
                <w:i/>
              </w:rPr>
              <w:t>end i</w:t>
            </w:r>
          </w:p>
        </w:tc>
        <w:tc>
          <w:tcPr>
            <w:tcW w:w="1101" w:type="pct"/>
            <w:tcBorders>
              <w:bottom w:val="nil"/>
              <w:tl2br w:val="nil"/>
            </w:tcBorders>
            <w:vAlign w:val="center"/>
          </w:tcPr>
          <w:p w:rsidR="00094EF4" w:rsidRPr="00D14352" w:rsidRDefault="00094EF4" w:rsidP="000546BF">
            <w:pPr>
              <w:pStyle w:val="NRELTableContent"/>
              <w:rPr>
                <w:rStyle w:val="Variable"/>
                <w:i/>
              </w:rPr>
            </w:pPr>
          </w:p>
        </w:tc>
        <w:tc>
          <w:tcPr>
            <w:tcW w:w="2680" w:type="pct"/>
            <w:tcBorders>
              <w:bottom w:val="nil"/>
              <w:tl2br w:val="nil"/>
            </w:tcBorders>
            <w:vAlign w:val="center"/>
          </w:tcPr>
          <w:p w:rsidR="00094EF4" w:rsidRPr="00E752FD" w:rsidRDefault="00094EF4" w:rsidP="000546BF">
            <w:pPr>
              <w:pStyle w:val="NRELTableContent"/>
            </w:pPr>
          </w:p>
        </w:tc>
      </w:tr>
    </w:tbl>
    <w:p w:rsidR="00094EF4" w:rsidRDefault="00094EF4" w:rsidP="00094EF4">
      <w:pPr>
        <w:spacing w:line="240" w:lineRule="auto"/>
        <w:sectPr w:rsidR="00094EF4" w:rsidSect="006552D2">
          <w:pgSz w:w="12240" w:h="15840"/>
          <w:pgMar w:top="1440" w:right="1440" w:bottom="1440" w:left="1440" w:header="720" w:footer="720" w:gutter="0"/>
          <w:cols w:space="432"/>
        </w:sectPr>
      </w:pPr>
    </w:p>
    <w:p w:rsidR="00094EF4" w:rsidRDefault="00094EF4" w:rsidP="00094EF4">
      <w:pPr>
        <w:pStyle w:val="NRELTableCaption"/>
      </w:pPr>
      <w:r>
        <w:lastRenderedPageBreak/>
        <w:br w:type="page"/>
      </w:r>
      <w:bookmarkStart w:id="595" w:name="_Toc399876337"/>
      <w:bookmarkStart w:id="596" w:name="_Toc452622714"/>
      <w:proofErr w:type="gramStart"/>
      <w:r>
        <w:lastRenderedPageBreak/>
        <w:t xml:space="preserve">Table </w:t>
      </w:r>
      <w:r>
        <w:fldChar w:fldCharType="begin" w:fldLock="1"/>
      </w:r>
      <w:r>
        <w:instrText xml:space="preserve"> REF Appendix_TSFF_letter \h </w:instrText>
      </w:r>
      <w:r>
        <w:fldChar w:fldCharType="separate"/>
      </w:r>
      <w:r w:rsidR="00255BEF">
        <w:rPr>
          <w:noProof/>
        </w:rPr>
        <w:t>D</w:t>
      </w:r>
      <w:r>
        <w:fldChar w:fldCharType="end"/>
      </w:r>
      <w:r>
        <w:t>-</w:t>
      </w:r>
      <w:r w:rsidR="00D703A1">
        <w:fldChar w:fldCharType="begin"/>
      </w:r>
      <w:r w:rsidR="00D703A1">
        <w:instrText xml:space="preserve"> SEQ AppendixATable \* MERGEFORMAT </w:instrText>
      </w:r>
      <w:r w:rsidR="00D703A1">
        <w:fldChar w:fldCharType="separate"/>
      </w:r>
      <w:r w:rsidR="007F0774">
        <w:rPr>
          <w:noProof/>
        </w:rPr>
        <w:t>2</w:t>
      </w:r>
      <w:r w:rsidR="00D703A1">
        <w:rPr>
          <w:noProof/>
        </w:rPr>
        <w:fldChar w:fldCharType="end"/>
      </w:r>
      <w:r>
        <w:t>.</w:t>
      </w:r>
      <w:proofErr w:type="gramEnd"/>
      <w:r>
        <w:t xml:space="preserve"> FF TurbSim Binary File Grid Format</w:t>
      </w:r>
      <w:bookmarkEnd w:id="595"/>
      <w:bookmarkEnd w:id="596"/>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365"/>
        <w:gridCol w:w="454"/>
        <w:gridCol w:w="1486"/>
        <w:gridCol w:w="1864"/>
        <w:gridCol w:w="4590"/>
      </w:tblGrid>
      <w:tr w:rsidR="00094EF4" w:rsidTr="006552D2">
        <w:trPr>
          <w:jc w:val="center"/>
        </w:trPr>
        <w:tc>
          <w:tcPr>
            <w:tcW w:w="2546" w:type="dxa"/>
            <w:gridSpan w:val="4"/>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64"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590"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546" w:type="dxa"/>
            <w:gridSpan w:val="4"/>
            <w:tcBorders>
              <w:top w:val="single" w:sz="8" w:space="0" w:color="000000" w:themeColor="text1"/>
            </w:tcBorders>
          </w:tcPr>
          <w:p w:rsidR="00094EF4" w:rsidRDefault="00094EF4" w:rsidP="000546BF">
            <w:pPr>
              <w:pStyle w:val="NRELTableContent"/>
            </w:pPr>
            <w:r>
              <w:rPr>
                <w:rStyle w:val="Variable"/>
                <w:i/>
              </w:rPr>
              <w:t xml:space="preserve">for </w:t>
            </w:r>
            <w:r w:rsidRPr="00D14352">
              <w:rPr>
                <w:rStyle w:val="Variable"/>
                <w:i/>
              </w:rPr>
              <w:t xml:space="preserve">it = 1, 2, … </w:t>
            </w:r>
            <w:proofErr w:type="spellStart"/>
            <w:r w:rsidRPr="00D14352">
              <w:rPr>
                <w:rStyle w:val="Variable"/>
                <w:i/>
              </w:rPr>
              <w:t>n</w:t>
            </w:r>
            <w:r w:rsidRPr="00C01E96">
              <w:rPr>
                <w:rStyle w:val="Variable"/>
                <w:i/>
                <w:vertAlign w:val="subscript"/>
              </w:rPr>
              <w:t>t</w:t>
            </w:r>
            <w:proofErr w:type="spellEnd"/>
          </w:p>
        </w:tc>
        <w:tc>
          <w:tcPr>
            <w:tcW w:w="1864" w:type="dxa"/>
            <w:tcBorders>
              <w:top w:val="single" w:sz="8" w:space="0" w:color="000000" w:themeColor="text1"/>
            </w:tcBorders>
          </w:tcPr>
          <w:p w:rsidR="00094EF4" w:rsidRDefault="00094EF4" w:rsidP="000546BF">
            <w:pPr>
              <w:pStyle w:val="NRELTableContent"/>
            </w:pPr>
          </w:p>
        </w:tc>
        <w:tc>
          <w:tcPr>
            <w:tcW w:w="459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4169" w:type="dxa"/>
            <w:gridSpan w:val="4"/>
          </w:tcPr>
          <w:p w:rsidR="00094EF4" w:rsidRDefault="00094EF4" w:rsidP="000546BF">
            <w:pPr>
              <w:pStyle w:val="NRELTableContent"/>
            </w:pPr>
            <w:r>
              <w:rPr>
                <w:rStyle w:val="Variable"/>
                <w:i/>
              </w:rPr>
              <w:t xml:space="preserve">for </w:t>
            </w:r>
            <w:proofErr w:type="spellStart"/>
            <w:r w:rsidRPr="00D14352">
              <w:rPr>
                <w:rStyle w:val="Variable"/>
                <w:i/>
              </w:rPr>
              <w:t>iz</w:t>
            </w:r>
            <w:proofErr w:type="spellEnd"/>
            <w:r w:rsidRPr="00D14352">
              <w:rPr>
                <w:rStyle w:val="Variable"/>
                <w:i/>
              </w:rPr>
              <w:t xml:space="preserve"> = 1, 2, … </w:t>
            </w:r>
            <w:proofErr w:type="spellStart"/>
            <w:r>
              <w:rPr>
                <w:rStyle w:val="Variable"/>
                <w:i/>
              </w:rPr>
              <w:t>NumGrid_Z</w:t>
            </w:r>
            <w:proofErr w:type="spellEnd"/>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3804" w:type="dxa"/>
            <w:gridSpan w:val="3"/>
          </w:tcPr>
          <w:p w:rsidR="00094EF4" w:rsidRDefault="00094EF4" w:rsidP="000546BF">
            <w:pPr>
              <w:pStyle w:val="NRELTableContent"/>
            </w:pPr>
            <w:r>
              <w:rPr>
                <w:rStyle w:val="Variable"/>
                <w:i/>
              </w:rPr>
              <w:t xml:space="preserve">for </w:t>
            </w:r>
            <w:proofErr w:type="spellStart"/>
            <w:r w:rsidRPr="00C01E96">
              <w:rPr>
                <w:rStyle w:val="Variable"/>
                <w:i/>
              </w:rPr>
              <w:t>iy</w:t>
            </w:r>
            <w:proofErr w:type="spellEnd"/>
            <w:r w:rsidRPr="00C01E96">
              <w:rPr>
                <w:rStyle w:val="Variable"/>
                <w:i/>
              </w:rPr>
              <w:t xml:space="preserve"> = 1, 2, … </w:t>
            </w:r>
            <w:proofErr w:type="spellStart"/>
            <w:r>
              <w:rPr>
                <w:rStyle w:val="Variable"/>
                <w:i/>
              </w:rPr>
              <w:t>NumGrid_Y</w:t>
            </w:r>
            <w:proofErr w:type="spellEnd"/>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454" w:type="dxa"/>
          </w:tcPr>
          <w:p w:rsidR="00094EF4" w:rsidRDefault="00094EF4" w:rsidP="000546BF">
            <w:pPr>
              <w:pStyle w:val="NRELTableContent"/>
            </w:pPr>
          </w:p>
        </w:tc>
        <w:tc>
          <w:tcPr>
            <w:tcW w:w="1486" w:type="dxa"/>
          </w:tcPr>
          <w:p w:rsidR="00094EF4" w:rsidRDefault="00094EF4" w:rsidP="000546BF">
            <w:pPr>
              <w:pStyle w:val="NRELTableContent"/>
            </w:pPr>
            <w:r>
              <w:rPr>
                <w:rStyle w:val="Variable"/>
                <w:i/>
              </w:rPr>
              <w:t xml:space="preserve">for </w:t>
            </w:r>
            <w:r w:rsidRPr="00C01E96">
              <w:rPr>
                <w:rStyle w:val="Variable"/>
                <w:i/>
              </w:rPr>
              <w:t xml:space="preserve">i </w:t>
            </w:r>
            <w:r w:rsidRPr="00207B49">
              <w:rPr>
                <w:rStyle w:val="Variable"/>
                <w:i/>
              </w:rPr>
              <w:t>= 1, 2, 3</w:t>
            </w:r>
          </w:p>
        </w:tc>
        <w:tc>
          <w:tcPr>
            <w:tcW w:w="1864" w:type="dxa"/>
          </w:tcPr>
          <w:p w:rsidR="00094EF4" w:rsidRDefault="00094EF4" w:rsidP="000546BF">
            <w:pPr>
              <w:pStyle w:val="NRELTableContent"/>
            </w:pPr>
          </w:p>
        </w:tc>
        <w:tc>
          <w:tcPr>
            <w:tcW w:w="4590" w:type="dxa"/>
          </w:tcPr>
          <w:p w:rsidR="00094EF4"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Default="00094EF4" w:rsidP="000546BF">
            <w:pPr>
              <w:pStyle w:val="NRELTableContent"/>
            </w:pPr>
          </w:p>
        </w:tc>
        <w:tc>
          <w:tcPr>
            <w:tcW w:w="454" w:type="dxa"/>
            <w:tcMar>
              <w:top w:w="72" w:type="dxa"/>
              <w:left w:w="115" w:type="dxa"/>
              <w:bottom w:w="72" w:type="dxa"/>
              <w:right w:w="115" w:type="dxa"/>
            </w:tcMar>
          </w:tcPr>
          <w:p w:rsidR="00094EF4" w:rsidRDefault="00094EF4" w:rsidP="000546BF">
            <w:pPr>
              <w:pStyle w:val="NRELTableContent"/>
            </w:pPr>
          </w:p>
        </w:tc>
        <w:tc>
          <w:tcPr>
            <w:tcW w:w="1486" w:type="dxa"/>
            <w:tcMar>
              <w:top w:w="72" w:type="dxa"/>
              <w:left w:w="115" w:type="dxa"/>
              <w:bottom w:w="72" w:type="dxa"/>
              <w:right w:w="115" w:type="dxa"/>
            </w:tcMar>
            <w:vAlign w:val="center"/>
          </w:tcPr>
          <w:p w:rsidR="00094EF4" w:rsidRDefault="00094EF4" w:rsidP="000546BF">
            <w:pPr>
              <w:pStyle w:val="NRELTableContent"/>
              <w:rPr>
                <w:rStyle w:val="Variable"/>
                <w:i/>
              </w:rPr>
            </w:pPr>
            <w:r w:rsidRPr="00D14352">
              <w:t>Integer (2)</w:t>
            </w:r>
          </w:p>
        </w:tc>
        <w:tc>
          <w:tcPr>
            <w:tcW w:w="1864" w:type="dxa"/>
            <w:tcMar>
              <w:top w:w="72" w:type="dxa"/>
              <w:left w:w="115" w:type="dxa"/>
              <w:bottom w:w="72" w:type="dxa"/>
              <w:right w:w="115" w:type="dxa"/>
            </w:tcMar>
            <w:vAlign w:val="center"/>
          </w:tcPr>
          <w:p w:rsidR="00094EF4" w:rsidRDefault="00094EF4" w:rsidP="000546BF">
            <w:pPr>
              <w:pStyle w:val="NRELTableContent"/>
            </w:pPr>
            <w:proofErr w:type="spellStart"/>
            <w:r w:rsidRPr="00D14352">
              <w:rPr>
                <w:rStyle w:val="Variable"/>
                <w:i/>
              </w:rPr>
              <w:t>V</w:t>
            </w:r>
            <w:r w:rsidRPr="00C01E96">
              <w:rPr>
                <w:rStyle w:val="Variable"/>
                <w:i/>
                <w:vertAlign w:val="subscript"/>
              </w:rPr>
              <w:t>grid_norm</w:t>
            </w:r>
            <w:proofErr w:type="spellEnd"/>
            <w:r w:rsidRPr="00C01E96">
              <w:rPr>
                <w:rStyle w:val="Variable"/>
                <w:i/>
              </w:rPr>
              <w:t>(</w:t>
            </w:r>
            <w:proofErr w:type="spellStart"/>
            <w:r w:rsidRPr="00C01E96">
              <w:rPr>
                <w:rStyle w:val="Variable"/>
                <w:i/>
              </w:rPr>
              <w:t>i,iy,iz,it</w:t>
            </w:r>
            <w:proofErr w:type="spellEnd"/>
            <w:r w:rsidRPr="00C01E96">
              <w:rPr>
                <w:rStyle w:val="Variable"/>
                <w:i/>
              </w:rPr>
              <w:t>)</w:t>
            </w:r>
          </w:p>
        </w:tc>
        <w:tc>
          <w:tcPr>
            <w:tcW w:w="4590" w:type="dxa"/>
            <w:tcMar>
              <w:top w:w="72" w:type="dxa"/>
              <w:left w:w="115" w:type="dxa"/>
              <w:bottom w:w="72" w:type="dxa"/>
              <w:right w:w="115" w:type="dxa"/>
            </w:tcMar>
            <w:vAlign w:val="center"/>
          </w:tcPr>
          <w:p w:rsidR="00094EF4" w:rsidRDefault="00094EF4" w:rsidP="00526B2A">
            <w:pPr>
              <w:pStyle w:val="NRELTableContent"/>
              <w:autoSpaceDE w:val="0"/>
            </w:pPr>
            <w:r w:rsidRPr="00E752FD">
              <w:t xml:space="preserve">The normalized </w:t>
            </w:r>
            <w:proofErr w:type="spellStart"/>
            <w:r w:rsidRPr="00F3381D">
              <w:rPr>
                <w:rStyle w:val="Variable"/>
                <w:i/>
              </w:rPr>
              <w:t>i</w:t>
            </w:r>
            <w:r w:rsidRPr="00F3381D">
              <w:rPr>
                <w:rStyle w:val="Variable"/>
                <w:i/>
                <w:vertAlign w:val="superscript"/>
              </w:rPr>
              <w:t>th</w:t>
            </w:r>
            <w:proofErr w:type="spellEnd"/>
            <w:r>
              <w:t xml:space="preserve"> velocity </w:t>
            </w:r>
            <w:r w:rsidRPr="00E97502">
              <w:rPr>
                <w:rFonts w:asciiTheme="minorHAnsi" w:hAnsiTheme="minorHAnsi"/>
                <w:sz w:val="22"/>
              </w:rPr>
              <w:t>component</w:t>
            </w:r>
            <w:bookmarkStart w:id="597" w:name="_Ref225160664"/>
            <w:r w:rsidR="00526B2A">
              <w:rPr>
                <w:rFonts w:ascii="ZWAdobeF" w:hAnsi="ZWAdobeF" w:cs="ZWAdobeF"/>
                <w:color w:val="auto"/>
                <w:sz w:val="2"/>
                <w:szCs w:val="2"/>
              </w:rPr>
              <w:t>4F</w:t>
            </w:r>
            <w:r w:rsidRPr="00E97502">
              <w:rPr>
                <w:rStyle w:val="FootnoteReference"/>
                <w:rFonts w:asciiTheme="minorHAnsi" w:hAnsiTheme="minorHAnsi"/>
                <w:sz w:val="22"/>
              </w:rPr>
              <w:footnoteReference w:id="5"/>
            </w:r>
            <w:bookmarkEnd w:id="597"/>
            <w:r w:rsidRPr="00E97502">
              <w:t xml:space="preserve"> of</w:t>
            </w:r>
            <w:r w:rsidRPr="00E752FD">
              <w:t xml:space="preserve"> the wind speed at time step</w:t>
            </w:r>
            <w:r>
              <w:t>,</w:t>
            </w:r>
            <w:r w:rsidRPr="00E752FD">
              <w:t xml:space="preserve"> </w:t>
            </w:r>
            <w:r w:rsidRPr="00CC59F8">
              <w:rPr>
                <w:rStyle w:val="Variable"/>
                <w:i/>
              </w:rPr>
              <w:t>it</w:t>
            </w:r>
            <w:r>
              <w:rPr>
                <w:rStyle w:val="Variable"/>
                <w:i/>
              </w:rPr>
              <w:t>,</w:t>
            </w:r>
            <w:r w:rsidRPr="00E752FD">
              <w:t xml:space="preserve"> and grid location </w:t>
            </w:r>
            <w:r w:rsidRPr="00E752FD">
              <w:rPr>
                <w:rStyle w:val="Variable"/>
              </w:rPr>
              <w:t>(</w:t>
            </w:r>
            <w:r w:rsidRPr="00F3381D">
              <w:rPr>
                <w:rStyle w:val="Variable"/>
                <w:i/>
              </w:rPr>
              <w:t>y(</w:t>
            </w:r>
            <w:proofErr w:type="spellStart"/>
            <w:r w:rsidRPr="00F3381D">
              <w:rPr>
                <w:rStyle w:val="Variable"/>
                <w:i/>
              </w:rPr>
              <w:t>iy</w:t>
            </w:r>
            <w:proofErr w:type="spellEnd"/>
            <w:r w:rsidRPr="00F3381D">
              <w:rPr>
                <w:rStyle w:val="Variable"/>
                <w:i/>
              </w:rPr>
              <w:t>),</w:t>
            </w:r>
            <w:r>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454" w:type="dxa"/>
          </w:tcPr>
          <w:p w:rsidR="00094EF4" w:rsidRPr="008000F6" w:rsidRDefault="00094EF4" w:rsidP="000546BF">
            <w:pPr>
              <w:pStyle w:val="NRELTableContent"/>
            </w:pPr>
          </w:p>
        </w:tc>
        <w:tc>
          <w:tcPr>
            <w:tcW w:w="1486" w:type="dxa"/>
            <w:vAlign w:val="center"/>
          </w:tcPr>
          <w:p w:rsidR="00094EF4" w:rsidRPr="008000F6" w:rsidRDefault="00094EF4" w:rsidP="000546BF">
            <w:pPr>
              <w:pStyle w:val="NRELTableContent"/>
            </w:pPr>
            <w:r w:rsidRPr="008000F6">
              <w:t>end i</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1940" w:type="dxa"/>
            <w:gridSpan w:val="2"/>
          </w:tcPr>
          <w:p w:rsidR="00094EF4" w:rsidRPr="008000F6" w:rsidRDefault="00094EF4" w:rsidP="000546BF">
            <w:pPr>
              <w:pStyle w:val="NRELTableContent"/>
            </w:pPr>
            <w:r w:rsidRPr="008000F6">
              <w:t xml:space="preserve">end </w:t>
            </w:r>
            <w:proofErr w:type="spellStart"/>
            <w:r w:rsidRPr="008000F6">
              <w:t>iy</w:t>
            </w:r>
            <w:proofErr w:type="spellEnd"/>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8000F6" w:rsidRDefault="00094EF4" w:rsidP="000546BF">
            <w:pPr>
              <w:pStyle w:val="NRELTableContent"/>
            </w:pPr>
            <w:r w:rsidRPr="008000F6">
              <w:t xml:space="preserve">end </w:t>
            </w:r>
            <w:proofErr w:type="spellStart"/>
            <w:r w:rsidRPr="008000F6">
              <w:t>iz</w:t>
            </w:r>
            <w:proofErr w:type="spellEnd"/>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rPr>
                <w:rStyle w:val="Variable"/>
                <w:i/>
              </w:rPr>
            </w:pP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pPr>
            <w:r>
              <w:rPr>
                <w:rStyle w:val="Variable"/>
                <w:i/>
              </w:rPr>
              <w:t xml:space="preserve">for </w:t>
            </w:r>
            <w:proofErr w:type="spellStart"/>
            <w:r w:rsidRPr="00D14352">
              <w:rPr>
                <w:rStyle w:val="Variable"/>
                <w:i/>
              </w:rPr>
              <w:t>iz</w:t>
            </w:r>
            <w:proofErr w:type="spellEnd"/>
            <w:r w:rsidRPr="00D14352">
              <w:rPr>
                <w:rStyle w:val="Variable"/>
                <w:i/>
              </w:rPr>
              <w:t xml:space="preserve"> = 1, 2, … </w:t>
            </w:r>
            <w:proofErr w:type="spellStart"/>
            <w:r w:rsidRPr="00D14352">
              <w:rPr>
                <w:rStyle w:val="Variable"/>
                <w:i/>
              </w:rPr>
              <w:t>n</w:t>
            </w:r>
            <w:r w:rsidRPr="00C01E96">
              <w:rPr>
                <w:rStyle w:val="Variable"/>
                <w:i/>
                <w:vertAlign w:val="subscript"/>
              </w:rPr>
              <w:t>tower</w:t>
            </w:r>
            <w:proofErr w:type="spellEnd"/>
            <w:r>
              <w:t xml:space="preserve"> </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Default="00094EF4" w:rsidP="000546BF">
            <w:pPr>
              <w:pStyle w:val="NRELTableContent"/>
            </w:pPr>
            <w:r>
              <w:rPr>
                <w:rStyle w:val="Variable"/>
                <w:i/>
              </w:rPr>
              <w:t xml:space="preserve">for </w:t>
            </w:r>
            <w:r w:rsidRPr="00C01E96">
              <w:rPr>
                <w:rStyle w:val="Variable"/>
                <w:i/>
              </w:rPr>
              <w:t>i = 1, 2, 3</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Pr="00D14352" w:rsidRDefault="00094EF4" w:rsidP="000546BF">
            <w:pPr>
              <w:pStyle w:val="NRELTableContent"/>
              <w:rPr>
                <w:rStyle w:val="Variable"/>
                <w:i/>
              </w:rPr>
            </w:pPr>
          </w:p>
        </w:tc>
        <w:tc>
          <w:tcPr>
            <w:tcW w:w="454" w:type="dxa"/>
            <w:tcMar>
              <w:top w:w="72" w:type="dxa"/>
              <w:left w:w="115" w:type="dxa"/>
              <w:bottom w:w="72" w:type="dxa"/>
              <w:right w:w="115" w:type="dxa"/>
            </w:tcMar>
          </w:tcPr>
          <w:p w:rsidR="00094EF4" w:rsidRDefault="00094EF4" w:rsidP="000546BF">
            <w:pPr>
              <w:pStyle w:val="NRELTableContent"/>
              <w:rPr>
                <w:rStyle w:val="Variable"/>
                <w:i/>
              </w:rPr>
            </w:pPr>
          </w:p>
        </w:tc>
        <w:tc>
          <w:tcPr>
            <w:tcW w:w="1486" w:type="dxa"/>
            <w:tcMar>
              <w:top w:w="72" w:type="dxa"/>
              <w:left w:w="115" w:type="dxa"/>
              <w:bottom w:w="72" w:type="dxa"/>
              <w:right w:w="115" w:type="dxa"/>
            </w:tcMar>
            <w:vAlign w:val="center"/>
          </w:tcPr>
          <w:p w:rsidR="00094EF4" w:rsidRDefault="00094EF4" w:rsidP="000546BF">
            <w:pPr>
              <w:pStyle w:val="NRELTableContent"/>
            </w:pPr>
            <w:r w:rsidRPr="00D14352">
              <w:t>Integer (2)</w:t>
            </w:r>
          </w:p>
        </w:tc>
        <w:tc>
          <w:tcPr>
            <w:tcW w:w="1864" w:type="dxa"/>
            <w:tcMar>
              <w:top w:w="72" w:type="dxa"/>
              <w:left w:w="115" w:type="dxa"/>
              <w:bottom w:w="72" w:type="dxa"/>
              <w:right w:w="115" w:type="dxa"/>
            </w:tcMar>
            <w:vAlign w:val="center"/>
          </w:tcPr>
          <w:p w:rsidR="00094EF4" w:rsidRPr="00D14352" w:rsidRDefault="00094EF4" w:rsidP="000546BF">
            <w:pPr>
              <w:pStyle w:val="NRELTableContent"/>
              <w:rPr>
                <w:rStyle w:val="Variable"/>
                <w:i/>
              </w:rPr>
            </w:pPr>
            <w:proofErr w:type="spellStart"/>
            <w:r w:rsidRPr="00D14352">
              <w:rPr>
                <w:rStyle w:val="Variable"/>
                <w:i/>
              </w:rPr>
              <w:t>V</w:t>
            </w:r>
            <w:r w:rsidRPr="00C01E96">
              <w:rPr>
                <w:rStyle w:val="Variable"/>
                <w:i/>
                <w:vertAlign w:val="subscript"/>
              </w:rPr>
              <w:t>tower_norm</w:t>
            </w:r>
            <w:proofErr w:type="spellEnd"/>
            <w:r w:rsidRPr="00C01E96">
              <w:rPr>
                <w:rStyle w:val="Variable"/>
                <w:i/>
              </w:rPr>
              <w:t>(</w:t>
            </w:r>
            <w:proofErr w:type="spellStart"/>
            <w:r w:rsidRPr="00C01E96">
              <w:rPr>
                <w:rStyle w:val="Variable"/>
                <w:i/>
              </w:rPr>
              <w:t>i,iz,it</w:t>
            </w:r>
            <w:proofErr w:type="spellEnd"/>
            <w:r w:rsidRPr="00C01E96">
              <w:rPr>
                <w:rStyle w:val="Variable"/>
                <w:i/>
              </w:rPr>
              <w:t>)</w:t>
            </w:r>
          </w:p>
        </w:tc>
        <w:tc>
          <w:tcPr>
            <w:tcW w:w="4590" w:type="dxa"/>
            <w:tcMar>
              <w:top w:w="72" w:type="dxa"/>
              <w:left w:w="115" w:type="dxa"/>
              <w:bottom w:w="72" w:type="dxa"/>
              <w:right w:w="115" w:type="dxa"/>
            </w:tcMar>
          </w:tcPr>
          <w:p w:rsidR="00094EF4" w:rsidRPr="00E752FD" w:rsidRDefault="00094EF4" w:rsidP="000546BF">
            <w:pPr>
              <w:pStyle w:val="NRELTableContent"/>
            </w:pPr>
            <w:r w:rsidRPr="00E752FD">
              <w:t xml:space="preserve">The </w:t>
            </w:r>
            <w:r w:rsidRPr="00E97502">
              <w:t xml:space="preserve">normalized </w:t>
            </w:r>
            <w:proofErr w:type="spellStart"/>
            <w:r w:rsidRPr="00E97502">
              <w:rPr>
                <w:rStyle w:val="Variable"/>
                <w:i/>
              </w:rPr>
              <w:t>i</w:t>
            </w:r>
            <w:r w:rsidRPr="00E97502">
              <w:rPr>
                <w:rStyle w:val="Variable"/>
                <w:i/>
                <w:vertAlign w:val="superscript"/>
              </w:rPr>
              <w:t>th</w:t>
            </w:r>
            <w:proofErr w:type="spellEnd"/>
            <w:r w:rsidRPr="00E97502">
              <w:t xml:space="preserve"> -component</w:t>
            </w:r>
            <w:r>
              <w:fldChar w:fldCharType="begin"/>
            </w:r>
            <w:r>
              <w:instrText xml:space="preserve"> NOTEREF _Ref225160664 \h  \* MERGEFORMAT </w:instrText>
            </w:r>
            <w:r>
              <w:fldChar w:fldCharType="separate"/>
            </w:r>
            <w:r w:rsidR="007F0774">
              <w:t>5</w:t>
            </w:r>
            <w:r>
              <w:fldChar w:fldCharType="end"/>
            </w:r>
            <w:r>
              <w:rPr>
                <w:vertAlign w:val="superscript"/>
              </w:rPr>
              <w:t xml:space="preserve"> </w:t>
            </w:r>
            <w:r w:rsidRPr="00E97502">
              <w:t>of the wind</w:t>
            </w:r>
            <w:r w:rsidRPr="00E752FD">
              <w:t xml:space="preserve"> speed at time step</w:t>
            </w:r>
            <w:r>
              <w:t>,</w:t>
            </w:r>
            <w:r w:rsidRPr="00E752FD">
              <w:t xml:space="preserve"> </w:t>
            </w:r>
            <w:r w:rsidRPr="00CC59F8">
              <w:rPr>
                <w:rStyle w:val="Variable"/>
                <w:i/>
              </w:rPr>
              <w:t>it</w:t>
            </w:r>
            <w:r>
              <w:rPr>
                <w:rStyle w:val="Variable"/>
                <w:i/>
              </w:rPr>
              <w:t>,</w:t>
            </w:r>
            <w:r w:rsidRPr="00E752FD">
              <w:t xml:space="preserve"> and tower height</w:t>
            </w:r>
            <w:r>
              <w:t>,</w:t>
            </w:r>
            <w:r w:rsidRPr="00E752FD">
              <w:t xml:space="preserve"> </w:t>
            </w:r>
            <w:proofErr w:type="spellStart"/>
            <w:r w:rsidRPr="00F3381D">
              <w:rPr>
                <w:rStyle w:val="Variable"/>
                <w:i/>
              </w:rPr>
              <w:t>z</w:t>
            </w:r>
            <w:r w:rsidRPr="00F3381D">
              <w:rPr>
                <w:rStyle w:val="Variable"/>
                <w:i/>
                <w:vertAlign w:val="subscript"/>
              </w:rPr>
              <w:t>tower</w:t>
            </w:r>
            <w:proofErr w:type="spellEnd"/>
            <w:r w:rsidRPr="00F3381D">
              <w:rPr>
                <w:rStyle w:val="Variable"/>
                <w:i/>
              </w:rPr>
              <w:t>(</w:t>
            </w:r>
            <w:proofErr w:type="spellStart"/>
            <w:r w:rsidRPr="00F3381D">
              <w:rPr>
                <w:rStyle w:val="Variable"/>
                <w:i/>
              </w:rPr>
              <w:t>iz</w:t>
            </w:r>
            <w:proofErr w:type="spellEnd"/>
            <w:r w:rsidRPr="00F3381D">
              <w:rPr>
                <w:rStyle w:val="Variable"/>
                <w:i/>
              </w:rPr>
              <w:t>)</w:t>
            </w:r>
            <w:r>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Pr="00D14352" w:rsidRDefault="00094EF4" w:rsidP="000546BF">
            <w:pPr>
              <w:pStyle w:val="NRELTableContent"/>
            </w:pPr>
            <w:r>
              <w:rPr>
                <w:rStyle w:val="Variable"/>
                <w:i/>
              </w:rPr>
              <w:t>end i</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D14352" w:rsidRDefault="00094EF4" w:rsidP="000546BF">
            <w:pPr>
              <w:pStyle w:val="NRELTableContent"/>
            </w:pPr>
            <w:r>
              <w:rPr>
                <w:rStyle w:val="Variable"/>
                <w:i/>
              </w:rPr>
              <w:t xml:space="preserve">end </w:t>
            </w:r>
            <w:proofErr w:type="spellStart"/>
            <w:r>
              <w:rPr>
                <w:rStyle w:val="Variable"/>
                <w:i/>
              </w:rPr>
              <w:t>iz</w:t>
            </w:r>
            <w:proofErr w:type="spellEnd"/>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546" w:type="dxa"/>
            <w:gridSpan w:val="4"/>
          </w:tcPr>
          <w:p w:rsidR="00094EF4" w:rsidRPr="00D14352" w:rsidRDefault="00094EF4" w:rsidP="000546BF">
            <w:pPr>
              <w:pStyle w:val="NRELTableContent"/>
            </w:pPr>
            <w:r w:rsidRPr="008000F6">
              <w:t>end it</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TurbSim binary file to velocities in units of meters per second, use the following equations:</w:t>
      </w:r>
    </w:p>
    <w:p w:rsidR="00094EF4" w:rsidRDefault="00094EF4" w:rsidP="00094EF4">
      <w:pPr>
        <w:pStyle w:val="MTDisplayEquation"/>
      </w:pPr>
      <w:r>
        <w:tab/>
      </w:r>
      <w:r w:rsidRPr="001B2756">
        <w:rPr>
          <w:position w:val="-32"/>
        </w:rPr>
        <w:object w:dxaOrig="4720" w:dyaOrig="760">
          <v:shape id="_x0000_i1201" type="#_x0000_t75" style="width:236.7pt;height:38.95pt" o:ole="">
            <v:imagedata r:id="rId515" o:title=""/>
            <o:lock v:ext="edit" aspectratio="f"/>
          </v:shape>
          <o:OLEObject Type="Embed" ProgID="Equation.DSMT4" ShapeID="_x0000_i1201" DrawAspect="Content" ObjectID="_1526366264" r:id="rId516"/>
        </w:object>
      </w:r>
      <w:r>
        <w:tab/>
        <w:t>(</w:t>
      </w:r>
      <w:r>
        <w:fldChar w:fldCharType="begin" w:fldLock="1"/>
      </w:r>
      <w:r>
        <w:instrText xml:space="preserve"> REF Appendix_TSFF_letter \h  </w:instrText>
      </w:r>
      <w:r>
        <w:fldChar w:fldCharType="separate"/>
      </w:r>
      <w:r w:rsidR="00255BEF">
        <w:rPr>
          <w:noProof/>
        </w:rPr>
        <w:t>D</w:t>
      </w:r>
      <w:r>
        <w:fldChar w:fldCharType="end"/>
      </w:r>
      <w:r>
        <w:t>-</w:t>
      </w:r>
      <w:r>
        <w:fldChar w:fldCharType="begin"/>
      </w:r>
      <w:r>
        <w:instrText xml:space="preserve"> SEQ AppendixEqn \#"0"  \* MERGEFORMAT </w:instrText>
      </w:r>
      <w:r>
        <w:fldChar w:fldCharType="separate"/>
      </w:r>
      <w:r w:rsidR="007F0774">
        <w:rPr>
          <w:noProof/>
        </w:rPr>
        <w:t>1</w:t>
      </w:r>
      <w:r>
        <w:fldChar w:fldCharType="end"/>
      </w:r>
      <w:r>
        <w:t>)</w:t>
      </w:r>
    </w:p>
    <w:p w:rsidR="00094EF4" w:rsidRDefault="00094EF4" w:rsidP="00094EF4">
      <w:pPr>
        <w:pStyle w:val="MTDisplayEquation"/>
      </w:pPr>
      <w:r>
        <w:tab/>
      </w:r>
      <w:r w:rsidRPr="001B2756">
        <w:rPr>
          <w:position w:val="-32"/>
        </w:rPr>
        <w:object w:dxaOrig="4340" w:dyaOrig="760">
          <v:shape id="_x0000_i1202" type="#_x0000_t75" style="width:217.2pt;height:38.95pt" o:ole="">
            <v:imagedata r:id="rId517" o:title=""/>
          </v:shape>
          <o:OLEObject Type="Embed" ProgID="Equation.DSMT4" ShapeID="_x0000_i1202" DrawAspect="Content" ObjectID="_1526366265" r:id="rId518"/>
        </w:object>
      </w:r>
      <w:r>
        <w:rPr>
          <w:position w:val="-32"/>
        </w:rPr>
        <w:t>.</w:t>
      </w:r>
      <w:r>
        <w:tab/>
        <w:t>(</w:t>
      </w:r>
      <w:r>
        <w:fldChar w:fldCharType="begin" w:fldLock="1"/>
      </w:r>
      <w:r>
        <w:instrText xml:space="preserve"> REF Appendix_TSFF_letter \h  </w:instrText>
      </w:r>
      <w:r>
        <w:fldChar w:fldCharType="separate"/>
      </w:r>
      <w:r w:rsidR="00255BEF">
        <w:rPr>
          <w:noProof/>
        </w:rPr>
        <w:t>D</w:t>
      </w:r>
      <w:r>
        <w:fldChar w:fldCharType="end"/>
      </w:r>
      <w:r>
        <w:t>-</w:t>
      </w:r>
      <w:r>
        <w:fldChar w:fldCharType="begin"/>
      </w:r>
      <w:r>
        <w:instrText xml:space="preserve"> SEQ AppendixEqn \#"0"  \* MERGEFORMAT </w:instrText>
      </w:r>
      <w:r>
        <w:fldChar w:fldCharType="separate"/>
      </w:r>
      <w:r w:rsidR="007F0774">
        <w:rPr>
          <w:noProof/>
        </w:rPr>
        <w:t>2</w:t>
      </w:r>
      <w:r>
        <w:fldChar w:fldCharType="end"/>
      </w:r>
      <w:r>
        <w:t>)</w:t>
      </w:r>
    </w:p>
    <w:p w:rsidR="00094EF4" w:rsidRPr="00993765" w:rsidRDefault="00094EF4" w:rsidP="00094EF4">
      <w:pPr>
        <w:pStyle w:val="NRELBodyText"/>
      </w:pPr>
      <w:r>
        <w:t xml:space="preserve">The corresponding lateral locations, </w:t>
      </w:r>
      <w:r w:rsidRPr="00114B95">
        <w:rPr>
          <w:i/>
        </w:rPr>
        <w:t>Y</w:t>
      </w:r>
      <w:r>
        <w:t>, and vertical locations, Z, of the grid and/or tower points are given in units of meters by</w:t>
      </w:r>
    </w:p>
    <w:p w:rsidR="00094EF4" w:rsidRDefault="00094EF4" w:rsidP="00094EF4">
      <w:pPr>
        <w:pStyle w:val="MTDisplayEquation"/>
      </w:pPr>
      <w:r>
        <w:tab/>
      </w:r>
      <w:r w:rsidRPr="007B2F2C">
        <w:rPr>
          <w:position w:val="-34"/>
        </w:rPr>
        <w:object w:dxaOrig="4700" w:dyaOrig="800">
          <v:shape id="_x0000_i1203" type="#_x0000_t75" style="width:236.65pt;height:38.95pt" o:ole="">
            <v:imagedata r:id="rId519" o:title=""/>
            <o:lock v:ext="edit" aspectratio="f"/>
          </v:shape>
          <o:OLEObject Type="Embed" ProgID="Equation.DSMT4" ShapeID="_x0000_i1203" DrawAspect="Content" ObjectID="_1526366266" r:id="rId520"/>
        </w:object>
      </w:r>
      <w:r>
        <w:tab/>
        <w:t>(</w:t>
      </w:r>
      <w:r>
        <w:fldChar w:fldCharType="begin" w:fldLock="1"/>
      </w:r>
      <w:r>
        <w:instrText xml:space="preserve"> REF Appendix_TSFF_letter \h   \* MERGEFORMAT </w:instrText>
      </w:r>
      <w:r>
        <w:fldChar w:fldCharType="separate"/>
      </w:r>
      <w:r w:rsidR="00255BEF">
        <w:t>D</w:t>
      </w:r>
      <w:r>
        <w:fldChar w:fldCharType="end"/>
      </w:r>
      <w:r>
        <w:t>-</w:t>
      </w:r>
      <w:r>
        <w:fldChar w:fldCharType="begin"/>
      </w:r>
      <w:r>
        <w:instrText xml:space="preserve"> SEQ AppendixEqn \#"0"  \* MERGEFORMAT </w:instrText>
      </w:r>
      <w:r>
        <w:fldChar w:fldCharType="separate"/>
      </w:r>
      <w:r w:rsidR="007F0774">
        <w:rPr>
          <w:noProof/>
        </w:rPr>
        <w:t>3</w:t>
      </w:r>
      <w:r>
        <w:fldChar w:fldCharType="end"/>
      </w:r>
      <w:r>
        <w:t>)</w:t>
      </w:r>
    </w:p>
    <w:p w:rsidR="00094EF4" w:rsidRDefault="00094EF4" w:rsidP="00094EF4">
      <w:pPr>
        <w:pStyle w:val="NRELBodyText"/>
      </w:pPr>
      <w:proofErr w:type="gramStart"/>
      <w:r>
        <w:t>and</w:t>
      </w:r>
      <w:proofErr w:type="gramEnd"/>
    </w:p>
    <w:p w:rsidR="00094EF4" w:rsidRDefault="00094EF4" w:rsidP="00094EF4">
      <w:pPr>
        <w:pStyle w:val="MTDisplayEquation"/>
      </w:pPr>
      <w:r>
        <w:tab/>
      </w:r>
      <w:r w:rsidRPr="007B2F2C">
        <w:rPr>
          <w:position w:val="-32"/>
        </w:rPr>
        <w:object w:dxaOrig="2840" w:dyaOrig="760">
          <v:shape id="_x0000_i1204" type="#_x0000_t75" style="width:142.85pt;height:38.95pt" o:ole="">
            <v:imagedata r:id="rId521" o:title=""/>
          </v:shape>
          <o:OLEObject Type="Embed" ProgID="Equation.DSMT4" ShapeID="_x0000_i1204" DrawAspect="Content" ObjectID="_1526366267" r:id="rId522"/>
        </w:object>
      </w:r>
      <w:r>
        <w:t>.</w:t>
      </w:r>
      <w:r>
        <w:tab/>
        <w:t>(</w:t>
      </w:r>
      <w:r>
        <w:fldChar w:fldCharType="begin" w:fldLock="1"/>
      </w:r>
      <w:r>
        <w:instrText xml:space="preserve"> REF Appendix_TSFF_letter \h  </w:instrText>
      </w:r>
      <w:r>
        <w:fldChar w:fldCharType="separate"/>
      </w:r>
      <w:r w:rsidR="00255BEF">
        <w:rPr>
          <w:noProof/>
        </w:rPr>
        <w:t>D</w:t>
      </w:r>
      <w:r>
        <w:fldChar w:fldCharType="end"/>
      </w:r>
      <w:r>
        <w:t>-</w:t>
      </w:r>
      <w:r>
        <w:fldChar w:fldCharType="begin"/>
      </w:r>
      <w:r>
        <w:instrText xml:space="preserve"> SEQ AppendixEqn \#"0"  \* MERGEFORMAT </w:instrText>
      </w:r>
      <w:r>
        <w:fldChar w:fldCharType="separate"/>
      </w:r>
      <w:r w:rsidR="007F0774">
        <w:rPr>
          <w:noProof/>
        </w:rPr>
        <w:t>4</w:t>
      </w:r>
      <w:r>
        <w:fldChar w:fldCharType="end"/>
      </w:r>
      <w:r>
        <w:t>)</w:t>
      </w:r>
    </w:p>
    <w:p w:rsidR="00094EF4" w:rsidRDefault="00094EF4" w:rsidP="00094EF4">
      <w:pPr>
        <w:pStyle w:val="MTDisplayEquation"/>
        <w:sectPr w:rsidR="00094EF4" w:rsidSect="006552D2">
          <w:type w:val="continuous"/>
          <w:pgSz w:w="12240" w:h="15840"/>
          <w:pgMar w:top="1440" w:right="1440" w:bottom="1440" w:left="1440" w:header="720" w:footer="720" w:gutter="0"/>
          <w:cols w:space="432"/>
        </w:sectPr>
      </w:pPr>
    </w:p>
    <w:p w:rsidR="00094EF4" w:rsidRDefault="00094EF4" w:rsidP="00094EF4">
      <w:pPr>
        <w:pStyle w:val="NRELHead01"/>
      </w:pPr>
      <w:bookmarkStart w:id="598" w:name="_Toc399876263"/>
      <w:bookmarkStart w:id="599" w:name="_Toc452622650"/>
      <w:r>
        <w:rPr>
          <w:noProof/>
        </w:rPr>
        <w:lastRenderedPageBreak/>
        <w:t xml:space="preserve">Appendix </w:t>
      </w:r>
      <w:bookmarkStart w:id="600" w:name="Appendix_FFBL_letter"/>
      <w:r>
        <w:rPr>
          <w:noProof/>
        </w:rPr>
        <w:fldChar w:fldCharType="begin"/>
      </w:r>
      <w:r>
        <w:rPr>
          <w:noProof/>
        </w:rPr>
        <w:instrText xml:space="preserve"> SEQ Appendix \* MERGEFORMAT \* ALPHABETIC \* MERGEFORMAT </w:instrText>
      </w:r>
      <w:r>
        <w:rPr>
          <w:noProof/>
        </w:rPr>
        <w:fldChar w:fldCharType="separate"/>
      </w:r>
      <w:r w:rsidR="007F0774">
        <w:rPr>
          <w:noProof/>
        </w:rPr>
        <w:t>E</w:t>
      </w:r>
      <w:r>
        <w:rPr>
          <w:noProof/>
        </w:rPr>
        <w:fldChar w:fldCharType="end"/>
      </w:r>
      <w:bookmarkEnd w:id="600"/>
      <w:r>
        <w:rPr>
          <w:noProof/>
        </w:rPr>
        <w:t xml:space="preserve">: </w:t>
      </w:r>
      <w:r>
        <w:t>Full-Field Bladed-Style Binary File Format</w:t>
      </w:r>
      <w:bookmarkEnd w:id="598"/>
      <w:bookmarkEnd w:id="599"/>
    </w:p>
    <w:p w:rsidR="00094EF4" w:rsidRPr="00C84A78" w:rsidRDefault="00094EF4" w:rsidP="00094EF4">
      <w:pPr>
        <w:pStyle w:val="NRELTableCaption"/>
      </w:pPr>
      <w:bookmarkStart w:id="601" w:name="_Toc399876338"/>
      <w:bookmarkStart w:id="602" w:name="_Toc452622715"/>
      <w:proofErr w:type="gramStart"/>
      <w:r>
        <w:t xml:space="preserve">Table </w:t>
      </w:r>
      <w:r>
        <w:fldChar w:fldCharType="begin" w:fldLock="1"/>
      </w:r>
      <w:r>
        <w:instrText xml:space="preserve"> REF  Appendix_FFBL_letter \h </w:instrText>
      </w:r>
      <w:r>
        <w:fldChar w:fldCharType="separate"/>
      </w:r>
      <w:r w:rsidR="00255BEF">
        <w:rPr>
          <w:noProof/>
        </w:rPr>
        <w:t>E</w:t>
      </w:r>
      <w:r>
        <w:fldChar w:fldCharType="end"/>
      </w:r>
      <w:r>
        <w:t>-</w:t>
      </w:r>
      <w:r w:rsidR="00D703A1">
        <w:fldChar w:fldCharType="begin"/>
      </w:r>
      <w:r w:rsidR="00D703A1">
        <w:instrText xml:space="preserve"> SEQ AppendixFFBLTable \* MERGEFORMAT  \* MERGEFORMAT </w:instrText>
      </w:r>
      <w:r w:rsidR="00D703A1">
        <w:fldChar w:fldCharType="separate"/>
      </w:r>
      <w:r w:rsidR="007F0774">
        <w:rPr>
          <w:noProof/>
        </w:rPr>
        <w:t>1</w:t>
      </w:r>
      <w:r w:rsidR="00D703A1">
        <w:rPr>
          <w:noProof/>
        </w:rPr>
        <w:fldChar w:fldCharType="end"/>
      </w:r>
      <w:r>
        <w:t>.</w:t>
      </w:r>
      <w:proofErr w:type="gramEnd"/>
      <w:r>
        <w:t xml:space="preserve"> Full-Field Bladed-Style Binary File Header Format</w:t>
      </w:r>
      <w:bookmarkEnd w:id="601"/>
      <w:bookmarkEnd w:id="602"/>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1516"/>
        <w:gridCol w:w="1864"/>
        <w:gridCol w:w="5620"/>
      </w:tblGrid>
      <w:tr w:rsidR="00094EF4" w:rsidRPr="00837CC6" w:rsidTr="006552D2">
        <w:trPr>
          <w:tblCellSpacing w:w="7" w:type="dxa"/>
          <w:jc w:val="center"/>
        </w:trPr>
        <w:tc>
          <w:tcPr>
            <w:tcW w:w="831" w:type="pct"/>
            <w:tcBorders>
              <w:top w:val="nil"/>
              <w:bottom w:val="single" w:sz="8" w:space="0" w:color="auto"/>
              <w:tl2br w:val="nil"/>
            </w:tcBorders>
            <w:vAlign w:val="bottom"/>
          </w:tcPr>
          <w:p w:rsidR="00094EF4" w:rsidRDefault="00094EF4" w:rsidP="000546BF">
            <w:pPr>
              <w:pStyle w:val="NRELTableHeader"/>
            </w:pPr>
            <w:r w:rsidRPr="00E752FD">
              <w:t>Type (Bytes)</w:t>
            </w:r>
          </w:p>
        </w:tc>
        <w:tc>
          <w:tcPr>
            <w:tcW w:w="1027"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311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E752FD">
              <w:t>Integer (2)</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3110" w:type="pct"/>
            <w:tcBorders>
              <w:tl2br w:val="nil"/>
            </w:tcBorders>
            <w:vAlign w:val="center"/>
          </w:tcPr>
          <w:p w:rsidR="00094EF4" w:rsidRDefault="00094EF4" w:rsidP="000546BF">
            <w:pPr>
              <w:pStyle w:val="NRELTableContent"/>
            </w:pPr>
            <w:r w:rsidRPr="00E752FD">
              <w:t xml:space="preserve">Identifies the file as a </w:t>
            </w:r>
            <w:r>
              <w:t>Bladed-style</w:t>
            </w:r>
            <w:r w:rsidRPr="00E752FD">
              <w:t xml:space="preserve"> binary file.</w:t>
            </w:r>
            <w:r>
              <w:t xml:space="preserve"> </w:t>
            </w:r>
            <w:r w:rsidRPr="003803F5">
              <w:rPr>
                <w:i/>
              </w:rPr>
              <w:t>ID</w:t>
            </w:r>
            <w:r w:rsidRPr="00E752FD">
              <w:t xml:space="preserve"> should have the value </w:t>
            </w:r>
            <w:r>
              <w:t>-99</w:t>
            </w:r>
            <w:r w:rsidRPr="00E752FD">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w:t>
            </w:r>
            <w:r>
              <w:t>2</w:t>
            </w:r>
            <w:r w:rsidRPr="00D14352">
              <w:t>)</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r>
              <w:rPr>
                <w:rStyle w:val="Variable"/>
                <w:i/>
              </w:rPr>
              <w:t>2</w:t>
            </w:r>
          </w:p>
        </w:tc>
        <w:tc>
          <w:tcPr>
            <w:tcW w:w="3110" w:type="pct"/>
            <w:tcBorders>
              <w:tl2br w:val="nil"/>
            </w:tcBorders>
            <w:vAlign w:val="center"/>
          </w:tcPr>
          <w:p w:rsidR="00094EF4" w:rsidRDefault="00094EF4" w:rsidP="000546BF">
            <w:pPr>
              <w:pStyle w:val="NRELTableContent"/>
              <w:rPr>
                <w:b/>
              </w:rPr>
            </w:pPr>
            <w:r w:rsidRPr="00C84A78">
              <w:rPr>
                <w:i/>
              </w:rPr>
              <w:t>ID2</w:t>
            </w:r>
            <w:r>
              <w:t xml:space="preserve"> should have the value 4 to include the next 7 parameters.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proofErr w:type="spellStart"/>
            <w:r>
              <w:rPr>
                <w:rStyle w:val="Variable"/>
                <w:i/>
              </w:rPr>
              <w:t>nc</w:t>
            </w:r>
            <w:proofErr w:type="spellEnd"/>
          </w:p>
        </w:tc>
        <w:tc>
          <w:tcPr>
            <w:tcW w:w="3110" w:type="pct"/>
            <w:tcBorders>
              <w:bottom w:val="single" w:sz="8" w:space="0" w:color="000000" w:themeColor="text1"/>
              <w:tl2br w:val="nil"/>
            </w:tcBorders>
            <w:vAlign w:val="center"/>
          </w:tcPr>
          <w:p w:rsidR="00094EF4" w:rsidRPr="00C84A78" w:rsidRDefault="00094EF4" w:rsidP="000546BF">
            <w:pPr>
              <w:pStyle w:val="NRELTableContent"/>
            </w:pPr>
            <w:r w:rsidRPr="00E752FD">
              <w:t xml:space="preserve">The number of </w:t>
            </w:r>
            <w:r>
              <w:t>wind components</w:t>
            </w:r>
            <w:r w:rsidRPr="00E752FD">
              <w:t>.</w:t>
            </w:r>
            <w:r>
              <w:t xml:space="preserve"> </w:t>
            </w:r>
            <w:proofErr w:type="spellStart"/>
            <w:proofErr w:type="gramStart"/>
            <w:r>
              <w:rPr>
                <w:i/>
              </w:rPr>
              <w:t>nc</w:t>
            </w:r>
            <w:proofErr w:type="spellEnd"/>
            <w:proofErr w:type="gramEnd"/>
            <w:r>
              <w:t xml:space="preserve"> should be 3.</w:t>
            </w:r>
          </w:p>
        </w:tc>
      </w:tr>
      <w:tr w:rsidR="00094EF4" w:rsidTr="006552D2">
        <w:trPr>
          <w:tblCellSpacing w:w="7" w:type="dxa"/>
          <w:jc w:val="center"/>
        </w:trPr>
        <w:tc>
          <w:tcPr>
            <w:tcW w:w="831" w:type="pct"/>
            <w:tcBorders>
              <w:top w:val="nil"/>
              <w:bottom w:val="nil"/>
              <w:tl2br w:val="nil"/>
            </w:tcBorders>
            <w:vAlign w:val="center"/>
          </w:tcPr>
          <w:p w:rsidR="00094EF4" w:rsidRDefault="00094EF4" w:rsidP="000546BF">
            <w:pPr>
              <w:pStyle w:val="NRELTableContent"/>
            </w:pPr>
            <w:r>
              <w:t>Real</w:t>
            </w:r>
            <w:r w:rsidRPr="00D14352">
              <w:t xml:space="preserve"> (4)</w:t>
            </w:r>
          </w:p>
        </w:tc>
        <w:tc>
          <w:tcPr>
            <w:tcW w:w="1027" w:type="pct"/>
            <w:tcBorders>
              <w:top w:val="nil"/>
              <w:bottom w:val="nil"/>
              <w:tl2br w:val="nil"/>
            </w:tcBorders>
            <w:vAlign w:val="center"/>
          </w:tcPr>
          <w:p w:rsidR="00094EF4" w:rsidRPr="00C84A78" w:rsidRDefault="00094EF4" w:rsidP="000546BF">
            <w:pPr>
              <w:pStyle w:val="NRELTableContent"/>
              <w:rPr>
                <w:rStyle w:val="Variable"/>
                <w:i/>
              </w:rPr>
            </w:pPr>
            <w:r>
              <w:rPr>
                <w:rStyle w:val="Variable"/>
                <w:i/>
              </w:rPr>
              <w:t>Latitude</w:t>
            </w:r>
          </w:p>
        </w:tc>
        <w:tc>
          <w:tcPr>
            <w:tcW w:w="3110" w:type="pct"/>
            <w:tcBorders>
              <w:top w:val="nil"/>
              <w:bottom w:val="nil"/>
              <w:tl2br w:val="nil"/>
            </w:tcBorders>
            <w:vAlign w:val="center"/>
          </w:tcPr>
          <w:p w:rsidR="00094EF4"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Z0</w:t>
            </w:r>
          </w:p>
        </w:tc>
        <w:tc>
          <w:tcPr>
            <w:tcW w:w="3110" w:type="pct"/>
            <w:tcBorders>
              <w:tl2br w:val="nil"/>
            </w:tcBorders>
            <w:vAlign w:val="center"/>
          </w:tcPr>
          <w:p w:rsidR="00094EF4" w:rsidRPr="00E752FD" w:rsidRDefault="00094EF4" w:rsidP="000546BF">
            <w:pPr>
              <w:pStyle w:val="NRELTableContent"/>
            </w:pPr>
            <w:r>
              <w:t>The surface roughness. This value is not used in AeroDyn.</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proofErr w:type="spellStart"/>
            <w:r>
              <w:rPr>
                <w:rStyle w:val="Variable"/>
                <w:i/>
              </w:rPr>
              <w:t>Ztmp</w:t>
            </w:r>
            <w:proofErr w:type="spellEnd"/>
          </w:p>
        </w:tc>
        <w:tc>
          <w:tcPr>
            <w:tcW w:w="3110" w:type="pct"/>
            <w:tcBorders>
              <w:bottom w:val="single" w:sz="8" w:space="0" w:color="000000" w:themeColor="text1"/>
              <w:tl2br w:val="nil"/>
            </w:tcBorders>
            <w:vAlign w:val="center"/>
          </w:tcPr>
          <w:p w:rsidR="00094EF4" w:rsidRPr="00A06623" w:rsidRDefault="00094EF4" w:rsidP="000546BF">
            <w:pPr>
              <w:pStyle w:val="NRELTableContent"/>
              <w:rPr>
                <w:i/>
              </w:rPr>
            </w:pPr>
            <w:r>
              <w:t>The height at the center of the grid,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u</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sidRPr="007C531B">
              <w:rPr>
                <w:rStyle w:val="Variable"/>
                <w:i/>
              </w:rPr>
              <w:t>u</w:t>
            </w:r>
            <w:r>
              <w:rPr>
                <w:rStyle w:val="Variable"/>
                <w:i/>
              </w:rPr>
              <w:t xml:space="preserve">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v</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Pr>
                <w:rStyle w:val="Variable"/>
                <w:i/>
              </w:rPr>
              <w:t>v</w:t>
            </w:r>
            <w:r>
              <w:t xml:space="preserve"> </w:t>
            </w:r>
            <w:r w:rsidRPr="00E752FD">
              <w:t>component, in percent</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w</w:t>
            </w:r>
            <w:r w:rsidRPr="00D14352">
              <w:rPr>
                <w:rStyle w:val="Variable"/>
                <w:i/>
              </w:rPr>
              <w:t>)</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rsidRPr="00E752FD">
              <w:t xml:space="preserve">The turbulence intensity of the </w:t>
            </w:r>
            <w:r>
              <w:rPr>
                <w:rStyle w:val="Variable"/>
                <w:i/>
              </w:rPr>
              <w:t xml:space="preserve">w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proofErr w:type="spellStart"/>
            <w:r>
              <w:rPr>
                <w:rStyle w:val="Variable"/>
                <w:i/>
              </w:rPr>
              <w:t>dz</w:t>
            </w:r>
            <w:proofErr w:type="spellEnd"/>
          </w:p>
        </w:tc>
        <w:tc>
          <w:tcPr>
            <w:tcW w:w="3110" w:type="pct"/>
            <w:tcBorders>
              <w:tl2br w:val="nil"/>
            </w:tcBorders>
            <w:vAlign w:val="center"/>
          </w:tcPr>
          <w:p w:rsidR="00094EF4" w:rsidRPr="00E752FD" w:rsidRDefault="00094EF4" w:rsidP="000546BF">
            <w:pPr>
              <w:pStyle w:val="NRELTableContent"/>
            </w:pPr>
            <w:r>
              <w:t>The grid spacing in the vertical direction,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proofErr w:type="spellStart"/>
            <w:r>
              <w:rPr>
                <w:rStyle w:val="Variable"/>
                <w:i/>
              </w:rPr>
              <w:t>dy</w:t>
            </w:r>
            <w:proofErr w:type="spellEnd"/>
          </w:p>
        </w:tc>
        <w:tc>
          <w:tcPr>
            <w:tcW w:w="3110" w:type="pct"/>
            <w:tcBorders>
              <w:tl2br w:val="nil"/>
            </w:tcBorders>
            <w:vAlign w:val="center"/>
          </w:tcPr>
          <w:p w:rsidR="00094EF4" w:rsidRPr="00E752FD" w:rsidRDefault="00094EF4" w:rsidP="000546BF">
            <w:pPr>
              <w:pStyle w:val="NRELTableContent"/>
            </w:pPr>
            <w:r>
              <w:t>The grid spacing in the lateral direction, in 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tcPr>
          <w:p w:rsidR="00094EF4" w:rsidRDefault="00094EF4" w:rsidP="000546BF">
            <w:pPr>
              <w:pStyle w:val="NRELTableContent"/>
              <w:rPr>
                <w:rStyle w:val="Variable"/>
                <w:i/>
              </w:rPr>
            </w:pPr>
            <w:proofErr w:type="spellStart"/>
            <w:r>
              <w:rPr>
                <w:rStyle w:val="Variable"/>
                <w:i/>
              </w:rPr>
              <w:t>u</w:t>
            </w:r>
            <w:r w:rsidRPr="00C01E96">
              <w:rPr>
                <w:rStyle w:val="Variable"/>
                <w:i/>
                <w:vertAlign w:val="subscript"/>
              </w:rPr>
              <w:t>hub</w:t>
            </w:r>
            <w:proofErr w:type="spellEnd"/>
            <w:r>
              <w:rPr>
                <w:rStyle w:val="Variable"/>
                <w:i/>
              </w:rPr>
              <w:t> </w:t>
            </w:r>
            <w:r w:rsidRPr="00D14352">
              <w:rPr>
                <w:rStyle w:val="Variable"/>
                <w:i/>
              </w:rPr>
              <w:t>*</w:t>
            </w:r>
            <w:r>
              <w:rPr>
                <w:rStyle w:val="Variable"/>
                <w:i/>
              </w:rPr>
              <w:t> </w:t>
            </w:r>
            <w:proofErr w:type="spellStart"/>
            <w:r w:rsidRPr="00D14352">
              <w:rPr>
                <w:rStyle w:val="Variable"/>
                <w:i/>
              </w:rPr>
              <w:t>TimeStep</w:t>
            </w:r>
            <w:proofErr w:type="spellEnd"/>
          </w:p>
        </w:tc>
        <w:tc>
          <w:tcPr>
            <w:tcW w:w="3110" w:type="pct"/>
            <w:tcBorders>
              <w:bottom w:val="single" w:sz="8" w:space="0" w:color="000000" w:themeColor="text1"/>
              <w:tl2br w:val="nil"/>
            </w:tcBorders>
          </w:tcPr>
          <w:p w:rsidR="00094EF4" w:rsidRDefault="00094EF4" w:rsidP="000546BF">
            <w:pPr>
              <w:pStyle w:val="NRELTableContent"/>
            </w:pPr>
            <w:r>
              <w:t>The l</w:t>
            </w:r>
            <w:r w:rsidRPr="00E752FD">
              <w:t>ongitudinal grid resolution, in m</w:t>
            </w:r>
            <w:r>
              <w:t>eters.</w:t>
            </w:r>
          </w:p>
        </w:tc>
      </w:tr>
      <w:tr w:rsidR="00094EF4" w:rsidTr="006552D2">
        <w:trPr>
          <w:tblCellSpacing w:w="7" w:type="dxa"/>
          <w:jc w:val="center"/>
        </w:trPr>
        <w:tc>
          <w:tcPr>
            <w:tcW w:w="831" w:type="pct"/>
            <w:tcBorders>
              <w:tl2br w:val="nil"/>
            </w:tcBorders>
          </w:tcPr>
          <w:p w:rsidR="00094EF4" w:rsidRDefault="00094EF4" w:rsidP="000546BF">
            <w:pPr>
              <w:pStyle w:val="NRELTableContent"/>
            </w:pPr>
            <w:r>
              <w:t>Integer</w:t>
            </w:r>
            <w:r w:rsidRPr="00D14352">
              <w:t xml:space="preserve"> (4)</w:t>
            </w:r>
          </w:p>
        </w:tc>
        <w:tc>
          <w:tcPr>
            <w:tcW w:w="1027" w:type="pct"/>
            <w:tcBorders>
              <w:tl2br w:val="nil"/>
            </w:tcBorders>
          </w:tcPr>
          <w:p w:rsidR="00094EF4" w:rsidRDefault="00094EF4" w:rsidP="000546BF">
            <w:pPr>
              <w:pStyle w:val="NRELTableContent"/>
              <w:rPr>
                <w:rStyle w:val="Variable"/>
                <w:i/>
              </w:rPr>
            </w:pPr>
            <w:proofErr w:type="spellStart"/>
            <w:r>
              <w:rPr>
                <w:rStyle w:val="Variable"/>
                <w:i/>
              </w:rPr>
              <w:t>nt</w:t>
            </w:r>
            <w:proofErr w:type="spellEnd"/>
            <w:r>
              <w:rPr>
                <w:rStyle w:val="Variable"/>
                <w:i/>
              </w:rPr>
              <w:t> / 2</w:t>
            </w:r>
          </w:p>
        </w:tc>
        <w:tc>
          <w:tcPr>
            <w:tcW w:w="3110" w:type="pct"/>
            <w:tcBorders>
              <w:tl2br w:val="nil"/>
            </w:tcBorders>
          </w:tcPr>
          <w:p w:rsidR="00094EF4" w:rsidRDefault="00094EF4" w:rsidP="000546BF">
            <w:pPr>
              <w:pStyle w:val="NRELTableContent"/>
            </w:pPr>
            <w:r>
              <w:t xml:space="preserve">Half the </w:t>
            </w:r>
            <w:r w:rsidRPr="00E752FD">
              <w:t>number of points in the longitudinal direction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Real (4)</w:t>
            </w:r>
          </w:p>
        </w:tc>
        <w:tc>
          <w:tcPr>
            <w:tcW w:w="1027" w:type="pct"/>
            <w:tcBorders>
              <w:tl2br w:val="nil"/>
            </w:tcBorders>
            <w:vAlign w:val="center"/>
          </w:tcPr>
          <w:p w:rsidR="00094EF4" w:rsidRDefault="00094EF4" w:rsidP="000546BF">
            <w:pPr>
              <w:pStyle w:val="NRELTableContent"/>
              <w:rPr>
                <w:rStyle w:val="Variable"/>
                <w:i/>
              </w:rPr>
            </w:pPr>
            <w:proofErr w:type="spellStart"/>
            <w:r>
              <w:rPr>
                <w:rStyle w:val="Variable"/>
                <w:i/>
              </w:rPr>
              <w:t>u</w:t>
            </w:r>
            <w:r w:rsidRPr="00C01E96">
              <w:rPr>
                <w:rStyle w:val="Variable"/>
                <w:i/>
                <w:vertAlign w:val="subscript"/>
              </w:rPr>
              <w:t>hub</w:t>
            </w:r>
            <w:proofErr w:type="spellEnd"/>
          </w:p>
        </w:tc>
        <w:tc>
          <w:tcPr>
            <w:tcW w:w="3110" w:type="pct"/>
            <w:tcBorders>
              <w:tl2br w:val="nil"/>
            </w:tcBorders>
            <w:vAlign w:val="center"/>
          </w:tcPr>
          <w:p w:rsidR="00094EF4" w:rsidRDefault="00094EF4" w:rsidP="000546BF">
            <w:pPr>
              <w:pStyle w:val="NRELTableContent"/>
            </w:pPr>
            <w:r w:rsidRPr="00E752FD">
              <w:t xml:space="preserve">The mean wind speed </w:t>
            </w:r>
            <w:r>
              <w:t>(</w:t>
            </w:r>
            <w:r w:rsidRPr="00E752FD">
              <w:t>in m</w:t>
            </w:r>
            <w:r>
              <w:t>eters per second)</w:t>
            </w:r>
            <w:r w:rsidRPr="00E752FD">
              <w:t xml:space="preserve"> at hub height.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RandSeed1</w:t>
            </w:r>
          </w:p>
        </w:tc>
        <w:tc>
          <w:tcPr>
            <w:tcW w:w="3110" w:type="pct"/>
            <w:tcBorders>
              <w:tl2br w:val="nil"/>
            </w:tcBorders>
            <w:vAlign w:val="center"/>
          </w:tcPr>
          <w:p w:rsidR="00094EF4" w:rsidRPr="00E752FD"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proofErr w:type="spellStart"/>
            <w:r>
              <w:rPr>
                <w:rStyle w:val="Variable"/>
                <w:i/>
              </w:rPr>
              <w:t>NumGrid_Z</w:t>
            </w:r>
            <w:proofErr w:type="spellEnd"/>
          </w:p>
        </w:tc>
        <w:tc>
          <w:tcPr>
            <w:tcW w:w="3110" w:type="pct"/>
            <w:tcBorders>
              <w:tl2br w:val="nil"/>
            </w:tcBorders>
            <w:vAlign w:val="center"/>
          </w:tcPr>
          <w:p w:rsidR="00094EF4" w:rsidRPr="00E752FD" w:rsidRDefault="00094EF4" w:rsidP="000546BF">
            <w:pPr>
              <w:pStyle w:val="NRELTableContent"/>
            </w:pPr>
            <w:r>
              <w:t>The number of grid points vertically.</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proofErr w:type="spellStart"/>
            <w:r>
              <w:rPr>
                <w:rStyle w:val="Variable"/>
                <w:i/>
              </w:rPr>
              <w:t>NumGrid_Y</w:t>
            </w:r>
            <w:proofErr w:type="spellEnd"/>
          </w:p>
        </w:tc>
        <w:tc>
          <w:tcPr>
            <w:tcW w:w="3110" w:type="pct"/>
            <w:tcBorders>
              <w:bottom w:val="single" w:sz="8" w:space="0" w:color="000000" w:themeColor="text1"/>
              <w:tl2br w:val="nil"/>
            </w:tcBorders>
            <w:vAlign w:val="center"/>
          </w:tcPr>
          <w:p w:rsidR="00094EF4" w:rsidRPr="00E752FD" w:rsidRDefault="00094EF4" w:rsidP="000546BF">
            <w:pPr>
              <w:pStyle w:val="NRELTableContent"/>
            </w:pPr>
            <w:r>
              <w:t>The number of grid points laterally.</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bl>
    <w:p w:rsidR="00094EF4" w:rsidRPr="00C84A78" w:rsidRDefault="00094EF4" w:rsidP="00094EF4">
      <w:pPr>
        <w:pStyle w:val="NRELBodyText"/>
      </w:pPr>
    </w:p>
    <w:p w:rsidR="00094EF4" w:rsidRDefault="00094EF4" w:rsidP="00094EF4">
      <w:pPr>
        <w:pStyle w:val="NRELTableCaption"/>
      </w:pPr>
      <w:bookmarkStart w:id="603" w:name="_Toc399876339"/>
      <w:bookmarkStart w:id="604" w:name="_Toc452622716"/>
      <w:proofErr w:type="gramStart"/>
      <w:r>
        <w:lastRenderedPageBreak/>
        <w:t xml:space="preserve">Table </w:t>
      </w:r>
      <w:r>
        <w:fldChar w:fldCharType="begin" w:fldLock="1"/>
      </w:r>
      <w:r>
        <w:instrText xml:space="preserve"> REF  Appendix_FFBL_letter \h </w:instrText>
      </w:r>
      <w:r>
        <w:fldChar w:fldCharType="separate"/>
      </w:r>
      <w:r w:rsidR="00255BEF">
        <w:rPr>
          <w:noProof/>
        </w:rPr>
        <w:t>E</w:t>
      </w:r>
      <w:r>
        <w:fldChar w:fldCharType="end"/>
      </w:r>
      <w:r>
        <w:t>-</w:t>
      </w:r>
      <w:r w:rsidR="00D703A1">
        <w:fldChar w:fldCharType="begin"/>
      </w:r>
      <w:r w:rsidR="00D703A1">
        <w:instrText xml:space="preserve"> SEQ AppendixFFBLTable \* MERGEFORMAT  \* MERGEFORMAT </w:instrText>
      </w:r>
      <w:r w:rsidR="00D703A1">
        <w:fldChar w:fldCharType="separate"/>
      </w:r>
      <w:r w:rsidR="007F0774">
        <w:rPr>
          <w:noProof/>
        </w:rPr>
        <w:t>2</w:t>
      </w:r>
      <w:r w:rsidR="00D703A1">
        <w:rPr>
          <w:noProof/>
        </w:rPr>
        <w:fldChar w:fldCharType="end"/>
      </w:r>
      <w:r>
        <w:t>.</w:t>
      </w:r>
      <w:proofErr w:type="gramEnd"/>
      <w:r>
        <w:t xml:space="preserve"> Format of Grid Velocities in Full-Field Bladed-Style Binary File Format</w:t>
      </w:r>
      <w:bookmarkEnd w:id="603"/>
      <w:bookmarkEnd w:id="604"/>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360"/>
        <w:gridCol w:w="1530"/>
        <w:gridCol w:w="185"/>
        <w:gridCol w:w="1885"/>
        <w:gridCol w:w="4680"/>
      </w:tblGrid>
      <w:tr w:rsidR="00094EF4" w:rsidRPr="00E5311F" w:rsidTr="006552D2">
        <w:trPr>
          <w:jc w:val="center"/>
        </w:trPr>
        <w:tc>
          <w:tcPr>
            <w:tcW w:w="2435" w:type="dxa"/>
            <w:gridSpan w:val="4"/>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85"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680"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435" w:type="dxa"/>
            <w:gridSpan w:val="4"/>
            <w:tcBorders>
              <w:top w:val="single" w:sz="8" w:space="0" w:color="000000" w:themeColor="text1"/>
            </w:tcBorders>
          </w:tcPr>
          <w:p w:rsidR="00094EF4" w:rsidRPr="00923B10" w:rsidRDefault="00094EF4" w:rsidP="000546BF">
            <w:pPr>
              <w:pStyle w:val="NRELTableContent"/>
            </w:pPr>
            <w:r w:rsidRPr="00923B10">
              <w:rPr>
                <w:rStyle w:val="Variable"/>
                <w:i/>
              </w:rPr>
              <w:t xml:space="preserve">for it = 1, 2, … </w:t>
            </w:r>
            <w:proofErr w:type="spellStart"/>
            <w:r w:rsidRPr="00923B10">
              <w:rPr>
                <w:rStyle w:val="Variable"/>
                <w:i/>
              </w:rPr>
              <w:t>nt</w:t>
            </w:r>
            <w:proofErr w:type="spellEnd"/>
          </w:p>
        </w:tc>
        <w:tc>
          <w:tcPr>
            <w:tcW w:w="1885" w:type="dxa"/>
            <w:tcBorders>
              <w:top w:val="single" w:sz="8" w:space="0" w:color="000000" w:themeColor="text1"/>
            </w:tcBorders>
          </w:tcPr>
          <w:p w:rsidR="00094EF4" w:rsidRPr="00923B10" w:rsidRDefault="00094EF4" w:rsidP="000546BF">
            <w:pPr>
              <w:pStyle w:val="NRELTableContent"/>
            </w:pPr>
          </w:p>
        </w:tc>
        <w:tc>
          <w:tcPr>
            <w:tcW w:w="468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360" w:type="dxa"/>
          </w:tcPr>
          <w:p w:rsidR="00094EF4" w:rsidRPr="00923B10" w:rsidRDefault="00094EF4" w:rsidP="000546BF">
            <w:pPr>
              <w:pStyle w:val="NRELTableContent"/>
            </w:pPr>
          </w:p>
        </w:tc>
        <w:tc>
          <w:tcPr>
            <w:tcW w:w="3960" w:type="dxa"/>
            <w:gridSpan w:val="4"/>
          </w:tcPr>
          <w:p w:rsidR="00094EF4" w:rsidRPr="00923B10" w:rsidRDefault="00094EF4" w:rsidP="000546BF">
            <w:pPr>
              <w:pStyle w:val="NRELTableContent"/>
            </w:pPr>
            <w:r w:rsidRPr="00923B10">
              <w:rPr>
                <w:rStyle w:val="Variable"/>
                <w:i/>
              </w:rPr>
              <w:t xml:space="preserve">for </w:t>
            </w:r>
            <w:proofErr w:type="spellStart"/>
            <w:r w:rsidRPr="00923B10">
              <w:rPr>
                <w:rStyle w:val="Variable"/>
                <w:i/>
              </w:rPr>
              <w:t>iz</w:t>
            </w:r>
            <w:proofErr w:type="spellEnd"/>
            <w:r w:rsidRPr="00923B10">
              <w:rPr>
                <w:rStyle w:val="Variable"/>
                <w:i/>
              </w:rPr>
              <w:t xml:space="preserve"> = 1, 2, … </w:t>
            </w:r>
            <w:proofErr w:type="spellStart"/>
            <w:r w:rsidRPr="00923B10">
              <w:rPr>
                <w:rStyle w:val="Variable"/>
                <w:i/>
              </w:rPr>
              <w:t>NumGrid_Z</w:t>
            </w:r>
            <w:proofErr w:type="spellEnd"/>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3600" w:type="dxa"/>
            <w:gridSpan w:val="3"/>
          </w:tcPr>
          <w:p w:rsidR="00094EF4" w:rsidRDefault="00094EF4" w:rsidP="000546BF">
            <w:pPr>
              <w:pStyle w:val="NRELTableContent"/>
            </w:pPr>
            <w:r>
              <w:rPr>
                <w:rStyle w:val="Variable"/>
                <w:i/>
              </w:rPr>
              <w:t xml:space="preserve">for </w:t>
            </w:r>
            <w:proofErr w:type="spellStart"/>
            <w:r w:rsidRPr="00C01E96">
              <w:rPr>
                <w:rStyle w:val="Variable"/>
                <w:i/>
              </w:rPr>
              <w:t>iy</w:t>
            </w:r>
            <w:proofErr w:type="spellEnd"/>
            <w:r w:rsidRPr="00C01E96">
              <w:rPr>
                <w:rStyle w:val="Variable"/>
                <w:i/>
              </w:rPr>
              <w:t xml:space="preserve"> = 1, 2, … </w:t>
            </w:r>
            <w:proofErr w:type="spellStart"/>
            <w:r>
              <w:rPr>
                <w:rStyle w:val="Variable"/>
                <w:i/>
              </w:rPr>
              <w:t>NumGrid_Y</w:t>
            </w:r>
            <w:proofErr w:type="spellEnd"/>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05" type="#_x0000_t75" style="width:91.55pt;height:20.65pt" o:ole="">
                  <v:imagedata r:id="rId523" o:title=""/>
                </v:shape>
                <o:OLEObject Type="Embed" ProgID="Equation.DSMT4" ShapeID="_x0000_i1205" DrawAspect="Content" ObjectID="_1526366268" r:id="rId524"/>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U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r w:rsidRPr="00F3381D">
              <w:rPr>
                <w:rStyle w:val="Variable"/>
                <w:i/>
              </w:rPr>
              <w:t>y(</w:t>
            </w:r>
            <w:proofErr w:type="spellStart"/>
            <w:r w:rsidRPr="00F3381D">
              <w:rPr>
                <w:rStyle w:val="Variable"/>
                <w:i/>
              </w:rPr>
              <w:t>iy</w:t>
            </w:r>
            <w:proofErr w:type="spellEnd"/>
            <w:r w:rsidRPr="00F3381D">
              <w:rPr>
                <w:rStyle w:val="Variable"/>
                <w:i/>
              </w:rPr>
              <w:t>),</w:t>
            </w:r>
            <w:r>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740" w:dyaOrig="400">
                <v:shape id="_x0000_i1206" type="#_x0000_t75" style="width:87.95pt;height:20.65pt" o:ole="">
                  <v:imagedata r:id="rId525" o:title=""/>
                </v:shape>
                <o:OLEObject Type="Embed" ProgID="Equation.DSMT4" ShapeID="_x0000_i1206" DrawAspect="Content" ObjectID="_1526366269" r:id="rId526"/>
              </w:object>
            </w:r>
          </w:p>
        </w:tc>
        <w:tc>
          <w:tcPr>
            <w:tcW w:w="4680" w:type="dxa"/>
            <w:vAlign w:val="center"/>
          </w:tcPr>
          <w:p w:rsidR="00094EF4" w:rsidRDefault="00094EF4" w:rsidP="000546BF">
            <w:pPr>
              <w:pStyle w:val="NRELTableContent"/>
            </w:pPr>
            <w:r w:rsidRPr="00E752FD">
              <w:t xml:space="preserve">The normalized </w:t>
            </w:r>
            <w:r>
              <w:rPr>
                <w:rStyle w:val="Variable"/>
                <w:i/>
              </w:rPr>
              <w:t>V</w:t>
            </w:r>
            <w:r>
              <w:t xml:space="preserve">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r w:rsidRPr="00F3381D">
              <w:rPr>
                <w:rStyle w:val="Variable"/>
                <w:i/>
              </w:rPr>
              <w:t>y(</w:t>
            </w:r>
            <w:proofErr w:type="spellStart"/>
            <w:r w:rsidRPr="00F3381D">
              <w:rPr>
                <w:rStyle w:val="Variable"/>
                <w:i/>
              </w:rPr>
              <w:t>iy</w:t>
            </w:r>
            <w:proofErr w:type="spellEnd"/>
            <w:r w:rsidRPr="00F3381D">
              <w:rPr>
                <w:rStyle w:val="Variable"/>
                <w:i/>
              </w:rPr>
              <w:t>),</w:t>
            </w:r>
            <w:r>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07" type="#_x0000_t75" style="width:91.55pt;height:20.65pt" o:ole="">
                  <v:imagedata r:id="rId527" o:title=""/>
                </v:shape>
                <o:OLEObject Type="Embed" ProgID="Equation.DSMT4" ShapeID="_x0000_i1207" DrawAspect="Content" ObjectID="_1526366270" r:id="rId528"/>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W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r w:rsidRPr="00F3381D">
              <w:rPr>
                <w:rStyle w:val="Variable"/>
                <w:i/>
              </w:rPr>
              <w:t>y(</w:t>
            </w:r>
            <w:proofErr w:type="spellStart"/>
            <w:r w:rsidRPr="00F3381D">
              <w:rPr>
                <w:rStyle w:val="Variable"/>
                <w:i/>
              </w:rPr>
              <w:t>iy</w:t>
            </w:r>
            <w:proofErr w:type="spellEnd"/>
            <w:r w:rsidRPr="00F3381D">
              <w:rPr>
                <w:rStyle w:val="Variable"/>
                <w:i/>
              </w:rPr>
              <w:t>),</w:t>
            </w:r>
            <w:r>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094EF4" w:rsidRPr="00E752FD" w:rsidTr="006552D2">
        <w:trPr>
          <w:jc w:val="center"/>
        </w:trPr>
        <w:tc>
          <w:tcPr>
            <w:tcW w:w="360" w:type="dxa"/>
          </w:tcPr>
          <w:p w:rsidR="00094EF4" w:rsidRDefault="00094EF4" w:rsidP="000546BF">
            <w:pPr>
              <w:pStyle w:val="NRELTableContent"/>
            </w:pPr>
          </w:p>
        </w:tc>
        <w:tc>
          <w:tcPr>
            <w:tcW w:w="360" w:type="dxa"/>
          </w:tcPr>
          <w:p w:rsidR="00094EF4" w:rsidRPr="008000F6" w:rsidRDefault="00094EF4" w:rsidP="000546BF">
            <w:pPr>
              <w:pStyle w:val="NRELTableContent"/>
            </w:pPr>
          </w:p>
        </w:tc>
        <w:tc>
          <w:tcPr>
            <w:tcW w:w="1530" w:type="dxa"/>
          </w:tcPr>
          <w:p w:rsidR="00094EF4" w:rsidRPr="008000F6" w:rsidRDefault="00094EF4" w:rsidP="000546BF">
            <w:pPr>
              <w:pStyle w:val="NRELTableContent"/>
            </w:pPr>
            <w:r w:rsidRPr="008000F6">
              <w:t xml:space="preserve">end </w:t>
            </w:r>
            <w:proofErr w:type="spellStart"/>
            <w:r w:rsidRPr="008000F6">
              <w:t>iy</w:t>
            </w:r>
            <w:proofErr w:type="spellEnd"/>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360" w:type="dxa"/>
          </w:tcPr>
          <w:p w:rsidR="00094EF4" w:rsidRDefault="00094EF4" w:rsidP="000546BF">
            <w:pPr>
              <w:pStyle w:val="NRELTableContent"/>
            </w:pPr>
          </w:p>
        </w:tc>
        <w:tc>
          <w:tcPr>
            <w:tcW w:w="1890" w:type="dxa"/>
            <w:gridSpan w:val="2"/>
          </w:tcPr>
          <w:p w:rsidR="00094EF4" w:rsidRPr="008000F6" w:rsidRDefault="00094EF4" w:rsidP="000546BF">
            <w:pPr>
              <w:pStyle w:val="NRELTableContent"/>
            </w:pPr>
            <w:r w:rsidRPr="008000F6">
              <w:t xml:space="preserve">end </w:t>
            </w:r>
            <w:proofErr w:type="spellStart"/>
            <w:r w:rsidRPr="008000F6">
              <w:t>iz</w:t>
            </w:r>
            <w:proofErr w:type="spellEnd"/>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2250" w:type="dxa"/>
            <w:gridSpan w:val="3"/>
          </w:tcPr>
          <w:p w:rsidR="00094EF4" w:rsidRPr="00923B10" w:rsidRDefault="00094EF4" w:rsidP="000546BF">
            <w:pPr>
              <w:pStyle w:val="NRELTableContent"/>
            </w:pPr>
            <w:r>
              <w:t>e</w:t>
            </w:r>
            <w:r w:rsidRPr="00923B10">
              <w:t>nd it</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Bladed-style binary file to velocities in units of meters per second, use the following equations:</w:t>
      </w:r>
    </w:p>
    <w:p w:rsidR="00094EF4" w:rsidRDefault="00094EF4" w:rsidP="00094EF4">
      <w:pPr>
        <w:pStyle w:val="MTDisplayEquation"/>
      </w:pPr>
      <w:r>
        <w:tab/>
      </w:r>
      <w:r w:rsidRPr="001B2756">
        <w:rPr>
          <w:position w:val="-32"/>
        </w:rPr>
        <w:object w:dxaOrig="4900" w:dyaOrig="760">
          <v:shape id="_x0000_i1208" type="#_x0000_t75" style="width:245pt;height:38.95pt" o:ole="">
            <v:imagedata r:id="rId529" o:title=""/>
            <o:lock v:ext="edit" aspectratio="f"/>
          </v:shape>
          <o:OLEObject Type="Embed" ProgID="Equation.DSMT4" ShapeID="_x0000_i1208" DrawAspect="Content" ObjectID="_1526366271" r:id="rId530"/>
        </w:object>
      </w:r>
      <w:r>
        <w:t>,</w:t>
      </w:r>
      <w:r>
        <w:tab/>
        <w:t>(</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7F0774">
        <w:rPr>
          <w:noProof/>
        </w:rPr>
        <w:t>1</w:t>
      </w:r>
      <w:r>
        <w:rPr>
          <w:noProof/>
        </w:rPr>
        <w:fldChar w:fldCharType="end"/>
      </w:r>
      <w:r>
        <w:t>)</w:t>
      </w:r>
    </w:p>
    <w:p w:rsidR="00094EF4" w:rsidRDefault="00094EF4" w:rsidP="00094EF4">
      <w:pPr>
        <w:pStyle w:val="MTDisplayEquation"/>
      </w:pPr>
      <w:r>
        <w:tab/>
      </w:r>
      <w:r w:rsidRPr="001B2756">
        <w:rPr>
          <w:position w:val="-32"/>
        </w:rPr>
        <w:object w:dxaOrig="4480" w:dyaOrig="760">
          <v:shape id="_x0000_i1209" type="#_x0000_t75" style="width:223.55pt;height:38.95pt" o:ole="">
            <v:imagedata r:id="rId531" o:title=""/>
            <o:lock v:ext="edit" aspectratio="f"/>
          </v:shape>
          <o:OLEObject Type="Embed" ProgID="Equation.DSMT4" ShapeID="_x0000_i1209" DrawAspect="Content" ObjectID="_1526366272" r:id="rId532"/>
        </w:object>
      </w:r>
      <w:r>
        <w:t>,</w:t>
      </w:r>
      <w:r>
        <w:tab/>
        <w:t xml:space="preserve"> (</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7F0774">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640" w:dyaOrig="760">
          <v:shape id="_x0000_i1210" type="#_x0000_t75" style="width:231.3pt;height:38.95pt" o:ole="">
            <v:imagedata r:id="rId533" o:title=""/>
            <o:lock v:ext="edit" aspectratio="f"/>
          </v:shape>
          <o:OLEObject Type="Embed" ProgID="Equation.DSMT4" ShapeID="_x0000_i1210" DrawAspect="Content" ObjectID="_1526366273" r:id="rId534"/>
        </w:object>
      </w:r>
      <w:r>
        <w:t>.</w:t>
      </w:r>
      <w:r>
        <w:tab/>
        <w:t xml:space="preserve"> (</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7F0774">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w:t>
      </w:r>
      <w:r w:rsidRPr="00192CEC">
        <w:t>vertical</w:t>
      </w:r>
      <w:r>
        <w:t xml:space="preserve"> locations, </w:t>
      </w:r>
      <w:r w:rsidRPr="00192CEC">
        <w:rPr>
          <w:i/>
        </w:rPr>
        <w:t>Z</w:t>
      </w:r>
      <w:r>
        <w:t xml:space="preserve">, of the grid points are given in units of meters by </w:t>
      </w:r>
    </w:p>
    <w:p w:rsidR="00094EF4" w:rsidRDefault="00094EF4" w:rsidP="00094EF4">
      <w:pPr>
        <w:pStyle w:val="MTDisplayEquation"/>
      </w:pPr>
      <w:r>
        <w:tab/>
      </w:r>
      <w:r w:rsidRPr="00B03CA1">
        <w:rPr>
          <w:position w:val="-14"/>
        </w:rPr>
        <w:object w:dxaOrig="7060" w:dyaOrig="400">
          <v:shape id="_x0000_i1211" type="#_x0000_t75" style="width:355.45pt;height:20.65pt" o:ole="">
            <v:imagedata r:id="rId535" o:title=""/>
            <o:lock v:ext="edit" aspectratio="f"/>
          </v:shape>
          <o:OLEObject Type="Embed" ProgID="Equation.DSMT4" ShapeID="_x0000_i1211" DrawAspect="Content" ObjectID="_1526366274" r:id="rId536"/>
        </w:object>
      </w:r>
      <w:r>
        <w:tab/>
        <w:t>(</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7F0774">
        <w:rPr>
          <w:noProof/>
        </w:rPr>
        <w:t>4</w:t>
      </w:r>
      <w:r>
        <w:rPr>
          <w:noProof/>
        </w:rPr>
        <w:fldChar w:fldCharType="end"/>
      </w:r>
      <w:r>
        <w:t>)</w:t>
      </w:r>
    </w:p>
    <w:p w:rsidR="00094EF4" w:rsidRPr="00584C27" w:rsidRDefault="00094EF4" w:rsidP="00094EF4">
      <w:pPr>
        <w:pStyle w:val="NRELBodyText"/>
      </w:pPr>
      <w:proofErr w:type="gramStart"/>
      <w:r>
        <w:t>using</w:t>
      </w:r>
      <w:proofErr w:type="gramEnd"/>
      <w:r>
        <w:t xml:space="preserve"> values of </w:t>
      </w:r>
      <w:proofErr w:type="spellStart"/>
      <w:r>
        <w:rPr>
          <w:i/>
        </w:rPr>
        <w:t>HubHt</w:t>
      </w:r>
      <w:proofErr w:type="spellEnd"/>
      <w:r>
        <w:t xml:space="preserve"> and </w:t>
      </w:r>
      <w:proofErr w:type="spellStart"/>
      <w:r>
        <w:rPr>
          <w:i/>
        </w:rPr>
        <w:t>HeightOffset</w:t>
      </w:r>
      <w:proofErr w:type="spellEnd"/>
      <w:r>
        <w:rPr>
          <w:i/>
        </w:rPr>
        <w:t xml:space="preserve"> </w:t>
      </w:r>
      <w:r>
        <w:t xml:space="preserve">from the summary file. The lateral locations, </w:t>
      </w:r>
      <w:r>
        <w:rPr>
          <w:i/>
        </w:rPr>
        <w:t>Y</w:t>
      </w:r>
      <w:r>
        <w:t xml:space="preserve">, of the grid points depend on the input value </w:t>
      </w:r>
      <w:r>
        <w:rPr>
          <w:i/>
        </w:rPr>
        <w:t xml:space="preserve">Clockwise </w:t>
      </w:r>
      <w:r>
        <w:t>(read from the summary file) and are given by</w:t>
      </w:r>
    </w:p>
    <w:p w:rsidR="00094EF4" w:rsidRDefault="00094EF4" w:rsidP="00094EF4">
      <w:pPr>
        <w:pStyle w:val="MTDisplayEquation"/>
      </w:pPr>
      <w:r>
        <w:tab/>
      </w:r>
      <w:r w:rsidRPr="00584C27">
        <w:rPr>
          <w:position w:val="-34"/>
        </w:rPr>
        <w:object w:dxaOrig="7080" w:dyaOrig="800">
          <v:shape id="_x0000_i1212" type="#_x0000_t75" style="width:355.75pt;height:38.95pt" o:ole="">
            <v:imagedata r:id="rId537" o:title=""/>
            <o:lock v:ext="edit" aspectratio="f"/>
          </v:shape>
          <o:OLEObject Type="Embed" ProgID="Equation.DSMT4" ShapeID="_x0000_i1212" DrawAspect="Content" ObjectID="_1526366275" r:id="rId538"/>
        </w:object>
      </w:r>
      <w:r>
        <w:t>.</w:t>
      </w:r>
      <w:r>
        <w:tab/>
        <w:t>(</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7F0774">
        <w:rPr>
          <w:noProof/>
        </w:rPr>
        <w:t>5</w:t>
      </w:r>
      <w:r>
        <w:rPr>
          <w:noProof/>
        </w:rPr>
        <w:fldChar w:fldCharType="end"/>
      </w:r>
      <w:r>
        <w:t>)</w:t>
      </w:r>
    </w:p>
    <w:p w:rsidR="00094EF4" w:rsidRDefault="00094EF4" w:rsidP="00094EF4">
      <w:pPr>
        <w:pStyle w:val="NRELBodyText"/>
      </w:pPr>
    </w:p>
    <w:p w:rsidR="00094EF4" w:rsidRPr="00A06623" w:rsidRDefault="00094EF4" w:rsidP="00094EF4">
      <w:pPr>
        <w:pStyle w:val="NRELBodyText"/>
        <w:sectPr w:rsidR="00094EF4" w:rsidRPr="00A06623" w:rsidSect="006552D2">
          <w:footnotePr>
            <w:numFmt w:val="lowerLetter"/>
          </w:footnotePr>
          <w:pgSz w:w="12240" w:h="15840"/>
          <w:pgMar w:top="1440" w:right="1440" w:bottom="1440" w:left="1440" w:header="720" w:footer="720" w:gutter="0"/>
          <w:cols w:space="432"/>
        </w:sectPr>
      </w:pPr>
    </w:p>
    <w:p w:rsidR="00094EF4" w:rsidRDefault="00094EF4" w:rsidP="00094EF4">
      <w:pPr>
        <w:pStyle w:val="NRELHead01"/>
        <w:rPr>
          <w:noProof/>
        </w:rPr>
      </w:pPr>
      <w:bookmarkStart w:id="605" w:name="Heading_TowerFormat"/>
      <w:bookmarkStart w:id="606" w:name="_Toc399876264"/>
      <w:bookmarkStart w:id="607" w:name="_Toc452622651"/>
      <w:r>
        <w:rPr>
          <w:noProof/>
        </w:rPr>
        <w:lastRenderedPageBreak/>
        <w:t xml:space="preserve">Appendix </w:t>
      </w:r>
      <w:bookmarkStart w:id="608" w:name="Appendix_TSTwr_letter"/>
      <w:r>
        <w:rPr>
          <w:noProof/>
        </w:rPr>
        <w:fldChar w:fldCharType="begin"/>
      </w:r>
      <w:r>
        <w:rPr>
          <w:noProof/>
        </w:rPr>
        <w:instrText xml:space="preserve"> SEQ Appendix \* MERGEFORMAT \* ALPHABETIC \* MERGEFORMAT </w:instrText>
      </w:r>
      <w:r>
        <w:rPr>
          <w:noProof/>
        </w:rPr>
        <w:fldChar w:fldCharType="separate"/>
      </w:r>
      <w:r w:rsidR="007F0774">
        <w:rPr>
          <w:noProof/>
        </w:rPr>
        <w:t>F</w:t>
      </w:r>
      <w:r>
        <w:rPr>
          <w:noProof/>
        </w:rPr>
        <w:fldChar w:fldCharType="end"/>
      </w:r>
      <w:bookmarkEnd w:id="608"/>
      <w:r>
        <w:rPr>
          <w:noProof/>
        </w:rPr>
        <w:t xml:space="preserve">: </w:t>
      </w:r>
      <w:r>
        <w:t>Tower Data Binary File Format</w:t>
      </w:r>
      <w:bookmarkEnd w:id="605"/>
      <w:bookmarkEnd w:id="606"/>
      <w:bookmarkEnd w:id="607"/>
    </w:p>
    <w:p w:rsidR="00094EF4" w:rsidRDefault="00094EF4" w:rsidP="00094EF4">
      <w:pPr>
        <w:pStyle w:val="NRELBodyText"/>
      </w:pPr>
      <w:r>
        <w:t>TurbSim tower files have a “</w:t>
      </w:r>
      <w:r w:rsidRPr="00AE4C2F">
        <w:t>.</w:t>
      </w:r>
      <w:proofErr w:type="spellStart"/>
      <w:r w:rsidRPr="004179FA">
        <w:t>twr</w:t>
      </w:r>
      <w:proofErr w:type="spellEnd"/>
      <w:r>
        <w:t xml:space="preserve">” extension. Each file contains a header of 4-byte real and integer values, followed by 2-byte integer time series of the three wind components at each point on the tower grid. The wind components at the tower points are normalized and stored in 2-byte binary integers, exactly the same way that </w:t>
      </w:r>
      <w:r w:rsidRPr="000E38C3">
        <w:t>Bladed</w:t>
      </w:r>
      <w:r>
        <w:t>-style full-field wind files are written. The tower files have the same vertical resolution as the full-field grid, with points going downward from the bottom of the full grid in a single line at the tower centerline.</w:t>
      </w:r>
    </w:p>
    <w:p w:rsidR="00094EF4" w:rsidRDefault="00094EF4" w:rsidP="00094EF4">
      <w:pPr>
        <w:pStyle w:val="NRELTableCaption"/>
      </w:pPr>
      <w:bookmarkStart w:id="609" w:name="_Toc399876340"/>
      <w:bookmarkStart w:id="610" w:name="_Toc452622717"/>
      <w:r>
        <w:t xml:space="preserve">Table </w:t>
      </w:r>
      <w:r>
        <w:fldChar w:fldCharType="begin" w:fldLock="1"/>
      </w:r>
      <w:r>
        <w:instrText xml:space="preserve"> REF Appendix_TSTwr_letter \h </w:instrText>
      </w:r>
      <w:r>
        <w:fldChar w:fldCharType="separate"/>
      </w:r>
      <w:r w:rsidR="00255BEF">
        <w:rPr>
          <w:noProof/>
        </w:rPr>
        <w:t>F</w:t>
      </w:r>
      <w:r>
        <w:fldChar w:fldCharType="end"/>
      </w:r>
      <w:r>
        <w:t>-</w:t>
      </w:r>
      <w:r w:rsidR="00D703A1">
        <w:fldChar w:fldCharType="begin"/>
      </w:r>
      <w:r w:rsidR="00D703A1">
        <w:instrText xml:space="preserve"> SEQ TwrTable \* MERGEFORMAT </w:instrText>
      </w:r>
      <w:r w:rsidR="00D703A1">
        <w:fldChar w:fldCharType="separate"/>
      </w:r>
      <w:r w:rsidR="007F0774">
        <w:rPr>
          <w:noProof/>
        </w:rPr>
        <w:t>1</w:t>
      </w:r>
      <w:r w:rsidR="00D703A1">
        <w:rPr>
          <w:noProof/>
        </w:rPr>
        <w:fldChar w:fldCharType="end"/>
      </w:r>
      <w:r>
        <w:t>: Format of Header in TurbSim Binary Tower-Data File</w:t>
      </w:r>
      <w:bookmarkEnd w:id="609"/>
      <w:bookmarkEnd w:id="610"/>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1447"/>
        <w:gridCol w:w="2012"/>
        <w:gridCol w:w="5541"/>
      </w:tblGrid>
      <w:tr w:rsidR="00094EF4" w:rsidRPr="00B55176" w:rsidTr="006552D2">
        <w:trPr>
          <w:tblCellSpacing w:w="7" w:type="dxa"/>
          <w:jc w:val="center"/>
        </w:trPr>
        <w:tc>
          <w:tcPr>
            <w:tcW w:w="797" w:type="pct"/>
            <w:tcBorders>
              <w:top w:val="single" w:sz="8" w:space="0" w:color="auto"/>
              <w:bottom w:val="single" w:sz="8" w:space="0" w:color="auto"/>
            </w:tcBorders>
            <w:vAlign w:val="bottom"/>
          </w:tcPr>
          <w:p w:rsidR="00094EF4" w:rsidRDefault="00094EF4" w:rsidP="00C32E10">
            <w:pPr>
              <w:pStyle w:val="NRELTableHeader"/>
            </w:pPr>
            <w:r w:rsidRPr="00E752FD">
              <w:t>Type (Bytes)</w:t>
            </w:r>
          </w:p>
        </w:tc>
        <w:tc>
          <w:tcPr>
            <w:tcW w:w="1117" w:type="pct"/>
            <w:tcBorders>
              <w:top w:val="single" w:sz="8" w:space="0" w:color="auto"/>
              <w:bottom w:val="single" w:sz="8" w:space="0" w:color="auto"/>
            </w:tcBorders>
            <w:vAlign w:val="bottom"/>
          </w:tcPr>
          <w:p w:rsidR="00094EF4" w:rsidRDefault="00094EF4" w:rsidP="00C32E10">
            <w:pPr>
              <w:pStyle w:val="NRELTableHeader"/>
            </w:pPr>
            <w:r w:rsidRPr="00E752FD">
              <w:t>Parameter</w:t>
            </w:r>
          </w:p>
        </w:tc>
        <w:tc>
          <w:tcPr>
            <w:tcW w:w="3086" w:type="pct"/>
            <w:tcBorders>
              <w:top w:val="single" w:sz="8" w:space="0" w:color="auto"/>
              <w:bottom w:val="single" w:sz="8" w:space="0" w:color="auto"/>
            </w:tcBorders>
            <w:vAlign w:val="bottom"/>
          </w:tcPr>
          <w:p w:rsidR="00094EF4" w:rsidRDefault="00094EF4" w:rsidP="00C32E10">
            <w:pPr>
              <w:pStyle w:val="NRELTableHeader"/>
            </w:pPr>
            <w:r w:rsidRPr="00E752FD">
              <w:t>Description</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proofErr w:type="spellStart"/>
            <w:r>
              <w:rPr>
                <w:rStyle w:val="Variable"/>
                <w:i/>
              </w:rPr>
              <w:t>dz</w:t>
            </w:r>
            <w:proofErr w:type="spellEnd"/>
          </w:p>
        </w:tc>
        <w:tc>
          <w:tcPr>
            <w:tcW w:w="3086" w:type="pct"/>
          </w:tcPr>
          <w:p w:rsidR="00094EF4" w:rsidRDefault="00094EF4" w:rsidP="00C32E10">
            <w:pPr>
              <w:pStyle w:val="NRELTableContent"/>
            </w:pPr>
            <w:r w:rsidRPr="00E752FD">
              <w:t>Vertical grid resolution,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proofErr w:type="spellStart"/>
            <w:r>
              <w:rPr>
                <w:rStyle w:val="Variable"/>
                <w:i/>
              </w:rPr>
              <w:t>u</w:t>
            </w:r>
            <w:r w:rsidRPr="00C01E96">
              <w:rPr>
                <w:rStyle w:val="Variable"/>
                <w:i/>
                <w:vertAlign w:val="subscript"/>
              </w:rPr>
              <w:t>hub</w:t>
            </w:r>
            <w:proofErr w:type="spellEnd"/>
            <w:r>
              <w:rPr>
                <w:rStyle w:val="Variable"/>
                <w:i/>
              </w:rPr>
              <w:t xml:space="preserve"> </w:t>
            </w:r>
            <w:r w:rsidRPr="00D14352">
              <w:rPr>
                <w:rStyle w:val="Variable"/>
                <w:i/>
              </w:rPr>
              <w:t>*</w:t>
            </w:r>
            <w:r>
              <w:rPr>
                <w:rStyle w:val="Variable"/>
                <w:i/>
              </w:rPr>
              <w:t xml:space="preserve"> </w:t>
            </w:r>
            <w:proofErr w:type="spellStart"/>
            <w:r w:rsidRPr="00D14352">
              <w:rPr>
                <w:rStyle w:val="Variable"/>
                <w:i/>
              </w:rPr>
              <w:t>TimeStep</w:t>
            </w:r>
            <w:proofErr w:type="spellEnd"/>
          </w:p>
        </w:tc>
        <w:tc>
          <w:tcPr>
            <w:tcW w:w="3086" w:type="pct"/>
          </w:tcPr>
          <w:p w:rsidR="00094EF4" w:rsidRDefault="00094EF4" w:rsidP="00C32E10">
            <w:pPr>
              <w:pStyle w:val="NRELTableContent"/>
            </w:pPr>
            <w:r w:rsidRPr="00E752FD">
              <w:t>Longitudinal grid resolution, in m</w:t>
            </w:r>
            <w:r>
              <w:t>eters.</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proofErr w:type="spellStart"/>
            <w:r w:rsidRPr="00D14352">
              <w:rPr>
                <w:rStyle w:val="Variable"/>
                <w:i/>
              </w:rPr>
              <w:t>Zmax</w:t>
            </w:r>
            <w:proofErr w:type="spellEnd"/>
          </w:p>
        </w:tc>
        <w:tc>
          <w:tcPr>
            <w:tcW w:w="3086" w:type="pct"/>
            <w:tcBorders>
              <w:bottom w:val="single" w:sz="8" w:space="0" w:color="auto"/>
            </w:tcBorders>
          </w:tcPr>
          <w:p w:rsidR="00094EF4" w:rsidRDefault="00094EF4" w:rsidP="00C32E10">
            <w:pPr>
              <w:pStyle w:val="NRELTableContent"/>
            </w:pPr>
            <w:r w:rsidRPr="00E752FD">
              <w:t>The height of the highest tower point,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proofErr w:type="spellStart"/>
            <w:r>
              <w:rPr>
                <w:rStyle w:val="Variable"/>
                <w:i/>
              </w:rPr>
              <w:t>nt</w:t>
            </w:r>
            <w:proofErr w:type="spellEnd"/>
          </w:p>
        </w:tc>
        <w:tc>
          <w:tcPr>
            <w:tcW w:w="3086" w:type="pct"/>
          </w:tcPr>
          <w:p w:rsidR="00094EF4" w:rsidRDefault="00094EF4" w:rsidP="00C32E10">
            <w:pPr>
              <w:pStyle w:val="NRELTableContent"/>
            </w:pPr>
            <w:r w:rsidRPr="00E752FD">
              <w:t>The number of points in the longitudinal direction</w:t>
            </w:r>
            <w:r>
              <w:t>.</w:t>
            </w:r>
            <w:r w:rsidRPr="00E752FD">
              <w:t xml:space="preserve"> </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proofErr w:type="spellStart"/>
            <w:r>
              <w:rPr>
                <w:rStyle w:val="Variable"/>
                <w:i/>
              </w:rPr>
              <w:t>nz</w:t>
            </w:r>
            <w:proofErr w:type="spellEnd"/>
          </w:p>
        </w:tc>
        <w:tc>
          <w:tcPr>
            <w:tcW w:w="3086" w:type="pct"/>
          </w:tcPr>
          <w:p w:rsidR="00094EF4" w:rsidRDefault="00094EF4" w:rsidP="00C32E10">
            <w:pPr>
              <w:pStyle w:val="NRELTableContent"/>
            </w:pPr>
            <w:r w:rsidRPr="00E752FD">
              <w:t xml:space="preserve">The number of vertical </w:t>
            </w:r>
            <w:r>
              <w:t>tower</w:t>
            </w:r>
            <w:r w:rsidRPr="00E752FD">
              <w:t xml:space="preserve"> points</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proofErr w:type="spellStart"/>
            <w:r>
              <w:rPr>
                <w:rStyle w:val="Variable"/>
                <w:i/>
              </w:rPr>
              <w:t>u</w:t>
            </w:r>
            <w:r w:rsidRPr="00C01E96">
              <w:rPr>
                <w:rStyle w:val="Variable"/>
                <w:i/>
                <w:vertAlign w:val="subscript"/>
              </w:rPr>
              <w:t>hub</w:t>
            </w:r>
            <w:proofErr w:type="spellEnd"/>
          </w:p>
        </w:tc>
        <w:tc>
          <w:tcPr>
            <w:tcW w:w="3086" w:type="pct"/>
            <w:tcBorders>
              <w:bottom w:val="single" w:sz="8" w:space="0" w:color="auto"/>
            </w:tcBorders>
          </w:tcPr>
          <w:p w:rsidR="00094EF4" w:rsidRDefault="00094EF4" w:rsidP="00C32E10">
            <w:pPr>
              <w:pStyle w:val="NRELTableContent"/>
            </w:pPr>
            <w:r w:rsidRPr="00E752FD">
              <w:t>The mean wind speed</w:t>
            </w:r>
            <w:r>
              <w:t>,</w:t>
            </w:r>
            <w:r w:rsidRPr="00E752FD">
              <w:t xml:space="preserve"> in m</w:t>
            </w:r>
            <w:r>
              <w:t>eters per second.</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u</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u</w:t>
            </w:r>
            <w:r>
              <w:t xml:space="preserve"> </w:t>
            </w:r>
            <w:r w:rsidRPr="00E752FD">
              <w:t>component, in percent</w:t>
            </w:r>
            <w:r>
              <w:t>.</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v</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v</w:t>
            </w:r>
            <w:r>
              <w:t xml:space="preserve"> </w:t>
            </w:r>
            <w:r w:rsidRPr="00E752FD">
              <w:t>component, in percent</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sidRPr="00D14352">
              <w:rPr>
                <w:rStyle w:val="Variable"/>
                <w:i/>
              </w:rPr>
              <w:t>100 * TI(</w:t>
            </w:r>
            <w:r>
              <w:rPr>
                <w:rStyle w:val="Variable"/>
                <w:i/>
              </w:rPr>
              <w:t>w</w:t>
            </w:r>
            <w:r w:rsidRPr="00D14352">
              <w:rPr>
                <w:rStyle w:val="Variable"/>
                <w:i/>
              </w:rPr>
              <w:t>)</w:t>
            </w:r>
          </w:p>
        </w:tc>
        <w:tc>
          <w:tcPr>
            <w:tcW w:w="3086" w:type="pct"/>
            <w:tcBorders>
              <w:bottom w:val="single" w:sz="8" w:space="0" w:color="auto"/>
            </w:tcBorders>
          </w:tcPr>
          <w:p w:rsidR="00094EF4" w:rsidRDefault="00094EF4" w:rsidP="00C32E10">
            <w:pPr>
              <w:pStyle w:val="NRELTableContent"/>
            </w:pPr>
            <w:r w:rsidRPr="00E752FD">
              <w:t xml:space="preserve">The turbulence intensity of the </w:t>
            </w:r>
            <w:r w:rsidRPr="007C531B">
              <w:rPr>
                <w:rStyle w:val="Variable"/>
                <w:i/>
              </w:rPr>
              <w:t>w</w:t>
            </w:r>
            <w:r>
              <w:rPr>
                <w:rStyle w:val="Variable"/>
                <w:i/>
              </w:rPr>
              <w:t xml:space="preserve"> </w:t>
            </w:r>
            <w:r w:rsidRPr="00E752FD">
              <w:t>component, in percent</w:t>
            </w:r>
            <w:r>
              <w:t>.</w:t>
            </w:r>
          </w:p>
        </w:tc>
      </w:tr>
    </w:tbl>
    <w:p w:rsidR="00094EF4" w:rsidRDefault="00094EF4" w:rsidP="00094EF4">
      <w:pPr>
        <w:pStyle w:val="NRELBodyText"/>
      </w:pPr>
    </w:p>
    <w:p w:rsidR="00094EF4" w:rsidRDefault="00094EF4" w:rsidP="00094EF4">
      <w:pPr>
        <w:pStyle w:val="NRELTableCaption"/>
      </w:pPr>
      <w:bookmarkStart w:id="611" w:name="_Toc399876341"/>
      <w:bookmarkStart w:id="612" w:name="_Toc452622718"/>
      <w:r>
        <w:t xml:space="preserve">Table </w:t>
      </w:r>
      <w:r>
        <w:fldChar w:fldCharType="begin" w:fldLock="1"/>
      </w:r>
      <w:r>
        <w:instrText xml:space="preserve"> REF Appendix_TSTwr_letter \h </w:instrText>
      </w:r>
      <w:r>
        <w:fldChar w:fldCharType="separate"/>
      </w:r>
      <w:r w:rsidR="00255BEF">
        <w:rPr>
          <w:noProof/>
        </w:rPr>
        <w:t>F</w:t>
      </w:r>
      <w:r>
        <w:fldChar w:fldCharType="end"/>
      </w:r>
      <w:r>
        <w:t>-</w:t>
      </w:r>
      <w:r w:rsidR="00D703A1">
        <w:fldChar w:fldCharType="begin"/>
      </w:r>
      <w:r w:rsidR="00D703A1">
        <w:instrText xml:space="preserve"> SEQ TwrTable \* MERGEFORMAT </w:instrText>
      </w:r>
      <w:r w:rsidR="00D703A1">
        <w:fldChar w:fldCharType="separate"/>
      </w:r>
      <w:r w:rsidR="007F0774">
        <w:rPr>
          <w:noProof/>
        </w:rPr>
        <w:t>2</w:t>
      </w:r>
      <w:r w:rsidR="00D703A1">
        <w:rPr>
          <w:noProof/>
        </w:rPr>
        <w:fldChar w:fldCharType="end"/>
      </w:r>
      <w:r>
        <w:t>: Format of Grid Velocities in TurbSim Binary Tower-Data File</w:t>
      </w:r>
      <w:bookmarkEnd w:id="611"/>
      <w:bookmarkEnd w:id="612"/>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27"/>
        <w:gridCol w:w="472"/>
        <w:gridCol w:w="2284"/>
        <w:gridCol w:w="675"/>
        <w:gridCol w:w="1281"/>
        <w:gridCol w:w="4229"/>
        <w:gridCol w:w="32"/>
      </w:tblGrid>
      <w:tr w:rsidR="00094EF4" w:rsidTr="006552D2">
        <w:trPr>
          <w:gridBefore w:val="1"/>
          <w:gridAfter w:val="1"/>
          <w:wBefore w:w="3" w:type="pct"/>
          <w:wAfter w:w="5" w:type="pct"/>
          <w:tblCellSpacing w:w="7" w:type="dxa"/>
          <w:jc w:val="center"/>
        </w:trPr>
        <w:tc>
          <w:tcPr>
            <w:tcW w:w="4959" w:type="pct"/>
            <w:gridSpan w:val="5"/>
            <w:tcBorders>
              <w:top w:val="single" w:sz="8" w:space="0" w:color="auto"/>
            </w:tcBorders>
          </w:tcPr>
          <w:p w:rsidR="00094EF4" w:rsidRDefault="00094EF4" w:rsidP="00C32E10">
            <w:pPr>
              <w:pStyle w:val="NRELTableContent"/>
            </w:pPr>
            <w:r>
              <w:t>For each increasing time step (</w:t>
            </w:r>
            <w:proofErr w:type="spellStart"/>
            <w:r>
              <w:rPr>
                <w:rStyle w:val="Variable"/>
                <w:i/>
              </w:rPr>
              <w:t>nt</w:t>
            </w:r>
            <w:proofErr w:type="spellEnd"/>
            <w:r>
              <w:t xml:space="preserve"> points),and starting at the top of the grid, going downward (</w:t>
            </w:r>
            <w:proofErr w:type="spellStart"/>
            <w:r>
              <w:rPr>
                <w:rStyle w:val="Variable"/>
                <w:i/>
              </w:rPr>
              <w:t>nz</w:t>
            </w:r>
            <w:proofErr w:type="spellEnd"/>
            <w:r>
              <w:t xml:space="preserve"> points) the data are stored as: </w:t>
            </w:r>
          </w:p>
        </w:tc>
      </w:tr>
      <w:tr w:rsidR="00094EF4" w:rsidRPr="00C32E10"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rPr>
                <w:rStyle w:val="Variable"/>
              </w:rPr>
            </w:pPr>
            <w:r w:rsidRPr="000546BF">
              <w:rPr>
                <w:rStyle w:val="Variable"/>
              </w:rPr>
              <w:t>Type (Bytes)</w:t>
            </w:r>
          </w:p>
        </w:tc>
        <w:tc>
          <w:tcPr>
            <w:tcW w:w="1078"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Parameter</w:t>
            </w:r>
          </w:p>
        </w:tc>
        <w:tc>
          <w:tcPr>
            <w:tcW w:w="2362"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Description</w:t>
            </w: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Pr>
          <w:p w:rsidR="00094EF4" w:rsidRDefault="00094EF4" w:rsidP="000546BF">
            <w:pPr>
              <w:pStyle w:val="NRELTableContent"/>
            </w:pPr>
            <w:r>
              <w:rPr>
                <w:rStyle w:val="Variable"/>
                <w:i/>
              </w:rPr>
              <w:t xml:space="preserve">for </w:t>
            </w:r>
            <w:r w:rsidRPr="00D14352">
              <w:rPr>
                <w:rStyle w:val="Variable"/>
                <w:i/>
              </w:rPr>
              <w:t xml:space="preserve">it = 1, 2, … </w:t>
            </w:r>
            <w:proofErr w:type="spellStart"/>
            <w:r>
              <w:rPr>
                <w:rStyle w:val="Variable"/>
                <w:i/>
              </w:rPr>
              <w:t>nt</w:t>
            </w:r>
            <w:proofErr w:type="spellEnd"/>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Default="00094EF4" w:rsidP="000546BF">
            <w:pPr>
              <w:pStyle w:val="NRELTableContent"/>
            </w:pPr>
            <w:r>
              <w:rPr>
                <w:rStyle w:val="Variable"/>
                <w:i/>
              </w:rPr>
              <w:t xml:space="preserve">for </w:t>
            </w:r>
            <w:proofErr w:type="spellStart"/>
            <w:r w:rsidRPr="00D14352">
              <w:rPr>
                <w:rStyle w:val="Variable"/>
                <w:i/>
              </w:rPr>
              <w:t>iz</w:t>
            </w:r>
            <w:proofErr w:type="spellEnd"/>
            <w:r w:rsidRPr="00D14352">
              <w:rPr>
                <w:rStyle w:val="Variable"/>
                <w:i/>
              </w:rPr>
              <w:t xml:space="preserve"> = 1, 2, … </w:t>
            </w:r>
            <w:proofErr w:type="spellStart"/>
            <w:r>
              <w:rPr>
                <w:rStyle w:val="Variable"/>
                <w:i/>
              </w:rPr>
              <w:t>nz</w:t>
            </w:r>
            <w:proofErr w:type="spellEnd"/>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Default="00094EF4" w:rsidP="000546BF">
            <w:pPr>
              <w:pStyle w:val="NRELTableContent"/>
              <w:rPr>
                <w:rStyle w:val="Variable"/>
                <w:i/>
              </w:rPr>
            </w:pPr>
            <w:r w:rsidRPr="00D14352">
              <w:t>Integer (2)</w:t>
            </w:r>
          </w:p>
        </w:tc>
        <w:tc>
          <w:tcPr>
            <w:tcW w:w="1078" w:type="pct"/>
            <w:gridSpan w:val="2"/>
            <w:tcMar>
              <w:top w:w="72" w:type="dxa"/>
              <w:left w:w="72" w:type="dxa"/>
              <w:bottom w:w="72" w:type="dxa"/>
              <w:right w:w="72" w:type="dxa"/>
            </w:tcMar>
            <w:vAlign w:val="center"/>
          </w:tcPr>
          <w:p w:rsidR="00094EF4" w:rsidRDefault="00094EF4" w:rsidP="000546BF">
            <w:pPr>
              <w:pStyle w:val="NRELTableContent"/>
            </w:pPr>
            <w:r w:rsidRPr="00192CEC">
              <w:rPr>
                <w:rStyle w:val="Variable"/>
                <w:i/>
              </w:rPr>
              <w:object w:dxaOrig="1600" w:dyaOrig="400">
                <v:shape id="_x0000_i1213" type="#_x0000_t75" style="width:79.5pt;height:20.5pt" o:ole="">
                  <v:imagedata r:id="rId539" o:title=""/>
                </v:shape>
                <o:OLEObject Type="Embed" ProgID="Equation.DSMT4" ShapeID="_x0000_i1213" DrawAspect="Content" ObjectID="_1526366276" r:id="rId540"/>
              </w:object>
            </w:r>
          </w:p>
        </w:tc>
        <w:tc>
          <w:tcPr>
            <w:tcW w:w="2362" w:type="pct"/>
            <w:gridSpan w:val="2"/>
            <w:tcMar>
              <w:top w:w="72" w:type="dxa"/>
              <w:left w:w="72" w:type="dxa"/>
              <w:bottom w:w="72" w:type="dxa"/>
              <w:right w:w="72" w:type="dxa"/>
            </w:tcMar>
            <w:vAlign w:val="center"/>
          </w:tcPr>
          <w:p w:rsidR="00094EF4" w:rsidRDefault="00094EF4" w:rsidP="000546BF">
            <w:pPr>
              <w:pStyle w:val="NRELTableContent"/>
            </w:pPr>
            <w:r w:rsidRPr="00E752FD">
              <w:t xml:space="preserve">Normalized </w:t>
            </w:r>
            <w:r>
              <w:rPr>
                <w:rStyle w:val="Variable"/>
                <w:i/>
              </w:rPr>
              <w:t xml:space="preserve">U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r w:rsidRPr="00F3381D">
              <w:rPr>
                <w:rStyle w:val="Variable"/>
                <w:i/>
              </w:rPr>
              <w:t>z(</w:t>
            </w:r>
            <w:proofErr w:type="spellStart"/>
            <w:r w:rsidRPr="00F3381D">
              <w:rPr>
                <w:rStyle w:val="Variable"/>
                <w:i/>
              </w:rPr>
              <w:t>iz</w:t>
            </w:r>
            <w:proofErr w:type="spellEnd"/>
            <w:r w:rsidRPr="00F3381D">
              <w:rPr>
                <w:rStyle w:val="Variable"/>
                <w:i/>
              </w:rPr>
              <w:t>)</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579" w:dyaOrig="400">
                <v:shape id="_x0000_i1214" type="#_x0000_t75" style="width:78.5pt;height:20.5pt" o:ole="">
                  <v:imagedata r:id="rId541" o:title=""/>
                </v:shape>
                <o:OLEObject Type="Embed" ProgID="Equation.DSMT4" ShapeID="_x0000_i1214" DrawAspect="Content" ObjectID="_1526366277" r:id="rId542"/>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V</w:t>
            </w:r>
            <w:r>
              <w:t xml:space="preserve">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r w:rsidRPr="00F3381D">
              <w:rPr>
                <w:rStyle w:val="Variable"/>
                <w:i/>
              </w:rPr>
              <w:t>z(</w:t>
            </w:r>
            <w:proofErr w:type="spellStart"/>
            <w:r w:rsidRPr="00F3381D">
              <w:rPr>
                <w:rStyle w:val="Variable"/>
                <w:i/>
              </w:rPr>
              <w:t>iz</w:t>
            </w:r>
            <w:proofErr w:type="spellEnd"/>
            <w:r w:rsidRPr="00F3381D">
              <w:rPr>
                <w:rStyle w:val="Variable"/>
                <w:i/>
              </w:rPr>
              <w:t>)</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600" w:dyaOrig="400">
                <v:shape id="_x0000_i1215" type="#_x0000_t75" style="width:79.5pt;height:20.5pt" o:ole="">
                  <v:imagedata r:id="rId543" o:title=""/>
                </v:shape>
                <o:OLEObject Type="Embed" ProgID="Equation.DSMT4" ShapeID="_x0000_i1215" DrawAspect="Content" ObjectID="_1526366278" r:id="rId544"/>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 xml:space="preserve">W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r w:rsidRPr="00F3381D">
              <w:rPr>
                <w:rStyle w:val="Variable"/>
                <w:i/>
              </w:rPr>
              <w:t>z(</w:t>
            </w:r>
            <w:proofErr w:type="spellStart"/>
            <w:r w:rsidRPr="00F3381D">
              <w:rPr>
                <w:rStyle w:val="Variable"/>
                <w:i/>
              </w:rPr>
              <w:t>iz</w:t>
            </w:r>
            <w:proofErr w:type="spellEnd"/>
            <w:r w:rsidRPr="00F3381D">
              <w:rPr>
                <w:rStyle w:val="Variable"/>
                <w:i/>
              </w:rPr>
              <w:t>)</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Pr="008000F6" w:rsidRDefault="00094EF4" w:rsidP="000546BF">
            <w:pPr>
              <w:pStyle w:val="NRELTableContent"/>
            </w:pPr>
            <w:r w:rsidRPr="008000F6">
              <w:t xml:space="preserve">end </w:t>
            </w:r>
            <w:proofErr w:type="spellStart"/>
            <w:r w:rsidRPr="008000F6">
              <w:t>iz</w:t>
            </w:r>
            <w:proofErr w:type="spellEnd"/>
          </w:p>
        </w:tc>
        <w:tc>
          <w:tcPr>
            <w:tcW w:w="1078" w:type="pct"/>
            <w:gridSpan w:val="2"/>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898" w:type="pct"/>
            <w:gridSpan w:val="4"/>
          </w:tcPr>
          <w:p w:rsidR="00094EF4" w:rsidRPr="0026080C" w:rsidRDefault="00094EF4" w:rsidP="000546BF">
            <w:pPr>
              <w:pStyle w:val="NRELTableContent"/>
            </w:pPr>
            <w:r w:rsidRPr="0026080C">
              <w:t>end it</w:t>
            </w:r>
          </w:p>
        </w:tc>
        <w:tc>
          <w:tcPr>
            <w:tcW w:w="708" w:type="pct"/>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bl>
    <w:p w:rsidR="00094EF4" w:rsidRDefault="00094EF4" w:rsidP="00094EF4">
      <w:pPr>
        <w:spacing w:after="0" w:line="240" w:lineRule="auto"/>
        <w:rPr>
          <w:rFonts w:ascii="Times New Roman" w:hAnsi="Times New Roman"/>
          <w:sz w:val="24"/>
        </w:rPr>
      </w:pPr>
      <w:r>
        <w:br w:type="page"/>
      </w:r>
    </w:p>
    <w:p w:rsidR="00094EF4" w:rsidRDefault="00094EF4" w:rsidP="00094EF4">
      <w:pPr>
        <w:pStyle w:val="NRELBodyText"/>
      </w:pPr>
      <w:r w:rsidRPr="00993765">
        <w:lastRenderedPageBreak/>
        <w:t xml:space="preserve">To convert </w:t>
      </w:r>
      <w:r>
        <w:t>the normalized wind in the tower data binary file to velocities in units of meters per second, use the following equations:</w:t>
      </w:r>
    </w:p>
    <w:p w:rsidR="00094EF4" w:rsidRDefault="00094EF4" w:rsidP="00094EF4">
      <w:pPr>
        <w:pStyle w:val="MTDisplayEquation"/>
      </w:pPr>
      <w:r>
        <w:tab/>
      </w:r>
      <w:r w:rsidRPr="001B2756">
        <w:rPr>
          <w:position w:val="-32"/>
        </w:rPr>
        <w:object w:dxaOrig="4500" w:dyaOrig="760">
          <v:shape id="_x0000_i1216" type="#_x0000_t75" style="width:226.55pt;height:39pt" o:ole="">
            <v:imagedata r:id="rId545" o:title=""/>
            <o:lock v:ext="edit" aspectratio="f"/>
          </v:shape>
          <o:OLEObject Type="Embed" ProgID="Equation.DSMT4" ShapeID="_x0000_i1216" DrawAspect="Content" ObjectID="_1526366279" r:id="rId546"/>
        </w:object>
      </w:r>
      <w:r>
        <w:t>,</w:t>
      </w:r>
      <w:r>
        <w:tab/>
        <w:t>(</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7F0774">
        <w:rPr>
          <w:noProof/>
        </w:rPr>
        <w:t>1</w:t>
      </w:r>
      <w:r>
        <w:rPr>
          <w:noProof/>
        </w:rPr>
        <w:fldChar w:fldCharType="end"/>
      </w:r>
      <w:r>
        <w:t>)</w:t>
      </w:r>
    </w:p>
    <w:p w:rsidR="00094EF4" w:rsidRDefault="00094EF4" w:rsidP="00094EF4">
      <w:pPr>
        <w:pStyle w:val="MTDisplayEquation"/>
      </w:pPr>
      <w:r>
        <w:tab/>
      </w:r>
      <w:r w:rsidRPr="001B2756">
        <w:rPr>
          <w:position w:val="-32"/>
        </w:rPr>
        <w:object w:dxaOrig="4099" w:dyaOrig="760">
          <v:shape id="_x0000_i1217" type="#_x0000_t75" style="width:204.55pt;height:39pt" o:ole="">
            <v:imagedata r:id="rId547" o:title=""/>
            <o:lock v:ext="edit" aspectratio="f"/>
          </v:shape>
          <o:OLEObject Type="Embed" ProgID="Equation.DSMT4" ShapeID="_x0000_i1217" DrawAspect="Content" ObjectID="_1526366280" r:id="rId548"/>
        </w:object>
      </w:r>
      <w:r>
        <w:t>,</w:t>
      </w:r>
      <w:r>
        <w:tab/>
        <w:t xml:space="preserve"> (</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7F0774">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260" w:dyaOrig="760">
          <v:shape id="_x0000_i1218" type="#_x0000_t75" style="width:213pt;height:39pt" o:ole="">
            <v:imagedata r:id="rId549" o:title=""/>
            <o:lock v:ext="edit" aspectratio="f"/>
          </v:shape>
          <o:OLEObject Type="Embed" ProgID="Equation.DSMT4" ShapeID="_x0000_i1218" DrawAspect="Content" ObjectID="_1526366281" r:id="rId550"/>
        </w:object>
      </w:r>
      <w:r>
        <w:t>.</w:t>
      </w:r>
      <w:r>
        <w:tab/>
        <w:t xml:space="preserve"> (</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7F0774">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lateral locations, </w:t>
      </w:r>
      <w:r w:rsidRPr="00192CEC">
        <w:rPr>
          <w:i/>
        </w:rPr>
        <w:t>Y</w:t>
      </w:r>
      <w:r>
        <w:t xml:space="preserve">, and </w:t>
      </w:r>
      <w:r w:rsidRPr="00192CEC">
        <w:t>vertical</w:t>
      </w:r>
      <w:r>
        <w:t xml:space="preserve"> locations, </w:t>
      </w:r>
      <w:r w:rsidRPr="00192CEC">
        <w:rPr>
          <w:i/>
        </w:rPr>
        <w:t>Z</w:t>
      </w:r>
      <w:r>
        <w:t xml:space="preserve">, of the tower points are given in units of meters using values of </w:t>
      </w:r>
      <w:proofErr w:type="spellStart"/>
      <w:r w:rsidRPr="00192CEC">
        <w:rPr>
          <w:i/>
        </w:rPr>
        <w:t>Zmax</w:t>
      </w:r>
      <w:proofErr w:type="spellEnd"/>
      <w:r>
        <w:rPr>
          <w:i/>
        </w:rPr>
        <w:t xml:space="preserve"> </w:t>
      </w:r>
      <w:r>
        <w:t>from the file header:</w:t>
      </w:r>
    </w:p>
    <w:p w:rsidR="00094EF4" w:rsidRDefault="00094EF4" w:rsidP="00094EF4">
      <w:pPr>
        <w:pStyle w:val="MTDisplayEquation"/>
      </w:pPr>
      <w:r>
        <w:tab/>
      </w:r>
      <w:r w:rsidRPr="00192CEC">
        <w:rPr>
          <w:position w:val="-32"/>
        </w:rPr>
        <w:object w:dxaOrig="2700" w:dyaOrig="760">
          <v:shape id="_x0000_i1219" type="#_x0000_t75" style="width:134.45pt;height:37.5pt" o:ole="">
            <v:imagedata r:id="rId551" o:title=""/>
            <o:lock v:ext="edit" aspectratio="f"/>
          </v:shape>
          <o:OLEObject Type="Embed" ProgID="Equation.DSMT4" ShapeID="_x0000_i1219" DrawAspect="Content" ObjectID="_1526366282" r:id="rId552"/>
        </w:object>
      </w:r>
      <w:r>
        <w:rPr>
          <w:position w:val="-32"/>
        </w:rPr>
        <w:t>.</w:t>
      </w:r>
      <w:r>
        <w:tab/>
        <w:t>(</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7F0774">
        <w:rPr>
          <w:noProof/>
        </w:rPr>
        <w:t>4</w:t>
      </w:r>
      <w:r>
        <w:rPr>
          <w:noProof/>
        </w:rPr>
        <w:fldChar w:fldCharType="end"/>
      </w:r>
      <w:r>
        <w:t>)</w:t>
      </w:r>
    </w:p>
    <w:p w:rsidR="00094EF4" w:rsidRDefault="00094EF4" w:rsidP="00094EF4">
      <w:pPr>
        <w:pStyle w:val="NRELBodyText"/>
        <w:rPr>
          <w:noProof/>
        </w:rPr>
      </w:pPr>
      <w:r>
        <w:t>.</w:t>
      </w:r>
    </w:p>
    <w:p w:rsidR="00094EF4" w:rsidRDefault="00094EF4" w:rsidP="00094EF4">
      <w:pPr>
        <w:pStyle w:val="NRELBodyText"/>
        <w:rPr>
          <w:noProof/>
        </w:rPr>
        <w:sectPr w:rsidR="00094EF4" w:rsidSect="006552D2">
          <w:footerReference w:type="first" r:id="rId553"/>
          <w:pgSz w:w="12240" w:h="15840" w:code="1"/>
          <w:pgMar w:top="1440" w:right="1440" w:bottom="1440" w:left="1440" w:header="720" w:footer="720" w:gutter="0"/>
          <w:cols w:space="432"/>
        </w:sectPr>
      </w:pPr>
    </w:p>
    <w:p w:rsidR="00094EF4" w:rsidRDefault="00094EF4" w:rsidP="00094EF4">
      <w:pPr>
        <w:pStyle w:val="NRELHead01"/>
        <w:rPr>
          <w:noProof/>
        </w:rPr>
      </w:pPr>
      <w:bookmarkStart w:id="613" w:name="_Toc399876265"/>
      <w:bookmarkStart w:id="614" w:name="_Toc452622652"/>
      <w:r>
        <w:rPr>
          <w:noProof/>
        </w:rPr>
        <w:lastRenderedPageBreak/>
        <w:t xml:space="preserve">Appendix </w:t>
      </w:r>
      <w:bookmarkStart w:id="615" w:name="Appendix_SpectralPlots"/>
      <w:r>
        <w:rPr>
          <w:noProof/>
        </w:rPr>
        <w:fldChar w:fldCharType="begin"/>
      </w:r>
      <w:r>
        <w:rPr>
          <w:noProof/>
        </w:rPr>
        <w:instrText xml:space="preserve"> SEQ Appendix \* MERGEFORMAT \* ALPHABETIC \* MERGEFORMAT </w:instrText>
      </w:r>
      <w:r>
        <w:rPr>
          <w:noProof/>
        </w:rPr>
        <w:fldChar w:fldCharType="separate"/>
      </w:r>
      <w:r w:rsidR="007F0774">
        <w:rPr>
          <w:noProof/>
        </w:rPr>
        <w:t>G</w:t>
      </w:r>
      <w:r>
        <w:rPr>
          <w:noProof/>
        </w:rPr>
        <w:fldChar w:fldCharType="end"/>
      </w:r>
      <w:bookmarkEnd w:id="615"/>
      <w:r>
        <w:rPr>
          <w:noProof/>
        </w:rPr>
        <w:t>: Velocity Spectra</w:t>
      </w:r>
      <w:commentRangeStart w:id="616"/>
      <w:r>
        <w:rPr>
          <w:noProof/>
        </w:rPr>
        <w:t xml:space="preserve"> Comparison Plots</w:t>
      </w:r>
      <w:bookmarkEnd w:id="613"/>
      <w:commentRangeEnd w:id="616"/>
      <w:r w:rsidR="00DF20B3">
        <w:rPr>
          <w:rStyle w:val="CommentReference"/>
          <w:rFonts w:asciiTheme="minorHAnsi" w:eastAsiaTheme="minorHAnsi" w:hAnsiTheme="minorHAnsi" w:cstheme="minorBidi"/>
          <w:b w:val="0"/>
          <w:color w:val="auto"/>
          <w:kern w:val="0"/>
        </w:rPr>
        <w:commentReference w:id="616"/>
      </w:r>
      <w:bookmarkEnd w:id="614"/>
    </w:p>
    <w:p w:rsidR="00094EF4" w:rsidRPr="0081652A" w:rsidRDefault="00094EF4" w:rsidP="00094EF4">
      <w:pPr>
        <w:keepNext/>
        <w:spacing w:after="0" w:line="240" w:lineRule="auto"/>
        <w:jc w:val="center"/>
        <w:rPr>
          <w:noProof/>
          <w:sz w:val="16"/>
          <w:szCs w:val="16"/>
        </w:rPr>
      </w:pPr>
      <w:r>
        <w:rPr>
          <w:noProof/>
        </w:rPr>
        <w:drawing>
          <wp:inline distT="0" distB="0" distL="0" distR="0" wp14:anchorId="329DAF77" wp14:editId="666142D1">
            <wp:extent cx="4572405" cy="2404480"/>
            <wp:effectExtent l="19050" t="0" r="0" b="0"/>
            <wp:docPr id="534" name="Picture 533" descr="Spectra-u-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defaultUstar.png"/>
                    <pic:cNvPicPr/>
                  </pic:nvPicPr>
                  <pic:blipFill>
                    <a:blip r:embed="rId554"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3C4D3CEB" wp14:editId="7A26D9E9">
            <wp:extent cx="4572000" cy="2295363"/>
            <wp:effectExtent l="19050" t="0" r="0" b="0"/>
            <wp:docPr id="540" name="Picture 535" descr="Spectra-v-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defaultUstar.png"/>
                    <pic:cNvPicPr/>
                  </pic:nvPicPr>
                  <pic:blipFill>
                    <a:blip r:embed="rId555" cstate="print"/>
                    <a:srcRect t="4705" b="941"/>
                    <a:stretch>
                      <a:fillRect/>
                    </a:stretch>
                  </pic:blipFill>
                  <pic:spPr>
                    <a:xfrm>
                      <a:off x="0" y="0"/>
                      <a:ext cx="4572000" cy="2295363"/>
                    </a:xfrm>
                    <a:prstGeom prst="rect">
                      <a:avLst/>
                    </a:prstGeom>
                  </pic:spPr>
                </pic:pic>
              </a:graphicData>
            </a:graphic>
          </wp:inline>
        </w:drawing>
      </w:r>
      <w:r>
        <w:rPr>
          <w:noProof/>
        </w:rPr>
        <mc:AlternateContent>
          <mc:Choice Requires="wps">
            <w:drawing>
              <wp:anchor distT="0" distB="0" distL="114300" distR="114300" simplePos="0" relativeHeight="251706368" behindDoc="0" locked="0" layoutInCell="1" allowOverlap="1" wp14:anchorId="3F82B7FB" wp14:editId="14D8E716">
                <wp:simplePos x="0" y="0"/>
                <wp:positionH relativeFrom="column">
                  <wp:posOffset>4988560</wp:posOffset>
                </wp:positionH>
                <wp:positionV relativeFrom="line">
                  <wp:posOffset>486410</wp:posOffset>
                </wp:positionV>
                <wp:extent cx="969010" cy="1722120"/>
                <wp:effectExtent l="0" t="0" r="0" b="317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337164" w:rsidRPr="00CF2C8F" w:rsidTr="006552D2">
                              <w:tc>
                                <w:tcPr>
                                  <w:tcW w:w="0" w:type="auto"/>
                                  <w:gridSpan w:val="2"/>
                                  <w:tcBorders>
                                    <w:top w:val="single" w:sz="8" w:space="0" w:color="auto"/>
                                    <w:bottom w:val="single" w:sz="8" w:space="0" w:color="auto"/>
                                  </w:tcBorders>
                                </w:tcPr>
                                <w:p w:rsidR="00337164" w:rsidRPr="00CF2C8F" w:rsidRDefault="00337164"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337164" w:rsidRPr="00CF2C8F" w:rsidTr="006552D2">
                              <w:tc>
                                <w:tcPr>
                                  <w:tcW w:w="0" w:type="auto"/>
                                  <w:tcBorders>
                                    <w:top w:val="single" w:sz="8" w:space="0" w:color="auto"/>
                                  </w:tcBorders>
                                </w:tcPr>
                                <w:p w:rsidR="00337164" w:rsidRPr="00CF2C8F" w:rsidRDefault="00337164" w:rsidP="006552D2">
                                  <w:pPr>
                                    <w:rPr>
                                      <w:sz w:val="17"/>
                                      <w:szCs w:val="17"/>
                                    </w:rPr>
                                  </w:pPr>
                                  <w:r w:rsidRPr="00CF2C8F">
                                    <w:rPr>
                                      <w:sz w:val="17"/>
                                      <w:szCs w:val="17"/>
                                    </w:rPr>
                                    <w:t>SMOOTH</w:t>
                                  </w:r>
                                </w:p>
                              </w:tc>
                              <w:tc>
                                <w:tcPr>
                                  <w:tcW w:w="0" w:type="auto"/>
                                  <w:tcBorders>
                                    <w:top w:val="single" w:sz="8" w:space="0" w:color="auto"/>
                                  </w:tcBorders>
                                </w:tcPr>
                                <w:p w:rsidR="00337164" w:rsidRPr="00CF2C8F" w:rsidRDefault="00337164" w:rsidP="006552D2">
                                  <w:pPr>
                                    <w:jc w:val="center"/>
                                    <w:rPr>
                                      <w:sz w:val="17"/>
                                      <w:szCs w:val="17"/>
                                    </w:rPr>
                                  </w:pPr>
                                  <w:r w:rsidRPr="00CF2C8F">
                                    <w:rPr>
                                      <w:sz w:val="17"/>
                                      <w:szCs w:val="17"/>
                                    </w:rPr>
                                    <w:t>0.668</w:t>
                                  </w:r>
                                </w:p>
                              </w:tc>
                            </w:tr>
                            <w:tr w:rsidR="00337164" w:rsidRPr="00CF2C8F" w:rsidTr="006552D2">
                              <w:tc>
                                <w:tcPr>
                                  <w:tcW w:w="0" w:type="auto"/>
                                </w:tcPr>
                                <w:p w:rsidR="00337164" w:rsidRPr="00CF2C8F" w:rsidRDefault="00337164" w:rsidP="006552D2">
                                  <w:pPr>
                                    <w:rPr>
                                      <w:sz w:val="17"/>
                                      <w:szCs w:val="17"/>
                                    </w:rPr>
                                  </w:pPr>
                                  <w:r w:rsidRPr="00CF2C8F">
                                    <w:rPr>
                                      <w:sz w:val="17"/>
                                      <w:szCs w:val="17"/>
                                    </w:rPr>
                                    <w:t>NWTCUP</w:t>
                                  </w:r>
                                </w:p>
                              </w:tc>
                              <w:tc>
                                <w:tcPr>
                                  <w:tcW w:w="0" w:type="auto"/>
                                </w:tcPr>
                                <w:p w:rsidR="00337164" w:rsidRPr="00CF2C8F" w:rsidRDefault="00337164" w:rsidP="006552D2">
                                  <w:pPr>
                                    <w:jc w:val="center"/>
                                    <w:rPr>
                                      <w:sz w:val="17"/>
                                      <w:szCs w:val="17"/>
                                    </w:rPr>
                                  </w:pPr>
                                  <w:r w:rsidRPr="00CF2C8F">
                                    <w:rPr>
                                      <w:sz w:val="17"/>
                                      <w:szCs w:val="17"/>
                                    </w:rPr>
                                    <w:t>0.779</w:t>
                                  </w:r>
                                </w:p>
                              </w:tc>
                            </w:tr>
                            <w:tr w:rsidR="00337164" w:rsidRPr="00CF2C8F" w:rsidTr="006552D2">
                              <w:tc>
                                <w:tcPr>
                                  <w:tcW w:w="0" w:type="auto"/>
                                </w:tcPr>
                                <w:p w:rsidR="00337164" w:rsidRPr="00CF2C8F" w:rsidRDefault="00337164" w:rsidP="006552D2">
                                  <w:pPr>
                                    <w:rPr>
                                      <w:sz w:val="17"/>
                                      <w:szCs w:val="17"/>
                                    </w:rPr>
                                  </w:pPr>
                                  <w:r w:rsidRPr="00CF2C8F">
                                    <w:rPr>
                                      <w:sz w:val="17"/>
                                      <w:szCs w:val="17"/>
                                    </w:rPr>
                                    <w:t>GP_LLJ</w:t>
                                  </w:r>
                                </w:p>
                              </w:tc>
                              <w:tc>
                                <w:tcPr>
                                  <w:tcW w:w="0" w:type="auto"/>
                                </w:tcPr>
                                <w:p w:rsidR="00337164" w:rsidRPr="00CF2C8F" w:rsidRDefault="00337164" w:rsidP="006552D2">
                                  <w:pPr>
                                    <w:jc w:val="center"/>
                                    <w:rPr>
                                      <w:sz w:val="17"/>
                                      <w:szCs w:val="17"/>
                                    </w:rPr>
                                  </w:pPr>
                                  <w:r w:rsidRPr="00CF2C8F">
                                    <w:rPr>
                                      <w:sz w:val="17"/>
                                      <w:szCs w:val="17"/>
                                    </w:rPr>
                                    <w:t>0.550</w:t>
                                  </w:r>
                                </w:p>
                              </w:tc>
                            </w:tr>
                            <w:tr w:rsidR="00337164" w:rsidRPr="00CF2C8F" w:rsidTr="006552D2">
                              <w:tc>
                                <w:tcPr>
                                  <w:tcW w:w="0" w:type="auto"/>
                                </w:tcPr>
                                <w:p w:rsidR="00337164" w:rsidRPr="00CF2C8F" w:rsidRDefault="00337164" w:rsidP="006552D2">
                                  <w:pPr>
                                    <w:rPr>
                                      <w:sz w:val="17"/>
                                      <w:szCs w:val="17"/>
                                    </w:rPr>
                                  </w:pPr>
                                  <w:r w:rsidRPr="00CF2C8F">
                                    <w:rPr>
                                      <w:sz w:val="17"/>
                                      <w:szCs w:val="17"/>
                                    </w:rPr>
                                    <w:t>WF_UPW</w:t>
                                  </w:r>
                                </w:p>
                              </w:tc>
                              <w:tc>
                                <w:tcPr>
                                  <w:tcW w:w="0" w:type="auto"/>
                                </w:tcPr>
                                <w:p w:rsidR="00337164" w:rsidRPr="00CF2C8F" w:rsidRDefault="00337164" w:rsidP="006552D2">
                                  <w:pPr>
                                    <w:jc w:val="center"/>
                                    <w:rPr>
                                      <w:sz w:val="17"/>
                                      <w:szCs w:val="17"/>
                                    </w:rPr>
                                  </w:pPr>
                                  <w:r w:rsidRPr="00CF2C8F">
                                    <w:rPr>
                                      <w:sz w:val="17"/>
                                      <w:szCs w:val="17"/>
                                    </w:rPr>
                                    <w:t>0.728</w:t>
                                  </w:r>
                                </w:p>
                              </w:tc>
                            </w:tr>
                            <w:tr w:rsidR="00337164" w:rsidRPr="00CF2C8F" w:rsidTr="006552D2">
                              <w:tc>
                                <w:tcPr>
                                  <w:tcW w:w="0" w:type="auto"/>
                                </w:tcPr>
                                <w:p w:rsidR="00337164" w:rsidRPr="00CF2C8F" w:rsidRDefault="00337164" w:rsidP="006552D2">
                                  <w:pPr>
                                    <w:rPr>
                                      <w:sz w:val="17"/>
                                      <w:szCs w:val="17"/>
                                    </w:rPr>
                                  </w:pPr>
                                  <w:r w:rsidRPr="00CF2C8F">
                                    <w:rPr>
                                      <w:sz w:val="17"/>
                                      <w:szCs w:val="17"/>
                                    </w:rPr>
                                    <w:t>WF_07D</w:t>
                                  </w:r>
                                </w:p>
                              </w:tc>
                              <w:tc>
                                <w:tcPr>
                                  <w:tcW w:w="0" w:type="auto"/>
                                </w:tcPr>
                                <w:p w:rsidR="00337164" w:rsidRPr="00CF2C8F" w:rsidRDefault="00337164" w:rsidP="006552D2">
                                  <w:pPr>
                                    <w:jc w:val="center"/>
                                    <w:rPr>
                                      <w:sz w:val="17"/>
                                      <w:szCs w:val="17"/>
                                    </w:rPr>
                                  </w:pPr>
                                  <w:r w:rsidRPr="00CF2C8F">
                                    <w:rPr>
                                      <w:sz w:val="17"/>
                                      <w:szCs w:val="17"/>
                                    </w:rPr>
                                    <w:t>1.395</w:t>
                                  </w:r>
                                </w:p>
                              </w:tc>
                            </w:tr>
                            <w:tr w:rsidR="00337164" w:rsidRPr="00CF2C8F" w:rsidTr="006552D2">
                              <w:tc>
                                <w:tcPr>
                                  <w:tcW w:w="0" w:type="auto"/>
                                  <w:tcBorders>
                                    <w:bottom w:val="single" w:sz="8" w:space="0" w:color="auto"/>
                                  </w:tcBorders>
                                </w:tcPr>
                                <w:p w:rsidR="00337164" w:rsidRPr="00CF2C8F" w:rsidRDefault="00337164" w:rsidP="006552D2">
                                  <w:pPr>
                                    <w:rPr>
                                      <w:sz w:val="17"/>
                                      <w:szCs w:val="17"/>
                                    </w:rPr>
                                  </w:pPr>
                                  <w:r w:rsidRPr="00CF2C8F">
                                    <w:rPr>
                                      <w:sz w:val="17"/>
                                      <w:szCs w:val="17"/>
                                    </w:rPr>
                                    <w:t>WF_14D</w:t>
                                  </w:r>
                                </w:p>
                              </w:tc>
                              <w:tc>
                                <w:tcPr>
                                  <w:tcW w:w="0" w:type="auto"/>
                                  <w:tcBorders>
                                    <w:bottom w:val="single" w:sz="8" w:space="0" w:color="auto"/>
                                  </w:tcBorders>
                                </w:tcPr>
                                <w:p w:rsidR="00337164" w:rsidRPr="00CF2C8F" w:rsidRDefault="00337164" w:rsidP="006552D2">
                                  <w:pPr>
                                    <w:jc w:val="center"/>
                                    <w:rPr>
                                      <w:sz w:val="17"/>
                                      <w:szCs w:val="17"/>
                                    </w:rPr>
                                  </w:pPr>
                                  <w:r w:rsidRPr="00CF2C8F">
                                    <w:rPr>
                                      <w:sz w:val="17"/>
                                      <w:szCs w:val="17"/>
                                    </w:rPr>
                                    <w:t>1.221</w:t>
                                  </w:r>
                                </w:p>
                              </w:tc>
                            </w:tr>
                          </w:tbl>
                          <w:p w:rsidR="00337164" w:rsidRDefault="00337164"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72" type="#_x0000_t202" style="position:absolute;left:0;text-align:left;margin-left:392.8pt;margin-top:38.3pt;width:76.3pt;height:13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337164" w:rsidRPr="00CF2C8F" w:rsidTr="006552D2">
                        <w:tc>
                          <w:tcPr>
                            <w:tcW w:w="0" w:type="auto"/>
                            <w:gridSpan w:val="2"/>
                            <w:tcBorders>
                              <w:top w:val="single" w:sz="8" w:space="0" w:color="auto"/>
                              <w:bottom w:val="single" w:sz="8" w:space="0" w:color="auto"/>
                            </w:tcBorders>
                          </w:tcPr>
                          <w:p w:rsidR="00337164" w:rsidRPr="00CF2C8F" w:rsidRDefault="00337164"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337164" w:rsidRPr="00CF2C8F" w:rsidTr="006552D2">
                        <w:tc>
                          <w:tcPr>
                            <w:tcW w:w="0" w:type="auto"/>
                            <w:tcBorders>
                              <w:top w:val="single" w:sz="8" w:space="0" w:color="auto"/>
                            </w:tcBorders>
                          </w:tcPr>
                          <w:p w:rsidR="00337164" w:rsidRPr="00CF2C8F" w:rsidRDefault="00337164" w:rsidP="006552D2">
                            <w:pPr>
                              <w:rPr>
                                <w:sz w:val="17"/>
                                <w:szCs w:val="17"/>
                              </w:rPr>
                            </w:pPr>
                            <w:r w:rsidRPr="00CF2C8F">
                              <w:rPr>
                                <w:sz w:val="17"/>
                                <w:szCs w:val="17"/>
                              </w:rPr>
                              <w:t>SMOOTH</w:t>
                            </w:r>
                          </w:p>
                        </w:tc>
                        <w:tc>
                          <w:tcPr>
                            <w:tcW w:w="0" w:type="auto"/>
                            <w:tcBorders>
                              <w:top w:val="single" w:sz="8" w:space="0" w:color="auto"/>
                            </w:tcBorders>
                          </w:tcPr>
                          <w:p w:rsidR="00337164" w:rsidRPr="00CF2C8F" w:rsidRDefault="00337164" w:rsidP="006552D2">
                            <w:pPr>
                              <w:jc w:val="center"/>
                              <w:rPr>
                                <w:sz w:val="17"/>
                                <w:szCs w:val="17"/>
                              </w:rPr>
                            </w:pPr>
                            <w:r w:rsidRPr="00CF2C8F">
                              <w:rPr>
                                <w:sz w:val="17"/>
                                <w:szCs w:val="17"/>
                              </w:rPr>
                              <w:t>0.668</w:t>
                            </w:r>
                          </w:p>
                        </w:tc>
                      </w:tr>
                      <w:tr w:rsidR="00337164" w:rsidRPr="00CF2C8F" w:rsidTr="006552D2">
                        <w:tc>
                          <w:tcPr>
                            <w:tcW w:w="0" w:type="auto"/>
                          </w:tcPr>
                          <w:p w:rsidR="00337164" w:rsidRPr="00CF2C8F" w:rsidRDefault="00337164" w:rsidP="006552D2">
                            <w:pPr>
                              <w:rPr>
                                <w:sz w:val="17"/>
                                <w:szCs w:val="17"/>
                              </w:rPr>
                            </w:pPr>
                            <w:r w:rsidRPr="00CF2C8F">
                              <w:rPr>
                                <w:sz w:val="17"/>
                                <w:szCs w:val="17"/>
                              </w:rPr>
                              <w:t>NWTCUP</w:t>
                            </w:r>
                          </w:p>
                        </w:tc>
                        <w:tc>
                          <w:tcPr>
                            <w:tcW w:w="0" w:type="auto"/>
                          </w:tcPr>
                          <w:p w:rsidR="00337164" w:rsidRPr="00CF2C8F" w:rsidRDefault="00337164" w:rsidP="006552D2">
                            <w:pPr>
                              <w:jc w:val="center"/>
                              <w:rPr>
                                <w:sz w:val="17"/>
                                <w:szCs w:val="17"/>
                              </w:rPr>
                            </w:pPr>
                            <w:r w:rsidRPr="00CF2C8F">
                              <w:rPr>
                                <w:sz w:val="17"/>
                                <w:szCs w:val="17"/>
                              </w:rPr>
                              <w:t>0.779</w:t>
                            </w:r>
                          </w:p>
                        </w:tc>
                      </w:tr>
                      <w:tr w:rsidR="00337164" w:rsidRPr="00CF2C8F" w:rsidTr="006552D2">
                        <w:tc>
                          <w:tcPr>
                            <w:tcW w:w="0" w:type="auto"/>
                          </w:tcPr>
                          <w:p w:rsidR="00337164" w:rsidRPr="00CF2C8F" w:rsidRDefault="00337164" w:rsidP="006552D2">
                            <w:pPr>
                              <w:rPr>
                                <w:sz w:val="17"/>
                                <w:szCs w:val="17"/>
                              </w:rPr>
                            </w:pPr>
                            <w:r w:rsidRPr="00CF2C8F">
                              <w:rPr>
                                <w:sz w:val="17"/>
                                <w:szCs w:val="17"/>
                              </w:rPr>
                              <w:t>GP_LLJ</w:t>
                            </w:r>
                          </w:p>
                        </w:tc>
                        <w:tc>
                          <w:tcPr>
                            <w:tcW w:w="0" w:type="auto"/>
                          </w:tcPr>
                          <w:p w:rsidR="00337164" w:rsidRPr="00CF2C8F" w:rsidRDefault="00337164" w:rsidP="006552D2">
                            <w:pPr>
                              <w:jc w:val="center"/>
                              <w:rPr>
                                <w:sz w:val="17"/>
                                <w:szCs w:val="17"/>
                              </w:rPr>
                            </w:pPr>
                            <w:r w:rsidRPr="00CF2C8F">
                              <w:rPr>
                                <w:sz w:val="17"/>
                                <w:szCs w:val="17"/>
                              </w:rPr>
                              <w:t>0.550</w:t>
                            </w:r>
                          </w:p>
                        </w:tc>
                      </w:tr>
                      <w:tr w:rsidR="00337164" w:rsidRPr="00CF2C8F" w:rsidTr="006552D2">
                        <w:tc>
                          <w:tcPr>
                            <w:tcW w:w="0" w:type="auto"/>
                          </w:tcPr>
                          <w:p w:rsidR="00337164" w:rsidRPr="00CF2C8F" w:rsidRDefault="00337164" w:rsidP="006552D2">
                            <w:pPr>
                              <w:rPr>
                                <w:sz w:val="17"/>
                                <w:szCs w:val="17"/>
                              </w:rPr>
                            </w:pPr>
                            <w:r w:rsidRPr="00CF2C8F">
                              <w:rPr>
                                <w:sz w:val="17"/>
                                <w:szCs w:val="17"/>
                              </w:rPr>
                              <w:t>WF_UPW</w:t>
                            </w:r>
                          </w:p>
                        </w:tc>
                        <w:tc>
                          <w:tcPr>
                            <w:tcW w:w="0" w:type="auto"/>
                          </w:tcPr>
                          <w:p w:rsidR="00337164" w:rsidRPr="00CF2C8F" w:rsidRDefault="00337164" w:rsidP="006552D2">
                            <w:pPr>
                              <w:jc w:val="center"/>
                              <w:rPr>
                                <w:sz w:val="17"/>
                                <w:szCs w:val="17"/>
                              </w:rPr>
                            </w:pPr>
                            <w:r w:rsidRPr="00CF2C8F">
                              <w:rPr>
                                <w:sz w:val="17"/>
                                <w:szCs w:val="17"/>
                              </w:rPr>
                              <w:t>0.728</w:t>
                            </w:r>
                          </w:p>
                        </w:tc>
                      </w:tr>
                      <w:tr w:rsidR="00337164" w:rsidRPr="00CF2C8F" w:rsidTr="006552D2">
                        <w:tc>
                          <w:tcPr>
                            <w:tcW w:w="0" w:type="auto"/>
                          </w:tcPr>
                          <w:p w:rsidR="00337164" w:rsidRPr="00CF2C8F" w:rsidRDefault="00337164" w:rsidP="006552D2">
                            <w:pPr>
                              <w:rPr>
                                <w:sz w:val="17"/>
                                <w:szCs w:val="17"/>
                              </w:rPr>
                            </w:pPr>
                            <w:r w:rsidRPr="00CF2C8F">
                              <w:rPr>
                                <w:sz w:val="17"/>
                                <w:szCs w:val="17"/>
                              </w:rPr>
                              <w:t>WF_07D</w:t>
                            </w:r>
                          </w:p>
                        </w:tc>
                        <w:tc>
                          <w:tcPr>
                            <w:tcW w:w="0" w:type="auto"/>
                          </w:tcPr>
                          <w:p w:rsidR="00337164" w:rsidRPr="00CF2C8F" w:rsidRDefault="00337164" w:rsidP="006552D2">
                            <w:pPr>
                              <w:jc w:val="center"/>
                              <w:rPr>
                                <w:sz w:val="17"/>
                                <w:szCs w:val="17"/>
                              </w:rPr>
                            </w:pPr>
                            <w:r w:rsidRPr="00CF2C8F">
                              <w:rPr>
                                <w:sz w:val="17"/>
                                <w:szCs w:val="17"/>
                              </w:rPr>
                              <w:t>1.395</w:t>
                            </w:r>
                          </w:p>
                        </w:tc>
                      </w:tr>
                      <w:tr w:rsidR="00337164" w:rsidRPr="00CF2C8F" w:rsidTr="006552D2">
                        <w:tc>
                          <w:tcPr>
                            <w:tcW w:w="0" w:type="auto"/>
                            <w:tcBorders>
                              <w:bottom w:val="single" w:sz="8" w:space="0" w:color="auto"/>
                            </w:tcBorders>
                          </w:tcPr>
                          <w:p w:rsidR="00337164" w:rsidRPr="00CF2C8F" w:rsidRDefault="00337164" w:rsidP="006552D2">
                            <w:pPr>
                              <w:rPr>
                                <w:sz w:val="17"/>
                                <w:szCs w:val="17"/>
                              </w:rPr>
                            </w:pPr>
                            <w:r w:rsidRPr="00CF2C8F">
                              <w:rPr>
                                <w:sz w:val="17"/>
                                <w:szCs w:val="17"/>
                              </w:rPr>
                              <w:t>WF_14D</w:t>
                            </w:r>
                          </w:p>
                        </w:tc>
                        <w:tc>
                          <w:tcPr>
                            <w:tcW w:w="0" w:type="auto"/>
                            <w:tcBorders>
                              <w:bottom w:val="single" w:sz="8" w:space="0" w:color="auto"/>
                            </w:tcBorders>
                          </w:tcPr>
                          <w:p w:rsidR="00337164" w:rsidRPr="00CF2C8F" w:rsidRDefault="00337164" w:rsidP="006552D2">
                            <w:pPr>
                              <w:jc w:val="center"/>
                              <w:rPr>
                                <w:sz w:val="17"/>
                                <w:szCs w:val="17"/>
                              </w:rPr>
                            </w:pPr>
                            <w:r w:rsidRPr="00CF2C8F">
                              <w:rPr>
                                <w:sz w:val="17"/>
                                <w:szCs w:val="17"/>
                              </w:rPr>
                              <w:t>1.221</w:t>
                            </w:r>
                          </w:p>
                        </w:tc>
                      </w:tr>
                    </w:tbl>
                    <w:p w:rsidR="00337164" w:rsidRDefault="00337164" w:rsidP="00094EF4"/>
                  </w:txbxContent>
                </v:textbox>
                <w10:wrap anchory="line"/>
              </v:shape>
            </w:pict>
          </mc:Fallback>
        </mc:AlternateContent>
      </w:r>
      <w:r>
        <w:rPr>
          <w:noProof/>
        </w:rPr>
        <w:drawing>
          <wp:inline distT="0" distB="0" distL="0" distR="0" wp14:anchorId="6025F4BB" wp14:editId="2B2A9D8D">
            <wp:extent cx="4572405" cy="2287722"/>
            <wp:effectExtent l="19050" t="0" r="0" b="0"/>
            <wp:docPr id="541" name="Picture 537" descr="Spectra-w-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defaultUstar.png"/>
                    <pic:cNvPicPr/>
                  </pic:nvPicPr>
                  <pic:blipFill>
                    <a:blip r:embed="rId556" cstate="print"/>
                    <a:srcRect t="4889" b="1128"/>
                    <a:stretch>
                      <a:fillRect/>
                    </a:stretch>
                  </pic:blipFill>
                  <pic:spPr>
                    <a:xfrm>
                      <a:off x="0" y="0"/>
                      <a:ext cx="4572405" cy="2287722"/>
                    </a:xfrm>
                    <a:prstGeom prst="rect">
                      <a:avLst/>
                    </a:prstGeom>
                  </pic:spPr>
                </pic:pic>
              </a:graphicData>
            </a:graphic>
          </wp:inline>
        </w:drawing>
      </w:r>
    </w:p>
    <w:p w:rsidR="00094EF4" w:rsidRPr="006F57EA" w:rsidRDefault="00094EF4" w:rsidP="00094EF4">
      <w:pPr>
        <w:pStyle w:val="NRELFigureCaption"/>
        <w:rPr>
          <w:i/>
          <w:noProof/>
        </w:rPr>
      </w:pPr>
      <w:bookmarkStart w:id="617" w:name="_Toc399876310"/>
      <w:bookmarkStart w:id="618" w:name="_Toc452622693"/>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D703A1">
        <w:fldChar w:fldCharType="begin"/>
      </w:r>
      <w:r w:rsidR="00D703A1">
        <w:instrText xml:space="preserve"> SEQ SpecPlots_FIG \* MERGEFORMAT  \* MERGEFORMAT </w:instrText>
      </w:r>
      <w:r w:rsidR="00D703A1">
        <w:fldChar w:fldCharType="separate"/>
      </w:r>
      <w:r w:rsidR="007F0774">
        <w:rPr>
          <w:noProof/>
        </w:rPr>
        <w:t>1</w:t>
      </w:r>
      <w:r w:rsidR="00D703A1">
        <w:rPr>
          <w:noProof/>
        </w:rPr>
        <w:fldChar w:fldCharType="end"/>
      </w:r>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“default”</w:t>
      </w:r>
      <w:bookmarkEnd w:id="617"/>
      <w:bookmarkEnd w:id="618"/>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1CEAE81E" wp14:editId="7AD77BB8">
            <wp:extent cx="4572405" cy="2404480"/>
            <wp:effectExtent l="19050" t="0" r="0" b="0"/>
            <wp:docPr id="535" name="Picture 534" descr="Spectra-u-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fixedUstar.png"/>
                    <pic:cNvPicPr/>
                  </pic:nvPicPr>
                  <pic:blipFill>
                    <a:blip r:embed="rId557"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37B24438" wp14:editId="4CEFF448">
            <wp:extent cx="4572405" cy="2287772"/>
            <wp:effectExtent l="19050" t="0" r="0" b="0"/>
            <wp:docPr id="537" name="Picture 536" descr="Spectra-v-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fixedUstar.png"/>
                    <pic:cNvPicPr/>
                  </pic:nvPicPr>
                  <pic:blipFill>
                    <a:blip r:embed="rId558" cstate="print"/>
                    <a:srcRect t="4880" b="1126"/>
                    <a:stretch>
                      <a:fillRect/>
                    </a:stretch>
                  </pic:blipFill>
                  <pic:spPr>
                    <a:xfrm>
                      <a:off x="0" y="0"/>
                      <a:ext cx="4572405" cy="2287772"/>
                    </a:xfrm>
                    <a:prstGeom prst="rect">
                      <a:avLst/>
                    </a:prstGeom>
                  </pic:spPr>
                </pic:pic>
              </a:graphicData>
            </a:graphic>
          </wp:inline>
        </w:drawing>
      </w:r>
      <w:r>
        <w:rPr>
          <w:noProof/>
        </w:rPr>
        <w:drawing>
          <wp:inline distT="0" distB="0" distL="0" distR="0" wp14:anchorId="2C7B4320" wp14:editId="0FCAFBB8">
            <wp:extent cx="4572405" cy="2287673"/>
            <wp:effectExtent l="19050" t="0" r="0" b="0"/>
            <wp:docPr id="539" name="Picture 538" descr="Spectra-w-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fixedUstar.png"/>
                    <pic:cNvPicPr/>
                  </pic:nvPicPr>
                  <pic:blipFill>
                    <a:blip r:embed="rId559" cstate="print"/>
                    <a:srcRect t="4897" b="1130"/>
                    <a:stretch>
                      <a:fillRect/>
                    </a:stretch>
                  </pic:blipFill>
                  <pic:spPr>
                    <a:xfrm>
                      <a:off x="0" y="0"/>
                      <a:ext cx="4572405" cy="2287673"/>
                    </a:xfrm>
                    <a:prstGeom prst="rect">
                      <a:avLst/>
                    </a:prstGeom>
                  </pic:spPr>
                </pic:pic>
              </a:graphicData>
            </a:graphic>
          </wp:inline>
        </w:drawing>
      </w:r>
    </w:p>
    <w:p w:rsidR="00094EF4" w:rsidRDefault="00094EF4" w:rsidP="00094EF4">
      <w:pPr>
        <w:pStyle w:val="NRELFigureCaption"/>
        <w:rPr>
          <w:noProof/>
        </w:rPr>
      </w:pPr>
      <w:bookmarkStart w:id="619" w:name="_Toc399876311"/>
      <w:bookmarkStart w:id="620" w:name="_Toc452622694"/>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D703A1">
        <w:fldChar w:fldCharType="begin"/>
      </w:r>
      <w:r w:rsidR="00D703A1">
        <w:instrText xml:space="preserve"> SEQ SpecPlots_FIG \* MERGEFORMAT  \* MERGEFORMAT </w:instrText>
      </w:r>
      <w:r w:rsidR="00D703A1">
        <w:fldChar w:fldCharType="separate"/>
      </w:r>
      <w:r w:rsidR="007F0774">
        <w:rPr>
          <w:noProof/>
        </w:rPr>
        <w:t>2</w:t>
      </w:r>
      <w:r w:rsidR="00D703A1">
        <w:rPr>
          <w:noProof/>
        </w:rPr>
        <w:fldChar w:fldCharType="end"/>
      </w:r>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1.1 m/s</w:t>
      </w:r>
      <w:bookmarkEnd w:id="619"/>
      <w:bookmarkEnd w:id="620"/>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79277431" wp14:editId="79A17E66">
            <wp:extent cx="4572405" cy="2404433"/>
            <wp:effectExtent l="19050" t="0" r="0" b="0"/>
            <wp:docPr id="321" name="Picture 542" descr="Spectra-u-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defUstar.png"/>
                    <pic:cNvPicPr/>
                  </pic:nvPicPr>
                  <pic:blipFill>
                    <a:blip r:embed="rId560" cstate="print"/>
                    <a:srcRect b="1130"/>
                    <a:stretch>
                      <a:fillRect/>
                    </a:stretch>
                  </pic:blipFill>
                  <pic:spPr>
                    <a:xfrm>
                      <a:off x="0" y="0"/>
                      <a:ext cx="4572405" cy="2404433"/>
                    </a:xfrm>
                    <a:prstGeom prst="rect">
                      <a:avLst/>
                    </a:prstGeom>
                  </pic:spPr>
                </pic:pic>
              </a:graphicData>
            </a:graphic>
          </wp:inline>
        </w:drawing>
      </w:r>
      <w:r>
        <w:rPr>
          <w:noProof/>
        </w:rPr>
        <w:drawing>
          <wp:inline distT="0" distB="0" distL="0" distR="0" wp14:anchorId="437AFFF9" wp14:editId="60BAC31B">
            <wp:extent cx="4572405" cy="2287721"/>
            <wp:effectExtent l="19050" t="0" r="0" b="0"/>
            <wp:docPr id="322" name="Picture 319" descr="Spectra-v-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defUstar.png"/>
                    <pic:cNvPicPr/>
                  </pic:nvPicPr>
                  <pic:blipFill>
                    <a:blip r:embed="rId561" cstate="print"/>
                    <a:srcRect t="4889" b="1128"/>
                    <a:stretch>
                      <a:fillRect/>
                    </a:stretch>
                  </pic:blipFill>
                  <pic:spPr>
                    <a:xfrm>
                      <a:off x="0" y="0"/>
                      <a:ext cx="4572405" cy="2287721"/>
                    </a:xfrm>
                    <a:prstGeom prst="rect">
                      <a:avLst/>
                    </a:prstGeom>
                  </pic:spPr>
                </pic:pic>
              </a:graphicData>
            </a:graphic>
          </wp:inline>
        </w:drawing>
      </w:r>
      <w:r>
        <w:rPr>
          <w:noProof/>
        </w:rPr>
        <mc:AlternateContent>
          <mc:Choice Requires="wps">
            <w:drawing>
              <wp:anchor distT="0" distB="0" distL="114300" distR="114300" simplePos="0" relativeHeight="251707392" behindDoc="0" locked="0" layoutInCell="1" allowOverlap="1" wp14:anchorId="77DBBFDE" wp14:editId="445C986A">
                <wp:simplePos x="0" y="0"/>
                <wp:positionH relativeFrom="column">
                  <wp:align>right</wp:align>
                </wp:positionH>
                <wp:positionV relativeFrom="line">
                  <wp:posOffset>504825</wp:posOffset>
                </wp:positionV>
                <wp:extent cx="969010" cy="1722120"/>
                <wp:effectExtent l="635" t="0" r="190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337164" w:rsidRPr="00CF2C8F" w:rsidTr="006552D2">
                              <w:tc>
                                <w:tcPr>
                                  <w:tcW w:w="0" w:type="auto"/>
                                  <w:gridSpan w:val="2"/>
                                  <w:tcBorders>
                                    <w:top w:val="single" w:sz="8" w:space="0" w:color="auto"/>
                                    <w:bottom w:val="single" w:sz="8" w:space="0" w:color="auto"/>
                                  </w:tcBorders>
                                </w:tcPr>
                                <w:p w:rsidR="00337164" w:rsidRPr="00CF2C8F" w:rsidRDefault="00337164"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337164" w:rsidRPr="00CF2C8F" w:rsidTr="006552D2">
                              <w:tc>
                                <w:tcPr>
                                  <w:tcW w:w="0" w:type="auto"/>
                                  <w:tcBorders>
                                    <w:top w:val="single" w:sz="8" w:space="0" w:color="auto"/>
                                  </w:tcBorders>
                                </w:tcPr>
                                <w:p w:rsidR="00337164" w:rsidRPr="00CF2C8F" w:rsidRDefault="00337164" w:rsidP="006552D2">
                                  <w:pPr>
                                    <w:rPr>
                                      <w:sz w:val="17"/>
                                      <w:szCs w:val="17"/>
                                    </w:rPr>
                                  </w:pPr>
                                  <w:r w:rsidRPr="00CF2C8F">
                                    <w:rPr>
                                      <w:sz w:val="17"/>
                                      <w:szCs w:val="17"/>
                                    </w:rPr>
                                    <w:t>SMOOTH</w:t>
                                  </w:r>
                                </w:p>
                              </w:tc>
                              <w:tc>
                                <w:tcPr>
                                  <w:tcW w:w="0" w:type="auto"/>
                                  <w:tcBorders>
                                    <w:top w:val="single" w:sz="8" w:space="0" w:color="auto"/>
                                  </w:tcBorders>
                                </w:tcPr>
                                <w:p w:rsidR="00337164" w:rsidRPr="00E9604B" w:rsidRDefault="00337164" w:rsidP="006552D2">
                                  <w:pPr>
                                    <w:rPr>
                                      <w:sz w:val="17"/>
                                      <w:szCs w:val="17"/>
                                    </w:rPr>
                                  </w:pPr>
                                  <w:r w:rsidRPr="00E9604B">
                                    <w:rPr>
                                      <w:sz w:val="17"/>
                                      <w:szCs w:val="17"/>
                                    </w:rPr>
                                    <w:t>0.644</w:t>
                                  </w:r>
                                </w:p>
                              </w:tc>
                            </w:tr>
                            <w:tr w:rsidR="00337164" w:rsidRPr="00CF2C8F" w:rsidTr="006552D2">
                              <w:tc>
                                <w:tcPr>
                                  <w:tcW w:w="0" w:type="auto"/>
                                </w:tcPr>
                                <w:p w:rsidR="00337164" w:rsidRPr="00CF2C8F" w:rsidRDefault="00337164" w:rsidP="006552D2">
                                  <w:pPr>
                                    <w:rPr>
                                      <w:sz w:val="17"/>
                                      <w:szCs w:val="17"/>
                                    </w:rPr>
                                  </w:pPr>
                                  <w:r w:rsidRPr="00CF2C8F">
                                    <w:rPr>
                                      <w:sz w:val="17"/>
                                      <w:szCs w:val="17"/>
                                    </w:rPr>
                                    <w:t>NWTCUP</w:t>
                                  </w:r>
                                </w:p>
                              </w:tc>
                              <w:tc>
                                <w:tcPr>
                                  <w:tcW w:w="0" w:type="auto"/>
                                </w:tcPr>
                                <w:p w:rsidR="00337164" w:rsidRPr="00E9604B" w:rsidRDefault="00337164" w:rsidP="006552D2">
                                  <w:pPr>
                                    <w:rPr>
                                      <w:sz w:val="17"/>
                                      <w:szCs w:val="17"/>
                                    </w:rPr>
                                  </w:pPr>
                                  <w:r w:rsidRPr="00E9604B">
                                    <w:rPr>
                                      <w:sz w:val="17"/>
                                      <w:szCs w:val="17"/>
                                    </w:rPr>
                                    <w:t>0.716</w:t>
                                  </w:r>
                                </w:p>
                              </w:tc>
                            </w:tr>
                            <w:tr w:rsidR="00337164" w:rsidRPr="00CF2C8F" w:rsidTr="006552D2">
                              <w:tc>
                                <w:tcPr>
                                  <w:tcW w:w="0" w:type="auto"/>
                                </w:tcPr>
                                <w:p w:rsidR="00337164" w:rsidRPr="00CF2C8F" w:rsidRDefault="00337164" w:rsidP="006552D2">
                                  <w:pPr>
                                    <w:rPr>
                                      <w:sz w:val="17"/>
                                      <w:szCs w:val="17"/>
                                    </w:rPr>
                                  </w:pPr>
                                  <w:r w:rsidRPr="00CF2C8F">
                                    <w:rPr>
                                      <w:sz w:val="17"/>
                                      <w:szCs w:val="17"/>
                                    </w:rPr>
                                    <w:t>GP_LLJ</w:t>
                                  </w:r>
                                </w:p>
                              </w:tc>
                              <w:tc>
                                <w:tcPr>
                                  <w:tcW w:w="0" w:type="auto"/>
                                </w:tcPr>
                                <w:p w:rsidR="00337164" w:rsidRPr="00E9604B" w:rsidRDefault="00337164" w:rsidP="006552D2">
                                  <w:pPr>
                                    <w:rPr>
                                      <w:sz w:val="17"/>
                                      <w:szCs w:val="17"/>
                                    </w:rPr>
                                  </w:pPr>
                                  <w:r w:rsidRPr="00E9604B">
                                    <w:rPr>
                                      <w:sz w:val="17"/>
                                      <w:szCs w:val="17"/>
                                    </w:rPr>
                                    <w:t>0.495</w:t>
                                  </w:r>
                                </w:p>
                              </w:tc>
                            </w:tr>
                            <w:tr w:rsidR="00337164" w:rsidRPr="00CF2C8F" w:rsidTr="006552D2">
                              <w:tc>
                                <w:tcPr>
                                  <w:tcW w:w="0" w:type="auto"/>
                                </w:tcPr>
                                <w:p w:rsidR="00337164" w:rsidRPr="00CF2C8F" w:rsidRDefault="00337164" w:rsidP="006552D2">
                                  <w:pPr>
                                    <w:rPr>
                                      <w:sz w:val="17"/>
                                      <w:szCs w:val="17"/>
                                    </w:rPr>
                                  </w:pPr>
                                  <w:r w:rsidRPr="00CF2C8F">
                                    <w:rPr>
                                      <w:sz w:val="17"/>
                                      <w:szCs w:val="17"/>
                                    </w:rPr>
                                    <w:t>WF_UPW</w:t>
                                  </w:r>
                                </w:p>
                              </w:tc>
                              <w:tc>
                                <w:tcPr>
                                  <w:tcW w:w="0" w:type="auto"/>
                                </w:tcPr>
                                <w:p w:rsidR="00337164" w:rsidRPr="00E9604B" w:rsidRDefault="00337164" w:rsidP="006552D2">
                                  <w:pPr>
                                    <w:rPr>
                                      <w:sz w:val="17"/>
                                      <w:szCs w:val="17"/>
                                    </w:rPr>
                                  </w:pPr>
                                  <w:r w:rsidRPr="00E9604B">
                                    <w:rPr>
                                      <w:sz w:val="17"/>
                                      <w:szCs w:val="17"/>
                                    </w:rPr>
                                    <w:t>0.709</w:t>
                                  </w:r>
                                </w:p>
                              </w:tc>
                            </w:tr>
                            <w:tr w:rsidR="00337164" w:rsidRPr="00CF2C8F" w:rsidTr="006552D2">
                              <w:tc>
                                <w:tcPr>
                                  <w:tcW w:w="0" w:type="auto"/>
                                </w:tcPr>
                                <w:p w:rsidR="00337164" w:rsidRPr="00CF2C8F" w:rsidRDefault="00337164" w:rsidP="006552D2">
                                  <w:pPr>
                                    <w:rPr>
                                      <w:sz w:val="17"/>
                                      <w:szCs w:val="17"/>
                                    </w:rPr>
                                  </w:pPr>
                                  <w:r w:rsidRPr="00CF2C8F">
                                    <w:rPr>
                                      <w:sz w:val="17"/>
                                      <w:szCs w:val="17"/>
                                    </w:rPr>
                                    <w:t>WF_07D</w:t>
                                  </w:r>
                                </w:p>
                              </w:tc>
                              <w:tc>
                                <w:tcPr>
                                  <w:tcW w:w="0" w:type="auto"/>
                                </w:tcPr>
                                <w:p w:rsidR="00337164" w:rsidRPr="00E9604B" w:rsidRDefault="00337164" w:rsidP="006552D2">
                                  <w:pPr>
                                    <w:rPr>
                                      <w:sz w:val="17"/>
                                      <w:szCs w:val="17"/>
                                    </w:rPr>
                                  </w:pPr>
                                  <w:r w:rsidRPr="00E9604B">
                                    <w:rPr>
                                      <w:sz w:val="17"/>
                                      <w:szCs w:val="17"/>
                                    </w:rPr>
                                    <w:t>1.344</w:t>
                                  </w:r>
                                </w:p>
                              </w:tc>
                            </w:tr>
                            <w:tr w:rsidR="00337164" w:rsidRPr="00CF2C8F" w:rsidTr="006552D2">
                              <w:tc>
                                <w:tcPr>
                                  <w:tcW w:w="0" w:type="auto"/>
                                  <w:tcBorders>
                                    <w:bottom w:val="single" w:sz="8" w:space="0" w:color="auto"/>
                                  </w:tcBorders>
                                </w:tcPr>
                                <w:p w:rsidR="00337164" w:rsidRPr="00CF2C8F" w:rsidRDefault="00337164" w:rsidP="006552D2">
                                  <w:pPr>
                                    <w:rPr>
                                      <w:sz w:val="17"/>
                                      <w:szCs w:val="17"/>
                                    </w:rPr>
                                  </w:pPr>
                                  <w:r w:rsidRPr="00CF2C8F">
                                    <w:rPr>
                                      <w:sz w:val="17"/>
                                      <w:szCs w:val="17"/>
                                    </w:rPr>
                                    <w:t>WF_14D</w:t>
                                  </w:r>
                                </w:p>
                              </w:tc>
                              <w:tc>
                                <w:tcPr>
                                  <w:tcW w:w="0" w:type="auto"/>
                                  <w:tcBorders>
                                    <w:bottom w:val="single" w:sz="8" w:space="0" w:color="auto"/>
                                  </w:tcBorders>
                                </w:tcPr>
                                <w:p w:rsidR="00337164" w:rsidRPr="00E9604B" w:rsidRDefault="00337164" w:rsidP="006552D2">
                                  <w:pPr>
                                    <w:rPr>
                                      <w:sz w:val="17"/>
                                      <w:szCs w:val="17"/>
                                    </w:rPr>
                                  </w:pPr>
                                  <w:r w:rsidRPr="00E9604B">
                                    <w:rPr>
                                      <w:sz w:val="17"/>
                                      <w:szCs w:val="17"/>
                                    </w:rPr>
                                    <w:t>1.184</w:t>
                                  </w:r>
                                </w:p>
                              </w:tc>
                            </w:tr>
                          </w:tbl>
                          <w:p w:rsidR="00337164" w:rsidRDefault="00337164"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73" type="#_x0000_t202" style="position:absolute;left:0;text-align:left;margin-left:25.1pt;margin-top:39.75pt;width:76.3pt;height:135.6pt;z-index:251707392;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337164" w:rsidRPr="00CF2C8F" w:rsidTr="006552D2">
                        <w:tc>
                          <w:tcPr>
                            <w:tcW w:w="0" w:type="auto"/>
                            <w:gridSpan w:val="2"/>
                            <w:tcBorders>
                              <w:top w:val="single" w:sz="8" w:space="0" w:color="auto"/>
                              <w:bottom w:val="single" w:sz="8" w:space="0" w:color="auto"/>
                            </w:tcBorders>
                          </w:tcPr>
                          <w:p w:rsidR="00337164" w:rsidRPr="00CF2C8F" w:rsidRDefault="00337164"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337164" w:rsidRPr="00CF2C8F" w:rsidTr="006552D2">
                        <w:tc>
                          <w:tcPr>
                            <w:tcW w:w="0" w:type="auto"/>
                            <w:tcBorders>
                              <w:top w:val="single" w:sz="8" w:space="0" w:color="auto"/>
                            </w:tcBorders>
                          </w:tcPr>
                          <w:p w:rsidR="00337164" w:rsidRPr="00CF2C8F" w:rsidRDefault="00337164" w:rsidP="006552D2">
                            <w:pPr>
                              <w:rPr>
                                <w:sz w:val="17"/>
                                <w:szCs w:val="17"/>
                              </w:rPr>
                            </w:pPr>
                            <w:r w:rsidRPr="00CF2C8F">
                              <w:rPr>
                                <w:sz w:val="17"/>
                                <w:szCs w:val="17"/>
                              </w:rPr>
                              <w:t>SMOOTH</w:t>
                            </w:r>
                          </w:p>
                        </w:tc>
                        <w:tc>
                          <w:tcPr>
                            <w:tcW w:w="0" w:type="auto"/>
                            <w:tcBorders>
                              <w:top w:val="single" w:sz="8" w:space="0" w:color="auto"/>
                            </w:tcBorders>
                          </w:tcPr>
                          <w:p w:rsidR="00337164" w:rsidRPr="00E9604B" w:rsidRDefault="00337164" w:rsidP="006552D2">
                            <w:pPr>
                              <w:rPr>
                                <w:sz w:val="17"/>
                                <w:szCs w:val="17"/>
                              </w:rPr>
                            </w:pPr>
                            <w:r w:rsidRPr="00E9604B">
                              <w:rPr>
                                <w:sz w:val="17"/>
                                <w:szCs w:val="17"/>
                              </w:rPr>
                              <w:t>0.644</w:t>
                            </w:r>
                          </w:p>
                        </w:tc>
                      </w:tr>
                      <w:tr w:rsidR="00337164" w:rsidRPr="00CF2C8F" w:rsidTr="006552D2">
                        <w:tc>
                          <w:tcPr>
                            <w:tcW w:w="0" w:type="auto"/>
                          </w:tcPr>
                          <w:p w:rsidR="00337164" w:rsidRPr="00CF2C8F" w:rsidRDefault="00337164" w:rsidP="006552D2">
                            <w:pPr>
                              <w:rPr>
                                <w:sz w:val="17"/>
                                <w:szCs w:val="17"/>
                              </w:rPr>
                            </w:pPr>
                            <w:r w:rsidRPr="00CF2C8F">
                              <w:rPr>
                                <w:sz w:val="17"/>
                                <w:szCs w:val="17"/>
                              </w:rPr>
                              <w:t>NWTCUP</w:t>
                            </w:r>
                          </w:p>
                        </w:tc>
                        <w:tc>
                          <w:tcPr>
                            <w:tcW w:w="0" w:type="auto"/>
                          </w:tcPr>
                          <w:p w:rsidR="00337164" w:rsidRPr="00E9604B" w:rsidRDefault="00337164" w:rsidP="006552D2">
                            <w:pPr>
                              <w:rPr>
                                <w:sz w:val="17"/>
                                <w:szCs w:val="17"/>
                              </w:rPr>
                            </w:pPr>
                            <w:r w:rsidRPr="00E9604B">
                              <w:rPr>
                                <w:sz w:val="17"/>
                                <w:szCs w:val="17"/>
                              </w:rPr>
                              <w:t>0.716</w:t>
                            </w:r>
                          </w:p>
                        </w:tc>
                      </w:tr>
                      <w:tr w:rsidR="00337164" w:rsidRPr="00CF2C8F" w:rsidTr="006552D2">
                        <w:tc>
                          <w:tcPr>
                            <w:tcW w:w="0" w:type="auto"/>
                          </w:tcPr>
                          <w:p w:rsidR="00337164" w:rsidRPr="00CF2C8F" w:rsidRDefault="00337164" w:rsidP="006552D2">
                            <w:pPr>
                              <w:rPr>
                                <w:sz w:val="17"/>
                                <w:szCs w:val="17"/>
                              </w:rPr>
                            </w:pPr>
                            <w:r w:rsidRPr="00CF2C8F">
                              <w:rPr>
                                <w:sz w:val="17"/>
                                <w:szCs w:val="17"/>
                              </w:rPr>
                              <w:t>GP_LLJ</w:t>
                            </w:r>
                          </w:p>
                        </w:tc>
                        <w:tc>
                          <w:tcPr>
                            <w:tcW w:w="0" w:type="auto"/>
                          </w:tcPr>
                          <w:p w:rsidR="00337164" w:rsidRPr="00E9604B" w:rsidRDefault="00337164" w:rsidP="006552D2">
                            <w:pPr>
                              <w:rPr>
                                <w:sz w:val="17"/>
                                <w:szCs w:val="17"/>
                              </w:rPr>
                            </w:pPr>
                            <w:r w:rsidRPr="00E9604B">
                              <w:rPr>
                                <w:sz w:val="17"/>
                                <w:szCs w:val="17"/>
                              </w:rPr>
                              <w:t>0.495</w:t>
                            </w:r>
                          </w:p>
                        </w:tc>
                      </w:tr>
                      <w:tr w:rsidR="00337164" w:rsidRPr="00CF2C8F" w:rsidTr="006552D2">
                        <w:tc>
                          <w:tcPr>
                            <w:tcW w:w="0" w:type="auto"/>
                          </w:tcPr>
                          <w:p w:rsidR="00337164" w:rsidRPr="00CF2C8F" w:rsidRDefault="00337164" w:rsidP="006552D2">
                            <w:pPr>
                              <w:rPr>
                                <w:sz w:val="17"/>
                                <w:szCs w:val="17"/>
                              </w:rPr>
                            </w:pPr>
                            <w:r w:rsidRPr="00CF2C8F">
                              <w:rPr>
                                <w:sz w:val="17"/>
                                <w:szCs w:val="17"/>
                              </w:rPr>
                              <w:t>WF_UPW</w:t>
                            </w:r>
                          </w:p>
                        </w:tc>
                        <w:tc>
                          <w:tcPr>
                            <w:tcW w:w="0" w:type="auto"/>
                          </w:tcPr>
                          <w:p w:rsidR="00337164" w:rsidRPr="00E9604B" w:rsidRDefault="00337164" w:rsidP="006552D2">
                            <w:pPr>
                              <w:rPr>
                                <w:sz w:val="17"/>
                                <w:szCs w:val="17"/>
                              </w:rPr>
                            </w:pPr>
                            <w:r w:rsidRPr="00E9604B">
                              <w:rPr>
                                <w:sz w:val="17"/>
                                <w:szCs w:val="17"/>
                              </w:rPr>
                              <w:t>0.709</w:t>
                            </w:r>
                          </w:p>
                        </w:tc>
                      </w:tr>
                      <w:tr w:rsidR="00337164" w:rsidRPr="00CF2C8F" w:rsidTr="006552D2">
                        <w:tc>
                          <w:tcPr>
                            <w:tcW w:w="0" w:type="auto"/>
                          </w:tcPr>
                          <w:p w:rsidR="00337164" w:rsidRPr="00CF2C8F" w:rsidRDefault="00337164" w:rsidP="006552D2">
                            <w:pPr>
                              <w:rPr>
                                <w:sz w:val="17"/>
                                <w:szCs w:val="17"/>
                              </w:rPr>
                            </w:pPr>
                            <w:r w:rsidRPr="00CF2C8F">
                              <w:rPr>
                                <w:sz w:val="17"/>
                                <w:szCs w:val="17"/>
                              </w:rPr>
                              <w:t>WF_07D</w:t>
                            </w:r>
                          </w:p>
                        </w:tc>
                        <w:tc>
                          <w:tcPr>
                            <w:tcW w:w="0" w:type="auto"/>
                          </w:tcPr>
                          <w:p w:rsidR="00337164" w:rsidRPr="00E9604B" w:rsidRDefault="00337164" w:rsidP="006552D2">
                            <w:pPr>
                              <w:rPr>
                                <w:sz w:val="17"/>
                                <w:szCs w:val="17"/>
                              </w:rPr>
                            </w:pPr>
                            <w:r w:rsidRPr="00E9604B">
                              <w:rPr>
                                <w:sz w:val="17"/>
                                <w:szCs w:val="17"/>
                              </w:rPr>
                              <w:t>1.344</w:t>
                            </w:r>
                          </w:p>
                        </w:tc>
                      </w:tr>
                      <w:tr w:rsidR="00337164" w:rsidRPr="00CF2C8F" w:rsidTr="006552D2">
                        <w:tc>
                          <w:tcPr>
                            <w:tcW w:w="0" w:type="auto"/>
                            <w:tcBorders>
                              <w:bottom w:val="single" w:sz="8" w:space="0" w:color="auto"/>
                            </w:tcBorders>
                          </w:tcPr>
                          <w:p w:rsidR="00337164" w:rsidRPr="00CF2C8F" w:rsidRDefault="00337164" w:rsidP="006552D2">
                            <w:pPr>
                              <w:rPr>
                                <w:sz w:val="17"/>
                                <w:szCs w:val="17"/>
                              </w:rPr>
                            </w:pPr>
                            <w:r w:rsidRPr="00CF2C8F">
                              <w:rPr>
                                <w:sz w:val="17"/>
                                <w:szCs w:val="17"/>
                              </w:rPr>
                              <w:t>WF_14D</w:t>
                            </w:r>
                          </w:p>
                        </w:tc>
                        <w:tc>
                          <w:tcPr>
                            <w:tcW w:w="0" w:type="auto"/>
                            <w:tcBorders>
                              <w:bottom w:val="single" w:sz="8" w:space="0" w:color="auto"/>
                            </w:tcBorders>
                          </w:tcPr>
                          <w:p w:rsidR="00337164" w:rsidRPr="00E9604B" w:rsidRDefault="00337164" w:rsidP="006552D2">
                            <w:pPr>
                              <w:rPr>
                                <w:sz w:val="17"/>
                                <w:szCs w:val="17"/>
                              </w:rPr>
                            </w:pPr>
                            <w:r w:rsidRPr="00E9604B">
                              <w:rPr>
                                <w:sz w:val="17"/>
                                <w:szCs w:val="17"/>
                              </w:rPr>
                              <w:t>1.184</w:t>
                            </w:r>
                          </w:p>
                        </w:tc>
                      </w:tr>
                    </w:tbl>
                    <w:p w:rsidR="00337164" w:rsidRDefault="00337164" w:rsidP="00094EF4"/>
                  </w:txbxContent>
                </v:textbox>
                <w10:wrap anchory="line"/>
              </v:shape>
            </w:pict>
          </mc:Fallback>
        </mc:AlternateContent>
      </w:r>
      <w:r>
        <w:rPr>
          <w:noProof/>
        </w:rPr>
        <w:drawing>
          <wp:inline distT="0" distB="0" distL="0" distR="0" wp14:anchorId="2F500296" wp14:editId="2B7FF36F">
            <wp:extent cx="4572405" cy="2287721"/>
            <wp:effectExtent l="19050" t="0" r="0" b="0"/>
            <wp:docPr id="542" name="Picture 541" descr="Spectra-w-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defUstar.png"/>
                    <pic:cNvPicPr/>
                  </pic:nvPicPr>
                  <pic:blipFill>
                    <a:blip r:embed="rId562" cstate="print"/>
                    <a:srcRect t="4889" b="1128"/>
                    <a:stretch>
                      <a:fillRect/>
                    </a:stretch>
                  </pic:blipFill>
                  <pic:spPr>
                    <a:xfrm>
                      <a:off x="0" y="0"/>
                      <a:ext cx="4572405" cy="2287721"/>
                    </a:xfrm>
                    <a:prstGeom prst="rect">
                      <a:avLst/>
                    </a:prstGeom>
                  </pic:spPr>
                </pic:pic>
              </a:graphicData>
            </a:graphic>
          </wp:inline>
        </w:drawing>
      </w:r>
    </w:p>
    <w:p w:rsidR="00094EF4" w:rsidRDefault="00094EF4" w:rsidP="00094EF4">
      <w:pPr>
        <w:pStyle w:val="NRELFigureCaption"/>
        <w:rPr>
          <w:noProof/>
        </w:rPr>
      </w:pPr>
      <w:bookmarkStart w:id="621" w:name="_Toc399876312"/>
      <w:bookmarkStart w:id="622" w:name="_Toc452622695"/>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D703A1">
        <w:fldChar w:fldCharType="begin"/>
      </w:r>
      <w:r w:rsidR="00D703A1">
        <w:instrText xml:space="preserve"> SEQ SpecPlots_FIG \* MERGEFORMAT  \* MERGEFORMAT </w:instrText>
      </w:r>
      <w:r w:rsidR="00D703A1">
        <w:fldChar w:fldCharType="separate"/>
      </w:r>
      <w:r w:rsidR="007F0774">
        <w:rPr>
          <w:noProof/>
        </w:rPr>
        <w:t>3</w:t>
      </w:r>
      <w:r w:rsidR="00D703A1">
        <w:rPr>
          <w:noProof/>
        </w:rPr>
        <w:fldChar w:fldCharType="end"/>
      </w:r>
      <w:r>
        <w:t xml:space="preserve">. </w:t>
      </w:r>
      <w:r>
        <w:rPr>
          <w:noProof/>
        </w:rPr>
        <w:t xml:space="preserve">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sidRPr="00C530FF">
        <w:rPr>
          <w:noProof/>
        </w:rPr>
        <w:t>;</w:t>
      </w:r>
      <w:r>
        <w:rPr>
          <w:noProof/>
        </w:rPr>
        <w:t xml:space="preserve"> </w:t>
      </w:r>
      <w:r w:rsidRPr="005F7472">
        <w:rPr>
          <w:noProof/>
        </w:rPr>
        <w:t>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621"/>
      <w:bookmarkEnd w:id="622"/>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66AAB2FA" wp14:editId="3DA10FDD">
            <wp:extent cx="4572405" cy="2422631"/>
            <wp:effectExtent l="19050" t="0" r="0" b="0"/>
            <wp:docPr id="323" name="Picture 322" descr="Spectra-u-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fixUstar.png"/>
                    <pic:cNvPicPr/>
                  </pic:nvPicPr>
                  <pic:blipFill>
                    <a:blip r:embed="rId563" cstate="print"/>
                    <a:srcRect b="282"/>
                    <a:stretch>
                      <a:fillRect/>
                    </a:stretch>
                  </pic:blipFill>
                  <pic:spPr>
                    <a:xfrm>
                      <a:off x="0" y="0"/>
                      <a:ext cx="4572405" cy="2422631"/>
                    </a:xfrm>
                    <a:prstGeom prst="rect">
                      <a:avLst/>
                    </a:prstGeom>
                  </pic:spPr>
                </pic:pic>
              </a:graphicData>
            </a:graphic>
          </wp:inline>
        </w:drawing>
      </w:r>
      <w:r>
        <w:rPr>
          <w:noProof/>
        </w:rPr>
        <w:drawing>
          <wp:inline distT="0" distB="0" distL="0" distR="0" wp14:anchorId="66EA7277" wp14:editId="4B362F9F">
            <wp:extent cx="4572405" cy="2290244"/>
            <wp:effectExtent l="19050" t="0" r="0" b="0"/>
            <wp:docPr id="331" name="Picture 330" descr="Spectra-v-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fixUstar.png"/>
                    <pic:cNvPicPr/>
                  </pic:nvPicPr>
                  <pic:blipFill>
                    <a:blip r:embed="rId564" cstate="print"/>
                    <a:srcRect t="4889" b="1128"/>
                    <a:stretch>
                      <a:fillRect/>
                    </a:stretch>
                  </pic:blipFill>
                  <pic:spPr>
                    <a:xfrm>
                      <a:off x="0" y="0"/>
                      <a:ext cx="4572405" cy="2290244"/>
                    </a:xfrm>
                    <a:prstGeom prst="rect">
                      <a:avLst/>
                    </a:prstGeom>
                  </pic:spPr>
                </pic:pic>
              </a:graphicData>
            </a:graphic>
          </wp:inline>
        </w:drawing>
      </w:r>
      <w:r>
        <w:rPr>
          <w:noProof/>
        </w:rPr>
        <w:drawing>
          <wp:inline distT="0" distB="0" distL="0" distR="0" wp14:anchorId="78CDD248" wp14:editId="0B09071A">
            <wp:extent cx="4572405" cy="2290245"/>
            <wp:effectExtent l="19050" t="0" r="0" b="0"/>
            <wp:docPr id="332" name="Picture 331" descr="Spectra-w-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fixUstar.png"/>
                    <pic:cNvPicPr/>
                  </pic:nvPicPr>
                  <pic:blipFill>
                    <a:blip r:embed="rId565" cstate="print"/>
                    <a:srcRect t="4889" b="1128"/>
                    <a:stretch>
                      <a:fillRect/>
                    </a:stretch>
                  </pic:blipFill>
                  <pic:spPr>
                    <a:xfrm>
                      <a:off x="0" y="0"/>
                      <a:ext cx="4572405" cy="2290245"/>
                    </a:xfrm>
                    <a:prstGeom prst="rect">
                      <a:avLst/>
                    </a:prstGeom>
                  </pic:spPr>
                </pic:pic>
              </a:graphicData>
            </a:graphic>
          </wp:inline>
        </w:drawing>
      </w:r>
    </w:p>
    <w:p w:rsidR="00094EF4" w:rsidRPr="00E9604B" w:rsidRDefault="00094EF4" w:rsidP="00094EF4">
      <w:pPr>
        <w:pStyle w:val="NRELFigureCaption"/>
        <w:rPr>
          <w:noProof/>
        </w:rPr>
      </w:pPr>
      <w:bookmarkStart w:id="623" w:name="_Toc399876313"/>
      <w:bookmarkStart w:id="624" w:name="_Toc452622696"/>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D703A1">
        <w:fldChar w:fldCharType="begin"/>
      </w:r>
      <w:r w:rsidR="00D703A1">
        <w:instrText xml:space="preserve"> SEQ SpecPlots_FIG \* MERGEFORMAT  \* MERGEFORMAT </w:instrText>
      </w:r>
      <w:r w:rsidR="00D703A1">
        <w:fldChar w:fldCharType="separate"/>
      </w:r>
      <w:r w:rsidR="007F0774">
        <w:rPr>
          <w:noProof/>
        </w:rPr>
        <w:t>4</w:t>
      </w:r>
      <w:r w:rsidR="00D703A1">
        <w:rPr>
          <w:noProof/>
        </w:rPr>
        <w:fldChar w:fldCharType="end"/>
      </w:r>
      <w:r>
        <w:t xml:space="preserve">. </w:t>
      </w:r>
      <w:r>
        <w:rPr>
          <w:noProof/>
        </w:rPr>
        <w:t xml:space="preserve">Stable velocity spectra using a </w:t>
      </w:r>
      <w:r w:rsidRPr="006F57EA">
        <w:rPr>
          <w:noProof/>
        </w:rPr>
        <w:t>15</w:t>
      </w:r>
      <w:r>
        <w:rPr>
          <w:noProof/>
        </w:rPr>
        <w:t xml:space="preserve"> m/s wind speed at 80 m; the non-IEC models use </w:t>
      </w:r>
      <w:r w:rsidRPr="00E9604B">
        <w:rPr>
          <w:noProof/>
        </w:rPr>
        <w:t>RICH_NO = </w:t>
      </w:r>
      <w:r w:rsidRPr="006F57EA">
        <w:rPr>
          <w:noProof/>
        </w:rPr>
        <w:t>0</w:t>
      </w:r>
      <w:r>
        <w:rPr>
          <w:noProof/>
        </w:rPr>
        <w:t xml:space="preserve">.05 and </w:t>
      </w:r>
      <w:r w:rsidRPr="00E9604B">
        <w:rPr>
          <w:noProof/>
        </w:rPr>
        <w:t>UStar</w:t>
      </w:r>
      <w:r>
        <w:rPr>
          <w:noProof/>
        </w:rPr>
        <w:t> = 1.1 m/s; t</w:t>
      </w:r>
      <w:r w:rsidRPr="005F7472">
        <w:rPr>
          <w:noProof/>
        </w:rPr>
        <w:t>he</w:t>
      </w:r>
      <w:r w:rsidRPr="00E9604B">
        <w:rPr>
          <w:noProof/>
        </w:rPr>
        <w:t xml:space="preserve"> </w:t>
      </w:r>
      <w:r>
        <w:rPr>
          <w:noProof/>
        </w:rPr>
        <w:t>IEC models, which are neutral (</w:t>
      </w:r>
      <w:r w:rsidRPr="00E9604B">
        <w:rPr>
          <w:noProof/>
        </w:rPr>
        <w:t>RICH_NO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623"/>
      <w:bookmarkEnd w:id="624"/>
      <w:r>
        <w:rPr>
          <w:noProof/>
        </w:rPr>
        <w:br w:type="page"/>
      </w:r>
    </w:p>
    <w:p w:rsidR="00094EF4" w:rsidRDefault="00094EF4" w:rsidP="009C712B">
      <w:pPr>
        <w:pStyle w:val="NRELTableCaption"/>
        <w:rPr>
          <w:noProof/>
        </w:rPr>
      </w:pPr>
    </w:p>
    <w:p w:rsidR="00094EF4" w:rsidRDefault="00094EF4" w:rsidP="00094EF4">
      <w:pPr>
        <w:jc w:val="center"/>
      </w:pPr>
      <w:r>
        <w:rPr>
          <w:noProof/>
        </w:rPr>
        <w:drawing>
          <wp:inline distT="0" distB="0" distL="0" distR="0" wp14:anchorId="746215FB" wp14:editId="71F23E75">
            <wp:extent cx="4572405" cy="2404480"/>
            <wp:effectExtent l="19050" t="0" r="0" b="0"/>
            <wp:docPr id="994" name="Picture 992" descr="Spectra-u-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defUstar.png"/>
                    <pic:cNvPicPr/>
                  </pic:nvPicPr>
                  <pic:blipFill>
                    <a:blip r:embed="rId566"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5530D81" wp14:editId="0E3A0993">
            <wp:extent cx="4572405" cy="2283931"/>
            <wp:effectExtent l="19050" t="0" r="0" b="0"/>
            <wp:docPr id="333" name="Picture 332" descr="Spectra-v-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defUstar.png"/>
                    <pic:cNvPicPr/>
                  </pic:nvPicPr>
                  <pic:blipFill>
                    <a:blip r:embed="rId567" cstate="print"/>
                    <a:srcRect t="4889" b="1128"/>
                    <a:stretch>
                      <a:fillRect/>
                    </a:stretch>
                  </pic:blipFill>
                  <pic:spPr>
                    <a:xfrm>
                      <a:off x="0" y="0"/>
                      <a:ext cx="4572405" cy="2283931"/>
                    </a:xfrm>
                    <a:prstGeom prst="rect">
                      <a:avLst/>
                    </a:prstGeom>
                  </pic:spPr>
                </pic:pic>
              </a:graphicData>
            </a:graphic>
          </wp:inline>
        </w:drawing>
      </w:r>
      <w:r>
        <w:rPr>
          <w:noProof/>
        </w:rPr>
        <mc:AlternateContent>
          <mc:Choice Requires="wps">
            <w:drawing>
              <wp:anchor distT="0" distB="0" distL="114300" distR="114300" simplePos="0" relativeHeight="251708416" behindDoc="0" locked="0" layoutInCell="1" allowOverlap="1" wp14:anchorId="638DFBAE" wp14:editId="58FD33A7">
                <wp:simplePos x="0" y="0"/>
                <wp:positionH relativeFrom="column">
                  <wp:align>right</wp:align>
                </wp:positionH>
                <wp:positionV relativeFrom="line">
                  <wp:posOffset>480060</wp:posOffset>
                </wp:positionV>
                <wp:extent cx="969010" cy="1722120"/>
                <wp:effectExtent l="635" t="0" r="1905"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337164" w:rsidRPr="00CF2C8F" w:rsidTr="006552D2">
                              <w:tc>
                                <w:tcPr>
                                  <w:tcW w:w="0" w:type="auto"/>
                                  <w:gridSpan w:val="2"/>
                                  <w:tcBorders>
                                    <w:top w:val="single" w:sz="8" w:space="0" w:color="auto"/>
                                    <w:bottom w:val="single" w:sz="8" w:space="0" w:color="auto"/>
                                  </w:tcBorders>
                                </w:tcPr>
                                <w:p w:rsidR="00337164" w:rsidRPr="00CF2C8F" w:rsidRDefault="00337164"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337164" w:rsidRPr="00CF2C8F" w:rsidTr="006552D2">
                              <w:tc>
                                <w:tcPr>
                                  <w:tcW w:w="896" w:type="dxa"/>
                                  <w:tcBorders>
                                    <w:top w:val="single" w:sz="8" w:space="0" w:color="auto"/>
                                  </w:tcBorders>
                                </w:tcPr>
                                <w:p w:rsidR="00337164" w:rsidRPr="00CF2C8F" w:rsidRDefault="00337164" w:rsidP="006552D2">
                                  <w:pPr>
                                    <w:rPr>
                                      <w:sz w:val="17"/>
                                      <w:szCs w:val="17"/>
                                    </w:rPr>
                                  </w:pPr>
                                  <w:r w:rsidRPr="00CF2C8F">
                                    <w:rPr>
                                      <w:sz w:val="17"/>
                                      <w:szCs w:val="17"/>
                                    </w:rPr>
                                    <w:t>SMOOTH</w:t>
                                  </w:r>
                                </w:p>
                              </w:tc>
                              <w:tc>
                                <w:tcPr>
                                  <w:tcW w:w="617" w:type="dxa"/>
                                  <w:tcBorders>
                                    <w:top w:val="single" w:sz="8" w:space="0" w:color="auto"/>
                                  </w:tcBorders>
                                </w:tcPr>
                                <w:p w:rsidR="00337164" w:rsidRPr="00D4033D" w:rsidRDefault="00337164" w:rsidP="006552D2">
                                  <w:pPr>
                                    <w:rPr>
                                      <w:sz w:val="17"/>
                                      <w:szCs w:val="17"/>
                                    </w:rPr>
                                  </w:pPr>
                                  <w:r w:rsidRPr="00D4033D">
                                    <w:rPr>
                                      <w:sz w:val="17"/>
                                      <w:szCs w:val="17"/>
                                    </w:rPr>
                                    <w:t>0.656</w:t>
                                  </w:r>
                                </w:p>
                              </w:tc>
                            </w:tr>
                            <w:tr w:rsidR="00337164" w:rsidRPr="00CF2C8F" w:rsidTr="006552D2">
                              <w:tc>
                                <w:tcPr>
                                  <w:tcW w:w="896" w:type="dxa"/>
                                </w:tcPr>
                                <w:p w:rsidR="00337164" w:rsidRPr="00CF2C8F" w:rsidRDefault="00337164" w:rsidP="006552D2">
                                  <w:pPr>
                                    <w:rPr>
                                      <w:sz w:val="17"/>
                                      <w:szCs w:val="17"/>
                                    </w:rPr>
                                  </w:pPr>
                                  <w:r w:rsidRPr="00CF2C8F">
                                    <w:rPr>
                                      <w:sz w:val="17"/>
                                      <w:szCs w:val="17"/>
                                    </w:rPr>
                                    <w:t>NWTCUP</w:t>
                                  </w:r>
                                </w:p>
                              </w:tc>
                              <w:tc>
                                <w:tcPr>
                                  <w:tcW w:w="617" w:type="dxa"/>
                                </w:tcPr>
                                <w:p w:rsidR="00337164" w:rsidRPr="00D4033D" w:rsidRDefault="00337164" w:rsidP="006552D2">
                                  <w:pPr>
                                    <w:rPr>
                                      <w:sz w:val="17"/>
                                      <w:szCs w:val="17"/>
                                    </w:rPr>
                                  </w:pPr>
                                  <w:r w:rsidRPr="00D4033D">
                                    <w:rPr>
                                      <w:sz w:val="17"/>
                                      <w:szCs w:val="17"/>
                                    </w:rPr>
                                    <w:t>0.741</w:t>
                                  </w:r>
                                </w:p>
                              </w:tc>
                            </w:tr>
                            <w:tr w:rsidR="00337164" w:rsidRPr="00CF2C8F" w:rsidTr="006552D2">
                              <w:tc>
                                <w:tcPr>
                                  <w:tcW w:w="896" w:type="dxa"/>
                                </w:tcPr>
                                <w:p w:rsidR="00337164" w:rsidRPr="00CF2C8F" w:rsidRDefault="00337164" w:rsidP="006552D2">
                                  <w:pPr>
                                    <w:rPr>
                                      <w:sz w:val="17"/>
                                      <w:szCs w:val="17"/>
                                    </w:rPr>
                                  </w:pPr>
                                  <w:r w:rsidRPr="00CF2C8F">
                                    <w:rPr>
                                      <w:sz w:val="17"/>
                                      <w:szCs w:val="17"/>
                                    </w:rPr>
                                    <w:t>GP_LLJ</w:t>
                                  </w:r>
                                </w:p>
                              </w:tc>
                              <w:tc>
                                <w:tcPr>
                                  <w:tcW w:w="617" w:type="dxa"/>
                                </w:tcPr>
                                <w:p w:rsidR="00337164" w:rsidRPr="00D4033D" w:rsidRDefault="00337164" w:rsidP="006552D2">
                                  <w:pPr>
                                    <w:rPr>
                                      <w:sz w:val="17"/>
                                      <w:szCs w:val="17"/>
                                    </w:rPr>
                                  </w:pPr>
                                  <w:r w:rsidRPr="00D4033D">
                                    <w:rPr>
                                      <w:sz w:val="17"/>
                                      <w:szCs w:val="17"/>
                                    </w:rPr>
                                    <w:t>0.537</w:t>
                                  </w:r>
                                </w:p>
                              </w:tc>
                            </w:tr>
                            <w:tr w:rsidR="00337164" w:rsidRPr="00CF2C8F" w:rsidTr="006552D2">
                              <w:tc>
                                <w:tcPr>
                                  <w:tcW w:w="896" w:type="dxa"/>
                                </w:tcPr>
                                <w:p w:rsidR="00337164" w:rsidRPr="00CF2C8F" w:rsidRDefault="00337164" w:rsidP="006552D2">
                                  <w:pPr>
                                    <w:rPr>
                                      <w:sz w:val="17"/>
                                      <w:szCs w:val="17"/>
                                    </w:rPr>
                                  </w:pPr>
                                  <w:r w:rsidRPr="00CF2C8F">
                                    <w:rPr>
                                      <w:sz w:val="17"/>
                                      <w:szCs w:val="17"/>
                                    </w:rPr>
                                    <w:t>WF_UPW</w:t>
                                  </w:r>
                                </w:p>
                              </w:tc>
                              <w:tc>
                                <w:tcPr>
                                  <w:tcW w:w="617" w:type="dxa"/>
                                </w:tcPr>
                                <w:p w:rsidR="00337164" w:rsidRPr="00D4033D" w:rsidRDefault="00337164" w:rsidP="006552D2">
                                  <w:pPr>
                                    <w:rPr>
                                      <w:sz w:val="17"/>
                                      <w:szCs w:val="17"/>
                                    </w:rPr>
                                  </w:pPr>
                                  <w:r w:rsidRPr="00D4033D">
                                    <w:rPr>
                                      <w:sz w:val="17"/>
                                      <w:szCs w:val="17"/>
                                    </w:rPr>
                                    <w:t>0.917</w:t>
                                  </w:r>
                                </w:p>
                              </w:tc>
                            </w:tr>
                            <w:tr w:rsidR="00337164" w:rsidRPr="00CF2C8F" w:rsidTr="006552D2">
                              <w:tc>
                                <w:tcPr>
                                  <w:tcW w:w="896" w:type="dxa"/>
                                </w:tcPr>
                                <w:p w:rsidR="00337164" w:rsidRPr="00CF2C8F" w:rsidRDefault="00337164" w:rsidP="006552D2">
                                  <w:pPr>
                                    <w:rPr>
                                      <w:sz w:val="17"/>
                                      <w:szCs w:val="17"/>
                                    </w:rPr>
                                  </w:pPr>
                                  <w:r w:rsidRPr="00CF2C8F">
                                    <w:rPr>
                                      <w:sz w:val="17"/>
                                      <w:szCs w:val="17"/>
                                    </w:rPr>
                                    <w:t>WF_07D</w:t>
                                  </w:r>
                                </w:p>
                              </w:tc>
                              <w:tc>
                                <w:tcPr>
                                  <w:tcW w:w="617" w:type="dxa"/>
                                </w:tcPr>
                                <w:p w:rsidR="00337164" w:rsidRPr="00D4033D" w:rsidRDefault="00337164" w:rsidP="006552D2">
                                  <w:pPr>
                                    <w:rPr>
                                      <w:sz w:val="17"/>
                                      <w:szCs w:val="17"/>
                                    </w:rPr>
                                  </w:pPr>
                                  <w:r w:rsidRPr="00D4033D">
                                    <w:rPr>
                                      <w:sz w:val="17"/>
                                      <w:szCs w:val="17"/>
                                    </w:rPr>
                                    <w:t>1.485</w:t>
                                  </w:r>
                                </w:p>
                              </w:tc>
                            </w:tr>
                            <w:tr w:rsidR="00337164" w:rsidRPr="00CF2C8F" w:rsidTr="006552D2">
                              <w:tc>
                                <w:tcPr>
                                  <w:tcW w:w="896" w:type="dxa"/>
                                  <w:tcBorders>
                                    <w:bottom w:val="single" w:sz="8" w:space="0" w:color="auto"/>
                                  </w:tcBorders>
                                </w:tcPr>
                                <w:p w:rsidR="00337164" w:rsidRPr="00CF2C8F" w:rsidRDefault="00337164" w:rsidP="006552D2">
                                  <w:pPr>
                                    <w:rPr>
                                      <w:sz w:val="17"/>
                                      <w:szCs w:val="17"/>
                                    </w:rPr>
                                  </w:pPr>
                                  <w:r w:rsidRPr="00CF2C8F">
                                    <w:rPr>
                                      <w:sz w:val="17"/>
                                      <w:szCs w:val="17"/>
                                    </w:rPr>
                                    <w:t>WF_14D</w:t>
                                  </w:r>
                                </w:p>
                              </w:tc>
                              <w:tc>
                                <w:tcPr>
                                  <w:tcW w:w="617" w:type="dxa"/>
                                  <w:tcBorders>
                                    <w:bottom w:val="single" w:sz="8" w:space="0" w:color="auto"/>
                                  </w:tcBorders>
                                </w:tcPr>
                                <w:p w:rsidR="00337164" w:rsidRDefault="00337164" w:rsidP="006552D2">
                                  <w:r w:rsidRPr="00D4033D">
                                    <w:rPr>
                                      <w:sz w:val="17"/>
                                      <w:szCs w:val="17"/>
                                    </w:rPr>
                                    <w:t>1.304</w:t>
                                  </w:r>
                                </w:p>
                              </w:tc>
                            </w:tr>
                          </w:tbl>
                          <w:p w:rsidR="00337164" w:rsidRDefault="00337164"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74" type="#_x0000_t202" style="position:absolute;left:0;text-align:left;margin-left:25.1pt;margin-top:37.8pt;width:76.3pt;height:135.6pt;z-index:251708416;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337164" w:rsidRPr="00CF2C8F" w:rsidTr="006552D2">
                        <w:tc>
                          <w:tcPr>
                            <w:tcW w:w="0" w:type="auto"/>
                            <w:gridSpan w:val="2"/>
                            <w:tcBorders>
                              <w:top w:val="single" w:sz="8" w:space="0" w:color="auto"/>
                              <w:bottom w:val="single" w:sz="8" w:space="0" w:color="auto"/>
                            </w:tcBorders>
                          </w:tcPr>
                          <w:p w:rsidR="00337164" w:rsidRPr="00CF2C8F" w:rsidRDefault="00337164"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337164" w:rsidRPr="00CF2C8F" w:rsidTr="006552D2">
                        <w:tc>
                          <w:tcPr>
                            <w:tcW w:w="896" w:type="dxa"/>
                            <w:tcBorders>
                              <w:top w:val="single" w:sz="8" w:space="0" w:color="auto"/>
                            </w:tcBorders>
                          </w:tcPr>
                          <w:p w:rsidR="00337164" w:rsidRPr="00CF2C8F" w:rsidRDefault="00337164" w:rsidP="006552D2">
                            <w:pPr>
                              <w:rPr>
                                <w:sz w:val="17"/>
                                <w:szCs w:val="17"/>
                              </w:rPr>
                            </w:pPr>
                            <w:r w:rsidRPr="00CF2C8F">
                              <w:rPr>
                                <w:sz w:val="17"/>
                                <w:szCs w:val="17"/>
                              </w:rPr>
                              <w:t>SMOOTH</w:t>
                            </w:r>
                          </w:p>
                        </w:tc>
                        <w:tc>
                          <w:tcPr>
                            <w:tcW w:w="617" w:type="dxa"/>
                            <w:tcBorders>
                              <w:top w:val="single" w:sz="8" w:space="0" w:color="auto"/>
                            </w:tcBorders>
                          </w:tcPr>
                          <w:p w:rsidR="00337164" w:rsidRPr="00D4033D" w:rsidRDefault="00337164" w:rsidP="006552D2">
                            <w:pPr>
                              <w:rPr>
                                <w:sz w:val="17"/>
                                <w:szCs w:val="17"/>
                              </w:rPr>
                            </w:pPr>
                            <w:r w:rsidRPr="00D4033D">
                              <w:rPr>
                                <w:sz w:val="17"/>
                                <w:szCs w:val="17"/>
                              </w:rPr>
                              <w:t>0.656</w:t>
                            </w:r>
                          </w:p>
                        </w:tc>
                      </w:tr>
                      <w:tr w:rsidR="00337164" w:rsidRPr="00CF2C8F" w:rsidTr="006552D2">
                        <w:tc>
                          <w:tcPr>
                            <w:tcW w:w="896" w:type="dxa"/>
                          </w:tcPr>
                          <w:p w:rsidR="00337164" w:rsidRPr="00CF2C8F" w:rsidRDefault="00337164" w:rsidP="006552D2">
                            <w:pPr>
                              <w:rPr>
                                <w:sz w:val="17"/>
                                <w:szCs w:val="17"/>
                              </w:rPr>
                            </w:pPr>
                            <w:r w:rsidRPr="00CF2C8F">
                              <w:rPr>
                                <w:sz w:val="17"/>
                                <w:szCs w:val="17"/>
                              </w:rPr>
                              <w:t>NWTCUP</w:t>
                            </w:r>
                          </w:p>
                        </w:tc>
                        <w:tc>
                          <w:tcPr>
                            <w:tcW w:w="617" w:type="dxa"/>
                          </w:tcPr>
                          <w:p w:rsidR="00337164" w:rsidRPr="00D4033D" w:rsidRDefault="00337164" w:rsidP="006552D2">
                            <w:pPr>
                              <w:rPr>
                                <w:sz w:val="17"/>
                                <w:szCs w:val="17"/>
                              </w:rPr>
                            </w:pPr>
                            <w:r w:rsidRPr="00D4033D">
                              <w:rPr>
                                <w:sz w:val="17"/>
                                <w:szCs w:val="17"/>
                              </w:rPr>
                              <w:t>0.741</w:t>
                            </w:r>
                          </w:p>
                        </w:tc>
                      </w:tr>
                      <w:tr w:rsidR="00337164" w:rsidRPr="00CF2C8F" w:rsidTr="006552D2">
                        <w:tc>
                          <w:tcPr>
                            <w:tcW w:w="896" w:type="dxa"/>
                          </w:tcPr>
                          <w:p w:rsidR="00337164" w:rsidRPr="00CF2C8F" w:rsidRDefault="00337164" w:rsidP="006552D2">
                            <w:pPr>
                              <w:rPr>
                                <w:sz w:val="17"/>
                                <w:szCs w:val="17"/>
                              </w:rPr>
                            </w:pPr>
                            <w:r w:rsidRPr="00CF2C8F">
                              <w:rPr>
                                <w:sz w:val="17"/>
                                <w:szCs w:val="17"/>
                              </w:rPr>
                              <w:t>GP_LLJ</w:t>
                            </w:r>
                          </w:p>
                        </w:tc>
                        <w:tc>
                          <w:tcPr>
                            <w:tcW w:w="617" w:type="dxa"/>
                          </w:tcPr>
                          <w:p w:rsidR="00337164" w:rsidRPr="00D4033D" w:rsidRDefault="00337164" w:rsidP="006552D2">
                            <w:pPr>
                              <w:rPr>
                                <w:sz w:val="17"/>
                                <w:szCs w:val="17"/>
                              </w:rPr>
                            </w:pPr>
                            <w:r w:rsidRPr="00D4033D">
                              <w:rPr>
                                <w:sz w:val="17"/>
                                <w:szCs w:val="17"/>
                              </w:rPr>
                              <w:t>0.537</w:t>
                            </w:r>
                          </w:p>
                        </w:tc>
                      </w:tr>
                      <w:tr w:rsidR="00337164" w:rsidRPr="00CF2C8F" w:rsidTr="006552D2">
                        <w:tc>
                          <w:tcPr>
                            <w:tcW w:w="896" w:type="dxa"/>
                          </w:tcPr>
                          <w:p w:rsidR="00337164" w:rsidRPr="00CF2C8F" w:rsidRDefault="00337164" w:rsidP="006552D2">
                            <w:pPr>
                              <w:rPr>
                                <w:sz w:val="17"/>
                                <w:szCs w:val="17"/>
                              </w:rPr>
                            </w:pPr>
                            <w:r w:rsidRPr="00CF2C8F">
                              <w:rPr>
                                <w:sz w:val="17"/>
                                <w:szCs w:val="17"/>
                              </w:rPr>
                              <w:t>WF_UPW</w:t>
                            </w:r>
                          </w:p>
                        </w:tc>
                        <w:tc>
                          <w:tcPr>
                            <w:tcW w:w="617" w:type="dxa"/>
                          </w:tcPr>
                          <w:p w:rsidR="00337164" w:rsidRPr="00D4033D" w:rsidRDefault="00337164" w:rsidP="006552D2">
                            <w:pPr>
                              <w:rPr>
                                <w:sz w:val="17"/>
                                <w:szCs w:val="17"/>
                              </w:rPr>
                            </w:pPr>
                            <w:r w:rsidRPr="00D4033D">
                              <w:rPr>
                                <w:sz w:val="17"/>
                                <w:szCs w:val="17"/>
                              </w:rPr>
                              <w:t>0.917</w:t>
                            </w:r>
                          </w:p>
                        </w:tc>
                      </w:tr>
                      <w:tr w:rsidR="00337164" w:rsidRPr="00CF2C8F" w:rsidTr="006552D2">
                        <w:tc>
                          <w:tcPr>
                            <w:tcW w:w="896" w:type="dxa"/>
                          </w:tcPr>
                          <w:p w:rsidR="00337164" w:rsidRPr="00CF2C8F" w:rsidRDefault="00337164" w:rsidP="006552D2">
                            <w:pPr>
                              <w:rPr>
                                <w:sz w:val="17"/>
                                <w:szCs w:val="17"/>
                              </w:rPr>
                            </w:pPr>
                            <w:r w:rsidRPr="00CF2C8F">
                              <w:rPr>
                                <w:sz w:val="17"/>
                                <w:szCs w:val="17"/>
                              </w:rPr>
                              <w:t>WF_07D</w:t>
                            </w:r>
                          </w:p>
                        </w:tc>
                        <w:tc>
                          <w:tcPr>
                            <w:tcW w:w="617" w:type="dxa"/>
                          </w:tcPr>
                          <w:p w:rsidR="00337164" w:rsidRPr="00D4033D" w:rsidRDefault="00337164" w:rsidP="006552D2">
                            <w:pPr>
                              <w:rPr>
                                <w:sz w:val="17"/>
                                <w:szCs w:val="17"/>
                              </w:rPr>
                            </w:pPr>
                            <w:r w:rsidRPr="00D4033D">
                              <w:rPr>
                                <w:sz w:val="17"/>
                                <w:szCs w:val="17"/>
                              </w:rPr>
                              <w:t>1.485</w:t>
                            </w:r>
                          </w:p>
                        </w:tc>
                      </w:tr>
                      <w:tr w:rsidR="00337164" w:rsidRPr="00CF2C8F" w:rsidTr="006552D2">
                        <w:tc>
                          <w:tcPr>
                            <w:tcW w:w="896" w:type="dxa"/>
                            <w:tcBorders>
                              <w:bottom w:val="single" w:sz="8" w:space="0" w:color="auto"/>
                            </w:tcBorders>
                          </w:tcPr>
                          <w:p w:rsidR="00337164" w:rsidRPr="00CF2C8F" w:rsidRDefault="00337164" w:rsidP="006552D2">
                            <w:pPr>
                              <w:rPr>
                                <w:sz w:val="17"/>
                                <w:szCs w:val="17"/>
                              </w:rPr>
                            </w:pPr>
                            <w:r w:rsidRPr="00CF2C8F">
                              <w:rPr>
                                <w:sz w:val="17"/>
                                <w:szCs w:val="17"/>
                              </w:rPr>
                              <w:t>WF_14D</w:t>
                            </w:r>
                          </w:p>
                        </w:tc>
                        <w:tc>
                          <w:tcPr>
                            <w:tcW w:w="617" w:type="dxa"/>
                            <w:tcBorders>
                              <w:bottom w:val="single" w:sz="8" w:space="0" w:color="auto"/>
                            </w:tcBorders>
                          </w:tcPr>
                          <w:p w:rsidR="00337164" w:rsidRDefault="00337164" w:rsidP="006552D2">
                            <w:r w:rsidRPr="00D4033D">
                              <w:rPr>
                                <w:sz w:val="17"/>
                                <w:szCs w:val="17"/>
                              </w:rPr>
                              <w:t>1.304</w:t>
                            </w:r>
                          </w:p>
                        </w:tc>
                      </w:tr>
                    </w:tbl>
                    <w:p w:rsidR="00337164" w:rsidRDefault="00337164" w:rsidP="00094EF4"/>
                  </w:txbxContent>
                </v:textbox>
                <w10:wrap anchory="line"/>
              </v:shape>
            </w:pict>
          </mc:Fallback>
        </mc:AlternateContent>
      </w:r>
      <w:r>
        <w:rPr>
          <w:noProof/>
        </w:rPr>
        <w:drawing>
          <wp:inline distT="0" distB="0" distL="0" distR="0" wp14:anchorId="04B367A9" wp14:editId="719C77A3">
            <wp:extent cx="4572405" cy="2287722"/>
            <wp:effectExtent l="19050" t="0" r="0" b="0"/>
            <wp:docPr id="992" name="Picture 991" descr="Spectra-w-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defUstar.png"/>
                    <pic:cNvPicPr/>
                  </pic:nvPicPr>
                  <pic:blipFill>
                    <a:blip r:embed="rId568" cstate="print"/>
                    <a:srcRect t="4889" b="1128"/>
                    <a:stretch>
                      <a:fillRect/>
                    </a:stretch>
                  </pic:blipFill>
                  <pic:spPr>
                    <a:xfrm>
                      <a:off x="0" y="0"/>
                      <a:ext cx="4572405" cy="2287722"/>
                    </a:xfrm>
                    <a:prstGeom prst="rect">
                      <a:avLst/>
                    </a:prstGeom>
                  </pic:spPr>
                </pic:pic>
              </a:graphicData>
            </a:graphic>
          </wp:inline>
        </w:drawing>
      </w:r>
    </w:p>
    <w:p w:rsidR="00094EF4" w:rsidRPr="00D16C8E" w:rsidRDefault="00094EF4" w:rsidP="00094EF4">
      <w:pPr>
        <w:pStyle w:val="NRELFigureCaption"/>
      </w:pPr>
      <w:bookmarkStart w:id="625" w:name="_Toc399876314"/>
      <w:bookmarkStart w:id="626" w:name="_Toc452622697"/>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D703A1">
        <w:fldChar w:fldCharType="begin"/>
      </w:r>
      <w:r w:rsidR="00D703A1">
        <w:instrText xml:space="preserve"> SEQ SpecPlots_FIG \* MERGEFORMAT  \* MERGEFORMAT </w:instrText>
      </w:r>
      <w:r w:rsidR="00D703A1">
        <w:fldChar w:fldCharType="separate"/>
      </w:r>
      <w:r w:rsidR="007F0774">
        <w:rPr>
          <w:noProof/>
        </w:rPr>
        <w:t>5</w:t>
      </w:r>
      <w:r w:rsidR="00D703A1">
        <w:rPr>
          <w:noProof/>
        </w:rPr>
        <w:fldChar w:fldCharType="end"/>
      </w:r>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Pr>
          <w:i/>
          <w:noProof/>
        </w:rPr>
        <w:t>;</w:t>
      </w:r>
      <w:r w:rsidRPr="004179FA">
        <w:rPr>
          <w:noProof/>
        </w:rPr>
        <w:t xml:space="preserve">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625"/>
      <w:bookmarkEnd w:id="626"/>
      <w:r w:rsidRPr="00D16C8E">
        <w:br w:type="page"/>
      </w:r>
    </w:p>
    <w:p w:rsidR="00094EF4" w:rsidRDefault="00094EF4" w:rsidP="009C712B">
      <w:pPr>
        <w:pStyle w:val="NRELTableCaption"/>
        <w:rPr>
          <w:noProof/>
        </w:rPr>
      </w:pPr>
    </w:p>
    <w:p w:rsidR="00094EF4" w:rsidRPr="002956C5" w:rsidRDefault="00094EF4" w:rsidP="00094EF4">
      <w:pPr>
        <w:jc w:val="center"/>
      </w:pPr>
      <w:r>
        <w:rPr>
          <w:noProof/>
        </w:rPr>
        <w:drawing>
          <wp:inline distT="0" distB="0" distL="0" distR="0" wp14:anchorId="1AA69FBA" wp14:editId="054A71A0">
            <wp:extent cx="4572405" cy="2404480"/>
            <wp:effectExtent l="19050" t="0" r="0" b="0"/>
            <wp:docPr id="995" name="Picture 994" descr="Spectra-u-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fixUstar.png"/>
                    <pic:cNvPicPr/>
                  </pic:nvPicPr>
                  <pic:blipFill>
                    <a:blip r:embed="rId569"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13F5AC71" wp14:editId="52E5300F">
            <wp:extent cx="4572405" cy="2287722"/>
            <wp:effectExtent l="19050" t="0" r="0" b="0"/>
            <wp:docPr id="996" name="Picture 995" descr="Spectra-v-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fixUstar.png"/>
                    <pic:cNvPicPr/>
                  </pic:nvPicPr>
                  <pic:blipFill>
                    <a:blip r:embed="rId570" cstate="print"/>
                    <a:srcRect t="4889" b="1128"/>
                    <a:stretch>
                      <a:fillRect/>
                    </a:stretch>
                  </pic:blipFill>
                  <pic:spPr>
                    <a:xfrm>
                      <a:off x="0" y="0"/>
                      <a:ext cx="4572405" cy="2287722"/>
                    </a:xfrm>
                    <a:prstGeom prst="rect">
                      <a:avLst/>
                    </a:prstGeom>
                  </pic:spPr>
                </pic:pic>
              </a:graphicData>
            </a:graphic>
          </wp:inline>
        </w:drawing>
      </w:r>
      <w:r w:rsidRPr="002956C5">
        <w:rPr>
          <w:noProof/>
        </w:rPr>
        <w:drawing>
          <wp:inline distT="0" distB="0" distL="0" distR="0" wp14:anchorId="3D719474" wp14:editId="4958FA49">
            <wp:extent cx="4572405" cy="2287722"/>
            <wp:effectExtent l="19050" t="0" r="0" b="0"/>
            <wp:docPr id="997" name="Picture 996" descr="Spectra-w-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fixUstar.png"/>
                    <pic:cNvPicPr/>
                  </pic:nvPicPr>
                  <pic:blipFill>
                    <a:blip r:embed="rId571" cstate="print"/>
                    <a:srcRect t="4889" b="1128"/>
                    <a:stretch>
                      <a:fillRect/>
                    </a:stretch>
                  </pic:blipFill>
                  <pic:spPr>
                    <a:xfrm>
                      <a:off x="0" y="0"/>
                      <a:ext cx="4572405" cy="2287722"/>
                    </a:xfrm>
                    <a:prstGeom prst="rect">
                      <a:avLst/>
                    </a:prstGeom>
                  </pic:spPr>
                </pic:pic>
              </a:graphicData>
            </a:graphic>
          </wp:inline>
        </w:drawing>
      </w:r>
    </w:p>
    <w:p w:rsidR="00094EF4" w:rsidRDefault="00094EF4" w:rsidP="00094EF4">
      <w:pPr>
        <w:pStyle w:val="NRELFigureCaption"/>
        <w:rPr>
          <w:noProof/>
        </w:rPr>
      </w:pPr>
      <w:bookmarkStart w:id="627" w:name="_Toc399876315"/>
      <w:bookmarkStart w:id="628" w:name="_Toc452622698"/>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D703A1">
        <w:fldChar w:fldCharType="begin"/>
      </w:r>
      <w:r w:rsidR="00D703A1">
        <w:instrText xml:space="preserve"> SEQ SpecPlots_FIG \* MERGEFORMAT  \* MERGEFORMAT </w:instrText>
      </w:r>
      <w:r w:rsidR="00D703A1">
        <w:fldChar w:fldCharType="separate"/>
      </w:r>
      <w:r w:rsidR="007F0774">
        <w:rPr>
          <w:noProof/>
        </w:rPr>
        <w:t>6</w:t>
      </w:r>
      <w:r w:rsidR="00D703A1">
        <w:rPr>
          <w:noProof/>
        </w:rPr>
        <w:fldChar w:fldCharType="end"/>
      </w:r>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1.1 m/s</w:t>
      </w:r>
      <w:r w:rsidRPr="004179FA">
        <w:rPr>
          <w:noProof/>
        </w:rPr>
        <w:t>;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627"/>
      <w:bookmarkEnd w:id="628"/>
    </w:p>
    <w:p w:rsidR="00094EF4" w:rsidRDefault="00094EF4" w:rsidP="009C712B">
      <w:pPr>
        <w:pStyle w:val="NRELTableCaption"/>
        <w:rPr>
          <w:noProof/>
        </w:rPr>
        <w:sectPr w:rsidR="00094EF4" w:rsidSect="006552D2">
          <w:pgSz w:w="12240" w:h="15840" w:code="1"/>
          <w:pgMar w:top="1440" w:right="1440" w:bottom="1440" w:left="1440" w:header="720" w:footer="720" w:gutter="0"/>
          <w:cols w:space="432"/>
        </w:sectPr>
      </w:pPr>
    </w:p>
    <w:p w:rsidR="00094EF4" w:rsidRDefault="00094EF4" w:rsidP="00094EF4">
      <w:pPr>
        <w:pStyle w:val="NRELHead01"/>
      </w:pPr>
      <w:bookmarkStart w:id="629" w:name="Heading_ADCTP_InputFile"/>
      <w:bookmarkStart w:id="630" w:name="_Toc399876266"/>
      <w:bookmarkStart w:id="631" w:name="_Toc452622653"/>
      <w:r>
        <w:rPr>
          <w:noProof/>
        </w:rPr>
        <w:lastRenderedPageBreak/>
        <w:t xml:space="preserve">Appendix </w:t>
      </w:r>
      <w:bookmarkStart w:id="632" w:name="Appendix_ADCTP_letter"/>
      <w:r>
        <w:rPr>
          <w:noProof/>
        </w:rPr>
        <w:fldChar w:fldCharType="begin"/>
      </w:r>
      <w:r>
        <w:rPr>
          <w:noProof/>
        </w:rPr>
        <w:instrText xml:space="preserve"> SEQ Appendix \* MERGEFORMAT \* ALPHABETIC \* MERGEFORMAT </w:instrText>
      </w:r>
      <w:r>
        <w:rPr>
          <w:noProof/>
        </w:rPr>
        <w:fldChar w:fldCharType="separate"/>
      </w:r>
      <w:r w:rsidR="007F0774">
        <w:rPr>
          <w:noProof/>
        </w:rPr>
        <w:t>H</w:t>
      </w:r>
      <w:r>
        <w:rPr>
          <w:noProof/>
        </w:rPr>
        <w:fldChar w:fldCharType="end"/>
      </w:r>
      <w:bookmarkEnd w:id="632"/>
      <w:r>
        <w:rPr>
          <w:noProof/>
        </w:rPr>
        <w:t xml:space="preserve">: </w:t>
      </w:r>
      <w:r>
        <w:t>Sample AeroDyn</w:t>
      </w:r>
      <w:r w:rsidR="00DF20B3">
        <w:t xml:space="preserve"> v13</w:t>
      </w:r>
      <w:r>
        <w:t xml:space="preserve"> Coherent Turbulence Parameter Input File</w:t>
      </w:r>
      <w:bookmarkEnd w:id="629"/>
      <w:bookmarkEnd w:id="630"/>
      <w:bookmarkEnd w:id="631"/>
    </w:p>
    <w:p w:rsidR="00FE5E6A" w:rsidRPr="00FE5E6A" w:rsidRDefault="00FE5E6A" w:rsidP="00FE5E6A">
      <w:pPr>
        <w:pStyle w:val="NRELBodyText"/>
      </w:pP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Example </w:t>
      </w:r>
      <w:r>
        <w:rPr>
          <w:rStyle w:val="Example"/>
          <w:sz w:val="16"/>
          <w:szCs w:val="16"/>
        </w:rPr>
        <w:t>Coherent T</w:t>
      </w:r>
      <w:r w:rsidRPr="00ED0816">
        <w:rPr>
          <w:rStyle w:val="Example"/>
          <w:sz w:val="16"/>
          <w:szCs w:val="16"/>
        </w:rPr>
        <w:t xml:space="preserve">urbulence </w:t>
      </w:r>
      <w:r>
        <w:rPr>
          <w:rStyle w:val="Example"/>
          <w:sz w:val="16"/>
          <w:szCs w:val="16"/>
        </w:rPr>
        <w:t>P</w:t>
      </w:r>
      <w:r w:rsidRPr="00ED0816">
        <w:rPr>
          <w:rStyle w:val="Example"/>
          <w:sz w:val="16"/>
          <w:szCs w:val="16"/>
        </w:rPr>
        <w:t>arameter input file</w:t>
      </w:r>
      <w:r>
        <w:rPr>
          <w:rStyle w:val="Example"/>
          <w:sz w:val="16"/>
          <w:szCs w:val="16"/>
        </w:rPr>
        <w:t xml:space="preserve"> (</w:t>
      </w:r>
      <w:proofErr w:type="spellStart"/>
      <w:r>
        <w:rPr>
          <w:rStyle w:val="Example"/>
          <w:sz w:val="16"/>
          <w:szCs w:val="16"/>
        </w:rPr>
        <w:t>TurbSim_AD.ctp</w:t>
      </w:r>
      <w:proofErr w:type="spellEnd"/>
      <w:r>
        <w:rPr>
          <w:rStyle w:val="Example"/>
          <w:sz w:val="16"/>
          <w:szCs w:val="16"/>
        </w:rPr>
        <w:t>)</w:t>
      </w:r>
      <w:proofErr w:type="gramStart"/>
      <w:r w:rsidRPr="00ED0816">
        <w:rPr>
          <w:rStyle w:val="Example"/>
          <w:sz w:val="16"/>
          <w:szCs w:val="16"/>
        </w:rPr>
        <w:t>.  Valid with AeroDyn 12.57.</w:t>
      </w:r>
      <w:proofErr w:type="gramEnd"/>
    </w:p>
    <w:p w:rsidR="009C712B" w:rsidRDefault="009C712B" w:rsidP="00FE5E6A">
      <w:pPr>
        <w:pStyle w:val="NRELInputFile"/>
        <w:ind w:left="0" w:right="0"/>
        <w:rPr>
          <w:rStyle w:val="Example"/>
          <w:rFonts w:cs="Arial"/>
          <w:b/>
          <w:sz w:val="16"/>
          <w:szCs w:val="16"/>
        </w:rPr>
      </w:pPr>
      <w:r w:rsidRPr="00ED0816">
        <w:rPr>
          <w:rStyle w:val="Example"/>
          <w:sz w:val="16"/>
          <w:szCs w:val="16"/>
        </w:rPr>
        <w:t># Parameters that can vary from one turbine simulation to the next:</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"H:\x90_i16"  | </w:t>
      </w:r>
      <w:proofErr w:type="spellStart"/>
      <w:r w:rsidRPr="00ED0816">
        <w:rPr>
          <w:rStyle w:val="Example"/>
          <w:sz w:val="16"/>
          <w:szCs w:val="16"/>
        </w:rPr>
        <w:t>CTSpath</w:t>
      </w:r>
      <w:proofErr w:type="spellEnd"/>
      <w:r w:rsidRPr="00ED0816">
        <w:rPr>
          <w:rStyle w:val="Example"/>
          <w:sz w:val="16"/>
          <w:szCs w:val="16"/>
        </w:rPr>
        <w:t xml:space="preserve">  - Path to coherent turbulence data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w:t>
      </w:r>
      <w:proofErr w:type="spellStart"/>
      <w:r w:rsidRPr="00ED0816">
        <w:rPr>
          <w:rStyle w:val="Example"/>
          <w:sz w:val="16"/>
          <w:szCs w:val="16"/>
        </w:rPr>
        <w:t>TurbSim.cts</w:t>
      </w:r>
      <w:proofErr w:type="spellEnd"/>
      <w:r w:rsidRPr="00ED0816">
        <w:rPr>
          <w:rStyle w:val="Example"/>
          <w:sz w:val="16"/>
          <w:szCs w:val="16"/>
        </w:rPr>
        <w:t xml:space="preserve">" | </w:t>
      </w:r>
      <w:proofErr w:type="spellStart"/>
      <w:r w:rsidRPr="00ED0816">
        <w:rPr>
          <w:rStyle w:val="Example"/>
          <w:sz w:val="16"/>
          <w:szCs w:val="16"/>
        </w:rPr>
        <w:t>CTTSfile</w:t>
      </w:r>
      <w:proofErr w:type="spellEnd"/>
      <w:r w:rsidRPr="00ED0816">
        <w:rPr>
          <w:rStyle w:val="Example"/>
          <w:sz w:val="16"/>
          <w:szCs w:val="16"/>
        </w:rPr>
        <w:t xml:space="preserve"> - File containing time step</w:t>
      </w:r>
      <w:r>
        <w:rPr>
          <w:rStyle w:val="Example"/>
          <w:sz w:val="16"/>
          <w:szCs w:val="16"/>
        </w:rPr>
        <w:t>s</w:t>
      </w:r>
      <w:r w:rsidRPr="00ED0816">
        <w:rPr>
          <w:rStyle w:val="Example"/>
          <w:sz w:val="16"/>
          <w:szCs w:val="16"/>
        </w:rPr>
        <w:t xml:space="preserve"> of the coherent turbulence event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w:t>
      </w:r>
      <w:proofErr w:type="spellStart"/>
      <w:r w:rsidRPr="00ED0816">
        <w:rPr>
          <w:rStyle w:val="Example"/>
          <w:sz w:val="16"/>
          <w:szCs w:val="16"/>
        </w:rPr>
        <w:t>TurbSim.wnd</w:t>
      </w:r>
      <w:proofErr w:type="spellEnd"/>
      <w:r w:rsidRPr="00ED0816">
        <w:rPr>
          <w:rStyle w:val="Example"/>
          <w:sz w:val="16"/>
          <w:szCs w:val="16"/>
        </w:rPr>
        <w:t xml:space="preserve">" | </w:t>
      </w:r>
      <w:proofErr w:type="spellStart"/>
      <w:r w:rsidRPr="00ED0816">
        <w:rPr>
          <w:rStyle w:val="Example"/>
          <w:sz w:val="16"/>
          <w:szCs w:val="16"/>
        </w:rPr>
        <w:t>CTbackgr</w:t>
      </w:r>
      <w:proofErr w:type="spellEnd"/>
      <w:r w:rsidRPr="00ED0816">
        <w:rPr>
          <w:rStyle w:val="Example"/>
          <w:sz w:val="16"/>
          <w:szCs w:val="16"/>
        </w:rPr>
        <w:t xml:space="preserve"> - Name of file containing background wind data (quoted string)</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CT_DF_Y  - Decimation factor for wind data in the y direction </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CT_DF_Z  - Decimation factor for wind data in the z direction </w:t>
      </w:r>
    </w:p>
    <w:p w:rsidR="009C712B" w:rsidRDefault="009C712B" w:rsidP="00FE5E6A">
      <w:pPr>
        <w:pStyle w:val="NRELInputFile"/>
        <w:ind w:left="0" w:right="0"/>
        <w:rPr>
          <w:rStyle w:val="Example"/>
          <w:rFonts w:cs="Arial"/>
          <w:b/>
          <w:sz w:val="16"/>
          <w:szCs w:val="16"/>
        </w:rPr>
      </w:pP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Pr="009E7AB7" w:rsidRDefault="009C712B" w:rsidP="00FE5E6A">
      <w:pPr>
        <w:pStyle w:val="NRELInputFile"/>
        <w:ind w:left="0" w:right="0"/>
        <w:rPr>
          <w:rStyle w:val="Example"/>
          <w:rFonts w:ascii="Times New Roman" w:hAnsi="Times New Roman" w:cs="Times New Roman"/>
          <w:b/>
          <w:sz w:val="16"/>
          <w:szCs w:val="16"/>
        </w:rPr>
      </w:pPr>
      <w:r w:rsidRPr="00FC02C3">
        <w:rPr>
          <w:rStyle w:val="Example"/>
          <w:sz w:val="16"/>
          <w:szCs w:val="16"/>
        </w:rPr>
        <w:t>NOTE: Do not add or remove any lines in this file!</w:t>
      </w: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Default="009C712B" w:rsidP="00FE5E6A">
      <w:pPr>
        <w:pStyle w:val="NRELInputFile"/>
        <w:ind w:left="0" w:right="0"/>
        <w:rPr>
          <w:rStyle w:val="Example"/>
          <w:sz w:val="16"/>
          <w:szCs w:val="16"/>
        </w:rPr>
      </w:pPr>
      <w:r>
        <w:rPr>
          <w:rStyle w:val="Example"/>
          <w:sz w:val="16"/>
          <w:szCs w:val="16"/>
        </w:rPr>
        <w:t xml:space="preserve">For decimation factors, </w:t>
      </w:r>
      <w:r w:rsidRPr="00ED0816">
        <w:rPr>
          <w:rStyle w:val="Example"/>
          <w:sz w:val="16"/>
          <w:szCs w:val="16"/>
        </w:rPr>
        <w:t>1</w:t>
      </w:r>
      <w:r>
        <w:rPr>
          <w:rStyle w:val="Example"/>
          <w:sz w:val="16"/>
          <w:szCs w:val="16"/>
        </w:rPr>
        <w:t xml:space="preserve"> =</w:t>
      </w:r>
      <w:r w:rsidRPr="00ED0816">
        <w:rPr>
          <w:rStyle w:val="Example"/>
          <w:sz w:val="16"/>
          <w:szCs w:val="16"/>
        </w:rPr>
        <w:t xml:space="preserve"> use every point, </w:t>
      </w:r>
      <w:proofErr w:type="gramStart"/>
      <w:r w:rsidRPr="00ED0816">
        <w:rPr>
          <w:rStyle w:val="Example"/>
          <w:sz w:val="16"/>
          <w:szCs w:val="16"/>
        </w:rPr>
        <w:t>2</w:t>
      </w:r>
      <w:proofErr w:type="gramEnd"/>
      <w:r>
        <w:rPr>
          <w:rStyle w:val="Example"/>
          <w:sz w:val="16"/>
          <w:szCs w:val="16"/>
        </w:rPr>
        <w:t xml:space="preserve"> =</w:t>
      </w:r>
      <w:r w:rsidRPr="00ED0816">
        <w:rPr>
          <w:rStyle w:val="Example"/>
          <w:sz w:val="16"/>
          <w:szCs w:val="16"/>
        </w:rPr>
        <w:t xml:space="preserve"> use every other point, etc.</w:t>
      </w: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rFonts w:cs="Arial"/>
          <w:b/>
          <w:sz w:val="16"/>
          <w:szCs w:val="16"/>
        </w:rPr>
      </w:pPr>
    </w:p>
    <w:p w:rsidR="001E66AB" w:rsidRPr="003140EA" w:rsidRDefault="001E66AB" w:rsidP="00CA3E77">
      <w:pPr>
        <w:pStyle w:val="NRELBodyText"/>
      </w:pPr>
    </w:p>
    <w:sectPr w:rsidR="001E66AB" w:rsidRPr="003140EA" w:rsidSect="00E14A47">
      <w:headerReference w:type="default" r:id="rId572"/>
      <w:pgSz w:w="12240" w:h="15840" w:code="181"/>
      <w:pgMar w:top="1440" w:right="1440" w:bottom="1440" w:left="1440" w:header="720" w:footer="432"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9" w:author="Bonnie Jonkman" w:date="2016-06-01T21:24:00Z" w:initials="BJJ">
    <w:p w:rsidR="00337164" w:rsidRDefault="00337164">
      <w:pPr>
        <w:pStyle w:val="CommentText"/>
      </w:pPr>
      <w:r>
        <w:rPr>
          <w:rStyle w:val="CommentReference"/>
        </w:rPr>
        <w:annotationRef/>
      </w:r>
      <w:r>
        <w:t>Add phase angles to this figure</w:t>
      </w:r>
      <w:r w:rsidR="004B3194">
        <w:t xml:space="preserve"> and update with InflowWind</w:t>
      </w:r>
    </w:p>
  </w:comment>
  <w:comment w:id="55" w:author="Bonnie Jonkman" w:date="2014-10-09T14:53:00Z" w:initials="BJJ">
    <w:p w:rsidR="00337164" w:rsidRDefault="00337164">
      <w:pPr>
        <w:pStyle w:val="CommentText"/>
      </w:pPr>
      <w:r>
        <w:rPr>
          <w:rStyle w:val="CommentReference"/>
        </w:rPr>
        <w:annotationRef/>
      </w:r>
      <w:r>
        <w:t>This list needs updating</w:t>
      </w:r>
    </w:p>
  </w:comment>
  <w:comment w:id="73" w:author="Bonnie Jonkman" w:date="2014-10-09T13:35:00Z" w:initials="BJJ">
    <w:p w:rsidR="00337164" w:rsidRDefault="00337164">
      <w:pPr>
        <w:pStyle w:val="CommentText"/>
      </w:pPr>
      <w:r>
        <w:rPr>
          <w:rStyle w:val="CommentReference"/>
        </w:rPr>
        <w:annotationRef/>
      </w:r>
      <w:r>
        <w:t>Update this section!</w:t>
      </w:r>
    </w:p>
  </w:comment>
  <w:comment w:id="82" w:author="Bonnie Jonkman" w:date="2014-10-09T13:40:00Z" w:initials="BJJ">
    <w:p w:rsidR="00337164" w:rsidRDefault="00337164">
      <w:pPr>
        <w:pStyle w:val="CommentText"/>
      </w:pPr>
      <w:r>
        <w:rPr>
          <w:rStyle w:val="CommentReference"/>
        </w:rPr>
        <w:annotationRef/>
      </w:r>
      <w:r>
        <w:t>Need to update this figure.</w:t>
      </w:r>
    </w:p>
  </w:comment>
  <w:comment w:id="286" w:author="Bonnie Jonkman" w:date="2014-10-09T12:22:00Z" w:initials="BJJ">
    <w:p w:rsidR="00337164" w:rsidRDefault="00337164">
      <w:pPr>
        <w:pStyle w:val="CommentText"/>
      </w:pPr>
      <w:r>
        <w:rPr>
          <w:rStyle w:val="CommentReference"/>
        </w:rPr>
        <w:annotationRef/>
      </w:r>
      <w:r>
        <w:t>Apparently we didn’t define this earlier. We should define this somewhere near Table 2</w:t>
      </w:r>
    </w:p>
  </w:comment>
  <w:comment w:id="434" w:author="Bonnie Jonkman" w:date="2016-06-01T21:24:00Z" w:initials="BJJ">
    <w:p w:rsidR="00DF20B3" w:rsidRDefault="00DF20B3">
      <w:pPr>
        <w:pStyle w:val="CommentText"/>
      </w:pPr>
      <w:r>
        <w:rPr>
          <w:rStyle w:val="CommentReference"/>
        </w:rPr>
        <w:annotationRef/>
      </w:r>
      <w:r>
        <w:t>Need equation</w:t>
      </w:r>
    </w:p>
  </w:comment>
  <w:comment w:id="437" w:author="Bonnie Jonkman" w:date="2016-06-01T13:45:00Z" w:initials="BJJ">
    <w:p w:rsidR="0072742E" w:rsidRDefault="0072742E">
      <w:pPr>
        <w:pStyle w:val="CommentText"/>
      </w:pPr>
      <w:r>
        <w:rPr>
          <w:rStyle w:val="CommentReference"/>
        </w:rPr>
        <w:annotationRef/>
      </w:r>
      <w:r>
        <w:t>Insert reference here</w:t>
      </w:r>
    </w:p>
  </w:comment>
  <w:comment w:id="551" w:author="Bonnie Jonkman" w:date="2016-06-01T21:25:00Z" w:initials="BJJ">
    <w:p w:rsidR="00DF20B3" w:rsidRDefault="00DF20B3">
      <w:pPr>
        <w:pStyle w:val="CommentText"/>
      </w:pPr>
      <w:r>
        <w:rPr>
          <w:rStyle w:val="CommentReference"/>
        </w:rPr>
        <w:annotationRef/>
      </w:r>
      <w:r>
        <w:t>Update this figure</w:t>
      </w:r>
    </w:p>
  </w:comment>
  <w:comment w:id="559" w:author="Bonnie Jonkman" w:date="2016-06-01T21:25:00Z" w:initials="BJJ">
    <w:p w:rsidR="00DF20B3" w:rsidRDefault="00DF20B3">
      <w:pPr>
        <w:pStyle w:val="CommentText"/>
      </w:pPr>
      <w:r>
        <w:rPr>
          <w:rStyle w:val="CommentReference"/>
        </w:rPr>
        <w:annotationRef/>
      </w:r>
      <w:r>
        <w:t>Update this figure</w:t>
      </w:r>
    </w:p>
  </w:comment>
  <w:comment w:id="571" w:author="Bonnie Jonkman" w:date="2016-06-01T21:26:00Z" w:initials="BJJ">
    <w:p w:rsidR="00DF20B3" w:rsidRDefault="00DF20B3">
      <w:pPr>
        <w:pStyle w:val="CommentText"/>
      </w:pPr>
      <w:r>
        <w:rPr>
          <w:rStyle w:val="CommentReference"/>
        </w:rPr>
        <w:annotationRef/>
      </w:r>
      <w:r>
        <w:t>Update as necessary</w:t>
      </w:r>
    </w:p>
  </w:comment>
  <w:comment w:id="616" w:author="Bonnie Jonkman" w:date="2016-06-01T21:27:00Z" w:initials="BJJ">
    <w:p w:rsidR="00DF20B3" w:rsidRDefault="00DF20B3">
      <w:pPr>
        <w:pStyle w:val="CommentText"/>
      </w:pPr>
      <w:r>
        <w:rPr>
          <w:rStyle w:val="CommentReference"/>
        </w:rPr>
        <w:annotationRef/>
      </w:r>
      <w:r>
        <w:t>Add API?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03A1" w:rsidRDefault="00D703A1" w:rsidP="0007091A">
      <w:pPr>
        <w:spacing w:after="0" w:line="240" w:lineRule="auto"/>
      </w:pPr>
      <w:r>
        <w:separator/>
      </w:r>
    </w:p>
  </w:endnote>
  <w:endnote w:type="continuationSeparator" w:id="0">
    <w:p w:rsidR="00D703A1" w:rsidRDefault="00D703A1" w:rsidP="00070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4D"/>
    <w:family w:val="auto"/>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G Times (E1)">
    <w:altName w:val="Times New Roman"/>
    <w:panose1 w:val="00000000000000000000"/>
    <w:charset w:val="00"/>
    <w:family w:val="roman"/>
    <w:notTrueType/>
    <w:pitch w:val="variable"/>
    <w:sig w:usb0="00000003" w:usb1="00000000" w:usb2="00000000" w:usb3="00000000" w:csb0="00000001" w:csb1="00000000"/>
  </w:font>
  <w:font w:name="Helv">
    <w:panose1 w:val="020B060402020203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ZWAdobeF">
    <w:panose1 w:val="000000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Pr="003B42A5" w:rsidRDefault="00337164">
    <w:pPr>
      <w:pStyle w:val="Footer"/>
      <w:rPr>
        <w:rFonts w:ascii="Arial" w:hAnsi="Arial" w:cs="Arial"/>
      </w:rPr>
    </w:pPr>
    <w:r>
      <w:rPr>
        <w:rFonts w:ascii="Arial" w:hAnsi="Arial" w:cs="Arial"/>
        <w:noProof/>
      </w:rPr>
      <mc:AlternateContent>
        <mc:Choice Requires="wps">
          <w:drawing>
            <wp:anchor distT="0" distB="0" distL="114300" distR="114300" simplePos="0" relativeHeight="251696128" behindDoc="0" locked="1" layoutInCell="1" allowOverlap="1" wp14:anchorId="0526A423" wp14:editId="3673872A">
              <wp:simplePos x="0" y="0"/>
              <wp:positionH relativeFrom="page">
                <wp:posOffset>2743200</wp:posOffset>
              </wp:positionH>
              <wp:positionV relativeFrom="page">
                <wp:posOffset>9235440</wp:posOffset>
              </wp:positionV>
              <wp:extent cx="2343150" cy="242570"/>
              <wp:effectExtent l="0" t="0" r="0" b="5080"/>
              <wp:wrapNone/>
              <wp:docPr id="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Pr="00F34BBC" w:rsidRDefault="00337164" w:rsidP="00902DD6">
                          <w:pPr>
                            <w:spacing w:before="120" w:after="0" w:line="240" w:lineRule="auto"/>
                            <w:rPr>
                              <w:rFonts w:ascii="Arial" w:hAnsi="Arial" w:cs="Arial"/>
                            </w:rPr>
                          </w:pPr>
                          <w:r w:rsidRPr="00F34BBC">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75" type="#_x0000_t202" style="position:absolute;margin-left:3in;margin-top:727.2pt;width:184.5pt;height:19.1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" filled="f" stroked="f">
              <v:textbox inset="3.6pt,0,0,0">
                <w:txbxContent>
                  <w:p w:rsidR="00337164" w:rsidRPr="00F34BBC" w:rsidRDefault="00337164" w:rsidP="00902DD6">
                    <w:pPr>
                      <w:spacing w:before="120" w:after="0" w:line="240" w:lineRule="auto"/>
                      <w:rPr>
                        <w:rFonts w:ascii="Arial" w:hAnsi="Arial" w:cs="Arial"/>
                      </w:rPr>
                    </w:pPr>
                    <w:r w:rsidRPr="00F34BBC">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1" layoutInCell="1" allowOverlap="1" wp14:anchorId="091535CC" wp14:editId="0DBD76EE">
              <wp:simplePos x="0" y="0"/>
              <wp:positionH relativeFrom="page">
                <wp:posOffset>457200</wp:posOffset>
              </wp:positionH>
              <wp:positionV relativeFrom="page">
                <wp:posOffset>8686800</wp:posOffset>
              </wp:positionV>
              <wp:extent cx="2143125" cy="762000"/>
              <wp:effectExtent l="0" t="0" r="9525" b="63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337164" w:rsidRDefault="00337164"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337164" w:rsidRDefault="00337164" w:rsidP="003140EA">
                          <w:pPr>
                            <w:spacing w:after="0" w:line="240" w:lineRule="auto"/>
                            <w:rPr>
                              <w:rFonts w:ascii="Arial" w:hAnsi="Arial" w:cs="Arial"/>
                              <w:spacing w:val="-6"/>
                            </w:rPr>
                          </w:pPr>
                          <w:r>
                            <w:rPr>
                              <w:rFonts w:ascii="Arial" w:hAnsi="Arial" w:cs="Arial"/>
                              <w:spacing w:val="-6"/>
                              <w:sz w:val="20"/>
                              <w:szCs w:val="20"/>
                            </w:rPr>
                            <w:t>303-275-3000 • www.nrel.gov</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 o:spid="_x0000_s1076" type="#_x0000_t202" style="position:absolute;margin-left:36pt;margin-top:684pt;width:168.75pt;height:60pt;z-index:251707392;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" filled="f" stroked="f">
              <v:textbox style="mso-fit-shape-to-text:t" inset="0,0,0,0">
                <w:txbxContent>
                  <w:p w:rsidR="00337164" w:rsidRDefault="00337164"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337164" w:rsidRDefault="00337164"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337164" w:rsidRDefault="00337164" w:rsidP="003140EA">
                    <w:pPr>
                      <w:spacing w:after="0" w:line="240" w:lineRule="auto"/>
                      <w:rPr>
                        <w:rFonts w:ascii="Arial" w:hAnsi="Arial" w:cs="Arial"/>
                        <w:spacing w:val="-6"/>
                      </w:rPr>
                    </w:pPr>
                    <w:r>
                      <w:rPr>
                        <w:rFonts w:ascii="Arial" w:hAnsi="Arial" w:cs="Arial"/>
                        <w:spacing w:val="-6"/>
                        <w:sz w:val="20"/>
                        <w:szCs w:val="20"/>
                      </w:rPr>
                      <w:t>303-275-3000 • www.nrel.gov</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5344" behindDoc="1" locked="1" layoutInCell="1" allowOverlap="1" wp14:anchorId="38883532" wp14:editId="5C6D837F">
              <wp:simplePos x="0" y="0"/>
              <wp:positionH relativeFrom="page">
                <wp:posOffset>2743200</wp:posOffset>
              </wp:positionH>
              <wp:positionV relativeFrom="page">
                <wp:posOffset>7726680</wp:posOffset>
              </wp:positionV>
              <wp:extent cx="4700016" cy="868680"/>
              <wp:effectExtent l="0" t="0" r="5715" b="762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337164" w:rsidRDefault="00337164"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Text Box 1" o:spid="_x0000_s1077" type="#_x0000_t202" style="position:absolute;margin-left:3in;margin-top:608.4pt;width:370.1pt;height:68.4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" filled="f" stroked="f">
              <v:textbox inset="3.6pt,0,0,0">
                <w:txbxContent>
                  <w:p w:rsidR="00337164" w:rsidRDefault="00337164"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337164" w:rsidRDefault="00337164"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82816" behindDoc="0" locked="1" layoutInCell="1" allowOverlap="1" wp14:anchorId="705A9226" wp14:editId="5DA5B50A">
              <wp:simplePos x="0" y="0"/>
              <wp:positionH relativeFrom="page">
                <wp:posOffset>457200</wp:posOffset>
              </wp:positionH>
              <wp:positionV relativeFrom="page">
                <wp:posOffset>8595360</wp:posOffset>
              </wp:positionV>
              <wp:extent cx="6858000" cy="0"/>
              <wp:effectExtent l="9525" t="13335" r="9525" b="5715"/>
              <wp:wrapNone/>
              <wp:docPr id="5"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1" o:spid="_x0000_s1026" type="#_x0000_t32" style="position:absolute;margin-left:36pt;margin-top:676.8pt;width:540pt;height:0;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">
              <w10:wrap anchorx="page" anchory="page"/>
              <w10:anchorlock/>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Pr="003B42A5" w:rsidRDefault="00337164" w:rsidP="001737F8">
    <w:pPr>
      <w:pStyle w:val="Footer"/>
      <w:tabs>
        <w:tab w:val="clear" w:pos="4680"/>
        <w:tab w:val="clear" w:pos="9360"/>
        <w:tab w:val="left" w:pos="2179"/>
      </w:tabs>
      <w:rPr>
        <w:rFonts w:ascii="Arial" w:hAnsi="Arial" w:cs="Arial"/>
      </w:rPr>
    </w:pPr>
    <w:r>
      <w:rPr>
        <w:rFonts w:ascii="Arial" w:hAnsi="Arial" w:cs="Arial"/>
        <w:noProof/>
      </w:rPr>
      <mc:AlternateContent>
        <mc:Choice Requires="wps">
          <w:drawing>
            <wp:anchor distT="0" distB="0" distL="114300" distR="114300" simplePos="0" relativeHeight="251697152" behindDoc="0" locked="1" layoutInCell="1" allowOverlap="1" wp14:anchorId="43127D0D" wp14:editId="37543616">
              <wp:simplePos x="0" y="0"/>
              <wp:positionH relativeFrom="page">
                <wp:posOffset>2743200</wp:posOffset>
              </wp:positionH>
              <wp:positionV relativeFrom="page">
                <wp:posOffset>9235440</wp:posOffset>
              </wp:positionV>
              <wp:extent cx="2343150" cy="228600"/>
              <wp:effectExtent l="0" t="0" r="0" b="0"/>
              <wp:wrapNone/>
              <wp:docPr id="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Pr="003140EA" w:rsidRDefault="00337164" w:rsidP="00984C56">
                          <w:pPr>
                            <w:spacing w:before="120" w:after="0" w:line="240" w:lineRule="auto"/>
                            <w:rPr>
                              <w:rFonts w:ascii="Arial" w:hAnsi="Arial" w:cs="Arial"/>
                            </w:rPr>
                          </w:pPr>
                          <w:r w:rsidRPr="003140EA">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78" type="#_x0000_t202" style="position:absolute;margin-left:3in;margin-top:727.2pt;width:184.5pt;height:1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" filled="f" stroked="f">
              <v:textbox inset="3.6pt,0,0,0">
                <w:txbxContent>
                  <w:p w:rsidR="00337164" w:rsidRPr="003140EA" w:rsidRDefault="00337164" w:rsidP="00984C56">
                    <w:pPr>
                      <w:spacing w:before="120" w:after="0" w:line="240" w:lineRule="auto"/>
                      <w:rPr>
                        <w:rFonts w:ascii="Arial" w:hAnsi="Arial" w:cs="Arial"/>
                      </w:rPr>
                    </w:pPr>
                    <w:r w:rsidRPr="003140EA">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1" locked="1" layoutInCell="1" allowOverlap="1" wp14:anchorId="34ABC614" wp14:editId="3CDAD02C">
              <wp:simplePos x="0" y="0"/>
              <wp:positionH relativeFrom="page">
                <wp:posOffset>2743200</wp:posOffset>
              </wp:positionH>
              <wp:positionV relativeFrom="page">
                <wp:posOffset>7726680</wp:posOffset>
              </wp:positionV>
              <wp:extent cx="4700016" cy="868680"/>
              <wp:effectExtent l="0" t="0" r="5715"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7164" w:rsidRDefault="00337164"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337164" w:rsidRDefault="00337164"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in;margin-top:608.4pt;width:370.1pt;height:68.4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" filled="f" stroked="f">
              <v:textbox inset="3.6pt,0,0,0">
                <w:txbxContent>
                  <w:p w:rsidR="00337164" w:rsidRDefault="00337164"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337164" w:rsidRDefault="00337164"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Default="0033716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Pr="003B42A5" w:rsidRDefault="00337164" w:rsidP="00776280">
    <w:pPr>
      <w:pStyle w:val="Footer"/>
      <w:tabs>
        <w:tab w:val="clear" w:pos="4680"/>
        <w:tab w:val="clear" w:pos="9360"/>
        <w:tab w:val="left" w:pos="1985"/>
        <w:tab w:val="left" w:pos="2179"/>
      </w:tabs>
      <w:rPr>
        <w:rFonts w:ascii="Arial" w:hAnsi="Arial"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Default="00337164" w:rsidP="00746229">
    <w:pPr>
      <w:pStyle w:val="NRELPageNumber"/>
      <w:rPr>
        <w:noProof/>
      </w:rPr>
    </w:pPr>
    <w:r>
      <w:fldChar w:fldCharType="begin"/>
    </w:r>
    <w:r>
      <w:instrText xml:space="preserve"> PAGE   \* MERGEFORMAT </w:instrText>
    </w:r>
    <w:r>
      <w:fldChar w:fldCharType="separate"/>
    </w:r>
    <w:r w:rsidR="007F0774">
      <w:rPr>
        <w:noProof/>
      </w:rPr>
      <w:t>ix</w:t>
    </w:r>
    <w:r>
      <w:rPr>
        <w:noProof/>
      </w:rPr>
      <w:fldChar w:fldCharType="end"/>
    </w:r>
  </w:p>
  <w:p w:rsidR="00337164" w:rsidRDefault="00337164" w:rsidP="00746229">
    <w:pPr>
      <w:pStyle w:val="NRELPageNumber"/>
    </w:pPr>
  </w:p>
  <w:p w:rsidR="00337164" w:rsidRPr="0020324D" w:rsidRDefault="00337164" w:rsidP="00746229">
    <w:pPr>
      <w:pStyle w:val="NRELPageNumber"/>
      <w:rPr>
        <w:rFonts w:ascii="Arial" w:hAnsi="Arial" w:cs="Arial"/>
        <w:color w:val="808080" w:themeColor="background1" w:themeShade="80"/>
        <w:sz w:val="18"/>
      </w:rPr>
    </w:pPr>
    <w:r>
      <w:rPr>
        <w:rFonts w:ascii="Arial" w:hAnsi="Arial" w:cs="Arial"/>
        <w:color w:val="808080" w:themeColor="background1" w:themeShade="80"/>
        <w:sz w:val="18"/>
      </w:rPr>
      <w:t xml:space="preserve">This report is available at no cost from the National Renewable Energy Laboratory at </w:t>
    </w:r>
    <w:hyperlink r:id="rId1" w:history="1">
      <w:r w:rsidRPr="0020324D">
        <w:rPr>
          <w:rStyle w:val="Hyperlink"/>
          <w:rFonts w:ascii="Arial" w:hAnsi="Arial" w:cs="Arial"/>
          <w:sz w:val="18"/>
        </w:rPr>
        <w:t>www.nrel.gov/publications</w:t>
      </w:r>
    </w:hyperlink>
    <w:r>
      <w:rPr>
        <w:rFonts w:ascii="Arial" w:hAnsi="Arial" w:cs="Arial"/>
        <w:color w:val="808080" w:themeColor="background1" w:themeShade="80"/>
        <w:sz w:val="18"/>
      </w:rPr>
      <w:t>.</w:t>
    </w:r>
  </w:p>
  <w:p w:rsidR="00337164" w:rsidRDefault="00337164"/>
  <w:p w:rsidR="00337164" w:rsidRDefault="0033716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Pr="00325CE8" w:rsidRDefault="00337164" w:rsidP="00DF745D">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166890">
      <w:rPr>
        <w:rStyle w:val="PageNumber"/>
        <w:noProof/>
        <w:sz w:val="18"/>
        <w:szCs w:val="18"/>
      </w:rPr>
      <w:t>56</w:t>
    </w:r>
    <w:r w:rsidRPr="00325CE8">
      <w:rPr>
        <w:rStyle w:val="PageNumber"/>
        <w:sz w:val="18"/>
        <w:szCs w:val="18"/>
      </w:rPr>
      <w:fldChar w:fldCharType="end"/>
    </w:r>
    <w:bookmarkStart w:id="529" w:name="_Toc111947829"/>
    <w:bookmarkStart w:id="530" w:name="_Toc128452701"/>
    <w:bookmarkEnd w:id="529"/>
    <w:bookmarkEnd w:id="530"/>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Pr="00CF437E" w:rsidRDefault="00337164" w:rsidP="006552D2">
    <w:pPr>
      <w:pStyle w:val="Footer"/>
    </w:pPr>
    <w:r w:rsidRPr="00CF437E">
      <w:t>F1147-E(12/2004)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03A1" w:rsidRDefault="00D703A1" w:rsidP="0007091A">
      <w:pPr>
        <w:spacing w:after="0" w:line="240" w:lineRule="auto"/>
      </w:pPr>
      <w:r>
        <w:separator/>
      </w:r>
    </w:p>
  </w:footnote>
  <w:footnote w:type="continuationSeparator" w:id="0">
    <w:p w:rsidR="00D703A1" w:rsidRDefault="00D703A1" w:rsidP="0007091A">
      <w:pPr>
        <w:spacing w:after="0" w:line="240" w:lineRule="auto"/>
      </w:pPr>
      <w:r>
        <w:continuationSeparator/>
      </w:r>
    </w:p>
  </w:footnote>
  <w:footnote w:id="1">
    <w:p w:rsidR="00337164" w:rsidRDefault="00337164" w:rsidP="00DF745D">
      <w:pPr>
        <w:pStyle w:val="NRELFootnoteEndnote"/>
      </w:pPr>
      <w:r>
        <w:rPr>
          <w:rStyle w:val="FootnoteReference"/>
        </w:rPr>
        <w:footnoteRef/>
      </w:r>
      <w:r>
        <w:t xml:space="preserve"> This model differs slightly from the original neutral spectra defined by </w:t>
      </w:r>
      <w:proofErr w:type="spellStart"/>
      <w:r>
        <w:t>Kaimal</w:t>
      </w:r>
      <w:proofErr w:type="spellEnd"/>
      <w:r>
        <w:t>.</w:t>
      </w:r>
    </w:p>
  </w:footnote>
  <w:footnote w:id="2">
    <w:p w:rsidR="00337164" w:rsidRDefault="00337164" w:rsidP="00A40172">
      <w:pPr>
        <w:pStyle w:val="FootnoteText"/>
      </w:pPr>
      <w:r>
        <w:rPr>
          <w:rStyle w:val="FootnoteReference"/>
        </w:rPr>
        <w:footnoteRef/>
      </w:r>
      <w:r>
        <w:t xml:space="preserve"> Currently the interpolation in space is limited to </w:t>
      </w:r>
      <w:r w:rsidRPr="000E5096">
        <w:rPr>
          <w:i/>
        </w:rPr>
        <w:t>Z</w:t>
      </w:r>
      <w:r>
        <w:t xml:space="preserve"> (height). It is envisioned that future versions will also interpolate in the lateral direction.</w:t>
      </w:r>
    </w:p>
  </w:footnote>
  <w:footnote w:id="3">
    <w:p w:rsidR="00337164" w:rsidRDefault="00337164" w:rsidP="00DF745D">
      <w:pPr>
        <w:pStyle w:val="FootnoteText"/>
      </w:pPr>
      <w:r>
        <w:rPr>
          <w:rStyle w:val="FootnoteReference"/>
        </w:rPr>
        <w:footnoteRef/>
      </w:r>
      <w:r>
        <w:t xml:space="preserve"> As a general rule of thumb, the number 30 is the dividing line between large and small sample statistics.</w:t>
      </w:r>
    </w:p>
  </w:footnote>
  <w:footnote w:id="4">
    <w:p w:rsidR="00337164" w:rsidRDefault="00337164"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Pr>
          <w:i/>
        </w:rPr>
        <w:t>W</w:t>
      </w:r>
      <w:r w:rsidRPr="00A629E0">
        <w:rPr>
          <w:i/>
        </w:rPr>
        <w:t> = 3.</w:t>
      </w:r>
    </w:p>
  </w:footnote>
  <w:footnote w:id="5">
    <w:p w:rsidR="00337164" w:rsidRDefault="00337164"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sidRPr="005D76A3">
        <w:rPr>
          <w:i/>
        </w:rPr>
        <w:t>W</w:t>
      </w:r>
      <w:r w:rsidRPr="00A629E0">
        <w:rPr>
          <w:i/>
        </w:rPr>
        <w:t> = 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Pr="003B42A5" w:rsidRDefault="00337164">
    <w:pPr>
      <w:pStyle w:val="Header"/>
      <w:rPr>
        <w:rFonts w:ascii="Arial" w:hAnsi="Arial" w:cs="Arial"/>
      </w:rPr>
    </w:pPr>
    <w:r>
      <w:rPr>
        <w:noProof/>
      </w:rPr>
      <w:drawing>
        <wp:anchor distT="0" distB="0" distL="114300" distR="114300" simplePos="0" relativeHeight="251709440" behindDoc="1" locked="1" layoutInCell="1" allowOverlap="1" wp14:anchorId="29B37EE3" wp14:editId="66179E75">
          <wp:simplePos x="0" y="0"/>
          <wp:positionH relativeFrom="page">
            <wp:posOffset>365760</wp:posOffset>
          </wp:positionH>
          <wp:positionV relativeFrom="page">
            <wp:posOffset>640080</wp:posOffset>
          </wp:positionV>
          <wp:extent cx="2167128" cy="612648"/>
          <wp:effectExtent l="0" t="0" r="5080" b="0"/>
          <wp:wrapNone/>
          <wp:docPr id="42" name="Picture 2"/>
          <wp:cNvGraphicFramePr/>
          <a:graphic xmlns:a="http://schemas.openxmlformats.org/drawingml/2006/main">
            <a:graphicData uri="http://schemas.openxmlformats.org/drawingml/2006/picture">
              <pic:pic xmlns:pic="http://schemas.openxmlformats.org/drawingml/2006/picture">
                <pic:nvPicPr>
                  <pic:cNvPr id="42" name="Picture 2"/>
                  <pic:cNvPicPr/>
                </pic:nvPicPr>
                <pic:blipFill rotWithShape="1">
                  <a:blip r:embed="rId1" cstate="print">
                    <a:extLst>
                      <a:ext uri="{28A0092B-C50C-407E-A947-70E740481C1C}">
                        <a14:useLocalDpi xmlns:a14="http://schemas.microsoft.com/office/drawing/2010/main" val="0"/>
                      </a:ext>
                    </a:extLst>
                  </a:blip>
                  <a:srcRect l="3865" r="3634"/>
                  <a:stretch/>
                </pic:blipFill>
                <pic:spPr bwMode="auto">
                  <a:xfrm>
                    <a:off x="0" y="0"/>
                    <a:ext cx="2167128" cy="6126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81792" behindDoc="0" locked="1" layoutInCell="1" allowOverlap="1" wp14:anchorId="3326E019" wp14:editId="756FE0A4">
              <wp:simplePos x="0" y="0"/>
              <wp:positionH relativeFrom="page">
                <wp:posOffset>457200</wp:posOffset>
              </wp:positionH>
              <wp:positionV relativeFrom="page">
                <wp:posOffset>1408430</wp:posOffset>
              </wp:positionV>
              <wp:extent cx="6858000" cy="0"/>
              <wp:effectExtent l="9525" t="8255" r="9525" b="10795"/>
              <wp:wrapNone/>
              <wp:docPr id="1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36pt;margin-top:110.9pt;width:540pt;height:0;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">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71552" behindDoc="0" locked="1" layoutInCell="1" allowOverlap="1" wp14:anchorId="6009F14E" wp14:editId="787B3598">
              <wp:simplePos x="0" y="0"/>
              <wp:positionH relativeFrom="page">
                <wp:posOffset>2651760</wp:posOffset>
              </wp:positionH>
              <wp:positionV relativeFrom="page">
                <wp:posOffset>457200</wp:posOffset>
              </wp:positionV>
              <wp:extent cx="0" cy="9144000"/>
              <wp:effectExtent l="13335" t="9525" r="5715" b="9525"/>
              <wp:wrapNone/>
              <wp:docPr id="10"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08.8pt;margin-top:36pt;width:0;height:10in;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">
              <w10:wrap anchorx="page"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Pr="003B42A5" w:rsidRDefault="00337164">
    <w:pPr>
      <w:pStyle w:val="Header"/>
      <w:rPr>
        <w:rFonts w:ascii="Arial" w:hAnsi="Arial" w:cs="Arial"/>
      </w:rPr>
    </w:pPr>
    <w:r w:rsidRPr="003B42A5">
      <w:rPr>
        <w:rFonts w:ascii="Arial" w:hAnsi="Arial" w:cs="Arial"/>
        <w:noProof/>
      </w:rPr>
      <w:drawing>
        <wp:anchor distT="0" distB="0" distL="114300" distR="114300" simplePos="0" relativeHeight="251694080" behindDoc="1" locked="1" layoutInCell="1" allowOverlap="1" wp14:anchorId="003854C9" wp14:editId="0C195D18">
          <wp:simplePos x="0" y="0"/>
          <wp:positionH relativeFrom="page">
            <wp:posOffset>457200</wp:posOffset>
          </wp:positionH>
          <wp:positionV relativeFrom="page">
            <wp:posOffset>457200</wp:posOffset>
          </wp:positionV>
          <wp:extent cx="6858000" cy="2047875"/>
          <wp:effectExtent l="0" t="0" r="0" b="9525"/>
          <wp:wrapNone/>
          <wp:docPr id="2" name="Picture 1" descr="NREL Technical Report Cove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_report_comps.jpg"/>
                  <pic:cNvPicPr/>
                </pic:nvPicPr>
                <pic:blipFill>
                  <a:blip r:embed="rId1"/>
                  <a:stretch>
                    <a:fillRect/>
                  </a:stretch>
                </pic:blipFill>
                <pic:spPr>
                  <a:xfrm>
                    <a:off x="0" y="0"/>
                    <a:ext cx="6858000" cy="204787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Default="0033716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Pr="003B42A5" w:rsidRDefault="00337164">
    <w:pPr>
      <w:pStyle w:val="Header"/>
      <w:rPr>
        <w:rFonts w:ascii="Arial" w:hAnsi="Arial"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Default="0033716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7164" w:rsidRPr="003B42A5" w:rsidRDefault="00337164" w:rsidP="00746229">
    <w:pPr>
      <w:pStyle w:val="xLineSpac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EDCD08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704FDD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470154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28B9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878AD7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EC6B3D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90BF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BC99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146B89E"/>
    <w:lvl w:ilvl="0">
      <w:start w:val="1"/>
      <w:numFmt w:val="decimal"/>
      <w:pStyle w:val="ListNumber"/>
      <w:lvlText w:val="%1."/>
      <w:lvlJc w:val="left"/>
      <w:pPr>
        <w:tabs>
          <w:tab w:val="num" w:pos="360"/>
        </w:tabs>
        <w:ind w:left="360" w:hanging="360"/>
      </w:pPr>
    </w:lvl>
  </w:abstractNum>
  <w:abstractNum w:abstractNumId="9">
    <w:nsid w:val="FFFFFF89"/>
    <w:multiLevelType w:val="singleLevel"/>
    <w:tmpl w:val="2F94A94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9C87A0E"/>
    <w:multiLevelType w:val="hybridMultilevel"/>
    <w:tmpl w:val="62B660D8"/>
    <w:lvl w:ilvl="0" w:tplc="3224014A">
      <w:start w:val="1"/>
      <w:numFmt w:val="decimal"/>
      <w:pStyle w:val="NRELList01"/>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0AB017D"/>
    <w:multiLevelType w:val="hybridMultilevel"/>
    <w:tmpl w:val="6ADE1E10"/>
    <w:lvl w:ilvl="0" w:tplc="294A7720">
      <w:start w:val="1"/>
      <w:numFmt w:val="bullet"/>
      <w:pStyle w:val="NRELBullet0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DC1715C"/>
    <w:multiLevelType w:val="hybridMultilevel"/>
    <w:tmpl w:val="1C3EF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41F3ECC"/>
    <w:multiLevelType w:val="multilevel"/>
    <w:tmpl w:val="7D90832C"/>
    <w:lvl w:ilvl="0">
      <w:start w:val="1"/>
      <w:numFmt w:val="decimal"/>
      <w:pStyle w:val="NRELHead01Numbered"/>
      <w:lvlText w:val="%1"/>
      <w:lvlJc w:val="left"/>
      <w:pPr>
        <w:tabs>
          <w:tab w:val="num" w:pos="432"/>
        </w:tabs>
        <w:ind w:left="432" w:hanging="432"/>
      </w:pPr>
      <w:rPr>
        <w:rFonts w:hint="default"/>
      </w:rPr>
    </w:lvl>
    <w:lvl w:ilvl="1">
      <w:start w:val="1"/>
      <w:numFmt w:val="decimal"/>
      <w:pStyle w:val="NRELHead02Numbered"/>
      <w:lvlText w:val="%1.%2"/>
      <w:lvlJc w:val="left"/>
      <w:pPr>
        <w:tabs>
          <w:tab w:val="num" w:pos="576"/>
        </w:tabs>
        <w:ind w:left="576" w:hanging="576"/>
      </w:pPr>
      <w:rPr>
        <w:rFonts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0"/>
  </w:num>
  <w:num w:numId="2">
    <w:abstractNumId w:val="11"/>
  </w:num>
  <w:num w:numId="3">
    <w:abstractNumId w:val="12"/>
  </w:num>
  <w:num w:numId="4">
    <w:abstractNumId w:val="15"/>
  </w:num>
  <w:num w:numId="5">
    <w:abstractNumId w:val="16"/>
  </w:num>
  <w:num w:numId="6">
    <w:abstractNumId w:val="17"/>
  </w:num>
  <w:num w:numId="7">
    <w:abstractNumId w:val="14"/>
  </w:num>
  <w:num w:numId="8">
    <w:abstractNumId w:val="13"/>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A41"/>
    <w:rsid w:val="00013080"/>
    <w:rsid w:val="00022C10"/>
    <w:rsid w:val="0002744F"/>
    <w:rsid w:val="00033F83"/>
    <w:rsid w:val="000534CF"/>
    <w:rsid w:val="000546BF"/>
    <w:rsid w:val="0007091A"/>
    <w:rsid w:val="000734E9"/>
    <w:rsid w:val="00073D90"/>
    <w:rsid w:val="0007419B"/>
    <w:rsid w:val="00076449"/>
    <w:rsid w:val="0008027C"/>
    <w:rsid w:val="00081D62"/>
    <w:rsid w:val="00094EF4"/>
    <w:rsid w:val="0009680C"/>
    <w:rsid w:val="00096E51"/>
    <w:rsid w:val="000A0AD1"/>
    <w:rsid w:val="000E5096"/>
    <w:rsid w:val="000F2B31"/>
    <w:rsid w:val="000F4B28"/>
    <w:rsid w:val="00100A7F"/>
    <w:rsid w:val="001150F9"/>
    <w:rsid w:val="001238D2"/>
    <w:rsid w:val="00134401"/>
    <w:rsid w:val="001366EA"/>
    <w:rsid w:val="00144701"/>
    <w:rsid w:val="0014585F"/>
    <w:rsid w:val="00155221"/>
    <w:rsid w:val="00166890"/>
    <w:rsid w:val="0017008A"/>
    <w:rsid w:val="001737F8"/>
    <w:rsid w:val="0019165A"/>
    <w:rsid w:val="001969F2"/>
    <w:rsid w:val="001A5E89"/>
    <w:rsid w:val="001B0EB1"/>
    <w:rsid w:val="001B3863"/>
    <w:rsid w:val="001B3E35"/>
    <w:rsid w:val="001C2D47"/>
    <w:rsid w:val="001C64F9"/>
    <w:rsid w:val="001D020A"/>
    <w:rsid w:val="001E66AB"/>
    <w:rsid w:val="001F4855"/>
    <w:rsid w:val="00211A99"/>
    <w:rsid w:val="00213913"/>
    <w:rsid w:val="002228F2"/>
    <w:rsid w:val="00227898"/>
    <w:rsid w:val="00235898"/>
    <w:rsid w:val="002400E9"/>
    <w:rsid w:val="00241FC4"/>
    <w:rsid w:val="00250615"/>
    <w:rsid w:val="00253F64"/>
    <w:rsid w:val="00255BEF"/>
    <w:rsid w:val="00256B06"/>
    <w:rsid w:val="002613CA"/>
    <w:rsid w:val="0026269C"/>
    <w:rsid w:val="00274CB1"/>
    <w:rsid w:val="0027561C"/>
    <w:rsid w:val="00284DF2"/>
    <w:rsid w:val="002851CC"/>
    <w:rsid w:val="002857C4"/>
    <w:rsid w:val="0029024F"/>
    <w:rsid w:val="002907F8"/>
    <w:rsid w:val="00294414"/>
    <w:rsid w:val="002964C9"/>
    <w:rsid w:val="002D36F4"/>
    <w:rsid w:val="003048AC"/>
    <w:rsid w:val="00305F0C"/>
    <w:rsid w:val="00312A68"/>
    <w:rsid w:val="003140EA"/>
    <w:rsid w:val="00315D80"/>
    <w:rsid w:val="00316372"/>
    <w:rsid w:val="00323997"/>
    <w:rsid w:val="00325522"/>
    <w:rsid w:val="00327944"/>
    <w:rsid w:val="0033145B"/>
    <w:rsid w:val="00335756"/>
    <w:rsid w:val="00337164"/>
    <w:rsid w:val="003644D9"/>
    <w:rsid w:val="00364FC2"/>
    <w:rsid w:val="00375925"/>
    <w:rsid w:val="00380F62"/>
    <w:rsid w:val="003B42A5"/>
    <w:rsid w:val="003B6151"/>
    <w:rsid w:val="003C1040"/>
    <w:rsid w:val="003C21D4"/>
    <w:rsid w:val="003D22BF"/>
    <w:rsid w:val="003E0527"/>
    <w:rsid w:val="003E5723"/>
    <w:rsid w:val="003E7078"/>
    <w:rsid w:val="003F5AAB"/>
    <w:rsid w:val="00401200"/>
    <w:rsid w:val="004239AD"/>
    <w:rsid w:val="0042578A"/>
    <w:rsid w:val="004275D5"/>
    <w:rsid w:val="0046560C"/>
    <w:rsid w:val="00473581"/>
    <w:rsid w:val="00481A5C"/>
    <w:rsid w:val="00495884"/>
    <w:rsid w:val="004A72C9"/>
    <w:rsid w:val="004A759B"/>
    <w:rsid w:val="004B3194"/>
    <w:rsid w:val="004C34BD"/>
    <w:rsid w:val="004C77D3"/>
    <w:rsid w:val="004D0BA5"/>
    <w:rsid w:val="004D1807"/>
    <w:rsid w:val="004E34CE"/>
    <w:rsid w:val="004E7E5C"/>
    <w:rsid w:val="005065B0"/>
    <w:rsid w:val="00510FFF"/>
    <w:rsid w:val="00526B2A"/>
    <w:rsid w:val="005335BA"/>
    <w:rsid w:val="005436C4"/>
    <w:rsid w:val="00544B37"/>
    <w:rsid w:val="005710CA"/>
    <w:rsid w:val="005778FA"/>
    <w:rsid w:val="005844F3"/>
    <w:rsid w:val="0058563F"/>
    <w:rsid w:val="00585FA8"/>
    <w:rsid w:val="0058707E"/>
    <w:rsid w:val="005A795C"/>
    <w:rsid w:val="005B4502"/>
    <w:rsid w:val="005B60E3"/>
    <w:rsid w:val="005C06F9"/>
    <w:rsid w:val="005E21FA"/>
    <w:rsid w:val="00602927"/>
    <w:rsid w:val="00605BE4"/>
    <w:rsid w:val="00621106"/>
    <w:rsid w:val="006272A5"/>
    <w:rsid w:val="006312E8"/>
    <w:rsid w:val="006552D2"/>
    <w:rsid w:val="006626D3"/>
    <w:rsid w:val="0066423F"/>
    <w:rsid w:val="0067149A"/>
    <w:rsid w:val="00680D57"/>
    <w:rsid w:val="00681270"/>
    <w:rsid w:val="006906F1"/>
    <w:rsid w:val="0069428D"/>
    <w:rsid w:val="006943A8"/>
    <w:rsid w:val="00694A84"/>
    <w:rsid w:val="006B063D"/>
    <w:rsid w:val="006B6307"/>
    <w:rsid w:val="006B63AD"/>
    <w:rsid w:val="006E06A5"/>
    <w:rsid w:val="00701BA0"/>
    <w:rsid w:val="00717489"/>
    <w:rsid w:val="00726BED"/>
    <w:rsid w:val="0072742E"/>
    <w:rsid w:val="007405A7"/>
    <w:rsid w:val="007413C9"/>
    <w:rsid w:val="00746229"/>
    <w:rsid w:val="0075724B"/>
    <w:rsid w:val="00761A6A"/>
    <w:rsid w:val="00764314"/>
    <w:rsid w:val="007664CE"/>
    <w:rsid w:val="00770077"/>
    <w:rsid w:val="00772A41"/>
    <w:rsid w:val="00776280"/>
    <w:rsid w:val="0077700E"/>
    <w:rsid w:val="007A1E52"/>
    <w:rsid w:val="007A72F4"/>
    <w:rsid w:val="007A7C34"/>
    <w:rsid w:val="007B152C"/>
    <w:rsid w:val="007C1CD1"/>
    <w:rsid w:val="007C4161"/>
    <w:rsid w:val="007C7E11"/>
    <w:rsid w:val="007D6D08"/>
    <w:rsid w:val="007F0774"/>
    <w:rsid w:val="007F6D3A"/>
    <w:rsid w:val="00817078"/>
    <w:rsid w:val="00827373"/>
    <w:rsid w:val="00837C81"/>
    <w:rsid w:val="00852333"/>
    <w:rsid w:val="00886D7A"/>
    <w:rsid w:val="008949A6"/>
    <w:rsid w:val="00895F49"/>
    <w:rsid w:val="008C652C"/>
    <w:rsid w:val="008D155B"/>
    <w:rsid w:val="008D544A"/>
    <w:rsid w:val="008E6EFD"/>
    <w:rsid w:val="00902DD6"/>
    <w:rsid w:val="009078EF"/>
    <w:rsid w:val="009109F5"/>
    <w:rsid w:val="00914CE8"/>
    <w:rsid w:val="00923594"/>
    <w:rsid w:val="00940669"/>
    <w:rsid w:val="00944AF6"/>
    <w:rsid w:val="009458F9"/>
    <w:rsid w:val="00962236"/>
    <w:rsid w:val="00971858"/>
    <w:rsid w:val="0098192E"/>
    <w:rsid w:val="00984C56"/>
    <w:rsid w:val="009856C3"/>
    <w:rsid w:val="009B0D79"/>
    <w:rsid w:val="009B3CBD"/>
    <w:rsid w:val="009B60BB"/>
    <w:rsid w:val="009C50AD"/>
    <w:rsid w:val="009C712B"/>
    <w:rsid w:val="009D21EA"/>
    <w:rsid w:val="009E1AB7"/>
    <w:rsid w:val="009E4CCC"/>
    <w:rsid w:val="009E67CF"/>
    <w:rsid w:val="00A12B5E"/>
    <w:rsid w:val="00A377B6"/>
    <w:rsid w:val="00A40172"/>
    <w:rsid w:val="00A45F42"/>
    <w:rsid w:val="00A52DD4"/>
    <w:rsid w:val="00A966A4"/>
    <w:rsid w:val="00AB455B"/>
    <w:rsid w:val="00AD3C63"/>
    <w:rsid w:val="00AF580C"/>
    <w:rsid w:val="00B07772"/>
    <w:rsid w:val="00B122A8"/>
    <w:rsid w:val="00B12BB9"/>
    <w:rsid w:val="00B20BD9"/>
    <w:rsid w:val="00B25618"/>
    <w:rsid w:val="00B32F55"/>
    <w:rsid w:val="00B46DBF"/>
    <w:rsid w:val="00B47144"/>
    <w:rsid w:val="00B532D7"/>
    <w:rsid w:val="00B57DFE"/>
    <w:rsid w:val="00B63AF7"/>
    <w:rsid w:val="00B708CD"/>
    <w:rsid w:val="00B773D1"/>
    <w:rsid w:val="00B80229"/>
    <w:rsid w:val="00B94CDB"/>
    <w:rsid w:val="00B96CB5"/>
    <w:rsid w:val="00BA156A"/>
    <w:rsid w:val="00BA65D8"/>
    <w:rsid w:val="00BD1BEE"/>
    <w:rsid w:val="00BD5FE5"/>
    <w:rsid w:val="00BD6C1C"/>
    <w:rsid w:val="00BE1EC8"/>
    <w:rsid w:val="00BE366C"/>
    <w:rsid w:val="00BF4A73"/>
    <w:rsid w:val="00C00002"/>
    <w:rsid w:val="00C12D43"/>
    <w:rsid w:val="00C24967"/>
    <w:rsid w:val="00C32E10"/>
    <w:rsid w:val="00C40D70"/>
    <w:rsid w:val="00C40D90"/>
    <w:rsid w:val="00C4312A"/>
    <w:rsid w:val="00C70C98"/>
    <w:rsid w:val="00C8150A"/>
    <w:rsid w:val="00C83076"/>
    <w:rsid w:val="00C8387D"/>
    <w:rsid w:val="00C85EAC"/>
    <w:rsid w:val="00C92640"/>
    <w:rsid w:val="00C94EE9"/>
    <w:rsid w:val="00CA1D36"/>
    <w:rsid w:val="00CA28D9"/>
    <w:rsid w:val="00CA3E77"/>
    <w:rsid w:val="00CA4EF1"/>
    <w:rsid w:val="00CB258F"/>
    <w:rsid w:val="00CC0B4B"/>
    <w:rsid w:val="00CC7465"/>
    <w:rsid w:val="00CD161C"/>
    <w:rsid w:val="00CE4F4B"/>
    <w:rsid w:val="00CF6EA2"/>
    <w:rsid w:val="00D0421F"/>
    <w:rsid w:val="00D2310D"/>
    <w:rsid w:val="00D25096"/>
    <w:rsid w:val="00D31D97"/>
    <w:rsid w:val="00D37A35"/>
    <w:rsid w:val="00D42407"/>
    <w:rsid w:val="00D65100"/>
    <w:rsid w:val="00D703A1"/>
    <w:rsid w:val="00D7279F"/>
    <w:rsid w:val="00D803E9"/>
    <w:rsid w:val="00D81D6F"/>
    <w:rsid w:val="00D956F1"/>
    <w:rsid w:val="00DA5944"/>
    <w:rsid w:val="00DC2FC1"/>
    <w:rsid w:val="00DD2A58"/>
    <w:rsid w:val="00DF20B3"/>
    <w:rsid w:val="00DF745D"/>
    <w:rsid w:val="00E12E46"/>
    <w:rsid w:val="00E14A47"/>
    <w:rsid w:val="00E17589"/>
    <w:rsid w:val="00E20A43"/>
    <w:rsid w:val="00E222F2"/>
    <w:rsid w:val="00E31746"/>
    <w:rsid w:val="00E359D6"/>
    <w:rsid w:val="00E37D28"/>
    <w:rsid w:val="00E46246"/>
    <w:rsid w:val="00E52B44"/>
    <w:rsid w:val="00E60AED"/>
    <w:rsid w:val="00E9018B"/>
    <w:rsid w:val="00E9040F"/>
    <w:rsid w:val="00E90663"/>
    <w:rsid w:val="00E92276"/>
    <w:rsid w:val="00EB60CC"/>
    <w:rsid w:val="00ED42A1"/>
    <w:rsid w:val="00EE5908"/>
    <w:rsid w:val="00EF6248"/>
    <w:rsid w:val="00F02EA9"/>
    <w:rsid w:val="00F06A02"/>
    <w:rsid w:val="00F122C3"/>
    <w:rsid w:val="00F22F45"/>
    <w:rsid w:val="00F34BBC"/>
    <w:rsid w:val="00F43800"/>
    <w:rsid w:val="00F461E2"/>
    <w:rsid w:val="00F46EA9"/>
    <w:rsid w:val="00F55EE8"/>
    <w:rsid w:val="00F574FA"/>
    <w:rsid w:val="00F672C7"/>
    <w:rsid w:val="00F7460F"/>
    <w:rsid w:val="00F768C4"/>
    <w:rsid w:val="00F76EF6"/>
    <w:rsid w:val="00FA20BC"/>
    <w:rsid w:val="00FA363F"/>
    <w:rsid w:val="00FA4AA9"/>
    <w:rsid w:val="00FB1EAF"/>
    <w:rsid w:val="00FB2C8B"/>
    <w:rsid w:val="00FB2E20"/>
    <w:rsid w:val="00FE5E6A"/>
    <w:rsid w:val="00FF0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table" w:styleId="LightList-Accent1">
    <w:name w:val="Light List Accent 1"/>
    <w:basedOn w:val="TableNormal"/>
    <w:uiPriority w:val="61"/>
    <w:rsid w:val="00E60AE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table" w:styleId="LightList-Accent1">
    <w:name w:val="Light List Accent 1"/>
    <w:basedOn w:val="TableNormal"/>
    <w:uiPriority w:val="61"/>
    <w:rsid w:val="00E60AE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269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99" Type="http://schemas.openxmlformats.org/officeDocument/2006/relationships/oleObject" Target="embeddings/oleObject116.bin"/><Relationship Id="rId21" Type="http://schemas.openxmlformats.org/officeDocument/2006/relationships/hyperlink" Target="file:///C:\Users\bjonkman\Documents\DATA\DesignCodes\preprocessors\TurbSim\SVNdirectory\branches\Modularization\TurbSim.docx" TargetMode="External"/><Relationship Id="rId63" Type="http://schemas.openxmlformats.org/officeDocument/2006/relationships/hyperlink" Target="file:///C:\Users\bjonkman\Documents\DATA\DesignCodes\preprocessors\TurbSim\SVNdirectory\branches\Modularization\TurbSim.docx" TargetMode="External"/><Relationship Id="rId159" Type="http://schemas.openxmlformats.org/officeDocument/2006/relationships/oleObject" Target="embeddings/oleObject42.bin"/><Relationship Id="rId324" Type="http://schemas.openxmlformats.org/officeDocument/2006/relationships/oleObject" Target="embeddings/oleObject128.bin"/><Relationship Id="rId366" Type="http://schemas.openxmlformats.org/officeDocument/2006/relationships/oleObject" Target="embeddings/oleObject157.bin"/><Relationship Id="rId531" Type="http://schemas.openxmlformats.org/officeDocument/2006/relationships/image" Target="media/image209.wmf"/><Relationship Id="rId573" Type="http://schemas.openxmlformats.org/officeDocument/2006/relationships/fontTable" Target="fontTable.xml"/><Relationship Id="rId170" Type="http://schemas.openxmlformats.org/officeDocument/2006/relationships/image" Target="media/image57.wmf"/><Relationship Id="rId226" Type="http://schemas.openxmlformats.org/officeDocument/2006/relationships/image" Target="media/image82.wmf"/><Relationship Id="rId433" Type="http://schemas.openxmlformats.org/officeDocument/2006/relationships/oleObject" Target="embeddings/oleObject192.bin"/><Relationship Id="rId268" Type="http://schemas.openxmlformats.org/officeDocument/2006/relationships/oleObject" Target="embeddings/oleObject100.bin"/><Relationship Id="rId475" Type="http://schemas.openxmlformats.org/officeDocument/2006/relationships/oleObject" Target="embeddings/oleObject216.bin"/><Relationship Id="rId32" Type="http://schemas.openxmlformats.org/officeDocument/2006/relationships/image" Target="media/image3.wmf"/><Relationship Id="rId74" Type="http://schemas.openxmlformats.org/officeDocument/2006/relationships/hyperlink" Target="file:///C:\Users\bjonkman\Documents\DATA\DesignCodes\preprocessors\TurbSim\SVNdirectory\branches\Modularization\TurbSim.docx" TargetMode="External"/><Relationship Id="rId128" Type="http://schemas.openxmlformats.org/officeDocument/2006/relationships/oleObject" Target="embeddings/oleObject26.bin"/><Relationship Id="rId335" Type="http://schemas.openxmlformats.org/officeDocument/2006/relationships/oleObject" Target="embeddings/oleObject136.bin"/><Relationship Id="rId377" Type="http://schemas.openxmlformats.org/officeDocument/2006/relationships/oleObject" Target="embeddings/oleObject164.bin"/><Relationship Id="rId500" Type="http://schemas.openxmlformats.org/officeDocument/2006/relationships/hyperlink" Target="http://www.netlib.org/lapack/" TargetMode="External"/><Relationship Id="rId542" Type="http://schemas.openxmlformats.org/officeDocument/2006/relationships/oleObject" Target="embeddings/oleObject241.bin"/><Relationship Id="rId5" Type="http://schemas.openxmlformats.org/officeDocument/2006/relationships/settings" Target="settings.xml"/><Relationship Id="rId181" Type="http://schemas.openxmlformats.org/officeDocument/2006/relationships/oleObject" Target="embeddings/oleObject54.bin"/><Relationship Id="rId237" Type="http://schemas.openxmlformats.org/officeDocument/2006/relationships/oleObject" Target="embeddings/oleObject86.bin"/><Relationship Id="rId402" Type="http://schemas.openxmlformats.org/officeDocument/2006/relationships/oleObject" Target="embeddings/oleObject177.bin"/><Relationship Id="rId279" Type="http://schemas.openxmlformats.org/officeDocument/2006/relationships/oleObject" Target="embeddings/oleObject106.bin"/><Relationship Id="rId444" Type="http://schemas.openxmlformats.org/officeDocument/2006/relationships/oleObject" Target="embeddings/oleObject197.bin"/><Relationship Id="rId486" Type="http://schemas.openxmlformats.org/officeDocument/2006/relationships/oleObject" Target="embeddings/oleObject227.bin"/><Relationship Id="rId43" Type="http://schemas.openxmlformats.org/officeDocument/2006/relationships/oleObject" Target="embeddings/oleObject5.bin"/><Relationship Id="rId139" Type="http://schemas.openxmlformats.org/officeDocument/2006/relationships/image" Target="media/image44.wmf"/><Relationship Id="rId290" Type="http://schemas.openxmlformats.org/officeDocument/2006/relationships/oleObject" Target="embeddings/oleObject111.bin"/><Relationship Id="rId304" Type="http://schemas.openxmlformats.org/officeDocument/2006/relationships/image" Target="media/image119.wmf"/><Relationship Id="rId346" Type="http://schemas.openxmlformats.org/officeDocument/2006/relationships/oleObject" Target="embeddings/oleObject145.bin"/><Relationship Id="rId388" Type="http://schemas.openxmlformats.org/officeDocument/2006/relationships/image" Target="media/image152.wmf"/><Relationship Id="rId511" Type="http://schemas.openxmlformats.org/officeDocument/2006/relationships/image" Target="media/image197.emf"/><Relationship Id="rId553" Type="http://schemas.openxmlformats.org/officeDocument/2006/relationships/footer" Target="footer7.xml"/><Relationship Id="rId85" Type="http://schemas.openxmlformats.org/officeDocument/2006/relationships/image" Target="media/image12.png"/><Relationship Id="rId150" Type="http://schemas.openxmlformats.org/officeDocument/2006/relationships/oleObject" Target="embeddings/oleObject37.bin"/><Relationship Id="rId192" Type="http://schemas.openxmlformats.org/officeDocument/2006/relationships/image" Target="media/image68.wmf"/><Relationship Id="rId206" Type="http://schemas.openxmlformats.org/officeDocument/2006/relationships/image" Target="media/image75.png"/><Relationship Id="rId413" Type="http://schemas.openxmlformats.org/officeDocument/2006/relationships/image" Target="media/image164.wmf"/><Relationship Id="rId248" Type="http://schemas.openxmlformats.org/officeDocument/2006/relationships/oleObject" Target="embeddings/oleObject90.bin"/><Relationship Id="rId455" Type="http://schemas.openxmlformats.org/officeDocument/2006/relationships/image" Target="media/image187.wmf"/><Relationship Id="rId497" Type="http://schemas.openxmlformats.org/officeDocument/2006/relationships/hyperlink" Target="http://wind.nrel.gov/designcodes/preprocessors/turbsim/TurbSimOverview.pdf" TargetMode="External"/><Relationship Id="rId12" Type="http://schemas.openxmlformats.org/officeDocument/2006/relationships/footer" Target="footer2.xml"/><Relationship Id="rId108" Type="http://schemas.openxmlformats.org/officeDocument/2006/relationships/image" Target="media/image25.emf"/><Relationship Id="rId315" Type="http://schemas.openxmlformats.org/officeDocument/2006/relationships/image" Target="media/image125.wmf"/><Relationship Id="rId357" Type="http://schemas.openxmlformats.org/officeDocument/2006/relationships/oleObject" Target="embeddings/oleObject151.bin"/><Relationship Id="rId522" Type="http://schemas.openxmlformats.org/officeDocument/2006/relationships/oleObject" Target="embeddings/oleObject231.bin"/><Relationship Id="rId54" Type="http://schemas.openxmlformats.org/officeDocument/2006/relationships/hyperlink" Target="file:///C:\Users\bjonkman\Documents\DATA\DesignCodes\preprocessors\TurbSim\SVNdirectory\branches\Modularization\TurbSim.docx" TargetMode="External"/><Relationship Id="rId96" Type="http://schemas.openxmlformats.org/officeDocument/2006/relationships/oleObject" Target="embeddings/oleObject13.bin"/><Relationship Id="rId161" Type="http://schemas.openxmlformats.org/officeDocument/2006/relationships/oleObject" Target="embeddings/oleObject43.bin"/><Relationship Id="rId217" Type="http://schemas.openxmlformats.org/officeDocument/2006/relationships/image" Target="media/image79.png"/><Relationship Id="rId399" Type="http://schemas.openxmlformats.org/officeDocument/2006/relationships/oleObject" Target="embeddings/oleObject175.bin"/><Relationship Id="rId564" Type="http://schemas.openxmlformats.org/officeDocument/2006/relationships/image" Target="media/image230.png"/><Relationship Id="rId259" Type="http://schemas.openxmlformats.org/officeDocument/2006/relationships/image" Target="media/image97.wmf"/><Relationship Id="rId424" Type="http://schemas.openxmlformats.org/officeDocument/2006/relationships/image" Target="media/image170.wmf"/><Relationship Id="rId466" Type="http://schemas.openxmlformats.org/officeDocument/2006/relationships/oleObject" Target="embeddings/oleObject209.bin"/><Relationship Id="rId23" Type="http://schemas.openxmlformats.org/officeDocument/2006/relationships/hyperlink" Target="file:///C:\Users\bjonkman\Documents\DATA\DesignCodes\preprocessors\TurbSim\SVNdirectory\branches\Modularization\TurbSim.docx" TargetMode="External"/><Relationship Id="rId119" Type="http://schemas.openxmlformats.org/officeDocument/2006/relationships/image" Target="media/image33.wmf"/><Relationship Id="rId270" Type="http://schemas.openxmlformats.org/officeDocument/2006/relationships/image" Target="media/image102.wmf"/><Relationship Id="rId326" Type="http://schemas.openxmlformats.org/officeDocument/2006/relationships/oleObject" Target="embeddings/oleObject130.bin"/><Relationship Id="rId533" Type="http://schemas.openxmlformats.org/officeDocument/2006/relationships/image" Target="media/image210.wmf"/><Relationship Id="rId65" Type="http://schemas.openxmlformats.org/officeDocument/2006/relationships/hyperlink" Target="file:///C:\Users\bjonkman\Documents\DATA\DesignCodes\preprocessors\TurbSim\SVNdirectory\branches\Modularization\TurbSim.docx" TargetMode="External"/><Relationship Id="rId130" Type="http://schemas.openxmlformats.org/officeDocument/2006/relationships/oleObject" Target="embeddings/oleObject27.bin"/><Relationship Id="rId368" Type="http://schemas.openxmlformats.org/officeDocument/2006/relationships/image" Target="media/image143.wmf"/><Relationship Id="rId172" Type="http://schemas.openxmlformats.org/officeDocument/2006/relationships/image" Target="media/image58.wmf"/><Relationship Id="rId228" Type="http://schemas.openxmlformats.org/officeDocument/2006/relationships/image" Target="media/image83.wmf"/><Relationship Id="rId435" Type="http://schemas.openxmlformats.org/officeDocument/2006/relationships/oleObject" Target="embeddings/oleObject193.bin"/><Relationship Id="rId477" Type="http://schemas.openxmlformats.org/officeDocument/2006/relationships/oleObject" Target="embeddings/oleObject218.bin"/><Relationship Id="rId281" Type="http://schemas.openxmlformats.org/officeDocument/2006/relationships/oleObject" Target="embeddings/oleObject107.bin"/><Relationship Id="rId337" Type="http://schemas.openxmlformats.org/officeDocument/2006/relationships/oleObject" Target="embeddings/oleObject138.bin"/><Relationship Id="rId502" Type="http://schemas.openxmlformats.org/officeDocument/2006/relationships/hyperlink" Target="http://wind.nrel.gov/designcodes/miscellaneous/nwtc_subs" TargetMode="External"/><Relationship Id="rId34" Type="http://schemas.openxmlformats.org/officeDocument/2006/relationships/hyperlink" Target="file:///C:\Users\bjonkman\Documents\DATA\DesignCodes\preprocessors\TurbSim\SVNdirectory\branches\Modularization\TurbSim.docx" TargetMode="External"/><Relationship Id="rId76" Type="http://schemas.openxmlformats.org/officeDocument/2006/relationships/header" Target="header5.xml"/><Relationship Id="rId141" Type="http://schemas.openxmlformats.org/officeDocument/2006/relationships/image" Target="media/image45.wmf"/><Relationship Id="rId379" Type="http://schemas.openxmlformats.org/officeDocument/2006/relationships/oleObject" Target="embeddings/oleObject165.bin"/><Relationship Id="rId544" Type="http://schemas.openxmlformats.org/officeDocument/2006/relationships/oleObject" Target="embeddings/oleObject242.bin"/><Relationship Id="rId7" Type="http://schemas.openxmlformats.org/officeDocument/2006/relationships/footnotes" Target="footnotes.xml"/><Relationship Id="rId183" Type="http://schemas.openxmlformats.org/officeDocument/2006/relationships/oleObject" Target="embeddings/oleObject55.bin"/><Relationship Id="rId239" Type="http://schemas.openxmlformats.org/officeDocument/2006/relationships/hyperlink" Target="http://nwtc.nrel.gov/TurbSim" TargetMode="External"/><Relationship Id="rId390" Type="http://schemas.openxmlformats.org/officeDocument/2006/relationships/image" Target="media/image153.wmf"/><Relationship Id="rId404" Type="http://schemas.openxmlformats.org/officeDocument/2006/relationships/oleObject" Target="embeddings/oleObject178.bin"/><Relationship Id="rId446" Type="http://schemas.openxmlformats.org/officeDocument/2006/relationships/oleObject" Target="embeddings/oleObject198.bin"/><Relationship Id="rId250" Type="http://schemas.openxmlformats.org/officeDocument/2006/relationships/oleObject" Target="embeddings/oleObject91.bin"/><Relationship Id="rId292" Type="http://schemas.openxmlformats.org/officeDocument/2006/relationships/oleObject" Target="embeddings/oleObject112.bin"/><Relationship Id="rId306" Type="http://schemas.openxmlformats.org/officeDocument/2006/relationships/image" Target="media/image120.wmf"/><Relationship Id="rId488" Type="http://schemas.openxmlformats.org/officeDocument/2006/relationships/hyperlink" Target="https://wind.nrel.gov/forum/wind/" TargetMode="External"/><Relationship Id="rId45" Type="http://schemas.openxmlformats.org/officeDocument/2006/relationships/oleObject" Target="embeddings/oleObject6.bin"/><Relationship Id="rId87" Type="http://schemas.openxmlformats.org/officeDocument/2006/relationships/image" Target="media/image14.wmf"/><Relationship Id="rId110" Type="http://schemas.openxmlformats.org/officeDocument/2006/relationships/image" Target="media/image27.emf"/><Relationship Id="rId348" Type="http://schemas.openxmlformats.org/officeDocument/2006/relationships/oleObject" Target="embeddings/oleObject146.bin"/><Relationship Id="rId513" Type="http://schemas.openxmlformats.org/officeDocument/2006/relationships/image" Target="media/image199.emf"/><Relationship Id="rId555" Type="http://schemas.openxmlformats.org/officeDocument/2006/relationships/image" Target="media/image221.png"/><Relationship Id="rId152" Type="http://schemas.openxmlformats.org/officeDocument/2006/relationships/oleObject" Target="embeddings/oleObject38.bin"/><Relationship Id="rId194" Type="http://schemas.openxmlformats.org/officeDocument/2006/relationships/image" Target="media/image69.wmf"/><Relationship Id="rId208" Type="http://schemas.openxmlformats.org/officeDocument/2006/relationships/oleObject" Target="embeddings/oleObject68.bin"/><Relationship Id="rId415" Type="http://schemas.openxmlformats.org/officeDocument/2006/relationships/image" Target="media/image165.png"/><Relationship Id="rId457" Type="http://schemas.openxmlformats.org/officeDocument/2006/relationships/image" Target="media/image188.wmf"/><Relationship Id="rId261" Type="http://schemas.openxmlformats.org/officeDocument/2006/relationships/image" Target="media/image98.wmf"/><Relationship Id="rId499" Type="http://schemas.openxmlformats.org/officeDocument/2006/relationships/hyperlink" Target="http://www.mathworks.com/products/matlab/" TargetMode="External"/><Relationship Id="rId14" Type="http://schemas.openxmlformats.org/officeDocument/2006/relationships/hyperlink" Target="mailto:reports@adonis.osti.gov" TargetMode="External"/><Relationship Id="rId56" Type="http://schemas.openxmlformats.org/officeDocument/2006/relationships/hyperlink" Target="file:///C:\Users\bjonkman\Documents\DATA\DesignCodes\preprocessors\TurbSim\SVNdirectory\branches\Modularization\TurbSim.docx" TargetMode="External"/><Relationship Id="rId317" Type="http://schemas.openxmlformats.org/officeDocument/2006/relationships/image" Target="media/image126.wmf"/><Relationship Id="rId359" Type="http://schemas.openxmlformats.org/officeDocument/2006/relationships/oleObject" Target="embeddings/oleObject152.bin"/><Relationship Id="rId524" Type="http://schemas.openxmlformats.org/officeDocument/2006/relationships/oleObject" Target="embeddings/oleObject232.bin"/><Relationship Id="rId566" Type="http://schemas.openxmlformats.org/officeDocument/2006/relationships/image" Target="media/image232.png"/><Relationship Id="rId98" Type="http://schemas.openxmlformats.org/officeDocument/2006/relationships/oleObject" Target="embeddings/oleObject14.bin"/><Relationship Id="rId121" Type="http://schemas.openxmlformats.org/officeDocument/2006/relationships/image" Target="media/image34.wmf"/><Relationship Id="rId163" Type="http://schemas.openxmlformats.org/officeDocument/2006/relationships/image" Target="media/image54.png"/><Relationship Id="rId219" Type="http://schemas.openxmlformats.org/officeDocument/2006/relationships/oleObject" Target="embeddings/oleObject75.bin"/><Relationship Id="rId370" Type="http://schemas.openxmlformats.org/officeDocument/2006/relationships/image" Target="media/image144.png"/><Relationship Id="rId426" Type="http://schemas.openxmlformats.org/officeDocument/2006/relationships/image" Target="media/image171.wmf"/><Relationship Id="rId230" Type="http://schemas.openxmlformats.org/officeDocument/2006/relationships/image" Target="media/image84.wmf"/><Relationship Id="rId468" Type="http://schemas.openxmlformats.org/officeDocument/2006/relationships/oleObject" Target="embeddings/oleObject210.bin"/><Relationship Id="rId25" Type="http://schemas.openxmlformats.org/officeDocument/2006/relationships/hyperlink" Target="file:///C:\Users\bjonkman\Documents\DATA\DesignCodes\preprocessors\TurbSim\SVNdirectory\branches\Modularization\TurbSim.docx" TargetMode="External"/><Relationship Id="rId67" Type="http://schemas.openxmlformats.org/officeDocument/2006/relationships/hyperlink" Target="file:///C:\Users\bjonkman\Documents\DATA\DesignCodes\preprocessors\TurbSim\SVNdirectory\branches\Modularization\TurbSim.docx" TargetMode="External"/><Relationship Id="rId272" Type="http://schemas.openxmlformats.org/officeDocument/2006/relationships/image" Target="media/image103.wmf"/><Relationship Id="rId328" Type="http://schemas.openxmlformats.org/officeDocument/2006/relationships/oleObject" Target="embeddings/oleObject131.bin"/><Relationship Id="rId535" Type="http://schemas.openxmlformats.org/officeDocument/2006/relationships/image" Target="media/image211.wmf"/><Relationship Id="rId132" Type="http://schemas.openxmlformats.org/officeDocument/2006/relationships/image" Target="media/image40.png"/><Relationship Id="rId174" Type="http://schemas.openxmlformats.org/officeDocument/2006/relationships/image" Target="media/image59.wmf"/><Relationship Id="rId381" Type="http://schemas.openxmlformats.org/officeDocument/2006/relationships/oleObject" Target="embeddings/oleObject166.bin"/><Relationship Id="rId241" Type="http://schemas.openxmlformats.org/officeDocument/2006/relationships/hyperlink" Target="http://nwtc.nrel.gov/InflowWind" TargetMode="External"/><Relationship Id="rId437" Type="http://schemas.openxmlformats.org/officeDocument/2006/relationships/oleObject" Target="embeddings/oleObject194.bin"/><Relationship Id="rId479" Type="http://schemas.openxmlformats.org/officeDocument/2006/relationships/oleObject" Target="embeddings/oleObject220.bin"/><Relationship Id="rId36" Type="http://schemas.openxmlformats.org/officeDocument/2006/relationships/hyperlink" Target="file:///C:\Users\bjonkman\Documents\DATA\DesignCodes\preprocessors\TurbSim\SVNdirectory\branches\Modularization\TurbSim.docx" TargetMode="External"/><Relationship Id="rId283" Type="http://schemas.openxmlformats.org/officeDocument/2006/relationships/oleObject" Target="embeddings/oleObject108.bin"/><Relationship Id="rId339" Type="http://schemas.openxmlformats.org/officeDocument/2006/relationships/oleObject" Target="embeddings/oleObject140.bin"/><Relationship Id="rId490" Type="http://schemas.openxmlformats.org/officeDocument/2006/relationships/footer" Target="footer6.xml"/><Relationship Id="rId504" Type="http://schemas.openxmlformats.org/officeDocument/2006/relationships/hyperlink" Target="http://www.nrel.gov/docs/fy04osti/34593.pdf" TargetMode="External"/><Relationship Id="rId546" Type="http://schemas.openxmlformats.org/officeDocument/2006/relationships/oleObject" Target="embeddings/oleObject243.bin"/><Relationship Id="rId78" Type="http://schemas.openxmlformats.org/officeDocument/2006/relationships/comments" Target="comments.xml"/><Relationship Id="rId101" Type="http://schemas.openxmlformats.org/officeDocument/2006/relationships/image" Target="media/image21.wmf"/><Relationship Id="rId143" Type="http://schemas.openxmlformats.org/officeDocument/2006/relationships/image" Target="media/image46.wmf"/><Relationship Id="rId185" Type="http://schemas.openxmlformats.org/officeDocument/2006/relationships/oleObject" Target="embeddings/oleObject56.bin"/><Relationship Id="rId350" Type="http://schemas.openxmlformats.org/officeDocument/2006/relationships/oleObject" Target="embeddings/oleObject147.bin"/><Relationship Id="rId406" Type="http://schemas.openxmlformats.org/officeDocument/2006/relationships/oleObject" Target="embeddings/oleObject179.bin"/><Relationship Id="rId9" Type="http://schemas.openxmlformats.org/officeDocument/2006/relationships/header" Target="header1.xml"/><Relationship Id="rId210" Type="http://schemas.openxmlformats.org/officeDocument/2006/relationships/oleObject" Target="embeddings/oleObject70.bin"/><Relationship Id="rId392" Type="http://schemas.openxmlformats.org/officeDocument/2006/relationships/image" Target="media/image154.wmf"/><Relationship Id="rId448" Type="http://schemas.openxmlformats.org/officeDocument/2006/relationships/image" Target="media/image183.png"/><Relationship Id="rId26" Type="http://schemas.openxmlformats.org/officeDocument/2006/relationships/hyperlink" Target="file:///C:\Users\bjonkman\Documents\DATA\DesignCodes\preprocessors\TurbSim\SVNdirectory\branches\Modularization\TurbSim.docx" TargetMode="External"/><Relationship Id="rId231" Type="http://schemas.openxmlformats.org/officeDocument/2006/relationships/oleObject" Target="embeddings/oleObject82.bin"/><Relationship Id="rId252" Type="http://schemas.openxmlformats.org/officeDocument/2006/relationships/oleObject" Target="embeddings/oleObject92.bin"/><Relationship Id="rId273" Type="http://schemas.openxmlformats.org/officeDocument/2006/relationships/oleObject" Target="embeddings/oleObject103.bin"/><Relationship Id="rId294" Type="http://schemas.openxmlformats.org/officeDocument/2006/relationships/oleObject" Target="embeddings/oleObject113.bin"/><Relationship Id="rId308" Type="http://schemas.openxmlformats.org/officeDocument/2006/relationships/image" Target="media/image121.png"/><Relationship Id="rId329" Type="http://schemas.openxmlformats.org/officeDocument/2006/relationships/oleObject" Target="embeddings/oleObject132.bin"/><Relationship Id="rId480" Type="http://schemas.openxmlformats.org/officeDocument/2006/relationships/oleObject" Target="embeddings/oleObject221.bin"/><Relationship Id="rId515" Type="http://schemas.openxmlformats.org/officeDocument/2006/relationships/image" Target="media/image201.wmf"/><Relationship Id="rId536" Type="http://schemas.openxmlformats.org/officeDocument/2006/relationships/oleObject" Target="embeddings/oleObject238.bin"/><Relationship Id="rId47" Type="http://schemas.openxmlformats.org/officeDocument/2006/relationships/image" Target="media/image8.wmf"/><Relationship Id="rId68" Type="http://schemas.openxmlformats.org/officeDocument/2006/relationships/hyperlink" Target="file:///C:\Users\bjonkman\Documents\DATA\DesignCodes\preprocessors\TurbSim\SVNdirectory\branches\Modularization\TurbSim.docx" TargetMode="External"/><Relationship Id="rId89" Type="http://schemas.openxmlformats.org/officeDocument/2006/relationships/image" Target="media/image15.wmf"/><Relationship Id="rId112" Type="http://schemas.openxmlformats.org/officeDocument/2006/relationships/oleObject" Target="embeddings/oleObject19.bin"/><Relationship Id="rId133" Type="http://schemas.openxmlformats.org/officeDocument/2006/relationships/image" Target="media/image41.wmf"/><Relationship Id="rId154" Type="http://schemas.openxmlformats.org/officeDocument/2006/relationships/oleObject" Target="embeddings/oleObject39.bin"/><Relationship Id="rId175" Type="http://schemas.openxmlformats.org/officeDocument/2006/relationships/oleObject" Target="embeddings/oleObject51.bin"/><Relationship Id="rId340" Type="http://schemas.openxmlformats.org/officeDocument/2006/relationships/image" Target="media/image133.wmf"/><Relationship Id="rId361" Type="http://schemas.openxmlformats.org/officeDocument/2006/relationships/oleObject" Target="embeddings/oleObject153.bin"/><Relationship Id="rId557" Type="http://schemas.openxmlformats.org/officeDocument/2006/relationships/image" Target="media/image223.png"/><Relationship Id="rId196" Type="http://schemas.openxmlformats.org/officeDocument/2006/relationships/image" Target="media/image70.wmf"/><Relationship Id="rId200" Type="http://schemas.openxmlformats.org/officeDocument/2006/relationships/image" Target="media/image72.wmf"/><Relationship Id="rId382" Type="http://schemas.openxmlformats.org/officeDocument/2006/relationships/image" Target="media/image149.wmf"/><Relationship Id="rId417" Type="http://schemas.openxmlformats.org/officeDocument/2006/relationships/oleObject" Target="embeddings/oleObject184.bin"/><Relationship Id="rId438" Type="http://schemas.openxmlformats.org/officeDocument/2006/relationships/image" Target="media/image177.wmf"/><Relationship Id="rId459" Type="http://schemas.openxmlformats.org/officeDocument/2006/relationships/image" Target="media/image189.wmf"/><Relationship Id="rId16" Type="http://schemas.openxmlformats.org/officeDocument/2006/relationships/hyperlink" Target="http://www.ntis.gov/help/ordermethods.aspx" TargetMode="External"/><Relationship Id="rId221" Type="http://schemas.openxmlformats.org/officeDocument/2006/relationships/oleObject" Target="embeddings/oleObject77.bin"/><Relationship Id="rId242" Type="http://schemas.openxmlformats.org/officeDocument/2006/relationships/image" Target="media/image88.wmf"/><Relationship Id="rId263" Type="http://schemas.openxmlformats.org/officeDocument/2006/relationships/image" Target="media/image99.wmf"/><Relationship Id="rId284" Type="http://schemas.openxmlformats.org/officeDocument/2006/relationships/image" Target="media/image109.wmf"/><Relationship Id="rId319" Type="http://schemas.openxmlformats.org/officeDocument/2006/relationships/image" Target="media/image127.wmf"/><Relationship Id="rId470" Type="http://schemas.openxmlformats.org/officeDocument/2006/relationships/oleObject" Target="embeddings/oleObject212.bin"/><Relationship Id="rId491" Type="http://schemas.openxmlformats.org/officeDocument/2006/relationships/hyperlink" Target="http://nwtc.nrel.gov/InflowWind/" TargetMode="External"/><Relationship Id="rId505" Type="http://schemas.openxmlformats.org/officeDocument/2006/relationships/hyperlink" Target="http://www.nrel.gov/docs/fy05osti/38074.pdf" TargetMode="External"/><Relationship Id="rId526" Type="http://schemas.openxmlformats.org/officeDocument/2006/relationships/oleObject" Target="embeddings/oleObject233.bin"/><Relationship Id="rId37" Type="http://schemas.openxmlformats.org/officeDocument/2006/relationships/image" Target="media/image4.wmf"/><Relationship Id="rId58" Type="http://schemas.openxmlformats.org/officeDocument/2006/relationships/hyperlink" Target="file:///C:\Users\bjonkman\Documents\DATA\DesignCodes\preprocessors\TurbSim\SVNdirectory\branches\Modularization\TurbSim.docx" TargetMode="External"/><Relationship Id="rId79" Type="http://schemas.openxmlformats.org/officeDocument/2006/relationships/image" Target="media/image10.png"/><Relationship Id="rId102" Type="http://schemas.openxmlformats.org/officeDocument/2006/relationships/oleObject" Target="embeddings/oleObject16.bin"/><Relationship Id="rId123" Type="http://schemas.openxmlformats.org/officeDocument/2006/relationships/image" Target="media/image35.wmf"/><Relationship Id="rId144" Type="http://schemas.openxmlformats.org/officeDocument/2006/relationships/oleObject" Target="embeddings/oleObject33.bin"/><Relationship Id="rId330" Type="http://schemas.openxmlformats.org/officeDocument/2006/relationships/image" Target="media/image131.wmf"/><Relationship Id="rId547" Type="http://schemas.openxmlformats.org/officeDocument/2006/relationships/image" Target="media/image217.wmf"/><Relationship Id="rId568" Type="http://schemas.openxmlformats.org/officeDocument/2006/relationships/image" Target="media/image234.png"/><Relationship Id="rId90" Type="http://schemas.openxmlformats.org/officeDocument/2006/relationships/oleObject" Target="embeddings/oleObject10.bin"/><Relationship Id="rId165" Type="http://schemas.openxmlformats.org/officeDocument/2006/relationships/oleObject" Target="embeddings/oleObject46.bin"/><Relationship Id="rId186" Type="http://schemas.openxmlformats.org/officeDocument/2006/relationships/image" Target="media/image65.wmf"/><Relationship Id="rId351" Type="http://schemas.openxmlformats.org/officeDocument/2006/relationships/image" Target="media/image137.wmf"/><Relationship Id="rId372" Type="http://schemas.openxmlformats.org/officeDocument/2006/relationships/oleObject" Target="embeddings/oleObject161.bin"/><Relationship Id="rId393" Type="http://schemas.openxmlformats.org/officeDocument/2006/relationships/oleObject" Target="embeddings/oleObject172.bin"/><Relationship Id="rId407" Type="http://schemas.openxmlformats.org/officeDocument/2006/relationships/image" Target="media/image161.wmf"/><Relationship Id="rId428" Type="http://schemas.openxmlformats.org/officeDocument/2006/relationships/image" Target="media/image172.wmf"/><Relationship Id="rId449" Type="http://schemas.openxmlformats.org/officeDocument/2006/relationships/image" Target="media/image184.wmf"/><Relationship Id="rId211" Type="http://schemas.openxmlformats.org/officeDocument/2006/relationships/image" Target="media/image76.wmf"/><Relationship Id="rId232" Type="http://schemas.openxmlformats.org/officeDocument/2006/relationships/image" Target="media/image85.wmf"/><Relationship Id="rId253" Type="http://schemas.openxmlformats.org/officeDocument/2006/relationships/image" Target="media/image94.wmf"/><Relationship Id="rId274" Type="http://schemas.openxmlformats.org/officeDocument/2006/relationships/image" Target="media/image104.wmf"/><Relationship Id="rId295" Type="http://schemas.openxmlformats.org/officeDocument/2006/relationships/image" Target="media/image115.wmf"/><Relationship Id="rId309" Type="http://schemas.openxmlformats.org/officeDocument/2006/relationships/image" Target="media/image122.wmf"/><Relationship Id="rId460" Type="http://schemas.openxmlformats.org/officeDocument/2006/relationships/oleObject" Target="embeddings/oleObject204.bin"/><Relationship Id="rId481" Type="http://schemas.openxmlformats.org/officeDocument/2006/relationships/oleObject" Target="embeddings/oleObject222.bin"/><Relationship Id="rId516" Type="http://schemas.openxmlformats.org/officeDocument/2006/relationships/oleObject" Target="embeddings/oleObject228.bin"/><Relationship Id="rId27" Type="http://schemas.openxmlformats.org/officeDocument/2006/relationships/hyperlink" Target="file:///C:\Users\bjonkman\Documents\DATA\DesignCodes\preprocessors\TurbSim\SVNdirectory\branches\Modularization\TurbSim.docx" TargetMode="External"/><Relationship Id="rId48" Type="http://schemas.openxmlformats.org/officeDocument/2006/relationships/oleObject" Target="embeddings/oleObject7.bin"/><Relationship Id="rId69" Type="http://schemas.openxmlformats.org/officeDocument/2006/relationships/hyperlink" Target="file:///C:\Users\bjonkman\Documents\DATA\DesignCodes\preprocessors\TurbSim\SVNdirectory\branches\Modularization\TurbSim.docx" TargetMode="External"/><Relationship Id="rId113" Type="http://schemas.openxmlformats.org/officeDocument/2006/relationships/image" Target="media/image29.wmf"/><Relationship Id="rId134" Type="http://schemas.openxmlformats.org/officeDocument/2006/relationships/oleObject" Target="embeddings/oleObject28.bin"/><Relationship Id="rId320" Type="http://schemas.openxmlformats.org/officeDocument/2006/relationships/oleObject" Target="embeddings/oleObject126.bin"/><Relationship Id="rId537" Type="http://schemas.openxmlformats.org/officeDocument/2006/relationships/image" Target="media/image212.wmf"/><Relationship Id="rId558" Type="http://schemas.openxmlformats.org/officeDocument/2006/relationships/image" Target="media/image224.png"/><Relationship Id="rId80" Type="http://schemas.openxmlformats.org/officeDocument/2006/relationships/hyperlink" Target="http://www.nrel.gov/docs/fy07osti/41137.pdf" TargetMode="External"/><Relationship Id="rId155" Type="http://schemas.openxmlformats.org/officeDocument/2006/relationships/image" Target="media/image51.wmf"/><Relationship Id="rId176" Type="http://schemas.openxmlformats.org/officeDocument/2006/relationships/image" Target="media/image60.wmf"/><Relationship Id="rId197" Type="http://schemas.openxmlformats.org/officeDocument/2006/relationships/oleObject" Target="embeddings/oleObject62.bin"/><Relationship Id="rId341" Type="http://schemas.openxmlformats.org/officeDocument/2006/relationships/oleObject" Target="embeddings/oleObject141.bin"/><Relationship Id="rId362" Type="http://schemas.openxmlformats.org/officeDocument/2006/relationships/image" Target="media/image142.wmf"/><Relationship Id="rId383" Type="http://schemas.openxmlformats.org/officeDocument/2006/relationships/oleObject" Target="embeddings/oleObject167.bin"/><Relationship Id="rId418" Type="http://schemas.openxmlformats.org/officeDocument/2006/relationships/image" Target="media/image167.wmf"/><Relationship Id="rId439" Type="http://schemas.openxmlformats.org/officeDocument/2006/relationships/oleObject" Target="embeddings/oleObject195.bin"/><Relationship Id="rId201" Type="http://schemas.openxmlformats.org/officeDocument/2006/relationships/oleObject" Target="embeddings/oleObject64.bin"/><Relationship Id="rId222" Type="http://schemas.openxmlformats.org/officeDocument/2006/relationships/image" Target="media/image80.wmf"/><Relationship Id="rId243" Type="http://schemas.openxmlformats.org/officeDocument/2006/relationships/oleObject" Target="embeddings/oleObject88.bin"/><Relationship Id="rId264" Type="http://schemas.openxmlformats.org/officeDocument/2006/relationships/oleObject" Target="embeddings/oleObject98.bin"/><Relationship Id="rId285" Type="http://schemas.openxmlformats.org/officeDocument/2006/relationships/oleObject" Target="embeddings/oleObject109.bin"/><Relationship Id="rId450" Type="http://schemas.openxmlformats.org/officeDocument/2006/relationships/oleObject" Target="embeddings/oleObject199.bin"/><Relationship Id="rId471" Type="http://schemas.openxmlformats.org/officeDocument/2006/relationships/oleObject" Target="embeddings/oleObject213.bin"/><Relationship Id="rId506" Type="http://schemas.openxmlformats.org/officeDocument/2006/relationships/hyperlink" Target="http://wind.nrel.gov/designcodes/simulators/adams2ad/" TargetMode="External"/><Relationship Id="rId17" Type="http://schemas.openxmlformats.org/officeDocument/2006/relationships/header" Target="header3.xml"/><Relationship Id="rId38" Type="http://schemas.openxmlformats.org/officeDocument/2006/relationships/oleObject" Target="embeddings/oleObject3.bin"/><Relationship Id="rId59" Type="http://schemas.openxmlformats.org/officeDocument/2006/relationships/hyperlink" Target="file:///C:\Users\bjonkman\Documents\DATA\DesignCodes\preprocessors\TurbSim\SVNdirectory\branches\Modularization\TurbSim.docx" TargetMode="External"/><Relationship Id="rId103" Type="http://schemas.openxmlformats.org/officeDocument/2006/relationships/image" Target="media/image22.wmf"/><Relationship Id="rId124" Type="http://schemas.openxmlformats.org/officeDocument/2006/relationships/oleObject" Target="embeddings/oleObject24.bin"/><Relationship Id="rId310" Type="http://schemas.openxmlformats.org/officeDocument/2006/relationships/oleObject" Target="embeddings/oleObject121.bin"/><Relationship Id="rId492" Type="http://schemas.openxmlformats.org/officeDocument/2006/relationships/hyperlink" Target="http://wind.nrel.gov/designcodes/simulators/fast/" TargetMode="External"/><Relationship Id="rId527" Type="http://schemas.openxmlformats.org/officeDocument/2006/relationships/image" Target="media/image207.wmf"/><Relationship Id="rId548" Type="http://schemas.openxmlformats.org/officeDocument/2006/relationships/oleObject" Target="embeddings/oleObject244.bin"/><Relationship Id="rId569" Type="http://schemas.openxmlformats.org/officeDocument/2006/relationships/image" Target="media/image235.png"/><Relationship Id="rId70" Type="http://schemas.openxmlformats.org/officeDocument/2006/relationships/hyperlink" Target="file:///C:\Users\bjonkman\Documents\DATA\DesignCodes\preprocessors\TurbSim\SVNdirectory\branches\Modularization\TurbSim.docx" TargetMode="External"/><Relationship Id="rId91" Type="http://schemas.openxmlformats.org/officeDocument/2006/relationships/image" Target="media/image16.wmf"/><Relationship Id="rId145" Type="http://schemas.openxmlformats.org/officeDocument/2006/relationships/image" Target="media/image47.wmf"/><Relationship Id="rId166" Type="http://schemas.openxmlformats.org/officeDocument/2006/relationships/image" Target="media/image55.wmf"/><Relationship Id="rId187" Type="http://schemas.openxmlformats.org/officeDocument/2006/relationships/oleObject" Target="embeddings/oleObject57.bin"/><Relationship Id="rId331" Type="http://schemas.openxmlformats.org/officeDocument/2006/relationships/oleObject" Target="embeddings/oleObject133.bin"/><Relationship Id="rId352" Type="http://schemas.openxmlformats.org/officeDocument/2006/relationships/oleObject" Target="embeddings/oleObject148.bin"/><Relationship Id="rId373" Type="http://schemas.openxmlformats.org/officeDocument/2006/relationships/image" Target="media/image145.wmf"/><Relationship Id="rId394" Type="http://schemas.openxmlformats.org/officeDocument/2006/relationships/image" Target="media/image155.wmf"/><Relationship Id="rId408" Type="http://schemas.openxmlformats.org/officeDocument/2006/relationships/oleObject" Target="embeddings/oleObject180.bin"/><Relationship Id="rId429" Type="http://schemas.openxmlformats.org/officeDocument/2006/relationships/oleObject" Target="embeddings/oleObject190.bin"/><Relationship Id="rId1" Type="http://schemas.openxmlformats.org/officeDocument/2006/relationships/customXml" Target="../customXml/item1.xml"/><Relationship Id="rId212" Type="http://schemas.openxmlformats.org/officeDocument/2006/relationships/oleObject" Target="embeddings/oleObject71.bin"/><Relationship Id="rId233" Type="http://schemas.openxmlformats.org/officeDocument/2006/relationships/oleObject" Target="embeddings/oleObject83.bin"/><Relationship Id="rId254" Type="http://schemas.openxmlformats.org/officeDocument/2006/relationships/oleObject" Target="embeddings/oleObject93.bin"/><Relationship Id="rId440" Type="http://schemas.openxmlformats.org/officeDocument/2006/relationships/image" Target="media/image178.wmf"/><Relationship Id="rId28" Type="http://schemas.openxmlformats.org/officeDocument/2006/relationships/hyperlink" Target="file:///C:\Users\bjonkman\Documents\DATA\DesignCodes\preprocessors\TurbSim\SVNdirectory\branches\Modularization\TurbSim.docx" TargetMode="External"/><Relationship Id="rId49" Type="http://schemas.openxmlformats.org/officeDocument/2006/relationships/image" Target="media/image9.wmf"/><Relationship Id="rId114" Type="http://schemas.openxmlformats.org/officeDocument/2006/relationships/oleObject" Target="embeddings/oleObject20.bin"/><Relationship Id="rId275" Type="http://schemas.openxmlformats.org/officeDocument/2006/relationships/oleObject" Target="embeddings/oleObject104.bin"/><Relationship Id="rId296" Type="http://schemas.openxmlformats.org/officeDocument/2006/relationships/oleObject" Target="embeddings/oleObject114.bin"/><Relationship Id="rId300" Type="http://schemas.openxmlformats.org/officeDocument/2006/relationships/image" Target="media/image117.wmf"/><Relationship Id="rId461" Type="http://schemas.openxmlformats.org/officeDocument/2006/relationships/oleObject" Target="embeddings/oleObject205.bin"/><Relationship Id="rId482" Type="http://schemas.openxmlformats.org/officeDocument/2006/relationships/oleObject" Target="embeddings/oleObject223.bin"/><Relationship Id="rId517" Type="http://schemas.openxmlformats.org/officeDocument/2006/relationships/image" Target="media/image202.wmf"/><Relationship Id="rId538" Type="http://schemas.openxmlformats.org/officeDocument/2006/relationships/oleObject" Target="embeddings/oleObject239.bin"/><Relationship Id="rId559" Type="http://schemas.openxmlformats.org/officeDocument/2006/relationships/image" Target="media/image225.png"/><Relationship Id="rId60" Type="http://schemas.openxmlformats.org/officeDocument/2006/relationships/hyperlink" Target="file:///C:\Users\bjonkman\Documents\DATA\DesignCodes\preprocessors\TurbSim\SVNdirectory\branches\Modularization\TurbSim.docx" TargetMode="External"/><Relationship Id="rId81" Type="http://schemas.openxmlformats.org/officeDocument/2006/relationships/hyperlink" Target="http://nwtc.nrel.gov/" TargetMode="External"/><Relationship Id="rId135" Type="http://schemas.openxmlformats.org/officeDocument/2006/relationships/image" Target="media/image42.wmf"/><Relationship Id="rId156" Type="http://schemas.openxmlformats.org/officeDocument/2006/relationships/oleObject" Target="embeddings/oleObject40.bin"/><Relationship Id="rId177" Type="http://schemas.openxmlformats.org/officeDocument/2006/relationships/oleObject" Target="embeddings/oleObject52.bin"/><Relationship Id="rId198" Type="http://schemas.openxmlformats.org/officeDocument/2006/relationships/image" Target="media/image71.wmf"/><Relationship Id="rId321" Type="http://schemas.openxmlformats.org/officeDocument/2006/relationships/image" Target="media/image128.wmf"/><Relationship Id="rId342" Type="http://schemas.openxmlformats.org/officeDocument/2006/relationships/oleObject" Target="embeddings/oleObject142.bin"/><Relationship Id="rId363" Type="http://schemas.openxmlformats.org/officeDocument/2006/relationships/oleObject" Target="embeddings/oleObject154.bin"/><Relationship Id="rId384" Type="http://schemas.openxmlformats.org/officeDocument/2006/relationships/image" Target="media/image150.wmf"/><Relationship Id="rId419" Type="http://schemas.openxmlformats.org/officeDocument/2006/relationships/oleObject" Target="embeddings/oleObject185.bin"/><Relationship Id="rId570" Type="http://schemas.openxmlformats.org/officeDocument/2006/relationships/image" Target="media/image236.png"/><Relationship Id="rId202" Type="http://schemas.openxmlformats.org/officeDocument/2006/relationships/image" Target="media/image73.wmf"/><Relationship Id="rId223" Type="http://schemas.openxmlformats.org/officeDocument/2006/relationships/oleObject" Target="embeddings/oleObject78.bin"/><Relationship Id="rId244" Type="http://schemas.openxmlformats.org/officeDocument/2006/relationships/image" Target="media/image89.png"/><Relationship Id="rId430" Type="http://schemas.openxmlformats.org/officeDocument/2006/relationships/image" Target="media/image173.wmf"/><Relationship Id="rId18" Type="http://schemas.openxmlformats.org/officeDocument/2006/relationships/footer" Target="footer3.xml"/><Relationship Id="rId39" Type="http://schemas.openxmlformats.org/officeDocument/2006/relationships/image" Target="media/image5.wmf"/><Relationship Id="rId265" Type="http://schemas.openxmlformats.org/officeDocument/2006/relationships/image" Target="media/image100.wmf"/><Relationship Id="rId286" Type="http://schemas.openxmlformats.org/officeDocument/2006/relationships/image" Target="media/image110.png"/><Relationship Id="rId451" Type="http://schemas.openxmlformats.org/officeDocument/2006/relationships/image" Target="media/image185.wmf"/><Relationship Id="rId472" Type="http://schemas.openxmlformats.org/officeDocument/2006/relationships/oleObject" Target="embeddings/oleObject214.bin"/><Relationship Id="rId493" Type="http://schemas.openxmlformats.org/officeDocument/2006/relationships/hyperlink" Target="http://www.mscsoftware.com/products/adams.cfm" TargetMode="External"/><Relationship Id="rId507" Type="http://schemas.openxmlformats.org/officeDocument/2006/relationships/image" Target="media/image193.emf"/><Relationship Id="rId528" Type="http://schemas.openxmlformats.org/officeDocument/2006/relationships/oleObject" Target="embeddings/oleObject234.bin"/><Relationship Id="rId549" Type="http://schemas.openxmlformats.org/officeDocument/2006/relationships/image" Target="media/image218.wmf"/><Relationship Id="rId50" Type="http://schemas.openxmlformats.org/officeDocument/2006/relationships/oleObject" Target="embeddings/oleObject8.bin"/><Relationship Id="rId104" Type="http://schemas.openxmlformats.org/officeDocument/2006/relationships/oleObject" Target="embeddings/oleObject17.bin"/><Relationship Id="rId125" Type="http://schemas.openxmlformats.org/officeDocument/2006/relationships/image" Target="media/image36.wmf"/><Relationship Id="rId146" Type="http://schemas.openxmlformats.org/officeDocument/2006/relationships/oleObject" Target="embeddings/oleObject34.bin"/><Relationship Id="rId167" Type="http://schemas.openxmlformats.org/officeDocument/2006/relationships/oleObject" Target="embeddings/oleObject47.bin"/><Relationship Id="rId188" Type="http://schemas.openxmlformats.org/officeDocument/2006/relationships/image" Target="media/image66.wmf"/><Relationship Id="rId311" Type="http://schemas.openxmlformats.org/officeDocument/2006/relationships/image" Target="media/image123.wmf"/><Relationship Id="rId332" Type="http://schemas.openxmlformats.org/officeDocument/2006/relationships/oleObject" Target="embeddings/oleObject134.bin"/><Relationship Id="rId353" Type="http://schemas.openxmlformats.org/officeDocument/2006/relationships/oleObject" Target="embeddings/oleObject149.bin"/><Relationship Id="rId374" Type="http://schemas.openxmlformats.org/officeDocument/2006/relationships/oleObject" Target="embeddings/oleObject162.bin"/><Relationship Id="rId395" Type="http://schemas.openxmlformats.org/officeDocument/2006/relationships/oleObject" Target="embeddings/oleObject173.bin"/><Relationship Id="rId409" Type="http://schemas.openxmlformats.org/officeDocument/2006/relationships/image" Target="media/image162.wmf"/><Relationship Id="rId560" Type="http://schemas.openxmlformats.org/officeDocument/2006/relationships/image" Target="media/image226.png"/><Relationship Id="rId71" Type="http://schemas.openxmlformats.org/officeDocument/2006/relationships/hyperlink" Target="file:///C:\Users\bjonkman\Documents\DATA\DesignCodes\preprocessors\TurbSim\SVNdirectory\branches\Modularization\TurbSim.docx" TargetMode="External"/><Relationship Id="rId92" Type="http://schemas.openxmlformats.org/officeDocument/2006/relationships/oleObject" Target="embeddings/oleObject11.bin"/><Relationship Id="rId213" Type="http://schemas.openxmlformats.org/officeDocument/2006/relationships/image" Target="media/image77.wmf"/><Relationship Id="rId234" Type="http://schemas.openxmlformats.org/officeDocument/2006/relationships/image" Target="media/image86.png"/><Relationship Id="rId420" Type="http://schemas.openxmlformats.org/officeDocument/2006/relationships/image" Target="media/image168.wmf"/><Relationship Id="rId2" Type="http://schemas.openxmlformats.org/officeDocument/2006/relationships/numbering" Target="numbering.xml"/><Relationship Id="rId29" Type="http://schemas.openxmlformats.org/officeDocument/2006/relationships/hyperlink" Target="file:///C:\Users\bjonkman\Documents\DATA\DesignCodes\preprocessors\TurbSim\SVNdirectory\branches\Modularization\TurbSim.docx" TargetMode="External"/><Relationship Id="rId255" Type="http://schemas.openxmlformats.org/officeDocument/2006/relationships/image" Target="media/image95.wmf"/><Relationship Id="rId276" Type="http://schemas.openxmlformats.org/officeDocument/2006/relationships/image" Target="media/image105.wmf"/><Relationship Id="rId297" Type="http://schemas.openxmlformats.org/officeDocument/2006/relationships/image" Target="media/image116.wmf"/><Relationship Id="rId441" Type="http://schemas.openxmlformats.org/officeDocument/2006/relationships/oleObject" Target="embeddings/oleObject196.bin"/><Relationship Id="rId462" Type="http://schemas.openxmlformats.org/officeDocument/2006/relationships/oleObject" Target="embeddings/oleObject206.bin"/><Relationship Id="rId483" Type="http://schemas.openxmlformats.org/officeDocument/2006/relationships/oleObject" Target="embeddings/oleObject224.bin"/><Relationship Id="rId518" Type="http://schemas.openxmlformats.org/officeDocument/2006/relationships/oleObject" Target="embeddings/oleObject229.bin"/><Relationship Id="rId539" Type="http://schemas.openxmlformats.org/officeDocument/2006/relationships/image" Target="media/image213.wmf"/><Relationship Id="rId40" Type="http://schemas.openxmlformats.org/officeDocument/2006/relationships/oleObject" Target="embeddings/oleObject4.bin"/><Relationship Id="rId115" Type="http://schemas.openxmlformats.org/officeDocument/2006/relationships/image" Target="media/image30.wmf"/><Relationship Id="rId136" Type="http://schemas.openxmlformats.org/officeDocument/2006/relationships/oleObject" Target="embeddings/oleObject29.bin"/><Relationship Id="rId157" Type="http://schemas.openxmlformats.org/officeDocument/2006/relationships/image" Target="media/image52.wmf"/><Relationship Id="rId178" Type="http://schemas.openxmlformats.org/officeDocument/2006/relationships/image" Target="media/image61.wmf"/><Relationship Id="rId301" Type="http://schemas.openxmlformats.org/officeDocument/2006/relationships/oleObject" Target="embeddings/oleObject117.bin"/><Relationship Id="rId322" Type="http://schemas.openxmlformats.org/officeDocument/2006/relationships/oleObject" Target="embeddings/oleObject127.bin"/><Relationship Id="rId343" Type="http://schemas.openxmlformats.org/officeDocument/2006/relationships/oleObject" Target="embeddings/oleObject143.bin"/><Relationship Id="rId364" Type="http://schemas.openxmlformats.org/officeDocument/2006/relationships/oleObject" Target="embeddings/oleObject155.bin"/><Relationship Id="rId550" Type="http://schemas.openxmlformats.org/officeDocument/2006/relationships/oleObject" Target="embeddings/oleObject245.bin"/><Relationship Id="rId61" Type="http://schemas.openxmlformats.org/officeDocument/2006/relationships/hyperlink" Target="file:///C:\Users\bjonkman\Documents\DATA\DesignCodes\preprocessors\TurbSim\SVNdirectory\branches\Modularization\TurbSim.docx" TargetMode="External"/><Relationship Id="rId82" Type="http://schemas.openxmlformats.org/officeDocument/2006/relationships/hyperlink" Target="https://nwtc.nrel.gov/system/files/Setup_NWTC_Windows.pdf" TargetMode="External"/><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68.bin"/><Relationship Id="rId571" Type="http://schemas.openxmlformats.org/officeDocument/2006/relationships/image" Target="media/image237.png"/><Relationship Id="rId19" Type="http://schemas.openxmlformats.org/officeDocument/2006/relationships/header" Target="header4.xml"/><Relationship Id="rId224" Type="http://schemas.openxmlformats.org/officeDocument/2006/relationships/image" Target="media/image81.wmf"/><Relationship Id="rId245" Type="http://schemas.openxmlformats.org/officeDocument/2006/relationships/image" Target="media/image90.wmf"/><Relationship Id="rId266" Type="http://schemas.openxmlformats.org/officeDocument/2006/relationships/oleObject" Target="embeddings/oleObject99.bin"/><Relationship Id="rId287" Type="http://schemas.openxmlformats.org/officeDocument/2006/relationships/image" Target="media/image111.wmf"/><Relationship Id="rId410" Type="http://schemas.openxmlformats.org/officeDocument/2006/relationships/oleObject" Target="embeddings/oleObject181.bin"/><Relationship Id="rId431" Type="http://schemas.openxmlformats.org/officeDocument/2006/relationships/oleObject" Target="embeddings/oleObject191.bin"/><Relationship Id="rId452" Type="http://schemas.openxmlformats.org/officeDocument/2006/relationships/oleObject" Target="embeddings/oleObject200.bin"/><Relationship Id="rId473" Type="http://schemas.openxmlformats.org/officeDocument/2006/relationships/image" Target="media/image192.wmf"/><Relationship Id="rId494" Type="http://schemas.openxmlformats.org/officeDocument/2006/relationships/hyperlink" Target="http://nwtc.nrel.gov/AeroDyn/" TargetMode="External"/><Relationship Id="rId508" Type="http://schemas.openxmlformats.org/officeDocument/2006/relationships/image" Target="media/image194.emf"/><Relationship Id="rId529" Type="http://schemas.openxmlformats.org/officeDocument/2006/relationships/image" Target="media/image208.wmf"/><Relationship Id="rId30" Type="http://schemas.openxmlformats.org/officeDocument/2006/relationships/hyperlink" Target="file:///C:\Users\bjonkman\Documents\DATA\DesignCodes\preprocessors\TurbSim\SVNdirectory\branches\Modularization\TurbSim.docx" TargetMode="External"/><Relationship Id="rId105" Type="http://schemas.openxmlformats.org/officeDocument/2006/relationships/image" Target="media/image23.wmf"/><Relationship Id="rId126" Type="http://schemas.openxmlformats.org/officeDocument/2006/relationships/oleObject" Target="embeddings/oleObject25.bin"/><Relationship Id="rId147" Type="http://schemas.openxmlformats.org/officeDocument/2006/relationships/image" Target="media/image48.wmf"/><Relationship Id="rId168" Type="http://schemas.openxmlformats.org/officeDocument/2006/relationships/image" Target="media/image56.wmf"/><Relationship Id="rId312" Type="http://schemas.openxmlformats.org/officeDocument/2006/relationships/oleObject" Target="embeddings/oleObject122.bin"/><Relationship Id="rId333" Type="http://schemas.openxmlformats.org/officeDocument/2006/relationships/oleObject" Target="embeddings/oleObject135.bin"/><Relationship Id="rId354" Type="http://schemas.openxmlformats.org/officeDocument/2006/relationships/oleObject" Target="embeddings/oleObject150.bin"/><Relationship Id="rId540" Type="http://schemas.openxmlformats.org/officeDocument/2006/relationships/oleObject" Target="embeddings/oleObject240.bin"/><Relationship Id="rId51" Type="http://schemas.openxmlformats.org/officeDocument/2006/relationships/hyperlink" Target="file:///C:\Users\bjonkman\Documents\DATA\DesignCodes\preprocessors\TurbSim\SVNdirectory\branches\Modularization\TurbSim.docx" TargetMode="External"/><Relationship Id="rId72" Type="http://schemas.openxmlformats.org/officeDocument/2006/relationships/hyperlink" Target="file:///C:\Users\bjonkman\Documents\DATA\DesignCodes\preprocessors\TurbSim\SVNdirectory\branches\Modularization\TurbSim.docx" TargetMode="External"/><Relationship Id="rId93" Type="http://schemas.openxmlformats.org/officeDocument/2006/relationships/image" Target="media/image17.wmf"/><Relationship Id="rId189" Type="http://schemas.openxmlformats.org/officeDocument/2006/relationships/oleObject" Target="embeddings/oleObject58.bin"/><Relationship Id="rId375" Type="http://schemas.openxmlformats.org/officeDocument/2006/relationships/oleObject" Target="embeddings/oleObject163.bin"/><Relationship Id="rId396" Type="http://schemas.openxmlformats.org/officeDocument/2006/relationships/image" Target="media/image156.wmf"/><Relationship Id="rId561" Type="http://schemas.openxmlformats.org/officeDocument/2006/relationships/image" Target="media/image227.png"/><Relationship Id="rId3" Type="http://schemas.openxmlformats.org/officeDocument/2006/relationships/styles" Target="styles.xml"/><Relationship Id="rId214" Type="http://schemas.openxmlformats.org/officeDocument/2006/relationships/oleObject" Target="embeddings/oleObject72.bin"/><Relationship Id="rId235" Type="http://schemas.openxmlformats.org/officeDocument/2006/relationships/oleObject" Target="embeddings/oleObject84.bin"/><Relationship Id="rId256" Type="http://schemas.openxmlformats.org/officeDocument/2006/relationships/oleObject" Target="embeddings/oleObject94.bin"/><Relationship Id="rId277" Type="http://schemas.openxmlformats.org/officeDocument/2006/relationships/oleObject" Target="embeddings/oleObject105.bin"/><Relationship Id="rId298" Type="http://schemas.openxmlformats.org/officeDocument/2006/relationships/oleObject" Target="embeddings/oleObject115.bin"/><Relationship Id="rId400" Type="http://schemas.openxmlformats.org/officeDocument/2006/relationships/image" Target="media/image158.wmf"/><Relationship Id="rId421" Type="http://schemas.openxmlformats.org/officeDocument/2006/relationships/oleObject" Target="embeddings/oleObject186.bin"/><Relationship Id="rId442" Type="http://schemas.openxmlformats.org/officeDocument/2006/relationships/image" Target="media/image179.png"/><Relationship Id="rId463" Type="http://schemas.openxmlformats.org/officeDocument/2006/relationships/image" Target="media/image190.wmf"/><Relationship Id="rId484" Type="http://schemas.openxmlformats.org/officeDocument/2006/relationships/oleObject" Target="embeddings/oleObject225.bin"/><Relationship Id="rId519" Type="http://schemas.openxmlformats.org/officeDocument/2006/relationships/image" Target="media/image203.wmf"/><Relationship Id="rId116" Type="http://schemas.openxmlformats.org/officeDocument/2006/relationships/oleObject" Target="embeddings/oleObject21.bin"/><Relationship Id="rId137" Type="http://schemas.openxmlformats.org/officeDocument/2006/relationships/image" Target="media/image43.wmf"/><Relationship Id="rId158" Type="http://schemas.openxmlformats.org/officeDocument/2006/relationships/oleObject" Target="embeddings/oleObject41.bin"/><Relationship Id="rId302" Type="http://schemas.openxmlformats.org/officeDocument/2006/relationships/image" Target="media/image118.wmf"/><Relationship Id="rId323" Type="http://schemas.openxmlformats.org/officeDocument/2006/relationships/image" Target="media/image129.wmf"/><Relationship Id="rId344" Type="http://schemas.openxmlformats.org/officeDocument/2006/relationships/oleObject" Target="embeddings/oleObject144.bin"/><Relationship Id="rId530" Type="http://schemas.openxmlformats.org/officeDocument/2006/relationships/oleObject" Target="embeddings/oleObject235.bin"/><Relationship Id="rId20" Type="http://schemas.openxmlformats.org/officeDocument/2006/relationships/footer" Target="footer4.xml"/><Relationship Id="rId41" Type="http://schemas.openxmlformats.org/officeDocument/2006/relationships/hyperlink" Target="file:///C:\Users\bjonkman\Documents\DATA\DesignCodes\preprocessors\TurbSim\SVNdirectory\branches\Modularization\TurbSim.docx" TargetMode="External"/><Relationship Id="rId62" Type="http://schemas.openxmlformats.org/officeDocument/2006/relationships/hyperlink" Target="file:///C:\Users\bjonkman\Documents\DATA\DesignCodes\preprocessors\TurbSim\SVNdirectory\branches\Modularization\TurbSim.docx" TargetMode="External"/><Relationship Id="rId83" Type="http://schemas.openxmlformats.org/officeDocument/2006/relationships/hyperlink" Target="https://nwtc.nrel.gov/NWTC_Library" TargetMode="External"/><Relationship Id="rId179" Type="http://schemas.openxmlformats.org/officeDocument/2006/relationships/oleObject" Target="embeddings/oleObject53.bin"/><Relationship Id="rId365" Type="http://schemas.openxmlformats.org/officeDocument/2006/relationships/oleObject" Target="embeddings/oleObject156.bin"/><Relationship Id="rId386" Type="http://schemas.openxmlformats.org/officeDocument/2006/relationships/image" Target="media/image151.wmf"/><Relationship Id="rId551" Type="http://schemas.openxmlformats.org/officeDocument/2006/relationships/image" Target="media/image219.wmf"/><Relationship Id="rId572" Type="http://schemas.openxmlformats.org/officeDocument/2006/relationships/header" Target="header6.xml"/><Relationship Id="rId190" Type="http://schemas.openxmlformats.org/officeDocument/2006/relationships/image" Target="media/image67.wmf"/><Relationship Id="rId204" Type="http://schemas.openxmlformats.org/officeDocument/2006/relationships/image" Target="media/image74.wmf"/><Relationship Id="rId225" Type="http://schemas.openxmlformats.org/officeDocument/2006/relationships/oleObject" Target="embeddings/oleObject79.bin"/><Relationship Id="rId246" Type="http://schemas.openxmlformats.org/officeDocument/2006/relationships/oleObject" Target="embeddings/oleObject89.bin"/><Relationship Id="rId267" Type="http://schemas.openxmlformats.org/officeDocument/2006/relationships/image" Target="media/image101.wmf"/><Relationship Id="rId288" Type="http://schemas.openxmlformats.org/officeDocument/2006/relationships/oleObject" Target="embeddings/oleObject110.bin"/><Relationship Id="rId411" Type="http://schemas.openxmlformats.org/officeDocument/2006/relationships/image" Target="media/image163.wmf"/><Relationship Id="rId432" Type="http://schemas.openxmlformats.org/officeDocument/2006/relationships/image" Target="media/image174.wmf"/><Relationship Id="rId453" Type="http://schemas.openxmlformats.org/officeDocument/2006/relationships/image" Target="media/image186.wmf"/><Relationship Id="rId474" Type="http://schemas.openxmlformats.org/officeDocument/2006/relationships/oleObject" Target="embeddings/oleObject215.bin"/><Relationship Id="rId509" Type="http://schemas.openxmlformats.org/officeDocument/2006/relationships/image" Target="media/image195.emf"/><Relationship Id="rId106" Type="http://schemas.openxmlformats.org/officeDocument/2006/relationships/oleObject" Target="embeddings/oleObject18.bin"/><Relationship Id="rId127" Type="http://schemas.openxmlformats.org/officeDocument/2006/relationships/image" Target="media/image37.wmf"/><Relationship Id="rId313" Type="http://schemas.openxmlformats.org/officeDocument/2006/relationships/image" Target="media/image124.wmf"/><Relationship Id="rId495" Type="http://schemas.openxmlformats.org/officeDocument/2006/relationships/hyperlink" Target="http://www.nrel.gov/docs/gen/fy02/30121.pdf" TargetMode="External"/><Relationship Id="rId10" Type="http://schemas.openxmlformats.org/officeDocument/2006/relationships/footer" Target="footer1.xml"/><Relationship Id="rId31" Type="http://schemas.openxmlformats.org/officeDocument/2006/relationships/hyperlink" Target="file:///C:\Users\bjonkman\Documents\DATA\DesignCodes\preprocessors\TurbSim\SVNdirectory\branches\Modularization\TurbSim.docx" TargetMode="External"/><Relationship Id="rId52" Type="http://schemas.openxmlformats.org/officeDocument/2006/relationships/hyperlink" Target="file:///C:\Users\bjonkman\Documents\DATA\DesignCodes\preprocessors\TurbSim\SVNdirectory\branches\Modularization\TurbSim.docx" TargetMode="External"/><Relationship Id="rId73" Type="http://schemas.openxmlformats.org/officeDocument/2006/relationships/hyperlink" Target="file:///C:\Users\bjonkman\Documents\DATA\DesignCodes\preprocessors\TurbSim\SVNdirectory\branches\Modularization\TurbSim.docx" TargetMode="External"/><Relationship Id="rId94" Type="http://schemas.openxmlformats.org/officeDocument/2006/relationships/oleObject" Target="embeddings/oleObject12.bin"/><Relationship Id="rId148" Type="http://schemas.openxmlformats.org/officeDocument/2006/relationships/oleObject" Target="embeddings/oleObject35.bin"/><Relationship Id="rId169" Type="http://schemas.openxmlformats.org/officeDocument/2006/relationships/oleObject" Target="embeddings/oleObject48.bin"/><Relationship Id="rId334" Type="http://schemas.openxmlformats.org/officeDocument/2006/relationships/image" Target="media/image132.wmf"/><Relationship Id="rId355" Type="http://schemas.openxmlformats.org/officeDocument/2006/relationships/image" Target="media/image138.png"/><Relationship Id="rId376" Type="http://schemas.openxmlformats.org/officeDocument/2006/relationships/image" Target="media/image146.wmf"/><Relationship Id="rId397" Type="http://schemas.openxmlformats.org/officeDocument/2006/relationships/oleObject" Target="embeddings/oleObject174.bin"/><Relationship Id="rId520" Type="http://schemas.openxmlformats.org/officeDocument/2006/relationships/oleObject" Target="embeddings/oleObject230.bin"/><Relationship Id="rId541" Type="http://schemas.openxmlformats.org/officeDocument/2006/relationships/image" Target="media/image214.wmf"/><Relationship Id="rId562" Type="http://schemas.openxmlformats.org/officeDocument/2006/relationships/image" Target="media/image228.png"/><Relationship Id="rId4" Type="http://schemas.microsoft.com/office/2007/relationships/stylesWithEffects" Target="stylesWithEffects.xml"/><Relationship Id="rId180" Type="http://schemas.openxmlformats.org/officeDocument/2006/relationships/image" Target="media/image62.wmf"/><Relationship Id="rId215" Type="http://schemas.openxmlformats.org/officeDocument/2006/relationships/image" Target="media/image78.wmf"/><Relationship Id="rId236" Type="http://schemas.openxmlformats.org/officeDocument/2006/relationships/oleObject" Target="embeddings/oleObject85.bin"/><Relationship Id="rId257" Type="http://schemas.openxmlformats.org/officeDocument/2006/relationships/image" Target="media/image96.wmf"/><Relationship Id="rId278" Type="http://schemas.openxmlformats.org/officeDocument/2006/relationships/image" Target="media/image106.wmf"/><Relationship Id="rId401" Type="http://schemas.openxmlformats.org/officeDocument/2006/relationships/oleObject" Target="embeddings/oleObject176.bin"/><Relationship Id="rId422" Type="http://schemas.openxmlformats.org/officeDocument/2006/relationships/image" Target="media/image169.wmf"/><Relationship Id="rId443" Type="http://schemas.openxmlformats.org/officeDocument/2006/relationships/image" Target="media/image180.wmf"/><Relationship Id="rId464" Type="http://schemas.openxmlformats.org/officeDocument/2006/relationships/oleObject" Target="embeddings/oleObject207.bin"/><Relationship Id="rId303" Type="http://schemas.openxmlformats.org/officeDocument/2006/relationships/oleObject" Target="embeddings/oleObject118.bin"/><Relationship Id="rId485" Type="http://schemas.openxmlformats.org/officeDocument/2006/relationships/oleObject" Target="embeddings/oleObject226.bin"/><Relationship Id="rId42" Type="http://schemas.openxmlformats.org/officeDocument/2006/relationships/image" Target="media/image6.wmf"/><Relationship Id="rId84" Type="http://schemas.openxmlformats.org/officeDocument/2006/relationships/image" Target="media/image11.png"/><Relationship Id="rId138" Type="http://schemas.openxmlformats.org/officeDocument/2006/relationships/oleObject" Target="embeddings/oleObject30.bin"/><Relationship Id="rId345" Type="http://schemas.openxmlformats.org/officeDocument/2006/relationships/image" Target="media/image134.wmf"/><Relationship Id="rId387" Type="http://schemas.openxmlformats.org/officeDocument/2006/relationships/oleObject" Target="embeddings/oleObject169.bin"/><Relationship Id="rId510" Type="http://schemas.openxmlformats.org/officeDocument/2006/relationships/image" Target="media/image196.emf"/><Relationship Id="rId552" Type="http://schemas.openxmlformats.org/officeDocument/2006/relationships/oleObject" Target="embeddings/oleObject246.bin"/><Relationship Id="rId191" Type="http://schemas.openxmlformats.org/officeDocument/2006/relationships/oleObject" Target="embeddings/oleObject59.bin"/><Relationship Id="rId205" Type="http://schemas.openxmlformats.org/officeDocument/2006/relationships/oleObject" Target="embeddings/oleObject66.bin"/><Relationship Id="rId247" Type="http://schemas.openxmlformats.org/officeDocument/2006/relationships/image" Target="media/image91.wmf"/><Relationship Id="rId412" Type="http://schemas.openxmlformats.org/officeDocument/2006/relationships/oleObject" Target="embeddings/oleObject182.bin"/><Relationship Id="rId107" Type="http://schemas.openxmlformats.org/officeDocument/2006/relationships/image" Target="media/image24.png"/><Relationship Id="rId289" Type="http://schemas.openxmlformats.org/officeDocument/2006/relationships/image" Target="media/image112.wmf"/><Relationship Id="rId454" Type="http://schemas.openxmlformats.org/officeDocument/2006/relationships/oleObject" Target="embeddings/oleObject201.bin"/><Relationship Id="rId496" Type="http://schemas.openxmlformats.org/officeDocument/2006/relationships/hyperlink" Target="http://www.scd.ucar.edu/softlib/FFTPACK.html" TargetMode="External"/><Relationship Id="rId11" Type="http://schemas.openxmlformats.org/officeDocument/2006/relationships/header" Target="header2.xml"/><Relationship Id="rId53" Type="http://schemas.openxmlformats.org/officeDocument/2006/relationships/hyperlink" Target="file:///C:\Users\bjonkman\Documents\DATA\DesignCodes\preprocessors\TurbSim\SVNdirectory\branches\Modularization\TurbSim.docx" TargetMode="External"/><Relationship Id="rId149" Type="http://schemas.openxmlformats.org/officeDocument/2006/relationships/oleObject" Target="embeddings/oleObject36.bin"/><Relationship Id="rId314" Type="http://schemas.openxmlformats.org/officeDocument/2006/relationships/oleObject" Target="embeddings/oleObject123.bin"/><Relationship Id="rId356" Type="http://schemas.openxmlformats.org/officeDocument/2006/relationships/image" Target="media/image139.wmf"/><Relationship Id="rId398" Type="http://schemas.openxmlformats.org/officeDocument/2006/relationships/image" Target="media/image157.wmf"/><Relationship Id="rId521" Type="http://schemas.openxmlformats.org/officeDocument/2006/relationships/image" Target="media/image204.wmf"/><Relationship Id="rId563" Type="http://schemas.openxmlformats.org/officeDocument/2006/relationships/image" Target="media/image229.png"/><Relationship Id="rId95" Type="http://schemas.openxmlformats.org/officeDocument/2006/relationships/image" Target="media/image18.wmf"/><Relationship Id="rId160" Type="http://schemas.openxmlformats.org/officeDocument/2006/relationships/image" Target="media/image53.png"/><Relationship Id="rId216" Type="http://schemas.openxmlformats.org/officeDocument/2006/relationships/oleObject" Target="embeddings/oleObject73.bin"/><Relationship Id="rId423" Type="http://schemas.openxmlformats.org/officeDocument/2006/relationships/oleObject" Target="embeddings/oleObject187.bin"/><Relationship Id="rId258" Type="http://schemas.openxmlformats.org/officeDocument/2006/relationships/oleObject" Target="embeddings/oleObject95.bin"/><Relationship Id="rId465" Type="http://schemas.openxmlformats.org/officeDocument/2006/relationships/oleObject" Target="embeddings/oleObject208.bin"/><Relationship Id="rId22" Type="http://schemas.openxmlformats.org/officeDocument/2006/relationships/hyperlink" Target="file:///C:\Users\bjonkman\Documents\DATA\DesignCodes\preprocessors\TurbSim\SVNdirectory\branches\Modularization\TurbSim.docx" TargetMode="External"/><Relationship Id="rId64" Type="http://schemas.openxmlformats.org/officeDocument/2006/relationships/hyperlink" Target="file:///C:\Users\bjonkman\Documents\DATA\DesignCodes\preprocessors\TurbSim\SVNdirectory\branches\Modularization\TurbSim.docx" TargetMode="External"/><Relationship Id="rId118" Type="http://schemas.openxmlformats.org/officeDocument/2006/relationships/image" Target="media/image32.jpeg"/><Relationship Id="rId325" Type="http://schemas.openxmlformats.org/officeDocument/2006/relationships/oleObject" Target="embeddings/oleObject129.bin"/><Relationship Id="rId367" Type="http://schemas.openxmlformats.org/officeDocument/2006/relationships/oleObject" Target="embeddings/oleObject158.bin"/><Relationship Id="rId532" Type="http://schemas.openxmlformats.org/officeDocument/2006/relationships/oleObject" Target="embeddings/oleObject236.bin"/><Relationship Id="rId574" Type="http://schemas.openxmlformats.org/officeDocument/2006/relationships/theme" Target="theme/theme1.xml"/><Relationship Id="rId171" Type="http://schemas.openxmlformats.org/officeDocument/2006/relationships/oleObject" Target="embeddings/oleObject49.bin"/><Relationship Id="rId227" Type="http://schemas.openxmlformats.org/officeDocument/2006/relationships/oleObject" Target="embeddings/oleObject80.bin"/><Relationship Id="rId269" Type="http://schemas.openxmlformats.org/officeDocument/2006/relationships/oleObject" Target="embeddings/oleObject101.bin"/><Relationship Id="rId434" Type="http://schemas.openxmlformats.org/officeDocument/2006/relationships/image" Target="media/image175.wmf"/><Relationship Id="rId476" Type="http://schemas.openxmlformats.org/officeDocument/2006/relationships/oleObject" Target="embeddings/oleObject217.bin"/><Relationship Id="rId33" Type="http://schemas.openxmlformats.org/officeDocument/2006/relationships/oleObject" Target="embeddings/oleObject1.bin"/><Relationship Id="rId129" Type="http://schemas.openxmlformats.org/officeDocument/2006/relationships/image" Target="media/image38.wmf"/><Relationship Id="rId280" Type="http://schemas.openxmlformats.org/officeDocument/2006/relationships/image" Target="media/image107.wmf"/><Relationship Id="rId336" Type="http://schemas.openxmlformats.org/officeDocument/2006/relationships/oleObject" Target="embeddings/oleObject137.bin"/><Relationship Id="rId501" Type="http://schemas.openxmlformats.org/officeDocument/2006/relationships/hyperlink" Target="http://flash.uchicago.edu/~tomek/htmls/refs/ranlux.f90.html" TargetMode="External"/><Relationship Id="rId543" Type="http://schemas.openxmlformats.org/officeDocument/2006/relationships/image" Target="media/image215.wmf"/><Relationship Id="rId75" Type="http://schemas.openxmlformats.org/officeDocument/2006/relationships/hyperlink" Target="file:///C:\Users\bjonkman\Documents\DATA\DesignCodes\preprocessors\TurbSim\SVNdirectory\branches\Modularization\TurbSim.docx" TargetMode="External"/><Relationship Id="rId140" Type="http://schemas.openxmlformats.org/officeDocument/2006/relationships/oleObject" Target="embeddings/oleObject31.bin"/><Relationship Id="rId182" Type="http://schemas.openxmlformats.org/officeDocument/2006/relationships/image" Target="media/image63.wmf"/><Relationship Id="rId378" Type="http://schemas.openxmlformats.org/officeDocument/2006/relationships/image" Target="media/image147.wmf"/><Relationship Id="rId403" Type="http://schemas.openxmlformats.org/officeDocument/2006/relationships/image" Target="media/image159.wmf"/><Relationship Id="rId6" Type="http://schemas.openxmlformats.org/officeDocument/2006/relationships/webSettings" Target="webSettings.xml"/><Relationship Id="rId238" Type="http://schemas.openxmlformats.org/officeDocument/2006/relationships/oleObject" Target="embeddings/oleObject87.bin"/><Relationship Id="rId445" Type="http://schemas.openxmlformats.org/officeDocument/2006/relationships/image" Target="media/image181.wmf"/><Relationship Id="rId487" Type="http://schemas.openxmlformats.org/officeDocument/2006/relationships/hyperlink" Target="http://nwtc.nrel.gov/TurbSim" TargetMode="External"/><Relationship Id="rId291" Type="http://schemas.openxmlformats.org/officeDocument/2006/relationships/image" Target="media/image113.wmf"/><Relationship Id="rId305" Type="http://schemas.openxmlformats.org/officeDocument/2006/relationships/oleObject" Target="embeddings/oleObject119.bin"/><Relationship Id="rId347" Type="http://schemas.openxmlformats.org/officeDocument/2006/relationships/image" Target="media/image135.wmf"/><Relationship Id="rId512" Type="http://schemas.openxmlformats.org/officeDocument/2006/relationships/image" Target="media/image198.emf"/><Relationship Id="rId44" Type="http://schemas.openxmlformats.org/officeDocument/2006/relationships/image" Target="media/image7.wmf"/><Relationship Id="rId86" Type="http://schemas.openxmlformats.org/officeDocument/2006/relationships/image" Target="media/image13.png"/><Relationship Id="rId151" Type="http://schemas.openxmlformats.org/officeDocument/2006/relationships/image" Target="media/image49.wmf"/><Relationship Id="rId389" Type="http://schemas.openxmlformats.org/officeDocument/2006/relationships/oleObject" Target="embeddings/oleObject170.bin"/><Relationship Id="rId554" Type="http://schemas.openxmlformats.org/officeDocument/2006/relationships/image" Target="media/image220.png"/><Relationship Id="rId193" Type="http://schemas.openxmlformats.org/officeDocument/2006/relationships/oleObject" Target="embeddings/oleObject60.bin"/><Relationship Id="rId207" Type="http://schemas.openxmlformats.org/officeDocument/2006/relationships/oleObject" Target="embeddings/oleObject67.bin"/><Relationship Id="rId249" Type="http://schemas.openxmlformats.org/officeDocument/2006/relationships/image" Target="media/image92.wmf"/><Relationship Id="rId414" Type="http://schemas.openxmlformats.org/officeDocument/2006/relationships/oleObject" Target="embeddings/oleObject183.bin"/><Relationship Id="rId456" Type="http://schemas.openxmlformats.org/officeDocument/2006/relationships/oleObject" Target="embeddings/oleObject202.bin"/><Relationship Id="rId498" Type="http://schemas.openxmlformats.org/officeDocument/2006/relationships/hyperlink" Target="https://nwtc.nrel.gov/system/files/Setup_NWTC_Windows.pdf" TargetMode="External"/><Relationship Id="rId13" Type="http://schemas.openxmlformats.org/officeDocument/2006/relationships/hyperlink" Target="http://www.osti.gov/scitech" TargetMode="External"/><Relationship Id="rId109" Type="http://schemas.openxmlformats.org/officeDocument/2006/relationships/image" Target="media/image26.emf"/><Relationship Id="rId260" Type="http://schemas.openxmlformats.org/officeDocument/2006/relationships/oleObject" Target="embeddings/oleObject96.bin"/><Relationship Id="rId316" Type="http://schemas.openxmlformats.org/officeDocument/2006/relationships/oleObject" Target="embeddings/oleObject124.bin"/><Relationship Id="rId523" Type="http://schemas.openxmlformats.org/officeDocument/2006/relationships/image" Target="media/image205.wmf"/><Relationship Id="rId55" Type="http://schemas.openxmlformats.org/officeDocument/2006/relationships/hyperlink" Target="file:///C:\Users\bjonkman\Documents\DATA\DesignCodes\preprocessors\TurbSim\SVNdirectory\branches\Modularization\TurbSim.docx" TargetMode="External"/><Relationship Id="rId97" Type="http://schemas.openxmlformats.org/officeDocument/2006/relationships/image" Target="media/image19.wmf"/><Relationship Id="rId120" Type="http://schemas.openxmlformats.org/officeDocument/2006/relationships/oleObject" Target="embeddings/oleObject22.bin"/><Relationship Id="rId358" Type="http://schemas.openxmlformats.org/officeDocument/2006/relationships/image" Target="media/image140.wmf"/><Relationship Id="rId565" Type="http://schemas.openxmlformats.org/officeDocument/2006/relationships/image" Target="media/image231.png"/><Relationship Id="rId162" Type="http://schemas.openxmlformats.org/officeDocument/2006/relationships/oleObject" Target="embeddings/oleObject44.bin"/><Relationship Id="rId218" Type="http://schemas.openxmlformats.org/officeDocument/2006/relationships/oleObject" Target="embeddings/oleObject74.bin"/><Relationship Id="rId425" Type="http://schemas.openxmlformats.org/officeDocument/2006/relationships/oleObject" Target="embeddings/oleObject188.bin"/><Relationship Id="rId467" Type="http://schemas.openxmlformats.org/officeDocument/2006/relationships/image" Target="media/image191.wmf"/><Relationship Id="rId271" Type="http://schemas.openxmlformats.org/officeDocument/2006/relationships/oleObject" Target="embeddings/oleObject102.bin"/><Relationship Id="rId24" Type="http://schemas.openxmlformats.org/officeDocument/2006/relationships/hyperlink" Target="file:///C:\Users\bjonkman\Documents\DATA\DesignCodes\preprocessors\TurbSim\SVNdirectory\branches\Modularization\TurbSim.docx" TargetMode="External"/><Relationship Id="rId66" Type="http://schemas.openxmlformats.org/officeDocument/2006/relationships/hyperlink" Target="file:///C:\Users\bjonkman\Documents\DATA\DesignCodes\preprocessors\TurbSim\SVNdirectory\branches\Modularization\TurbSim.docx" TargetMode="External"/><Relationship Id="rId131" Type="http://schemas.openxmlformats.org/officeDocument/2006/relationships/image" Target="media/image39.png"/><Relationship Id="rId327" Type="http://schemas.openxmlformats.org/officeDocument/2006/relationships/image" Target="media/image130.wmf"/><Relationship Id="rId369" Type="http://schemas.openxmlformats.org/officeDocument/2006/relationships/oleObject" Target="embeddings/oleObject159.bin"/><Relationship Id="rId534" Type="http://schemas.openxmlformats.org/officeDocument/2006/relationships/oleObject" Target="embeddings/oleObject237.bin"/><Relationship Id="rId173" Type="http://schemas.openxmlformats.org/officeDocument/2006/relationships/oleObject" Target="embeddings/oleObject50.bin"/><Relationship Id="rId229" Type="http://schemas.openxmlformats.org/officeDocument/2006/relationships/oleObject" Target="embeddings/oleObject81.bin"/><Relationship Id="rId380" Type="http://schemas.openxmlformats.org/officeDocument/2006/relationships/image" Target="media/image148.wmf"/><Relationship Id="rId436" Type="http://schemas.openxmlformats.org/officeDocument/2006/relationships/image" Target="media/image176.wmf"/><Relationship Id="rId240" Type="http://schemas.openxmlformats.org/officeDocument/2006/relationships/image" Target="media/image87.png"/><Relationship Id="rId478" Type="http://schemas.openxmlformats.org/officeDocument/2006/relationships/oleObject" Target="embeddings/oleObject219.bin"/><Relationship Id="rId35" Type="http://schemas.openxmlformats.org/officeDocument/2006/relationships/oleObject" Target="embeddings/oleObject2.bin"/><Relationship Id="rId77" Type="http://schemas.openxmlformats.org/officeDocument/2006/relationships/footer" Target="footer5.xml"/><Relationship Id="rId100" Type="http://schemas.openxmlformats.org/officeDocument/2006/relationships/oleObject" Target="embeddings/oleObject15.bin"/><Relationship Id="rId282" Type="http://schemas.openxmlformats.org/officeDocument/2006/relationships/image" Target="media/image108.wmf"/><Relationship Id="rId338" Type="http://schemas.openxmlformats.org/officeDocument/2006/relationships/oleObject" Target="embeddings/oleObject139.bin"/><Relationship Id="rId503" Type="http://schemas.openxmlformats.org/officeDocument/2006/relationships/hyperlink" Target="http://www.nrel.gov/docs/fy02osti/30917.pdf" TargetMode="External"/><Relationship Id="rId545" Type="http://schemas.openxmlformats.org/officeDocument/2006/relationships/image" Target="media/image216.wmf"/><Relationship Id="rId8" Type="http://schemas.openxmlformats.org/officeDocument/2006/relationships/endnotes" Target="endnotes.xml"/><Relationship Id="rId142" Type="http://schemas.openxmlformats.org/officeDocument/2006/relationships/oleObject" Target="embeddings/oleObject32.bin"/><Relationship Id="rId184" Type="http://schemas.openxmlformats.org/officeDocument/2006/relationships/image" Target="media/image64.wmf"/><Relationship Id="rId391" Type="http://schemas.openxmlformats.org/officeDocument/2006/relationships/oleObject" Target="embeddings/oleObject171.bin"/><Relationship Id="rId405" Type="http://schemas.openxmlformats.org/officeDocument/2006/relationships/image" Target="media/image160.wmf"/><Relationship Id="rId447" Type="http://schemas.openxmlformats.org/officeDocument/2006/relationships/image" Target="media/image182.png"/><Relationship Id="rId251" Type="http://schemas.openxmlformats.org/officeDocument/2006/relationships/image" Target="media/image93.wmf"/><Relationship Id="rId489" Type="http://schemas.openxmlformats.org/officeDocument/2006/relationships/hyperlink" Target="https://wind.nrel.gov/forum/wind/viewforum.php?f=17" TargetMode="External"/><Relationship Id="rId46" Type="http://schemas.openxmlformats.org/officeDocument/2006/relationships/hyperlink" Target="file:///C:\Users\bjonkman\Documents\DATA\DesignCodes\preprocessors\TurbSim\SVNdirectory\branches\Modularization\TurbSim.docx" TargetMode="External"/><Relationship Id="rId293" Type="http://schemas.openxmlformats.org/officeDocument/2006/relationships/image" Target="media/image114.wmf"/><Relationship Id="rId307" Type="http://schemas.openxmlformats.org/officeDocument/2006/relationships/oleObject" Target="embeddings/oleObject120.bin"/><Relationship Id="rId349" Type="http://schemas.openxmlformats.org/officeDocument/2006/relationships/image" Target="media/image136.png"/><Relationship Id="rId514" Type="http://schemas.openxmlformats.org/officeDocument/2006/relationships/image" Target="media/image200.emf"/><Relationship Id="rId556" Type="http://schemas.openxmlformats.org/officeDocument/2006/relationships/image" Target="media/image222.png"/><Relationship Id="rId88" Type="http://schemas.openxmlformats.org/officeDocument/2006/relationships/oleObject" Target="embeddings/oleObject9.bin"/><Relationship Id="rId111" Type="http://schemas.openxmlformats.org/officeDocument/2006/relationships/image" Target="media/image28.wmf"/><Relationship Id="rId153" Type="http://schemas.openxmlformats.org/officeDocument/2006/relationships/image" Target="media/image50.wmf"/><Relationship Id="rId195" Type="http://schemas.openxmlformats.org/officeDocument/2006/relationships/oleObject" Target="embeddings/oleObject61.bin"/><Relationship Id="rId209" Type="http://schemas.openxmlformats.org/officeDocument/2006/relationships/oleObject" Target="embeddings/oleObject69.bin"/><Relationship Id="rId360" Type="http://schemas.openxmlformats.org/officeDocument/2006/relationships/image" Target="media/image141.wmf"/><Relationship Id="rId416" Type="http://schemas.openxmlformats.org/officeDocument/2006/relationships/image" Target="media/image166.wmf"/><Relationship Id="rId220" Type="http://schemas.openxmlformats.org/officeDocument/2006/relationships/oleObject" Target="embeddings/oleObject76.bin"/><Relationship Id="rId458" Type="http://schemas.openxmlformats.org/officeDocument/2006/relationships/oleObject" Target="embeddings/oleObject203.bin"/><Relationship Id="rId15" Type="http://schemas.openxmlformats.org/officeDocument/2006/relationships/hyperlink" Target="mailto:orders@ntis.fedworld.gov" TargetMode="External"/><Relationship Id="rId57" Type="http://schemas.openxmlformats.org/officeDocument/2006/relationships/hyperlink" Target="file:///C:\Users\bjonkman\Documents\DATA\DesignCodes\preprocessors\TurbSim\SVNdirectory\branches\Modularization\TurbSim.docx" TargetMode="External"/><Relationship Id="rId262" Type="http://schemas.openxmlformats.org/officeDocument/2006/relationships/oleObject" Target="embeddings/oleObject97.bin"/><Relationship Id="rId318" Type="http://schemas.openxmlformats.org/officeDocument/2006/relationships/oleObject" Target="embeddings/oleObject125.bin"/><Relationship Id="rId525" Type="http://schemas.openxmlformats.org/officeDocument/2006/relationships/image" Target="media/image206.wmf"/><Relationship Id="rId567" Type="http://schemas.openxmlformats.org/officeDocument/2006/relationships/image" Target="media/image233.png"/><Relationship Id="rId99" Type="http://schemas.openxmlformats.org/officeDocument/2006/relationships/image" Target="media/image20.wmf"/><Relationship Id="rId122" Type="http://schemas.openxmlformats.org/officeDocument/2006/relationships/oleObject" Target="embeddings/oleObject23.bin"/><Relationship Id="rId164" Type="http://schemas.openxmlformats.org/officeDocument/2006/relationships/oleObject" Target="embeddings/oleObject45.bin"/><Relationship Id="rId371" Type="http://schemas.openxmlformats.org/officeDocument/2006/relationships/oleObject" Target="embeddings/oleObject160.bin"/><Relationship Id="rId427" Type="http://schemas.openxmlformats.org/officeDocument/2006/relationships/oleObject" Target="embeddings/oleObject189.bin"/><Relationship Id="rId469" Type="http://schemas.openxmlformats.org/officeDocument/2006/relationships/oleObject" Target="embeddings/oleObject211.bin"/></Relationships>
</file>

<file path=word/_rels/footer5.xml.rels><?xml version="1.0" encoding="UTF-8" standalone="yes"?>
<Relationships xmlns="http://schemas.openxmlformats.org/package/2006/relationships"><Relationship Id="rId1" Type="http://schemas.openxmlformats.org/officeDocument/2006/relationships/hyperlink" Target="http://www.nrel.gov/publica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jonkman\Documents\DATA\Personel%20and%20Setup%20Files\Templates\fy15_nrel_technic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FAEF3F-47C7-4EE8-BF24-AEB298463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fy15_nrel_technical_report_template.dotx</Template>
  <TotalTime>12563</TotalTime>
  <Pages>1</Pages>
  <Words>30624</Words>
  <Characters>160169</Characters>
  <Application>Microsoft Office Word</Application>
  <DocSecurity>0</DocSecurity>
  <Lines>3268</Lines>
  <Paragraphs>1834</Paragraphs>
  <ScaleCrop>false</ScaleCrop>
  <HeadingPairs>
    <vt:vector size="2" baseType="variant">
      <vt:variant>
        <vt:lpstr>Title</vt:lpstr>
      </vt:variant>
      <vt:variant>
        <vt:i4>1</vt:i4>
      </vt:variant>
    </vt:vector>
  </HeadingPairs>
  <TitlesOfParts>
    <vt:vector size="1" baseType="lpstr">
      <vt:lpstr>Technical Report Cover Template</vt:lpstr>
    </vt:vector>
  </TitlesOfParts>
  <Company>NREL</Company>
  <LinksUpToDate>false</LinksUpToDate>
  <CharactersWithSpaces>188959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 Cover Template</dc:title>
  <dc:subject>The technical report cover template for NREL.</dc:subject>
  <dc:creator>Bonnie Jonkman</dc:creator>
  <cp:keywords/>
  <dc:description/>
  <cp:lastModifiedBy>Bonnie Jonkman</cp:lastModifiedBy>
  <cp:revision>5</cp:revision>
  <cp:lastPrinted>2016-06-02T03:35:00Z</cp:lastPrinted>
  <dcterms:created xsi:type="dcterms:W3CDTF">2014-10-03T03:20:00Z</dcterms:created>
  <dcterms:modified xsi:type="dcterms:W3CDTF">2016-06-02T15:25:00Z</dcterms:modified>
</cp:coreProperties>
</file>